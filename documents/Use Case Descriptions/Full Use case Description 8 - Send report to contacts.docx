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773A60">
        <w:rPr>
          <w:sz w:val="28"/>
          <w:szCs w:val="28"/>
        </w:rPr>
        <w:t>8</w:t>
      </w:r>
      <w:r w:rsidR="00BC466A">
        <w:rPr>
          <w:sz w:val="28"/>
          <w:szCs w:val="28"/>
        </w:rPr>
        <w:t xml:space="preserve">: </w:t>
      </w:r>
      <w:r w:rsidR="00773A60" w:rsidRPr="00773A60">
        <w:rPr>
          <w:sz w:val="28"/>
          <w:szCs w:val="28"/>
        </w:rPr>
        <w:t>Send report to contacts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773A60" w:rsidRDefault="00773A60" w:rsidP="00773A60">
      <w:pPr>
        <w:pStyle w:val="ListParagraph"/>
      </w:pPr>
      <w:r>
        <w:t>When a supervisor</w:t>
      </w:r>
    </w:p>
    <w:p w:rsidR="00773A60" w:rsidRDefault="00773A60" w:rsidP="00773A60">
      <w:pPr>
        <w:pStyle w:val="ListParagraph"/>
      </w:pPr>
      <w:r>
        <w:t>Wants to send a report to the contacts, they select either individual contacts or whole roles</w:t>
      </w:r>
    </w:p>
    <w:p w:rsidR="00773A60" w:rsidRPr="00773A60" w:rsidRDefault="00773A60" w:rsidP="00773A60">
      <w:pPr>
        <w:pStyle w:val="ListParagraph"/>
        <w:ind w:left="360" w:firstLine="360"/>
        <w:rPr>
          <w:color w:val="2E74B5" w:themeColor="accent1" w:themeShade="BF"/>
          <w:sz w:val="28"/>
          <w:szCs w:val="28"/>
        </w:rPr>
      </w:pPr>
      <w:r>
        <w:t>So that the desired contacts can receive the reports.</w:t>
      </w:r>
    </w:p>
    <w:p w:rsidR="00C30076" w:rsidRPr="00C30076" w:rsidRDefault="00C30076" w:rsidP="00773A6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466268" w:rsidP="00C30076">
      <w:pPr>
        <w:pStyle w:val="ListParagraph"/>
        <w:numPr>
          <w:ilvl w:val="1"/>
          <w:numId w:val="3"/>
        </w:numPr>
      </w:pPr>
      <w:r>
        <w:t>Supervisor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466268">
        <w:t>user of the system with additional rights to view and report on the error data.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466268" w:rsidP="009926E6">
      <w:pPr>
        <w:pStyle w:val="ListParagraph"/>
        <w:numPr>
          <w:ilvl w:val="1"/>
          <w:numId w:val="3"/>
        </w:numPr>
      </w:pPr>
      <w:r>
        <w:t xml:space="preserve">A supervisor wants to </w:t>
      </w:r>
      <w:r w:rsidR="00773A60">
        <w:t>send a report to one or more contacts</w:t>
      </w:r>
    </w:p>
    <w:p w:rsidR="00DF373C" w:rsidRDefault="00DF373C" w:rsidP="009926E6">
      <w:pPr>
        <w:pStyle w:val="ListParagraph"/>
        <w:numPr>
          <w:ilvl w:val="1"/>
          <w:numId w:val="3"/>
        </w:numPr>
      </w:pPr>
      <w:r>
        <w:t>There is at least one contact in the mailing list.</w:t>
      </w:r>
    </w:p>
    <w:p w:rsidR="009926E6" w:rsidRDefault="009926E6" w:rsidP="009926E6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466268">
        <w:t>supervisor</w:t>
      </w:r>
      <w:r w:rsidR="00466268" w:rsidRPr="00466268">
        <w:t xml:space="preserve"> </w:t>
      </w:r>
      <w:r w:rsidR="009926E6">
        <w:t>opens the mailing list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773A60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466268">
              <w:t>supervisor</w:t>
            </w:r>
            <w:r w:rsidR="003D0CDE">
              <w:t xml:space="preserve"> selects the option to </w:t>
            </w:r>
            <w:r w:rsidR="00773A60">
              <w:t>send a report.</w:t>
            </w:r>
          </w:p>
        </w:tc>
        <w:tc>
          <w:tcPr>
            <w:tcW w:w="4508" w:type="dxa"/>
          </w:tcPr>
          <w:p w:rsidR="00C30076" w:rsidRDefault="005C08C8" w:rsidP="00DF373C">
            <w:pPr>
              <w:pStyle w:val="ListParagraph"/>
              <w:ind w:left="0"/>
            </w:pPr>
            <w:r>
              <w:t>1</w:t>
            </w:r>
            <w:r w:rsidR="00B26E1E">
              <w:t>.</w:t>
            </w:r>
            <w:r>
              <w:t>2</w:t>
            </w:r>
            <w:r w:rsidR="006613FE">
              <w:t xml:space="preserve">: The </w:t>
            </w:r>
            <w:r w:rsidR="00466268">
              <w:t xml:space="preserve">server </w:t>
            </w:r>
            <w:r w:rsidR="00CE7D19">
              <w:t>sends the supervisor</w:t>
            </w:r>
            <w:r w:rsidR="009926E6">
              <w:t xml:space="preserve"> </w:t>
            </w:r>
            <w:r w:rsidR="00773A60">
              <w:t>a list of contacts and a list of contact roles.</w:t>
            </w:r>
          </w:p>
        </w:tc>
      </w:tr>
      <w:tr w:rsidR="006613FE" w:rsidTr="00C30076">
        <w:tc>
          <w:tcPr>
            <w:tcW w:w="4508" w:type="dxa"/>
          </w:tcPr>
          <w:p w:rsidR="006613FE" w:rsidRDefault="005C08C8" w:rsidP="00773A60">
            <w:pPr>
              <w:pStyle w:val="ListParagraph"/>
              <w:ind w:left="0"/>
            </w:pPr>
            <w:r>
              <w:t>2.1</w:t>
            </w:r>
            <w:r w:rsidR="00304482">
              <w:t>:</w:t>
            </w:r>
            <w:r>
              <w:t xml:space="preserve"> The supervisor </w:t>
            </w:r>
            <w:r w:rsidR="00DF373C">
              <w:t xml:space="preserve">selects </w:t>
            </w:r>
            <w:r w:rsidR="00714843">
              <w:t>one of more contacts and/or roles to send the report to.</w:t>
            </w:r>
          </w:p>
        </w:tc>
        <w:tc>
          <w:tcPr>
            <w:tcW w:w="4508" w:type="dxa"/>
          </w:tcPr>
          <w:p w:rsidR="006613FE" w:rsidRDefault="006613FE" w:rsidP="00B174E8">
            <w:pPr>
              <w:pStyle w:val="ListParagraph"/>
              <w:ind w:left="0"/>
            </w:pPr>
          </w:p>
        </w:tc>
      </w:tr>
      <w:tr w:rsidR="00304482" w:rsidTr="00C30076">
        <w:tc>
          <w:tcPr>
            <w:tcW w:w="4508" w:type="dxa"/>
          </w:tcPr>
          <w:p w:rsidR="00304482" w:rsidRDefault="00304482" w:rsidP="00B174E8">
            <w:pPr>
              <w:pStyle w:val="ListParagraph"/>
              <w:ind w:left="0"/>
            </w:pPr>
            <w:r>
              <w:t xml:space="preserve">3.1: The supervisor </w:t>
            </w:r>
            <w:r w:rsidR="00B174E8">
              <w:t>writes or uploads a report to send and sends it.</w:t>
            </w:r>
          </w:p>
        </w:tc>
        <w:tc>
          <w:tcPr>
            <w:tcW w:w="4508" w:type="dxa"/>
          </w:tcPr>
          <w:p w:rsidR="00304482" w:rsidRDefault="00304482" w:rsidP="003414BE">
            <w:pPr>
              <w:pStyle w:val="ListParagraph"/>
              <w:ind w:left="0"/>
            </w:pPr>
            <w:r>
              <w:t xml:space="preserve">3.2: The server </w:t>
            </w:r>
            <w:r w:rsidR="003414BE">
              <w:t>checks the subject field, and if empty, adds the subject: “(No subject)”.</w:t>
            </w:r>
          </w:p>
        </w:tc>
      </w:tr>
      <w:tr w:rsidR="003414BE" w:rsidTr="00C30076">
        <w:tc>
          <w:tcPr>
            <w:tcW w:w="4508" w:type="dxa"/>
          </w:tcPr>
          <w:p w:rsidR="003414BE" w:rsidRDefault="003414BE" w:rsidP="00B174E8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3414BE" w:rsidRDefault="003414BE" w:rsidP="00B174E8">
            <w:pPr>
              <w:pStyle w:val="ListParagraph"/>
              <w:ind w:left="0"/>
            </w:pPr>
            <w:r>
              <w:t>3.2: The server sends the report to the email addresses of the selected contacts.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4A1D62">
        <w:t xml:space="preserve">1.2 </w:t>
      </w:r>
      <w:r>
        <w:t xml:space="preserve">of the normal flow </w:t>
      </w:r>
      <w:r w:rsidR="00CE7D19">
        <w:t>the</w:t>
      </w:r>
      <w:r w:rsidR="004A1D62">
        <w:t>re are no cont</w:t>
      </w:r>
      <w:r w:rsidR="000C1333">
        <w:t>a</w:t>
      </w:r>
      <w:r w:rsidR="004A1D62">
        <w:t>cts</w:t>
      </w:r>
      <w:r w:rsidR="00D01170"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DF373C" w:rsidRDefault="00DF373C" w:rsidP="00C30076">
            <w:r>
              <w:t xml:space="preserve"> </w:t>
            </w:r>
          </w:p>
        </w:tc>
        <w:tc>
          <w:tcPr>
            <w:tcW w:w="4508" w:type="dxa"/>
          </w:tcPr>
          <w:p w:rsidR="00C30076" w:rsidRDefault="00B174E8" w:rsidP="00D01170">
            <w:r>
              <w:t>1.2.1</w:t>
            </w:r>
            <w:r w:rsidR="00B26E1E">
              <w:t>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B174E8" w:rsidRDefault="00B174E8" w:rsidP="00B174E8">
      <w:pPr>
        <w:pStyle w:val="ListParagraph"/>
        <w:numPr>
          <w:ilvl w:val="1"/>
          <w:numId w:val="3"/>
        </w:numPr>
      </w:pPr>
      <w:r>
        <w:t xml:space="preserve">Failure flow </w:t>
      </w:r>
      <w:r w:rsidR="00395BF2">
        <w:t>2</w:t>
      </w:r>
    </w:p>
    <w:p w:rsidR="00B174E8" w:rsidRDefault="00B174E8" w:rsidP="00B174E8">
      <w:pPr>
        <w:pStyle w:val="ListParagraph"/>
        <w:ind w:left="792"/>
      </w:pPr>
      <w:r>
        <w:t>If at step 3.2 of the normal flow the report fails to be sent,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4E8" w:rsidTr="00F36275"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System</w:t>
            </w:r>
          </w:p>
        </w:tc>
      </w:tr>
      <w:tr w:rsidR="00B174E8" w:rsidTr="00F36275">
        <w:tc>
          <w:tcPr>
            <w:tcW w:w="4508" w:type="dxa"/>
          </w:tcPr>
          <w:p w:rsidR="00B174E8" w:rsidRDefault="00B174E8" w:rsidP="00F36275">
            <w:r>
              <w:t xml:space="preserve"> </w:t>
            </w:r>
          </w:p>
        </w:tc>
        <w:tc>
          <w:tcPr>
            <w:tcW w:w="4508" w:type="dxa"/>
          </w:tcPr>
          <w:p w:rsidR="00B174E8" w:rsidRDefault="00395BF2" w:rsidP="00F36275">
            <w:r>
              <w:t>3</w:t>
            </w:r>
            <w:r w:rsidR="00B174E8">
              <w:t>.2.1: The server sends an error message to the user, indicating the problem.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3414BE" w:rsidRDefault="003414BE" w:rsidP="003414BE">
      <w:pPr>
        <w:pStyle w:val="ListParagraph"/>
        <w:ind w:left="792"/>
      </w:pPr>
    </w:p>
    <w:p w:rsidR="003414BE" w:rsidRDefault="003414BE" w:rsidP="003414BE">
      <w:pPr>
        <w:pStyle w:val="ListParagraph"/>
        <w:ind w:left="792"/>
      </w:pPr>
    </w:p>
    <w:p w:rsidR="003414BE" w:rsidRDefault="003414BE" w:rsidP="003414BE">
      <w:pPr>
        <w:pStyle w:val="ListParagraph"/>
        <w:ind w:left="792"/>
      </w:pPr>
    </w:p>
    <w:p w:rsidR="003414BE" w:rsidRDefault="003414BE" w:rsidP="003414BE">
      <w:pPr>
        <w:pStyle w:val="ListParagraph"/>
        <w:ind w:left="792"/>
      </w:pPr>
    </w:p>
    <w:p w:rsidR="003414BE" w:rsidRDefault="003414BE" w:rsidP="003414BE">
      <w:pPr>
        <w:pStyle w:val="ListParagraph"/>
        <w:ind w:left="792"/>
      </w:pPr>
    </w:p>
    <w:p w:rsidR="003414BE" w:rsidRDefault="003414BE" w:rsidP="003414BE">
      <w:pPr>
        <w:pStyle w:val="ListParagraph"/>
        <w:ind w:left="792"/>
      </w:pPr>
    </w:p>
    <w:p w:rsidR="003414BE" w:rsidRDefault="003414BE" w:rsidP="003414BE">
      <w:pPr>
        <w:pStyle w:val="ListParagraph"/>
        <w:ind w:left="792"/>
      </w:pPr>
    </w:p>
    <w:p w:rsidR="003414BE" w:rsidRDefault="003414BE" w:rsidP="003414BE">
      <w:pPr>
        <w:pStyle w:val="ListParagraph"/>
        <w:numPr>
          <w:ilvl w:val="1"/>
          <w:numId w:val="3"/>
        </w:numPr>
      </w:pPr>
      <w:r>
        <w:t>User abandoning use case</w:t>
      </w:r>
    </w:p>
    <w:p w:rsidR="003414BE" w:rsidRDefault="003414BE" w:rsidP="003414BE">
      <w:pPr>
        <w:pStyle w:val="ListParagraph"/>
        <w:ind w:left="792"/>
      </w:pPr>
      <w:r>
        <w:t>If at any step of the normal flow the user attempts to close the page,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14BE" w:rsidTr="00127228">
        <w:tc>
          <w:tcPr>
            <w:tcW w:w="4508" w:type="dxa"/>
          </w:tcPr>
          <w:p w:rsidR="003414BE" w:rsidRDefault="003414BE" w:rsidP="00127228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3414BE" w:rsidRDefault="003414BE" w:rsidP="00127228">
            <w:pPr>
              <w:jc w:val="center"/>
            </w:pPr>
            <w:r>
              <w:t>System</w:t>
            </w:r>
          </w:p>
        </w:tc>
      </w:tr>
      <w:tr w:rsidR="003414BE" w:rsidTr="00127228">
        <w:tc>
          <w:tcPr>
            <w:tcW w:w="4508" w:type="dxa"/>
          </w:tcPr>
          <w:p w:rsidR="003414BE" w:rsidRDefault="003414BE" w:rsidP="00127228">
            <w:r>
              <w:t xml:space="preserve"> </w:t>
            </w:r>
          </w:p>
        </w:tc>
        <w:tc>
          <w:tcPr>
            <w:tcW w:w="4508" w:type="dxa"/>
          </w:tcPr>
          <w:p w:rsidR="003414BE" w:rsidRDefault="003414BE" w:rsidP="00127228">
            <w:r>
              <w:t>3.1: The system creates a pop-up prompt asking the user if they want to discard the details entered so far.</w:t>
            </w:r>
          </w:p>
        </w:tc>
      </w:tr>
      <w:tr w:rsidR="003414BE" w:rsidTr="00127228">
        <w:tc>
          <w:tcPr>
            <w:tcW w:w="4508" w:type="dxa"/>
          </w:tcPr>
          <w:p w:rsidR="003414BE" w:rsidRDefault="003414BE" w:rsidP="00413EFD">
            <w:r>
              <w:t xml:space="preserve">3.2 The user confirms they wish to close the </w:t>
            </w:r>
            <w:r w:rsidR="00413EFD">
              <w:t>page</w:t>
            </w:r>
            <w:r>
              <w:t>.</w:t>
            </w:r>
          </w:p>
        </w:tc>
        <w:tc>
          <w:tcPr>
            <w:tcW w:w="4508" w:type="dxa"/>
          </w:tcPr>
          <w:p w:rsidR="003414BE" w:rsidRDefault="003414BE" w:rsidP="00E478AC">
            <w:r>
              <w:t>3.3 The</w:t>
            </w:r>
            <w:r w:rsidR="00E478AC">
              <w:t xml:space="preserve"> page </w:t>
            </w:r>
            <w:bookmarkStart w:id="0" w:name="_GoBack"/>
            <w:bookmarkEnd w:id="0"/>
            <w:r>
              <w:t>is closed and all details entered are discarded.</w:t>
            </w:r>
          </w:p>
        </w:tc>
      </w:tr>
    </w:tbl>
    <w:p w:rsidR="003414BE" w:rsidRDefault="003414BE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3414B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3414BE">
      <w:pPr>
        <w:pStyle w:val="ListParagraph"/>
        <w:numPr>
          <w:ilvl w:val="1"/>
          <w:numId w:val="3"/>
        </w:numPr>
      </w:pPr>
      <w:r>
        <w:t xml:space="preserve">The </w:t>
      </w:r>
      <w:r w:rsidR="00CE7D19">
        <w:t>contact</w:t>
      </w:r>
      <w:r w:rsidR="00B174E8">
        <w:t>s should receive the reports in their email inbox.</w:t>
      </w:r>
    </w:p>
    <w:p w:rsidR="003414BE" w:rsidRDefault="003414BE" w:rsidP="003414BE">
      <w:pPr>
        <w:pStyle w:val="ListParagraph"/>
        <w:ind w:left="792"/>
      </w:pPr>
    </w:p>
    <w:p w:rsidR="003414BE" w:rsidRPr="00C30076" w:rsidRDefault="003414BE" w:rsidP="003414BE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Special Requirements</w:t>
      </w:r>
    </w:p>
    <w:p w:rsidR="003414BE" w:rsidRDefault="003414BE" w:rsidP="003414BE">
      <w:pPr>
        <w:pStyle w:val="ListParagraph"/>
        <w:numPr>
          <w:ilvl w:val="1"/>
          <w:numId w:val="3"/>
        </w:numPr>
      </w:pPr>
      <w:r>
        <w:t>The system should auto-fill the email subject field with the following:</w:t>
      </w:r>
      <w:r>
        <w:br/>
        <w:t>“Pharmacy Error Tracker report by [Supervisor Name] – [Date]”</w:t>
      </w:r>
    </w:p>
    <w:p w:rsidR="003414BE" w:rsidRPr="00C30076" w:rsidRDefault="003414BE" w:rsidP="003414BE">
      <w:pPr>
        <w:pStyle w:val="ListParagraph"/>
        <w:ind w:left="792"/>
      </w:pPr>
    </w:p>
    <w:sectPr w:rsidR="003414BE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931" w:rsidRDefault="00683931" w:rsidP="00FA00EE">
      <w:pPr>
        <w:spacing w:after="0" w:line="240" w:lineRule="auto"/>
      </w:pPr>
      <w:r>
        <w:separator/>
      </w:r>
    </w:p>
  </w:endnote>
  <w:endnote w:type="continuationSeparator" w:id="0">
    <w:p w:rsidR="00683931" w:rsidRDefault="00683931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931" w:rsidRDefault="00683931" w:rsidP="00FA00EE">
      <w:pPr>
        <w:spacing w:after="0" w:line="240" w:lineRule="auto"/>
      </w:pPr>
      <w:r>
        <w:separator/>
      </w:r>
    </w:p>
  </w:footnote>
  <w:footnote w:type="continuationSeparator" w:id="0">
    <w:p w:rsidR="00683931" w:rsidRDefault="00683931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04482" w:rsidP="00773A60">
          <w:pPr>
            <w:pStyle w:val="Header"/>
          </w:pPr>
          <w:r>
            <w:t xml:space="preserve">Use-case Specification: </w:t>
          </w:r>
          <w:r w:rsidR="00773A60" w:rsidRPr="00773A60">
            <w:t>Send report to contacts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F373C">
            <w:t>23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000AB7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D8011AF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0C1333"/>
    <w:rsid w:val="00125416"/>
    <w:rsid w:val="00264DB2"/>
    <w:rsid w:val="0027242C"/>
    <w:rsid w:val="00304482"/>
    <w:rsid w:val="003414BE"/>
    <w:rsid w:val="0034521D"/>
    <w:rsid w:val="003617B5"/>
    <w:rsid w:val="00395BF2"/>
    <w:rsid w:val="003D0CDE"/>
    <w:rsid w:val="003D6D4B"/>
    <w:rsid w:val="00413EFD"/>
    <w:rsid w:val="00423B72"/>
    <w:rsid w:val="00425EE9"/>
    <w:rsid w:val="004343FF"/>
    <w:rsid w:val="00466268"/>
    <w:rsid w:val="004A1D62"/>
    <w:rsid w:val="004A6B92"/>
    <w:rsid w:val="005C08C8"/>
    <w:rsid w:val="005D554F"/>
    <w:rsid w:val="00626645"/>
    <w:rsid w:val="006613FE"/>
    <w:rsid w:val="00683931"/>
    <w:rsid w:val="00685A7A"/>
    <w:rsid w:val="006B57A4"/>
    <w:rsid w:val="006B72C5"/>
    <w:rsid w:val="00714843"/>
    <w:rsid w:val="00773A60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A2680"/>
    <w:rsid w:val="00AC2A9F"/>
    <w:rsid w:val="00B0131D"/>
    <w:rsid w:val="00B174E8"/>
    <w:rsid w:val="00B26E1E"/>
    <w:rsid w:val="00B27CF9"/>
    <w:rsid w:val="00BC466A"/>
    <w:rsid w:val="00C30076"/>
    <w:rsid w:val="00C36CEA"/>
    <w:rsid w:val="00C724C6"/>
    <w:rsid w:val="00CE7D19"/>
    <w:rsid w:val="00D01170"/>
    <w:rsid w:val="00D21691"/>
    <w:rsid w:val="00D537CA"/>
    <w:rsid w:val="00DA1253"/>
    <w:rsid w:val="00DF373C"/>
    <w:rsid w:val="00E075C0"/>
    <w:rsid w:val="00E478AC"/>
    <w:rsid w:val="00E723CF"/>
    <w:rsid w:val="00F31445"/>
    <w:rsid w:val="00F31C97"/>
    <w:rsid w:val="00F61FAF"/>
    <w:rsid w:val="00FA00EE"/>
    <w:rsid w:val="00FB623D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36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Tulip</dc:creator>
  <cp:lastModifiedBy>Ryan Smith</cp:lastModifiedBy>
  <cp:revision>7</cp:revision>
  <dcterms:created xsi:type="dcterms:W3CDTF">2018-03-23T04:29:00Z</dcterms:created>
  <dcterms:modified xsi:type="dcterms:W3CDTF">2018-03-25T23:11:00Z</dcterms:modified>
</cp:coreProperties>
</file>