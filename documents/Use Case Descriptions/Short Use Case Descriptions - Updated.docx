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12215D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372D24" w:rsidP="00C30076">
      <w:pPr>
        <w:pStyle w:val="Heading1"/>
        <w:spacing w:before="0" w:after="120"/>
        <w:jc w:val="center"/>
      </w:pPr>
      <w:r>
        <w:t>Short Use Case Descriptions</w:t>
      </w:r>
    </w:p>
    <w:p w:rsidR="00372D24" w:rsidRPr="00C30076" w:rsidRDefault="00372D24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1</w:t>
      </w:r>
      <w:r w:rsidR="00FF170D">
        <w:rPr>
          <w:color w:val="2E74B5" w:themeColor="accent1" w:themeShade="BF"/>
          <w:sz w:val="28"/>
          <w:szCs w:val="28"/>
        </w:rPr>
        <w:t xml:space="preserve"> – Add Error To System</w:t>
      </w:r>
    </w:p>
    <w:p w:rsidR="00372D24" w:rsidRDefault="00372D24" w:rsidP="00372D24">
      <w:pPr>
        <w:pStyle w:val="ListParagraph"/>
      </w:pPr>
      <w:r>
        <w:t xml:space="preserve">When </w:t>
      </w:r>
      <w:r w:rsidR="00FF170D">
        <w:t>a user</w:t>
      </w:r>
    </w:p>
    <w:p w:rsidR="00372D24" w:rsidRDefault="00372D24" w:rsidP="00372D24">
      <w:pPr>
        <w:pStyle w:val="ListParagraph"/>
      </w:pPr>
      <w:r>
        <w:t xml:space="preserve">Wants to </w:t>
      </w:r>
      <w:r w:rsidR="00FF170D">
        <w:t>add an error</w:t>
      </w:r>
      <w:r>
        <w:t xml:space="preserve"> they </w:t>
      </w:r>
      <w:r w:rsidR="00FF170D">
        <w:t>enter the error details into the app</w:t>
      </w:r>
    </w:p>
    <w:p w:rsidR="00372D24" w:rsidRDefault="00372D24" w:rsidP="00372D24">
      <w:pPr>
        <w:pStyle w:val="ListParagraph"/>
      </w:pPr>
      <w:r>
        <w:t xml:space="preserve">So that </w:t>
      </w:r>
      <w:r w:rsidR="00FF170D">
        <w:t>the error can be stored and reported on later.</w:t>
      </w:r>
    </w:p>
    <w:p w:rsidR="00372D24" w:rsidRDefault="00372D24" w:rsidP="00372D24">
      <w:pPr>
        <w:pStyle w:val="ListParagraph"/>
      </w:pPr>
    </w:p>
    <w:p w:rsidR="00372D24" w:rsidRPr="00C30076" w:rsidRDefault="00372D24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2</w:t>
      </w:r>
      <w:r w:rsidR="00FF170D">
        <w:rPr>
          <w:color w:val="2E74B5" w:themeColor="accent1" w:themeShade="BF"/>
          <w:sz w:val="28"/>
          <w:szCs w:val="28"/>
        </w:rPr>
        <w:t xml:space="preserve"> – Modify/update Error in System</w:t>
      </w:r>
    </w:p>
    <w:p w:rsidR="00372D24" w:rsidRDefault="00372D24" w:rsidP="00372D24">
      <w:pPr>
        <w:pStyle w:val="ListParagraph"/>
      </w:pPr>
      <w:r>
        <w:t xml:space="preserve">When </w:t>
      </w:r>
      <w:r w:rsidR="00FF170D">
        <w:t>a user</w:t>
      </w:r>
    </w:p>
    <w:p w:rsidR="00372D24" w:rsidRDefault="00372D24" w:rsidP="00372D24">
      <w:pPr>
        <w:pStyle w:val="ListParagraph"/>
      </w:pPr>
      <w:r>
        <w:t xml:space="preserve">Wants to </w:t>
      </w:r>
      <w:r w:rsidR="00FF170D">
        <w:t>modify the details of an error they have entered</w:t>
      </w:r>
      <w:r w:rsidR="008738BE">
        <w:t>,</w:t>
      </w:r>
      <w:r>
        <w:t xml:space="preserve"> they </w:t>
      </w:r>
      <w:r w:rsidR="00FF170D">
        <w:t>edit the error details in the app</w:t>
      </w:r>
    </w:p>
    <w:p w:rsidR="00372D24" w:rsidRDefault="00372D24" w:rsidP="00372D24">
      <w:pPr>
        <w:pStyle w:val="ListParagraph"/>
      </w:pPr>
      <w:r>
        <w:t xml:space="preserve">So that </w:t>
      </w:r>
      <w:r w:rsidR="00FF170D">
        <w:t>the error can be correctly reported on later.</w:t>
      </w:r>
    </w:p>
    <w:p w:rsidR="00FF170D" w:rsidRDefault="00FF170D" w:rsidP="00372D24">
      <w:pPr>
        <w:pStyle w:val="ListParagraph"/>
      </w:pPr>
    </w:p>
    <w:p w:rsidR="00FF170D" w:rsidRPr="00C30076" w:rsidRDefault="00FF170D" w:rsidP="00FF170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Use Case </w:t>
      </w:r>
      <w:r w:rsidR="0029489E">
        <w:rPr>
          <w:color w:val="2E74B5" w:themeColor="accent1" w:themeShade="BF"/>
          <w:sz w:val="28"/>
          <w:szCs w:val="28"/>
        </w:rPr>
        <w:t>3</w:t>
      </w:r>
      <w:r w:rsidR="00F93EB7">
        <w:rPr>
          <w:color w:val="2E74B5" w:themeColor="accent1" w:themeShade="BF"/>
          <w:sz w:val="28"/>
          <w:szCs w:val="28"/>
        </w:rPr>
        <w:t xml:space="preserve"> – </w:t>
      </w:r>
      <w:r w:rsidR="0029489E">
        <w:rPr>
          <w:color w:val="2E74B5" w:themeColor="accent1" w:themeShade="BF"/>
          <w:sz w:val="28"/>
          <w:szCs w:val="28"/>
        </w:rPr>
        <w:t>Output errors to Excel spreadsheet</w:t>
      </w:r>
    </w:p>
    <w:p w:rsidR="00FF170D" w:rsidRDefault="00FF170D" w:rsidP="00FF170D">
      <w:pPr>
        <w:pStyle w:val="ListParagraph"/>
      </w:pPr>
      <w:r>
        <w:t xml:space="preserve">When </w:t>
      </w:r>
      <w:r w:rsidR="0029489E">
        <w:t>the stakeholder</w:t>
      </w:r>
    </w:p>
    <w:p w:rsidR="00FF170D" w:rsidRDefault="00FF170D" w:rsidP="00FF170D">
      <w:pPr>
        <w:pStyle w:val="ListParagraph"/>
      </w:pPr>
      <w:r>
        <w:t xml:space="preserve">Wants to </w:t>
      </w:r>
      <w:r w:rsidR="008738BE">
        <w:t xml:space="preserve">see a </w:t>
      </w:r>
      <w:r w:rsidR="0029489E">
        <w:t>spreadsheet</w:t>
      </w:r>
      <w:r w:rsidR="008738BE">
        <w:t xml:space="preserve"> of submitted errors,</w:t>
      </w:r>
      <w:r>
        <w:t xml:space="preserve"> they </w:t>
      </w:r>
      <w:r w:rsidR="008738BE">
        <w:t>select the option in the menu</w:t>
      </w:r>
    </w:p>
    <w:p w:rsidR="00F93EB7" w:rsidRDefault="0029489E" w:rsidP="0029489E">
      <w:pPr>
        <w:pStyle w:val="ListParagraph"/>
      </w:pPr>
      <w:r>
        <w:t>So the program generates an Excel spreadsheet with the error reports in the database.</w:t>
      </w:r>
    </w:p>
    <w:p w:rsidR="00FF170D" w:rsidRDefault="00FF170D" w:rsidP="00372D24">
      <w:pPr>
        <w:pStyle w:val="ListParagraph"/>
      </w:pPr>
    </w:p>
    <w:p w:rsidR="00FF170D" w:rsidRPr="00C30076" w:rsidRDefault="00F93EB7" w:rsidP="00FF170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</w:t>
      </w:r>
      <w:r w:rsidR="00FF170D">
        <w:rPr>
          <w:color w:val="2E74B5" w:themeColor="accent1" w:themeShade="BF"/>
          <w:sz w:val="28"/>
          <w:szCs w:val="28"/>
        </w:rPr>
        <w:t xml:space="preserve">Use Case </w:t>
      </w:r>
      <w:r w:rsidR="0029489E">
        <w:rPr>
          <w:color w:val="2E74B5" w:themeColor="accent1" w:themeShade="BF"/>
          <w:sz w:val="28"/>
          <w:szCs w:val="28"/>
        </w:rPr>
        <w:t>4</w:t>
      </w:r>
      <w:r>
        <w:rPr>
          <w:color w:val="2E74B5" w:themeColor="accent1" w:themeShade="BF"/>
          <w:sz w:val="28"/>
          <w:szCs w:val="28"/>
        </w:rPr>
        <w:t xml:space="preserve"> – </w:t>
      </w:r>
      <w:r w:rsidR="0029489E">
        <w:rPr>
          <w:color w:val="2E74B5" w:themeColor="accent1" w:themeShade="BF"/>
          <w:sz w:val="28"/>
          <w:szCs w:val="28"/>
        </w:rPr>
        <w:t>Produce</w:t>
      </w:r>
      <w:r>
        <w:rPr>
          <w:color w:val="2E74B5" w:themeColor="accent1" w:themeShade="BF"/>
          <w:sz w:val="28"/>
          <w:szCs w:val="28"/>
        </w:rPr>
        <w:t xml:space="preserve"> graphs/charts/visualisations of monthly errors</w:t>
      </w:r>
    </w:p>
    <w:p w:rsidR="00FF170D" w:rsidRDefault="00FF170D" w:rsidP="00FF170D">
      <w:pPr>
        <w:pStyle w:val="ListParagraph"/>
      </w:pPr>
      <w:r>
        <w:t xml:space="preserve">When </w:t>
      </w:r>
      <w:r w:rsidR="004A1788">
        <w:t xml:space="preserve">the </w:t>
      </w:r>
      <w:r w:rsidR="0029489E">
        <w:t>stakeholder</w:t>
      </w:r>
    </w:p>
    <w:p w:rsidR="00FF170D" w:rsidRDefault="00FF170D" w:rsidP="00FF170D">
      <w:pPr>
        <w:pStyle w:val="ListParagraph"/>
      </w:pPr>
      <w:r>
        <w:t xml:space="preserve">Wants to </w:t>
      </w:r>
      <w:r w:rsidR="004A1788">
        <w:t xml:space="preserve">create </w:t>
      </w:r>
      <w:r w:rsidR="0029489E">
        <w:t>a graph of the error report data, they select what data they want the graph to display from the selected time period</w:t>
      </w:r>
    </w:p>
    <w:p w:rsidR="00FF170D" w:rsidRDefault="00FF170D" w:rsidP="00FF170D">
      <w:pPr>
        <w:pStyle w:val="ListParagraph"/>
      </w:pPr>
      <w:r>
        <w:t xml:space="preserve">So that </w:t>
      </w:r>
      <w:r w:rsidR="004A1788">
        <w:t xml:space="preserve">problems/trends/patterns can be more easily seen by the </w:t>
      </w:r>
      <w:r w:rsidR="0029489E">
        <w:t>stakeholder and shown to the contacts.</w:t>
      </w:r>
    </w:p>
    <w:p w:rsidR="00F93EB7" w:rsidRDefault="00F93EB7" w:rsidP="00FF170D">
      <w:pPr>
        <w:pStyle w:val="ListParagraph"/>
      </w:pPr>
    </w:p>
    <w:p w:rsidR="00F93EB7" w:rsidRPr="00C30076" w:rsidRDefault="00F93EB7" w:rsidP="00F93EB7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Use Case </w:t>
      </w:r>
      <w:r w:rsidR="0029489E">
        <w:rPr>
          <w:color w:val="2E74B5" w:themeColor="accent1" w:themeShade="BF"/>
          <w:sz w:val="28"/>
          <w:szCs w:val="28"/>
        </w:rPr>
        <w:t xml:space="preserve">5 </w:t>
      </w:r>
      <w:r>
        <w:rPr>
          <w:color w:val="2E74B5" w:themeColor="accent1" w:themeShade="BF"/>
          <w:sz w:val="28"/>
          <w:szCs w:val="28"/>
        </w:rPr>
        <w:t xml:space="preserve">– </w:t>
      </w:r>
      <w:r w:rsidR="0029489E">
        <w:rPr>
          <w:color w:val="2E74B5" w:themeColor="accent1" w:themeShade="BF"/>
          <w:sz w:val="28"/>
          <w:szCs w:val="28"/>
        </w:rPr>
        <w:t>Add a contact</w:t>
      </w:r>
    </w:p>
    <w:p w:rsidR="00F93EB7" w:rsidRDefault="00F93EB7" w:rsidP="00F93EB7">
      <w:pPr>
        <w:pStyle w:val="ListParagraph"/>
      </w:pPr>
      <w:r>
        <w:t xml:space="preserve">When </w:t>
      </w:r>
      <w:r w:rsidR="004A1788">
        <w:t xml:space="preserve">the </w:t>
      </w:r>
      <w:r w:rsidR="0029489E">
        <w:t>stakeholder</w:t>
      </w:r>
    </w:p>
    <w:p w:rsidR="00F93EB7" w:rsidRDefault="00F93EB7" w:rsidP="00F93EB7">
      <w:pPr>
        <w:pStyle w:val="ListParagraph"/>
      </w:pPr>
      <w:r>
        <w:t xml:space="preserve">Wants to </w:t>
      </w:r>
      <w:r w:rsidR="0029489E">
        <w:t>add a contact to the mailing list, they enter the name, role, and email address of the contact,</w:t>
      </w:r>
    </w:p>
    <w:p w:rsidR="00F93EB7" w:rsidRDefault="00F93EB7" w:rsidP="00F93EB7">
      <w:pPr>
        <w:pStyle w:val="ListParagraph"/>
      </w:pPr>
      <w:r>
        <w:t xml:space="preserve">So that </w:t>
      </w:r>
      <w:r w:rsidR="004A1788">
        <w:t xml:space="preserve">the </w:t>
      </w:r>
      <w:r w:rsidR="0029489E">
        <w:t>contact can receive the reports.</w:t>
      </w:r>
    </w:p>
    <w:p w:rsidR="00F93EB7" w:rsidRDefault="00F93EB7" w:rsidP="00FF170D">
      <w:pPr>
        <w:pStyle w:val="ListParagraph"/>
      </w:pPr>
    </w:p>
    <w:p w:rsidR="0029489E" w:rsidRPr="00C30076" w:rsidRDefault="0029489E" w:rsidP="0029489E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Use Case </w:t>
      </w:r>
      <w:r>
        <w:rPr>
          <w:color w:val="2E74B5" w:themeColor="accent1" w:themeShade="BF"/>
          <w:sz w:val="28"/>
          <w:szCs w:val="28"/>
        </w:rPr>
        <w:t>6</w:t>
      </w:r>
      <w:r>
        <w:rPr>
          <w:color w:val="2E74B5" w:themeColor="accent1" w:themeShade="BF"/>
          <w:sz w:val="28"/>
          <w:szCs w:val="28"/>
        </w:rPr>
        <w:t xml:space="preserve"> – </w:t>
      </w:r>
      <w:r>
        <w:rPr>
          <w:color w:val="2E74B5" w:themeColor="accent1" w:themeShade="BF"/>
          <w:sz w:val="28"/>
          <w:szCs w:val="28"/>
        </w:rPr>
        <w:t>Edit</w:t>
      </w:r>
      <w:r>
        <w:rPr>
          <w:color w:val="2E74B5" w:themeColor="accent1" w:themeShade="BF"/>
          <w:sz w:val="28"/>
          <w:szCs w:val="28"/>
        </w:rPr>
        <w:t xml:space="preserve"> a contact</w:t>
      </w:r>
    </w:p>
    <w:p w:rsidR="0029489E" w:rsidRDefault="0029489E" w:rsidP="0029489E">
      <w:pPr>
        <w:pStyle w:val="ListParagraph"/>
      </w:pPr>
      <w:r>
        <w:t>When the stakeholder</w:t>
      </w:r>
    </w:p>
    <w:p w:rsidR="0029489E" w:rsidRDefault="0029489E" w:rsidP="0029489E">
      <w:pPr>
        <w:pStyle w:val="ListParagraph"/>
      </w:pPr>
      <w:r>
        <w:t xml:space="preserve">Wants to </w:t>
      </w:r>
      <w:r>
        <w:t>edit</w:t>
      </w:r>
      <w:r>
        <w:t xml:space="preserve"> a contact </w:t>
      </w:r>
      <w:r>
        <w:t xml:space="preserve">in </w:t>
      </w:r>
      <w:r>
        <w:t xml:space="preserve">the mailing list, they </w:t>
      </w:r>
      <w:r>
        <w:t>select the contact to edit and change the details,</w:t>
      </w:r>
    </w:p>
    <w:p w:rsidR="0029489E" w:rsidRDefault="0029489E" w:rsidP="0029489E">
      <w:pPr>
        <w:pStyle w:val="ListParagraph"/>
      </w:pPr>
      <w:r>
        <w:t>So that the contact can receive the reports</w:t>
      </w:r>
      <w:r>
        <w:t xml:space="preserve"> correctly</w:t>
      </w:r>
      <w:r>
        <w:t>.</w:t>
      </w:r>
    </w:p>
    <w:p w:rsidR="0029489E" w:rsidRDefault="0029489E" w:rsidP="0029489E">
      <w:pPr>
        <w:pStyle w:val="ListParagraph"/>
      </w:pPr>
    </w:p>
    <w:p w:rsidR="0029489E" w:rsidRPr="00C30076" w:rsidRDefault="0029489E" w:rsidP="0029489E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Use Case </w:t>
      </w:r>
      <w:r>
        <w:rPr>
          <w:color w:val="2E74B5" w:themeColor="accent1" w:themeShade="BF"/>
          <w:sz w:val="28"/>
          <w:szCs w:val="28"/>
        </w:rPr>
        <w:t>7</w:t>
      </w:r>
      <w:r>
        <w:rPr>
          <w:color w:val="2E74B5" w:themeColor="accent1" w:themeShade="BF"/>
          <w:sz w:val="28"/>
          <w:szCs w:val="28"/>
        </w:rPr>
        <w:t xml:space="preserve"> – Edit a contact</w:t>
      </w:r>
    </w:p>
    <w:p w:rsidR="0029489E" w:rsidRDefault="0029489E" w:rsidP="0029489E">
      <w:pPr>
        <w:pStyle w:val="ListParagraph"/>
      </w:pPr>
      <w:r>
        <w:t>When the stakeholder</w:t>
      </w:r>
    </w:p>
    <w:p w:rsidR="0029489E" w:rsidRDefault="0029489E" w:rsidP="0029489E">
      <w:pPr>
        <w:pStyle w:val="ListParagraph"/>
      </w:pPr>
      <w:r>
        <w:t xml:space="preserve">Wants to </w:t>
      </w:r>
      <w:r>
        <w:t>remove</w:t>
      </w:r>
      <w:r>
        <w:t xml:space="preserve"> a contact </w:t>
      </w:r>
      <w:r>
        <w:t>from</w:t>
      </w:r>
      <w:r>
        <w:t xml:space="preserve"> the mailing list, they select the contact to </w:t>
      </w:r>
      <w:r>
        <w:t xml:space="preserve">delete it, </w:t>
      </w:r>
    </w:p>
    <w:p w:rsidR="0029489E" w:rsidRDefault="0029489E" w:rsidP="0029489E">
      <w:pPr>
        <w:pStyle w:val="ListParagraph"/>
      </w:pPr>
      <w:r>
        <w:t xml:space="preserve">So that the contact can </w:t>
      </w:r>
      <w:r>
        <w:t>no longer receive the reports.</w:t>
      </w:r>
      <w:r>
        <w:br/>
      </w:r>
    </w:p>
    <w:p w:rsidR="0029489E" w:rsidRDefault="0029489E" w:rsidP="0029489E">
      <w:pPr>
        <w:pStyle w:val="ListParagraph"/>
      </w:pPr>
    </w:p>
    <w:p w:rsidR="0029489E" w:rsidRPr="00C30076" w:rsidRDefault="0029489E" w:rsidP="0029489E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Use Case 6 – Edit a contact</w:t>
      </w:r>
    </w:p>
    <w:p w:rsidR="0029489E" w:rsidRDefault="0029489E" w:rsidP="0029489E">
      <w:pPr>
        <w:pStyle w:val="ListParagraph"/>
      </w:pPr>
      <w:r>
        <w:t>When the stakeholder</w:t>
      </w:r>
    </w:p>
    <w:p w:rsidR="0029489E" w:rsidRDefault="0029489E" w:rsidP="0029489E">
      <w:pPr>
        <w:pStyle w:val="ListParagraph"/>
      </w:pPr>
      <w:r>
        <w:t xml:space="preserve">Wants to </w:t>
      </w:r>
      <w:r>
        <w:t>send a report to the contacts</w:t>
      </w:r>
      <w:r>
        <w:t xml:space="preserve">, they select </w:t>
      </w:r>
      <w:r>
        <w:t>either individual contacts or whole roles</w:t>
      </w:r>
    </w:p>
    <w:p w:rsidR="0029489E" w:rsidRDefault="0029489E" w:rsidP="0029489E">
      <w:pPr>
        <w:pStyle w:val="ListParagraph"/>
      </w:pPr>
      <w:r>
        <w:t xml:space="preserve">So that the </w:t>
      </w:r>
      <w:r>
        <w:t>desired contacts can receive the reports.</w:t>
      </w:r>
      <w:bookmarkStart w:id="0" w:name="_GoBack"/>
      <w:bookmarkEnd w:id="0"/>
      <w:r>
        <w:br/>
      </w:r>
    </w:p>
    <w:p w:rsidR="0029489E" w:rsidRDefault="0029489E" w:rsidP="0029489E">
      <w:pPr>
        <w:pStyle w:val="ListParagraph"/>
      </w:pPr>
    </w:p>
    <w:p w:rsidR="0029489E" w:rsidRDefault="0029489E" w:rsidP="0029489E">
      <w:pPr>
        <w:pStyle w:val="ListParagraph"/>
      </w:pPr>
    </w:p>
    <w:p w:rsidR="00FF170D" w:rsidRDefault="00FF170D" w:rsidP="00372D24">
      <w:pPr>
        <w:pStyle w:val="ListParagraph"/>
      </w:pPr>
    </w:p>
    <w:p w:rsidR="00372D24" w:rsidRDefault="00372D24" w:rsidP="00372D24">
      <w:pPr>
        <w:pStyle w:val="ListParagraph"/>
        <w:ind w:left="1080"/>
      </w:pPr>
    </w:p>
    <w:p w:rsidR="00C30076" w:rsidRDefault="00C30076" w:rsidP="00C30076"/>
    <w:p w:rsidR="00C30076" w:rsidRDefault="00C30076" w:rsidP="00C30076">
      <w:pPr>
        <w:pStyle w:val="ListParagraph"/>
        <w:ind w:left="1440"/>
      </w:pPr>
    </w:p>
    <w:p w:rsidR="00C30076" w:rsidRDefault="00C30076" w:rsidP="00C30076">
      <w:pPr>
        <w:pStyle w:val="ListParagraph"/>
        <w:ind w:left="1440"/>
      </w:pP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E4F" w:rsidRDefault="00B11E4F" w:rsidP="00FA00EE">
      <w:pPr>
        <w:spacing w:after="0" w:line="240" w:lineRule="auto"/>
      </w:pPr>
      <w:r>
        <w:separator/>
      </w:r>
    </w:p>
  </w:endnote>
  <w:endnote w:type="continuationSeparator" w:id="0">
    <w:p w:rsidR="00B11E4F" w:rsidRDefault="00B11E4F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E4F" w:rsidRDefault="00B11E4F" w:rsidP="00FA00EE">
      <w:pPr>
        <w:spacing w:after="0" w:line="240" w:lineRule="auto"/>
      </w:pPr>
      <w:r>
        <w:separator/>
      </w:r>
    </w:p>
  </w:footnote>
  <w:footnote w:type="continuationSeparator" w:id="0">
    <w:p w:rsidR="00B11E4F" w:rsidRDefault="00B11E4F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4A1788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4A1788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372D24">
          <w:pPr>
            <w:pStyle w:val="Header"/>
          </w:pPr>
          <w:r>
            <w:t>Short Use Case Descriptions</w:t>
          </w:r>
        </w:p>
      </w:tc>
      <w:tc>
        <w:tcPr>
          <w:tcW w:w="4508" w:type="dxa"/>
        </w:tcPr>
        <w:p w:rsidR="00FA00EE" w:rsidRDefault="00FA00EE" w:rsidP="004A1788">
          <w:pPr>
            <w:pStyle w:val="Header"/>
          </w:pPr>
          <w:r>
            <w:t xml:space="preserve">Date: </w:t>
          </w:r>
          <w:r w:rsidR="004A1788">
            <w:t>19/03/2018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12215D"/>
    <w:rsid w:val="001F5FD6"/>
    <w:rsid w:val="00264DB2"/>
    <w:rsid w:val="0029489E"/>
    <w:rsid w:val="003617B5"/>
    <w:rsid w:val="00372D24"/>
    <w:rsid w:val="00423B72"/>
    <w:rsid w:val="004A1788"/>
    <w:rsid w:val="004A6B92"/>
    <w:rsid w:val="00547BFA"/>
    <w:rsid w:val="005575A1"/>
    <w:rsid w:val="00572A52"/>
    <w:rsid w:val="0065506B"/>
    <w:rsid w:val="006E5330"/>
    <w:rsid w:val="007E1313"/>
    <w:rsid w:val="00835722"/>
    <w:rsid w:val="008738BE"/>
    <w:rsid w:val="008B04A6"/>
    <w:rsid w:val="00900A42"/>
    <w:rsid w:val="009A20AB"/>
    <w:rsid w:val="009E2880"/>
    <w:rsid w:val="00A226FE"/>
    <w:rsid w:val="00AA2680"/>
    <w:rsid w:val="00B11E4F"/>
    <w:rsid w:val="00C30076"/>
    <w:rsid w:val="00D21691"/>
    <w:rsid w:val="00F31445"/>
    <w:rsid w:val="00F61FAF"/>
    <w:rsid w:val="00F93EB7"/>
    <w:rsid w:val="00FA00EE"/>
    <w:rsid w:val="00FF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0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Ryan Smith</cp:lastModifiedBy>
  <cp:revision>2</cp:revision>
  <dcterms:created xsi:type="dcterms:W3CDTF">2018-03-21T03:52:00Z</dcterms:created>
  <dcterms:modified xsi:type="dcterms:W3CDTF">2018-03-21T03:52:00Z</dcterms:modified>
</cp:coreProperties>
</file>