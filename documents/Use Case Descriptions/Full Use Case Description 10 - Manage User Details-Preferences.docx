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41E" w:rsidRDefault="0088141E" w:rsidP="0088141E">
      <w:pPr>
        <w:pStyle w:val="Heading1"/>
        <w:spacing w:before="0" w:after="120"/>
        <w:jc w:val="center"/>
      </w:pPr>
      <w:r>
        <w:t>Pharmacy Error Tracker</w:t>
      </w:r>
    </w:p>
    <w:p w:rsidR="00C30076" w:rsidRDefault="00C30076" w:rsidP="00C30076">
      <w:pPr>
        <w:pStyle w:val="Heading1"/>
        <w:spacing w:before="0" w:after="120"/>
        <w:jc w:val="center"/>
      </w:pPr>
      <w:r>
        <w:t>Use-Case</w:t>
      </w:r>
      <w:r w:rsidR="00D174EB">
        <w:t xml:space="preserve"> 10</w:t>
      </w:r>
      <w:r>
        <w:t xml:space="preserve">: </w:t>
      </w:r>
      <w:r w:rsidR="009F4150" w:rsidRPr="006177B9">
        <w:t>Manage user details/preferences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C30076" w:rsidRDefault="00C30076" w:rsidP="006177B9">
      <w:pPr>
        <w:pStyle w:val="ListParagraph"/>
        <w:ind w:left="851"/>
      </w:pPr>
      <w:r>
        <w:t xml:space="preserve">When </w:t>
      </w:r>
      <w:r w:rsidR="006177B9">
        <w:t>administrator</w:t>
      </w:r>
    </w:p>
    <w:p w:rsidR="00C30076" w:rsidRDefault="00C30076" w:rsidP="006177B9">
      <w:pPr>
        <w:pStyle w:val="ListParagraph"/>
        <w:ind w:left="851"/>
      </w:pPr>
      <w:r>
        <w:t xml:space="preserve">Wants to </w:t>
      </w:r>
      <w:r w:rsidR="006177B9">
        <w:t>change details in any</w:t>
      </w:r>
      <w:r w:rsidR="006177B9">
        <w:rPr>
          <w:color w:val="FF0000"/>
        </w:rPr>
        <w:t xml:space="preserve"> </w:t>
      </w:r>
      <w:r w:rsidR="006177B9">
        <w:t>user account, they enter the new information into the app</w:t>
      </w:r>
    </w:p>
    <w:p w:rsidR="00C30076" w:rsidRDefault="00C30076" w:rsidP="006177B9">
      <w:pPr>
        <w:pStyle w:val="ListParagraph"/>
        <w:ind w:left="851"/>
      </w:pPr>
      <w:r>
        <w:t xml:space="preserve">So that </w:t>
      </w:r>
      <w:r w:rsidR="006177B9">
        <w:t>the user’s account details can be updated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CD43E6" w:rsidP="00C30076">
      <w:pPr>
        <w:pStyle w:val="ListParagraph"/>
        <w:numPr>
          <w:ilvl w:val="1"/>
          <w:numId w:val="3"/>
        </w:numPr>
      </w:pPr>
      <w:r>
        <w:t>Administrator</w:t>
      </w:r>
    </w:p>
    <w:p w:rsidR="00C30076" w:rsidRDefault="008965FA" w:rsidP="008965FA">
      <w:pPr>
        <w:pStyle w:val="ListParagraph"/>
        <w:numPr>
          <w:ilvl w:val="0"/>
          <w:numId w:val="6"/>
        </w:numPr>
      </w:pPr>
      <w:r>
        <w:t>A user of the system who has full permissions to add/modify/delete user accounts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C30076" w:rsidRDefault="008965FA" w:rsidP="00C30076">
      <w:pPr>
        <w:pStyle w:val="ListParagraph"/>
        <w:numPr>
          <w:ilvl w:val="1"/>
          <w:numId w:val="3"/>
        </w:numPr>
      </w:pPr>
      <w:r>
        <w:t>There is to be a user with administration permission</w:t>
      </w:r>
    </w:p>
    <w:p w:rsidR="008965FA" w:rsidRDefault="00D00772" w:rsidP="00C30076">
      <w:pPr>
        <w:pStyle w:val="ListParagraph"/>
        <w:numPr>
          <w:ilvl w:val="1"/>
          <w:numId w:val="3"/>
        </w:numPr>
      </w:pPr>
      <w:r>
        <w:t>The user account to be modified/updated already exists</w:t>
      </w:r>
    </w:p>
    <w:p w:rsidR="00C30076" w:rsidRDefault="00C30076" w:rsidP="00C30076">
      <w:pPr>
        <w:pStyle w:val="ListParagraph"/>
        <w:ind w:left="1080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AF2C60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>The use case begins when the administrator accesses the user interface for adding/managing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16199E" w:rsidP="0016199E">
            <w:pPr>
              <w:pStyle w:val="ListParagraph"/>
              <w:numPr>
                <w:ilvl w:val="0"/>
                <w:numId w:val="7"/>
              </w:numPr>
              <w:ind w:left="454" w:hanging="454"/>
            </w:pPr>
            <w:r>
              <w:t>Administrator searches for user and selects record</w:t>
            </w:r>
          </w:p>
        </w:tc>
        <w:tc>
          <w:tcPr>
            <w:tcW w:w="4508" w:type="dxa"/>
          </w:tcPr>
          <w:p w:rsidR="00C30076" w:rsidRDefault="0016199E" w:rsidP="0016199E">
            <w:pPr>
              <w:pStyle w:val="ListParagraph"/>
              <w:numPr>
                <w:ilvl w:val="0"/>
                <w:numId w:val="8"/>
              </w:numPr>
              <w:ind w:left="454" w:hanging="454"/>
            </w:pPr>
            <w:r>
              <w:t>System opens requested record for editing</w:t>
            </w:r>
          </w:p>
        </w:tc>
      </w:tr>
      <w:tr w:rsidR="0016199E" w:rsidTr="00C30076">
        <w:tc>
          <w:tcPr>
            <w:tcW w:w="4508" w:type="dxa"/>
          </w:tcPr>
          <w:p w:rsidR="0016199E" w:rsidRDefault="005777A5" w:rsidP="0016199E">
            <w:pPr>
              <w:pStyle w:val="ListParagraph"/>
              <w:numPr>
                <w:ilvl w:val="0"/>
                <w:numId w:val="7"/>
              </w:numPr>
              <w:ind w:left="454" w:hanging="454"/>
            </w:pPr>
            <w:r>
              <w:t>Administrator updates required field (name, role, password)</w:t>
            </w:r>
          </w:p>
        </w:tc>
        <w:tc>
          <w:tcPr>
            <w:tcW w:w="4508" w:type="dxa"/>
          </w:tcPr>
          <w:p w:rsidR="0016199E" w:rsidRDefault="0016199E" w:rsidP="0016199E">
            <w:pPr>
              <w:pStyle w:val="ListParagraph"/>
              <w:numPr>
                <w:ilvl w:val="0"/>
                <w:numId w:val="8"/>
              </w:numPr>
              <w:ind w:left="454" w:hanging="454"/>
            </w:pPr>
          </w:p>
        </w:tc>
      </w:tr>
      <w:tr w:rsidR="003362CD" w:rsidTr="00C30076">
        <w:tc>
          <w:tcPr>
            <w:tcW w:w="4508" w:type="dxa"/>
          </w:tcPr>
          <w:p w:rsidR="003362CD" w:rsidRDefault="00B9350D" w:rsidP="0016199E">
            <w:pPr>
              <w:pStyle w:val="ListParagraph"/>
              <w:numPr>
                <w:ilvl w:val="0"/>
                <w:numId w:val="7"/>
              </w:numPr>
              <w:ind w:left="454" w:hanging="454"/>
            </w:pPr>
            <w:r>
              <w:t>Administrator selects “Update” button</w:t>
            </w:r>
          </w:p>
        </w:tc>
        <w:tc>
          <w:tcPr>
            <w:tcW w:w="4508" w:type="dxa"/>
          </w:tcPr>
          <w:p w:rsidR="003362CD" w:rsidRDefault="002E186C" w:rsidP="0016199E">
            <w:pPr>
              <w:pStyle w:val="ListParagraph"/>
              <w:numPr>
                <w:ilvl w:val="0"/>
                <w:numId w:val="8"/>
              </w:numPr>
              <w:ind w:left="454" w:hanging="454"/>
            </w:pPr>
            <w:r>
              <w:t>The system checks the details are valid (inputs are sanitised)</w:t>
            </w:r>
          </w:p>
        </w:tc>
      </w:tr>
      <w:tr w:rsidR="002E186C" w:rsidTr="00C30076">
        <w:tc>
          <w:tcPr>
            <w:tcW w:w="4508" w:type="dxa"/>
          </w:tcPr>
          <w:p w:rsidR="002E186C" w:rsidRDefault="002E186C" w:rsidP="002E186C">
            <w:pPr>
              <w:pStyle w:val="ListParagraph"/>
              <w:ind w:left="454"/>
            </w:pPr>
          </w:p>
        </w:tc>
        <w:tc>
          <w:tcPr>
            <w:tcW w:w="4508" w:type="dxa"/>
          </w:tcPr>
          <w:p w:rsidR="002E186C" w:rsidRDefault="002E186C" w:rsidP="0016199E">
            <w:pPr>
              <w:pStyle w:val="ListParagraph"/>
              <w:numPr>
                <w:ilvl w:val="0"/>
                <w:numId w:val="8"/>
              </w:numPr>
              <w:ind w:left="454" w:hanging="454"/>
            </w:pPr>
            <w:r>
              <w:t>The system updates user to the database</w:t>
            </w:r>
          </w:p>
        </w:tc>
      </w:tr>
      <w:tr w:rsidR="002E186C" w:rsidTr="00C30076">
        <w:tc>
          <w:tcPr>
            <w:tcW w:w="4508" w:type="dxa"/>
          </w:tcPr>
          <w:p w:rsidR="002E186C" w:rsidRDefault="002E186C" w:rsidP="002E186C">
            <w:pPr>
              <w:pStyle w:val="ListParagraph"/>
              <w:ind w:left="454"/>
            </w:pPr>
          </w:p>
        </w:tc>
        <w:tc>
          <w:tcPr>
            <w:tcW w:w="4508" w:type="dxa"/>
          </w:tcPr>
          <w:p w:rsidR="002E186C" w:rsidRDefault="002E186C" w:rsidP="0016199E">
            <w:pPr>
              <w:pStyle w:val="ListParagraph"/>
              <w:numPr>
                <w:ilvl w:val="0"/>
                <w:numId w:val="8"/>
              </w:numPr>
              <w:ind w:left="454" w:hanging="454"/>
            </w:pPr>
            <w:r>
              <w:t>The system confirms that the information has been saved and user has been updated</w:t>
            </w: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F31445" w:rsidRDefault="00F31445" w:rsidP="00C30076">
      <w:pPr>
        <w:pStyle w:val="ListParagraph"/>
        <w:ind w:left="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:rsidR="004352DF" w:rsidRDefault="004352DF" w:rsidP="004352DF">
      <w:pPr>
        <w:pStyle w:val="ListParagraph"/>
        <w:numPr>
          <w:ilvl w:val="1"/>
          <w:numId w:val="3"/>
        </w:numPr>
      </w:pPr>
      <w:r>
        <w:t>Failure flow 1</w:t>
      </w:r>
    </w:p>
    <w:p w:rsidR="00C30076" w:rsidRDefault="004352DF" w:rsidP="004352DF">
      <w:pPr>
        <w:pStyle w:val="ListParagraph"/>
        <w:ind w:left="792"/>
      </w:pPr>
      <w:r>
        <w:t xml:space="preserve">If at step 2.3 of the normal flow the inputs are invalid, </w:t>
      </w:r>
      <w:r w:rsidR="00C30076">
        <w:t>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C30076" w:rsidP="00C30076"/>
        </w:tc>
        <w:tc>
          <w:tcPr>
            <w:tcW w:w="4508" w:type="dxa"/>
          </w:tcPr>
          <w:p w:rsidR="00C30076" w:rsidRDefault="004352DF" w:rsidP="004352DF">
            <w:pPr>
              <w:pStyle w:val="ListParagraph"/>
              <w:numPr>
                <w:ilvl w:val="0"/>
                <w:numId w:val="10"/>
              </w:numPr>
              <w:ind w:left="454" w:hanging="454"/>
            </w:pPr>
            <w:r>
              <w:t>The system displays a failure message to the administrator, indicating the problem field/s</w:t>
            </w:r>
          </w:p>
        </w:tc>
      </w:tr>
      <w:tr w:rsidR="004352DF" w:rsidTr="00C30076">
        <w:tc>
          <w:tcPr>
            <w:tcW w:w="4508" w:type="dxa"/>
          </w:tcPr>
          <w:p w:rsidR="004352DF" w:rsidRDefault="004352DF" w:rsidP="004352DF">
            <w:pPr>
              <w:pStyle w:val="ListParagraph"/>
              <w:numPr>
                <w:ilvl w:val="0"/>
                <w:numId w:val="11"/>
              </w:numPr>
            </w:pPr>
            <w:r>
              <w:t>Administrator fixes error</w:t>
            </w:r>
          </w:p>
        </w:tc>
        <w:tc>
          <w:tcPr>
            <w:tcW w:w="4508" w:type="dxa"/>
          </w:tcPr>
          <w:p w:rsidR="004352DF" w:rsidRDefault="004352DF" w:rsidP="004352DF">
            <w:pPr>
              <w:pStyle w:val="ListParagraph"/>
              <w:ind w:left="454"/>
            </w:pPr>
          </w:p>
        </w:tc>
      </w:tr>
      <w:tr w:rsidR="004352DF" w:rsidTr="00C30076">
        <w:tc>
          <w:tcPr>
            <w:tcW w:w="4508" w:type="dxa"/>
          </w:tcPr>
          <w:p w:rsidR="004352DF" w:rsidRDefault="004352DF" w:rsidP="004352DF">
            <w:pPr>
              <w:pStyle w:val="ListParagraph"/>
              <w:numPr>
                <w:ilvl w:val="0"/>
                <w:numId w:val="11"/>
              </w:numPr>
            </w:pPr>
            <w:r>
              <w:t>The administrator clicks on the “</w:t>
            </w:r>
            <w:r w:rsidR="00492138">
              <w:t>Update</w:t>
            </w:r>
            <w:r>
              <w:t>” button</w:t>
            </w:r>
          </w:p>
        </w:tc>
        <w:tc>
          <w:tcPr>
            <w:tcW w:w="4508" w:type="dxa"/>
          </w:tcPr>
          <w:p w:rsidR="004352DF" w:rsidRDefault="004352DF" w:rsidP="004352DF">
            <w:pPr>
              <w:pStyle w:val="ListParagraph"/>
              <w:numPr>
                <w:ilvl w:val="0"/>
                <w:numId w:val="10"/>
              </w:numPr>
              <w:ind w:left="454" w:hanging="454"/>
            </w:pPr>
            <w:r>
              <w:t>The system checks the details are valid (inputs are sanitised)</w:t>
            </w:r>
          </w:p>
        </w:tc>
      </w:tr>
      <w:tr w:rsidR="004352DF" w:rsidTr="00C30076">
        <w:tc>
          <w:tcPr>
            <w:tcW w:w="4508" w:type="dxa"/>
          </w:tcPr>
          <w:p w:rsidR="004352DF" w:rsidRDefault="004352DF" w:rsidP="004352DF">
            <w:pPr>
              <w:pStyle w:val="ListParagraph"/>
              <w:ind w:left="360"/>
            </w:pPr>
          </w:p>
        </w:tc>
        <w:tc>
          <w:tcPr>
            <w:tcW w:w="4508" w:type="dxa"/>
          </w:tcPr>
          <w:p w:rsidR="004352DF" w:rsidRDefault="004352DF" w:rsidP="004352DF">
            <w:pPr>
              <w:pStyle w:val="ListParagraph"/>
              <w:numPr>
                <w:ilvl w:val="0"/>
                <w:numId w:val="10"/>
              </w:numPr>
              <w:ind w:left="454" w:hanging="454"/>
            </w:pPr>
            <w:r>
              <w:t>The system updates user to the database</w:t>
            </w:r>
          </w:p>
        </w:tc>
      </w:tr>
      <w:tr w:rsidR="004352DF" w:rsidTr="00C30076">
        <w:tc>
          <w:tcPr>
            <w:tcW w:w="4508" w:type="dxa"/>
          </w:tcPr>
          <w:p w:rsidR="004352DF" w:rsidRDefault="004352DF" w:rsidP="004352DF">
            <w:pPr>
              <w:pStyle w:val="ListParagraph"/>
              <w:ind w:left="360"/>
            </w:pPr>
          </w:p>
        </w:tc>
        <w:tc>
          <w:tcPr>
            <w:tcW w:w="4508" w:type="dxa"/>
          </w:tcPr>
          <w:p w:rsidR="004352DF" w:rsidRDefault="004352DF" w:rsidP="004352DF">
            <w:pPr>
              <w:pStyle w:val="ListParagraph"/>
              <w:numPr>
                <w:ilvl w:val="0"/>
                <w:numId w:val="10"/>
              </w:numPr>
              <w:ind w:left="454" w:hanging="454"/>
            </w:pPr>
            <w:r>
              <w:t>The system confirms that the information has been saved and user has been updated</w:t>
            </w:r>
          </w:p>
        </w:tc>
      </w:tr>
    </w:tbl>
    <w:p w:rsidR="00DF34FA" w:rsidRDefault="00DF34FA" w:rsidP="00DF34FA">
      <w:pPr>
        <w:pStyle w:val="ListParagraph"/>
        <w:ind w:left="792"/>
      </w:pPr>
    </w:p>
    <w:p w:rsidR="00C30076" w:rsidRDefault="00E11256" w:rsidP="00DF34FA">
      <w:pPr>
        <w:pStyle w:val="ListParagraph"/>
        <w:numPr>
          <w:ilvl w:val="1"/>
          <w:numId w:val="3"/>
        </w:numPr>
      </w:pPr>
      <w:r>
        <w:t>Failure flow 2</w:t>
      </w:r>
      <w:r w:rsidR="00DF34FA">
        <w:br/>
        <w:t>If at step 2.5 of the normal flow the record fails to be added,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34FA" w:rsidTr="00614BE5">
        <w:tc>
          <w:tcPr>
            <w:tcW w:w="4508" w:type="dxa"/>
          </w:tcPr>
          <w:p w:rsidR="00DF34FA" w:rsidRDefault="00DF34FA" w:rsidP="00614BE5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DF34FA" w:rsidRDefault="00DF34FA" w:rsidP="00614BE5">
            <w:pPr>
              <w:jc w:val="center"/>
            </w:pPr>
            <w:r>
              <w:t>System</w:t>
            </w:r>
          </w:p>
        </w:tc>
      </w:tr>
      <w:tr w:rsidR="00DF34FA" w:rsidTr="00614BE5">
        <w:tc>
          <w:tcPr>
            <w:tcW w:w="4508" w:type="dxa"/>
          </w:tcPr>
          <w:p w:rsidR="00DF34FA" w:rsidRDefault="00DF34FA" w:rsidP="00614BE5"/>
        </w:tc>
        <w:tc>
          <w:tcPr>
            <w:tcW w:w="4508" w:type="dxa"/>
          </w:tcPr>
          <w:p w:rsidR="00DF34FA" w:rsidRDefault="00DF34FA" w:rsidP="00DF34FA">
            <w:pPr>
              <w:pStyle w:val="ListParagraph"/>
              <w:numPr>
                <w:ilvl w:val="0"/>
                <w:numId w:val="14"/>
              </w:numPr>
              <w:ind w:left="454" w:hanging="454"/>
            </w:pPr>
            <w:r>
              <w:t xml:space="preserve">The system displays a failure to </w:t>
            </w:r>
            <w:r w:rsidR="00E11256">
              <w:t>change</w:t>
            </w:r>
            <w:bookmarkStart w:id="0" w:name="_GoBack"/>
            <w:bookmarkEnd w:id="0"/>
            <w:r>
              <w:t xml:space="preserve"> user</w:t>
            </w:r>
            <w:r w:rsidR="00E11256">
              <w:t xml:space="preserve"> details</w:t>
            </w:r>
            <w:r>
              <w:t xml:space="preserve"> message to the administrator.</w:t>
            </w:r>
          </w:p>
        </w:tc>
      </w:tr>
    </w:tbl>
    <w:p w:rsidR="00DF34FA" w:rsidRDefault="00DF34FA" w:rsidP="00DF34FA"/>
    <w:p w:rsidR="00C30076" w:rsidRPr="00C30076" w:rsidRDefault="00C30076" w:rsidP="00DF34FA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DF34FA" w:rsidRDefault="00DF34FA" w:rsidP="00DF34FA">
      <w:pPr>
        <w:pStyle w:val="ListParagraph"/>
        <w:numPr>
          <w:ilvl w:val="1"/>
          <w:numId w:val="3"/>
        </w:numPr>
      </w:pPr>
      <w:r>
        <w:t>A record of the error should be created on the server.</w:t>
      </w:r>
    </w:p>
    <w:p w:rsidR="00C30076" w:rsidRDefault="00DF34FA" w:rsidP="00DF34FA">
      <w:pPr>
        <w:pStyle w:val="ListParagraph"/>
        <w:numPr>
          <w:ilvl w:val="1"/>
          <w:numId w:val="3"/>
        </w:numPr>
      </w:pPr>
      <w:r>
        <w:t>The user account has been updated</w:t>
      </w:r>
    </w:p>
    <w:p w:rsidR="00C30076" w:rsidRDefault="00C30076" w:rsidP="00C30076">
      <w:pPr>
        <w:pStyle w:val="ListParagraph"/>
        <w:ind w:left="792"/>
      </w:pPr>
    </w:p>
    <w:p w:rsidR="00C30076" w:rsidRDefault="00C30076" w:rsidP="00DF34FA"/>
    <w:p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DED" w:rsidRDefault="00DB6DED" w:rsidP="00FA00EE">
      <w:pPr>
        <w:spacing w:after="0" w:line="240" w:lineRule="auto"/>
      </w:pPr>
      <w:r>
        <w:separator/>
      </w:r>
    </w:p>
  </w:endnote>
  <w:endnote w:type="continuationSeparator" w:id="0">
    <w:p w:rsidR="00DB6DED" w:rsidRDefault="00DB6DED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DED" w:rsidRDefault="00DB6DED" w:rsidP="00FA00EE">
      <w:pPr>
        <w:spacing w:after="0" w:line="240" w:lineRule="auto"/>
      </w:pPr>
      <w:r>
        <w:separator/>
      </w:r>
    </w:p>
  </w:footnote>
  <w:footnote w:type="continuationSeparator" w:id="0">
    <w:p w:rsidR="00DB6DED" w:rsidRDefault="00DB6DED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88141E" w:rsidTr="00FA00EE">
      <w:tc>
        <w:tcPr>
          <w:tcW w:w="4508" w:type="dxa"/>
        </w:tcPr>
        <w:p w:rsidR="0088141E" w:rsidRDefault="0088141E" w:rsidP="0088141E">
          <w:pPr>
            <w:pStyle w:val="Header"/>
          </w:pPr>
          <w:r>
            <w:t>Pharmacy Error Tracker</w:t>
          </w:r>
        </w:p>
      </w:tc>
      <w:tc>
        <w:tcPr>
          <w:tcW w:w="4508" w:type="dxa"/>
        </w:tcPr>
        <w:p w:rsidR="0088141E" w:rsidRDefault="0088141E" w:rsidP="0088141E">
          <w:pPr>
            <w:pStyle w:val="Header"/>
          </w:pPr>
          <w:r>
            <w:t xml:space="preserve">Team </w:t>
          </w:r>
          <w:proofErr w:type="spellStart"/>
          <w:r>
            <w:t>Pharmacon</w:t>
          </w:r>
          <w:proofErr w:type="spellEnd"/>
        </w:p>
      </w:tc>
    </w:tr>
    <w:tr w:rsidR="0088141E" w:rsidTr="00FA00EE">
      <w:tc>
        <w:tcPr>
          <w:tcW w:w="4508" w:type="dxa"/>
        </w:tcPr>
        <w:p w:rsidR="0088141E" w:rsidRDefault="0088141E" w:rsidP="0088141E">
          <w:pPr>
            <w:pStyle w:val="Header"/>
          </w:pPr>
          <w:r>
            <w:t xml:space="preserve">Use-case Specification: </w:t>
          </w:r>
          <w:r w:rsidR="002E186C">
            <w:t>Manage user details/preferences</w:t>
          </w:r>
        </w:p>
      </w:tc>
      <w:tc>
        <w:tcPr>
          <w:tcW w:w="4508" w:type="dxa"/>
        </w:tcPr>
        <w:p w:rsidR="0088141E" w:rsidRDefault="0088141E" w:rsidP="0088141E">
          <w:pPr>
            <w:pStyle w:val="Header"/>
          </w:pPr>
          <w:r>
            <w:t>Date: &lt;22/03/2018&gt;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E6020"/>
    <w:multiLevelType w:val="hybridMultilevel"/>
    <w:tmpl w:val="8474C13A"/>
    <w:lvl w:ilvl="0" w:tplc="E77644FC">
      <w:start w:val="5"/>
      <w:numFmt w:val="decimal"/>
      <w:lvlText w:val="2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B01F7"/>
    <w:multiLevelType w:val="hybridMultilevel"/>
    <w:tmpl w:val="44A25C74"/>
    <w:lvl w:ilvl="0" w:tplc="6686AAD6">
      <w:start w:val="1"/>
      <w:numFmt w:val="decimal"/>
      <w:lvlText w:val="1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7436D"/>
    <w:multiLevelType w:val="hybridMultilevel"/>
    <w:tmpl w:val="3368A552"/>
    <w:lvl w:ilvl="0" w:tplc="46D6F81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22357C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9EA54FD"/>
    <w:multiLevelType w:val="hybridMultilevel"/>
    <w:tmpl w:val="543E67AA"/>
    <w:lvl w:ilvl="0" w:tplc="59C0728E">
      <w:start w:val="1"/>
      <w:numFmt w:val="decimal"/>
      <w:lvlText w:val="2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532245"/>
    <w:multiLevelType w:val="hybridMultilevel"/>
    <w:tmpl w:val="A0509898"/>
    <w:lvl w:ilvl="0" w:tplc="7B864ECE">
      <w:start w:val="1"/>
      <w:numFmt w:val="decimal"/>
      <w:lvlText w:val="2.3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2E2F85"/>
    <w:multiLevelType w:val="hybridMultilevel"/>
    <w:tmpl w:val="6F78C0AE"/>
    <w:lvl w:ilvl="0" w:tplc="0EC84D56">
      <w:start w:val="1"/>
      <w:numFmt w:val="decimal"/>
      <w:lvlText w:val="1.3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D5284"/>
    <w:multiLevelType w:val="hybridMultilevel"/>
    <w:tmpl w:val="B546B902"/>
    <w:lvl w:ilvl="0" w:tplc="577A76E6">
      <w:start w:val="1"/>
      <w:numFmt w:val="decimal"/>
      <w:lvlText w:val="2.5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02896"/>
    <w:multiLevelType w:val="hybridMultilevel"/>
    <w:tmpl w:val="7D2A597E"/>
    <w:lvl w:ilvl="0" w:tplc="0EC84D56">
      <w:start w:val="1"/>
      <w:numFmt w:val="decimal"/>
      <w:lvlText w:val="1.3.%1: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B4194"/>
    <w:multiLevelType w:val="multilevel"/>
    <w:tmpl w:val="0A384DE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9"/>
  </w:num>
  <w:num w:numId="9">
    <w:abstractNumId w:val="0"/>
  </w:num>
  <w:num w:numId="10">
    <w:abstractNumId w:val="10"/>
  </w:num>
  <w:num w:numId="11">
    <w:abstractNumId w:val="13"/>
  </w:num>
  <w:num w:numId="12">
    <w:abstractNumId w:val="11"/>
  </w:num>
  <w:num w:numId="13">
    <w:abstractNumId w:val="8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16199E"/>
    <w:rsid w:val="002335A1"/>
    <w:rsid w:val="00264DB2"/>
    <w:rsid w:val="002E186C"/>
    <w:rsid w:val="003362CD"/>
    <w:rsid w:val="003617B5"/>
    <w:rsid w:val="00376B07"/>
    <w:rsid w:val="00423B72"/>
    <w:rsid w:val="004352DF"/>
    <w:rsid w:val="00492138"/>
    <w:rsid w:val="004A6B92"/>
    <w:rsid w:val="00534924"/>
    <w:rsid w:val="005777A5"/>
    <w:rsid w:val="006177B9"/>
    <w:rsid w:val="00782E03"/>
    <w:rsid w:val="007E1313"/>
    <w:rsid w:val="00835722"/>
    <w:rsid w:val="0088141E"/>
    <w:rsid w:val="008965FA"/>
    <w:rsid w:val="008B04A6"/>
    <w:rsid w:val="00900A42"/>
    <w:rsid w:val="00937D07"/>
    <w:rsid w:val="009A20AB"/>
    <w:rsid w:val="009E2880"/>
    <w:rsid w:val="009F4150"/>
    <w:rsid w:val="00AA2680"/>
    <w:rsid w:val="00AF2C60"/>
    <w:rsid w:val="00B9350D"/>
    <w:rsid w:val="00C0367A"/>
    <w:rsid w:val="00C30076"/>
    <w:rsid w:val="00CD43E6"/>
    <w:rsid w:val="00D00772"/>
    <w:rsid w:val="00D174EB"/>
    <w:rsid w:val="00D21691"/>
    <w:rsid w:val="00DA58CC"/>
    <w:rsid w:val="00DB6DED"/>
    <w:rsid w:val="00DF34FA"/>
    <w:rsid w:val="00E11256"/>
    <w:rsid w:val="00EB2C33"/>
    <w:rsid w:val="00F31445"/>
    <w:rsid w:val="00F61FAF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F66EB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0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</Template>
  <TotalTime>5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Jette McKellar</cp:lastModifiedBy>
  <cp:revision>6</cp:revision>
  <dcterms:created xsi:type="dcterms:W3CDTF">2018-03-23T05:20:00Z</dcterms:created>
  <dcterms:modified xsi:type="dcterms:W3CDTF">2018-03-26T10:35:00Z</dcterms:modified>
</cp:coreProperties>
</file>