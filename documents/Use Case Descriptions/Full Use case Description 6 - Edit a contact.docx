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DF373C">
        <w:rPr>
          <w:sz w:val="28"/>
          <w:szCs w:val="28"/>
        </w:rPr>
        <w:t>6</w:t>
      </w:r>
      <w:r w:rsidR="00BC466A">
        <w:rPr>
          <w:sz w:val="28"/>
          <w:szCs w:val="28"/>
        </w:rPr>
        <w:t xml:space="preserve">: </w:t>
      </w:r>
      <w:r w:rsidR="00DF373C">
        <w:rPr>
          <w:sz w:val="28"/>
          <w:szCs w:val="28"/>
        </w:rPr>
        <w:t>Edit</w:t>
      </w:r>
      <w:r w:rsidR="009926E6">
        <w:rPr>
          <w:sz w:val="28"/>
          <w:szCs w:val="28"/>
        </w:rPr>
        <w:t xml:space="preserve"> a contact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DF373C" w:rsidRDefault="00DF373C" w:rsidP="00DF373C">
      <w:pPr>
        <w:pStyle w:val="ListParagraph"/>
      </w:pPr>
      <w:r>
        <w:t>When a supervisor</w:t>
      </w:r>
    </w:p>
    <w:p w:rsidR="00DF373C" w:rsidRDefault="00DF373C" w:rsidP="00DF373C">
      <w:pPr>
        <w:pStyle w:val="ListParagraph"/>
      </w:pPr>
      <w:r>
        <w:t>Wants to edit a contact in the mailing list, they select the contact to edit and change the details,</w:t>
      </w:r>
    </w:p>
    <w:p w:rsidR="00DF373C" w:rsidRDefault="00DF373C" w:rsidP="00DF373C">
      <w:pPr>
        <w:pStyle w:val="ListParagraph"/>
      </w:pPr>
      <w:r>
        <w:t>So that the contact can receive the reports correctly.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DF373C">
        <w:t>edit</w:t>
      </w:r>
      <w:r w:rsidR="009926E6">
        <w:t xml:space="preserve"> a contact </w:t>
      </w:r>
      <w:r w:rsidR="00DF373C">
        <w:t>already on</w:t>
      </w:r>
      <w:r w:rsidR="009926E6">
        <w:t xml:space="preserve"> the mailing list.</w:t>
      </w:r>
    </w:p>
    <w:p w:rsidR="00DF373C" w:rsidRDefault="00DF373C" w:rsidP="009926E6">
      <w:pPr>
        <w:pStyle w:val="ListParagraph"/>
        <w:numPr>
          <w:ilvl w:val="1"/>
          <w:numId w:val="3"/>
        </w:numPr>
      </w:pPr>
      <w:r>
        <w:t>There is at least one contact in the mailing list.</w:t>
      </w:r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DF373C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DF373C">
              <w:t>edit</w:t>
            </w:r>
            <w:r w:rsidR="009926E6">
              <w:t xml:space="preserve"> a contact </w:t>
            </w:r>
            <w:r w:rsidR="00DF373C">
              <w:t>in</w:t>
            </w:r>
            <w:r w:rsidR="009926E6">
              <w:t xml:space="preserve"> the mailing list.</w:t>
            </w:r>
          </w:p>
        </w:tc>
        <w:tc>
          <w:tcPr>
            <w:tcW w:w="4508" w:type="dxa"/>
          </w:tcPr>
          <w:p w:rsidR="00C30076" w:rsidRDefault="005C08C8" w:rsidP="00DF373C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DF373C">
              <w:t>a list of contacts.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DF373C">
            <w:pPr>
              <w:pStyle w:val="ListParagraph"/>
              <w:ind w:left="0"/>
            </w:pPr>
            <w:r>
              <w:t>2.1</w:t>
            </w:r>
            <w:r w:rsidR="002634CA">
              <w:t>:</w:t>
            </w:r>
            <w:r>
              <w:t xml:space="preserve"> The supervisor </w:t>
            </w:r>
            <w:r w:rsidR="00DF373C">
              <w:t>selects the contact they want to edit, and enters the new details.</w:t>
            </w:r>
          </w:p>
        </w:tc>
        <w:tc>
          <w:tcPr>
            <w:tcW w:w="4508" w:type="dxa"/>
          </w:tcPr>
          <w:p w:rsidR="006613FE" w:rsidRDefault="006613FE" w:rsidP="00DF373C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CE7D19">
              <w:t xml:space="preserve">The server </w:t>
            </w:r>
            <w:r w:rsidR="00DF373C">
              <w:t>edits</w:t>
            </w:r>
            <w:r w:rsidR="00CE7D19">
              <w:t xml:space="preserve"> the contact </w:t>
            </w:r>
            <w:r w:rsidR="00DF373C">
              <w:t>with the updated details.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A51933" w:rsidRDefault="00A51933" w:rsidP="00A51933">
      <w:pPr>
        <w:pStyle w:val="ListParagraph"/>
        <w:numPr>
          <w:ilvl w:val="1"/>
          <w:numId w:val="3"/>
        </w:numPr>
      </w:pPr>
      <w:r>
        <w:t>Failure flow 1</w:t>
      </w:r>
    </w:p>
    <w:p w:rsidR="00A51933" w:rsidRDefault="00A51933" w:rsidP="00A51933">
      <w:pPr>
        <w:pStyle w:val="ListParagraph"/>
        <w:ind w:left="792"/>
      </w:pPr>
      <w:r>
        <w:t>If at step 1.2 of the normal flow there are no contacts,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933" w:rsidTr="00F36275">
        <w:tc>
          <w:tcPr>
            <w:tcW w:w="4508" w:type="dxa"/>
          </w:tcPr>
          <w:p w:rsidR="00A51933" w:rsidRDefault="00A51933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A51933" w:rsidRDefault="00A51933" w:rsidP="00F36275">
            <w:pPr>
              <w:jc w:val="center"/>
            </w:pPr>
            <w:r>
              <w:t>System</w:t>
            </w:r>
          </w:p>
        </w:tc>
      </w:tr>
      <w:tr w:rsidR="00A51933" w:rsidTr="00F36275">
        <w:tc>
          <w:tcPr>
            <w:tcW w:w="4508" w:type="dxa"/>
          </w:tcPr>
          <w:p w:rsidR="00A51933" w:rsidRDefault="00A51933" w:rsidP="00F36275">
            <w:r>
              <w:t xml:space="preserve"> </w:t>
            </w:r>
          </w:p>
        </w:tc>
        <w:tc>
          <w:tcPr>
            <w:tcW w:w="4508" w:type="dxa"/>
          </w:tcPr>
          <w:p w:rsidR="00A51933" w:rsidRDefault="00F12DC8" w:rsidP="00F36275">
            <w:r>
              <w:t>1</w:t>
            </w:r>
            <w:bookmarkStart w:id="0" w:name="_GoBack"/>
            <w:bookmarkEnd w:id="0"/>
            <w:r w:rsidR="00A51933">
              <w:t>.2.1: The server sends an error message to the user, indicating the problem.</w:t>
            </w:r>
          </w:p>
        </w:tc>
      </w:tr>
    </w:tbl>
    <w:p w:rsidR="00A51933" w:rsidRPr="00A51933" w:rsidRDefault="00A51933" w:rsidP="00A51933">
      <w:pPr>
        <w:rPr>
          <w:color w:val="2E74B5" w:themeColor="accent1" w:themeShade="BF"/>
          <w:sz w:val="28"/>
          <w:szCs w:val="28"/>
        </w:rPr>
      </w:pP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</w:t>
      </w:r>
      <w:r w:rsidR="00A51933">
        <w:t>ailure flow 2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CE7D19">
        <w:t>2.2</w:t>
      </w:r>
      <w:r w:rsidR="00466268">
        <w:t xml:space="preserve"> </w:t>
      </w:r>
      <w:r>
        <w:t xml:space="preserve">of the normal flow </w:t>
      </w:r>
      <w:r w:rsidR="00CE7D19">
        <w:t>the contact information entered is invalid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DF373C" w:rsidRDefault="00DF373C" w:rsidP="00C30076">
            <w:r>
              <w:t xml:space="preserve"> </w:t>
            </w:r>
          </w:p>
        </w:tc>
        <w:tc>
          <w:tcPr>
            <w:tcW w:w="4508" w:type="dxa"/>
          </w:tcPr>
          <w:p w:rsidR="00C30076" w:rsidRDefault="00DF373C" w:rsidP="00D01170">
            <w:r>
              <w:t>2</w:t>
            </w:r>
            <w:r w:rsidR="00B26E1E">
              <w:t>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Pr="00C30076" w:rsidRDefault="00AC2A9F" w:rsidP="00CE7D19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 xml:space="preserve">contact </w:t>
      </w:r>
      <w:r w:rsidR="00F55A11">
        <w:t xml:space="preserve">details </w:t>
      </w:r>
      <w:r w:rsidR="00CE7D19">
        <w:t xml:space="preserve">should be </w:t>
      </w:r>
      <w:r w:rsidR="00F55A11">
        <w:t>edited in the mailing list</w:t>
      </w:r>
      <w:r w:rsidR="00CE7D19">
        <w:t>.</w:t>
      </w: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FCC" w:rsidRDefault="000C5FCC" w:rsidP="00FA00EE">
      <w:pPr>
        <w:spacing w:after="0" w:line="240" w:lineRule="auto"/>
      </w:pPr>
      <w:r>
        <w:separator/>
      </w:r>
    </w:p>
  </w:endnote>
  <w:endnote w:type="continuationSeparator" w:id="0">
    <w:p w:rsidR="000C5FCC" w:rsidRDefault="000C5FC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FCC" w:rsidRDefault="000C5FCC" w:rsidP="00FA00EE">
      <w:pPr>
        <w:spacing w:after="0" w:line="240" w:lineRule="auto"/>
      </w:pPr>
      <w:r>
        <w:separator/>
      </w:r>
    </w:p>
  </w:footnote>
  <w:footnote w:type="continuationSeparator" w:id="0">
    <w:p w:rsidR="000C5FCC" w:rsidRDefault="000C5FC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DF373C" w:rsidP="009926E6">
          <w:pPr>
            <w:pStyle w:val="Header"/>
          </w:pPr>
          <w:r>
            <w:t>Use-case Specification: Edit</w:t>
          </w:r>
          <w:r w:rsidR="009926E6">
            <w:t xml:space="preserve"> a contact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C5FCC"/>
    <w:rsid w:val="002634CA"/>
    <w:rsid w:val="00264DB2"/>
    <w:rsid w:val="0034521D"/>
    <w:rsid w:val="003617B5"/>
    <w:rsid w:val="003D0CDE"/>
    <w:rsid w:val="003D6D4B"/>
    <w:rsid w:val="00423B72"/>
    <w:rsid w:val="00425EE9"/>
    <w:rsid w:val="00466268"/>
    <w:rsid w:val="004A6B92"/>
    <w:rsid w:val="005C08C8"/>
    <w:rsid w:val="005D554F"/>
    <w:rsid w:val="00626645"/>
    <w:rsid w:val="006613FE"/>
    <w:rsid w:val="00685A7A"/>
    <w:rsid w:val="006B57A4"/>
    <w:rsid w:val="006B72C5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02FE1"/>
    <w:rsid w:val="00A51933"/>
    <w:rsid w:val="00AA2680"/>
    <w:rsid w:val="00AC2A9F"/>
    <w:rsid w:val="00B0131D"/>
    <w:rsid w:val="00B26E1E"/>
    <w:rsid w:val="00B27CF9"/>
    <w:rsid w:val="00BB1116"/>
    <w:rsid w:val="00BC205C"/>
    <w:rsid w:val="00BC466A"/>
    <w:rsid w:val="00C30076"/>
    <w:rsid w:val="00C36CEA"/>
    <w:rsid w:val="00CE7D19"/>
    <w:rsid w:val="00D01170"/>
    <w:rsid w:val="00D21691"/>
    <w:rsid w:val="00DA1253"/>
    <w:rsid w:val="00DF373C"/>
    <w:rsid w:val="00E723CF"/>
    <w:rsid w:val="00F12DC8"/>
    <w:rsid w:val="00F31445"/>
    <w:rsid w:val="00F55A11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6</cp:revision>
  <dcterms:created xsi:type="dcterms:W3CDTF">2018-03-23T03:30:00Z</dcterms:created>
  <dcterms:modified xsi:type="dcterms:W3CDTF">2018-03-23T04:56:00Z</dcterms:modified>
</cp:coreProperties>
</file>