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304482">
        <w:rPr>
          <w:sz w:val="28"/>
          <w:szCs w:val="28"/>
        </w:rPr>
        <w:t>7</w:t>
      </w:r>
      <w:r w:rsidR="00BC466A">
        <w:rPr>
          <w:sz w:val="28"/>
          <w:szCs w:val="28"/>
        </w:rPr>
        <w:t xml:space="preserve">: </w:t>
      </w:r>
      <w:r w:rsidR="00304482">
        <w:rPr>
          <w:sz w:val="28"/>
          <w:szCs w:val="28"/>
        </w:rPr>
        <w:t>Remove</w:t>
      </w:r>
      <w:r w:rsidR="009926E6">
        <w:rPr>
          <w:sz w:val="28"/>
          <w:szCs w:val="28"/>
        </w:rPr>
        <w:t xml:space="preserve"> a contact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304482" w:rsidRDefault="00304482" w:rsidP="00304482">
      <w:pPr>
        <w:pStyle w:val="ListParagraph"/>
      </w:pPr>
      <w:r>
        <w:t>When a supervisor</w:t>
      </w:r>
    </w:p>
    <w:p w:rsidR="00304482" w:rsidRDefault="00304482" w:rsidP="00304482">
      <w:pPr>
        <w:pStyle w:val="ListParagraph"/>
      </w:pPr>
      <w:r>
        <w:t xml:space="preserve">Wants to remove a contact from the mailing list, they select the contact to delete it, </w:t>
      </w:r>
    </w:p>
    <w:p w:rsidR="00304482" w:rsidRPr="00304482" w:rsidRDefault="00304482" w:rsidP="00304482">
      <w:pPr>
        <w:pStyle w:val="ListParagraph"/>
        <w:ind w:left="360" w:firstLine="360"/>
        <w:rPr>
          <w:color w:val="2E74B5" w:themeColor="accent1" w:themeShade="BF"/>
          <w:sz w:val="28"/>
          <w:szCs w:val="28"/>
        </w:rPr>
      </w:pPr>
      <w:r>
        <w:t>So that the contact can no longer receive the reports.</w:t>
      </w:r>
    </w:p>
    <w:p w:rsidR="00C30076" w:rsidRPr="00C30076" w:rsidRDefault="00C30076" w:rsidP="00304482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>Supervisor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>user of the system with additional rights to view and report on the error data.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466268" w:rsidP="009926E6">
      <w:pPr>
        <w:pStyle w:val="ListParagraph"/>
        <w:numPr>
          <w:ilvl w:val="1"/>
          <w:numId w:val="3"/>
        </w:numPr>
      </w:pPr>
      <w:r>
        <w:t xml:space="preserve">A supervisor wants to </w:t>
      </w:r>
      <w:r w:rsidR="00304482">
        <w:t>remove a contact from</w:t>
      </w:r>
      <w:r w:rsidR="009926E6">
        <w:t xml:space="preserve"> the mailing list.</w:t>
      </w:r>
    </w:p>
    <w:p w:rsidR="00DF373C" w:rsidRDefault="00DF373C" w:rsidP="009926E6">
      <w:pPr>
        <w:pStyle w:val="ListParagraph"/>
        <w:numPr>
          <w:ilvl w:val="1"/>
          <w:numId w:val="3"/>
        </w:numPr>
      </w:pPr>
      <w:r>
        <w:t>There is at least one contact in the mailing list.</w:t>
      </w:r>
    </w:p>
    <w:p w:rsidR="009926E6" w:rsidRDefault="009926E6" w:rsidP="009926E6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466268">
        <w:t>supervisor</w:t>
      </w:r>
      <w:r w:rsidR="00466268" w:rsidRPr="00466268">
        <w:t xml:space="preserve"> </w:t>
      </w:r>
      <w:r w:rsidR="009926E6">
        <w:t>opens the mailing list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304482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466268">
              <w:t>supervisor</w:t>
            </w:r>
            <w:r w:rsidR="003D0CDE">
              <w:t xml:space="preserve"> selects the option to </w:t>
            </w:r>
            <w:r w:rsidR="00304482">
              <w:t>remove</w:t>
            </w:r>
            <w:r w:rsidR="009926E6">
              <w:t xml:space="preserve"> a contact </w:t>
            </w:r>
            <w:r w:rsidR="00DF373C">
              <w:t>in</w:t>
            </w:r>
            <w:r w:rsidR="009926E6">
              <w:t xml:space="preserve"> the mailing list.</w:t>
            </w:r>
          </w:p>
        </w:tc>
        <w:tc>
          <w:tcPr>
            <w:tcW w:w="4508" w:type="dxa"/>
          </w:tcPr>
          <w:p w:rsidR="00C30076" w:rsidRDefault="005C08C8" w:rsidP="00DF373C">
            <w:pPr>
              <w:pStyle w:val="ListParagraph"/>
              <w:ind w:left="0"/>
            </w:pPr>
            <w:r>
              <w:t>1</w:t>
            </w:r>
            <w:r w:rsidR="00B26E1E">
              <w:t>.</w:t>
            </w:r>
            <w:r>
              <w:t>2</w:t>
            </w:r>
            <w:r w:rsidR="006613FE">
              <w:t xml:space="preserve">: The </w:t>
            </w:r>
            <w:r w:rsidR="00466268">
              <w:t xml:space="preserve">server </w:t>
            </w:r>
            <w:r w:rsidR="00CE7D19">
              <w:t>sends the supervisor</w:t>
            </w:r>
            <w:r w:rsidR="009926E6">
              <w:t xml:space="preserve"> </w:t>
            </w:r>
            <w:r w:rsidR="00DF373C">
              <w:t>a list of contacts.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304482">
            <w:pPr>
              <w:pStyle w:val="ListParagraph"/>
              <w:ind w:left="0"/>
            </w:pPr>
            <w:r>
              <w:t>2.1</w:t>
            </w:r>
            <w:r w:rsidR="00304482">
              <w:t>:</w:t>
            </w:r>
            <w:r>
              <w:t xml:space="preserve"> The supervisor </w:t>
            </w:r>
            <w:r w:rsidR="00DF373C">
              <w:t xml:space="preserve">selects the contact they want to </w:t>
            </w:r>
            <w:r w:rsidR="00304482">
              <w:t>remove.</w:t>
            </w:r>
          </w:p>
        </w:tc>
        <w:tc>
          <w:tcPr>
            <w:tcW w:w="4508" w:type="dxa"/>
          </w:tcPr>
          <w:p w:rsidR="006613FE" w:rsidRDefault="006613FE" w:rsidP="00304482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 xml:space="preserve">: </w:t>
            </w:r>
            <w:r w:rsidR="00CE7D19">
              <w:t xml:space="preserve">The server </w:t>
            </w:r>
            <w:r w:rsidR="00304482">
              <w:t>sends the supervisor a confirmation prompt.</w:t>
            </w:r>
          </w:p>
        </w:tc>
      </w:tr>
      <w:tr w:rsidR="00304482" w:rsidTr="00C30076">
        <w:tc>
          <w:tcPr>
            <w:tcW w:w="4508" w:type="dxa"/>
          </w:tcPr>
          <w:p w:rsidR="00304482" w:rsidRDefault="00304482" w:rsidP="00304482">
            <w:pPr>
              <w:pStyle w:val="ListParagraph"/>
              <w:ind w:left="0"/>
            </w:pPr>
            <w:r>
              <w:t>3.1: The supervisor confirms the action.</w:t>
            </w:r>
          </w:p>
        </w:tc>
        <w:tc>
          <w:tcPr>
            <w:tcW w:w="4508" w:type="dxa"/>
          </w:tcPr>
          <w:p w:rsidR="00304482" w:rsidRDefault="00304482" w:rsidP="00304482">
            <w:pPr>
              <w:pStyle w:val="ListParagraph"/>
              <w:ind w:left="0"/>
            </w:pPr>
            <w:r>
              <w:t>3.2: The server deletes the contact from the mailing list.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4A1D62">
        <w:t xml:space="preserve">1.2 </w:t>
      </w:r>
      <w:r>
        <w:t xml:space="preserve">of the normal flow </w:t>
      </w:r>
      <w:r w:rsidR="00CE7D19">
        <w:t>the</w:t>
      </w:r>
      <w:r w:rsidR="004A1D62">
        <w:t>re are no cont</w:t>
      </w:r>
      <w:r w:rsidR="000C1333">
        <w:t>a</w:t>
      </w:r>
      <w:r w:rsidR="004A1D62">
        <w:t>cts</w:t>
      </w:r>
      <w:r w:rsidR="00D01170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DF373C" w:rsidRDefault="00DF373C" w:rsidP="00C30076">
            <w:r>
              <w:t xml:space="preserve"> </w:t>
            </w:r>
          </w:p>
        </w:tc>
        <w:tc>
          <w:tcPr>
            <w:tcW w:w="4508" w:type="dxa"/>
          </w:tcPr>
          <w:p w:rsidR="00C30076" w:rsidRDefault="00D42E69" w:rsidP="00D01170">
            <w:r>
              <w:t>1</w:t>
            </w:r>
            <w:bookmarkStart w:id="0" w:name="_GoBack"/>
            <w:bookmarkEnd w:id="0"/>
            <w:r w:rsidR="00B26E1E">
              <w:t>.2.1: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955D81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C30076" w:rsidRDefault="00C30076" w:rsidP="00E723CF"/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Pr="00C30076" w:rsidRDefault="00AC2A9F" w:rsidP="00CE7D19">
      <w:pPr>
        <w:pStyle w:val="ListParagraph"/>
        <w:numPr>
          <w:ilvl w:val="1"/>
          <w:numId w:val="3"/>
        </w:numPr>
      </w:pPr>
      <w:r>
        <w:t xml:space="preserve">The </w:t>
      </w:r>
      <w:r w:rsidR="00CE7D19">
        <w:t xml:space="preserve">contact should be </w:t>
      </w:r>
      <w:r w:rsidR="0027242C">
        <w:t>deleted from the mailing list.</w:t>
      </w: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FE6" w:rsidRDefault="00411FE6" w:rsidP="00FA00EE">
      <w:pPr>
        <w:spacing w:after="0" w:line="240" w:lineRule="auto"/>
      </w:pPr>
      <w:r>
        <w:separator/>
      </w:r>
    </w:p>
  </w:endnote>
  <w:endnote w:type="continuationSeparator" w:id="0">
    <w:p w:rsidR="00411FE6" w:rsidRDefault="00411FE6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FE6" w:rsidRDefault="00411FE6" w:rsidP="00FA00EE">
      <w:pPr>
        <w:spacing w:after="0" w:line="240" w:lineRule="auto"/>
      </w:pPr>
      <w:r>
        <w:separator/>
      </w:r>
    </w:p>
  </w:footnote>
  <w:footnote w:type="continuationSeparator" w:id="0">
    <w:p w:rsidR="00411FE6" w:rsidRDefault="00411FE6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304482" w:rsidP="009926E6">
          <w:pPr>
            <w:pStyle w:val="Header"/>
          </w:pPr>
          <w:r>
            <w:t>Use-case Specification: Remove</w:t>
          </w:r>
          <w:r w:rsidR="009926E6">
            <w:t xml:space="preserve"> a contact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F373C">
            <w:t>23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051C35"/>
    <w:rsid w:val="000C1333"/>
    <w:rsid w:val="00264DB2"/>
    <w:rsid w:val="0027242C"/>
    <w:rsid w:val="00304482"/>
    <w:rsid w:val="0034521D"/>
    <w:rsid w:val="003617B5"/>
    <w:rsid w:val="003D0CDE"/>
    <w:rsid w:val="003D6D4B"/>
    <w:rsid w:val="00411FE6"/>
    <w:rsid w:val="00423B72"/>
    <w:rsid w:val="00425EE9"/>
    <w:rsid w:val="00466268"/>
    <w:rsid w:val="004A1D62"/>
    <w:rsid w:val="004A6B92"/>
    <w:rsid w:val="005C08C8"/>
    <w:rsid w:val="005D554F"/>
    <w:rsid w:val="00626645"/>
    <w:rsid w:val="006613FE"/>
    <w:rsid w:val="00685A7A"/>
    <w:rsid w:val="006B57A4"/>
    <w:rsid w:val="006B72C5"/>
    <w:rsid w:val="007D342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926E6"/>
    <w:rsid w:val="009A20AB"/>
    <w:rsid w:val="009E2880"/>
    <w:rsid w:val="00AA2680"/>
    <w:rsid w:val="00AC2A9F"/>
    <w:rsid w:val="00B0131D"/>
    <w:rsid w:val="00B26E1E"/>
    <w:rsid w:val="00B27CF9"/>
    <w:rsid w:val="00BC466A"/>
    <w:rsid w:val="00C30076"/>
    <w:rsid w:val="00C36CEA"/>
    <w:rsid w:val="00CE7D19"/>
    <w:rsid w:val="00D01170"/>
    <w:rsid w:val="00D21691"/>
    <w:rsid w:val="00D42E69"/>
    <w:rsid w:val="00DA1253"/>
    <w:rsid w:val="00DF373C"/>
    <w:rsid w:val="00E723CF"/>
    <w:rsid w:val="00F31445"/>
    <w:rsid w:val="00F31C97"/>
    <w:rsid w:val="00F61FAF"/>
    <w:rsid w:val="00FA00EE"/>
    <w:rsid w:val="00FB623D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6</cp:revision>
  <dcterms:created xsi:type="dcterms:W3CDTF">2018-03-23T03:31:00Z</dcterms:created>
  <dcterms:modified xsi:type="dcterms:W3CDTF">2018-03-23T04:55:00Z</dcterms:modified>
</cp:coreProperties>
</file>