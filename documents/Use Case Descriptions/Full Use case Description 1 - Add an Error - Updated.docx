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D4D47">
        <w:t>Add an error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FD4D47" w:rsidRDefault="00FD4D47" w:rsidP="00FD4D47">
      <w:pPr>
        <w:pStyle w:val="ListParagraph"/>
        <w:ind w:left="1080"/>
      </w:pPr>
      <w:r>
        <w:t>When a user</w:t>
      </w:r>
    </w:p>
    <w:p w:rsidR="00FD4D47" w:rsidRDefault="00FD4D47" w:rsidP="00FD4D47">
      <w:pPr>
        <w:pStyle w:val="ListParagraph"/>
        <w:ind w:left="1080"/>
      </w:pPr>
      <w:r>
        <w:t xml:space="preserve">Wants to add an error they enter the error details into the </w:t>
      </w:r>
      <w:r w:rsidR="00D01170">
        <w:t>web form</w:t>
      </w:r>
    </w:p>
    <w:p w:rsidR="00C30076" w:rsidRDefault="00FD4D47" w:rsidP="00FD4D47">
      <w:pPr>
        <w:pStyle w:val="ListParagraph"/>
        <w:ind w:left="1080"/>
      </w:pPr>
      <w:r>
        <w:t>So that the error can be stored and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An error has occurred in the pharmacy processes that needs to be recorded.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6B72C5">
        <w:t>begins entering the error details in the form</w:t>
      </w:r>
      <w:r w:rsidR="00DA12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473F16">
            <w:pPr>
              <w:pStyle w:val="ListParagraph"/>
              <w:ind w:left="0"/>
            </w:pPr>
            <w:r>
              <w:t xml:space="preserve">1.1: </w:t>
            </w:r>
            <w:r w:rsidR="00473F16">
              <w:t>The user e</w:t>
            </w:r>
            <w:r>
              <w:t>nters the details of the</w:t>
            </w:r>
            <w:r w:rsidR="0078576B">
              <w:t xml:space="preserve"> errors into the various fields, then presses submit</w:t>
            </w:r>
            <w:r w:rsidR="002E045C">
              <w:t>.</w:t>
            </w:r>
          </w:p>
        </w:tc>
        <w:tc>
          <w:tcPr>
            <w:tcW w:w="4508" w:type="dxa"/>
          </w:tcPr>
          <w:p w:rsidR="00C30076" w:rsidRDefault="006613FE" w:rsidP="0078576B">
            <w:pPr>
              <w:pStyle w:val="ListParagraph"/>
              <w:ind w:left="0"/>
            </w:pPr>
            <w:r>
              <w:t xml:space="preserve">2.1: The </w:t>
            </w:r>
            <w:r w:rsidR="00976EAA">
              <w:t xml:space="preserve">webpage </w:t>
            </w:r>
            <w:r w:rsidR="0078576B">
              <w:t>validates the inputs, then sends them to the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78576B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The </w:t>
            </w:r>
            <w:r w:rsidR="0038434A">
              <w:t xml:space="preserve">record </w:t>
            </w:r>
            <w:r w:rsidR="0078576B">
              <w:t xml:space="preserve">is added </w:t>
            </w:r>
            <w:r w:rsidR="0038434A">
              <w:t>to the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78576B">
            <w:pPr>
              <w:pStyle w:val="ListParagraph"/>
              <w:ind w:left="0"/>
            </w:pPr>
            <w:r>
              <w:t>2.</w:t>
            </w:r>
            <w:r w:rsidR="00FB623D">
              <w:t>3</w:t>
            </w:r>
            <w:r>
              <w:t xml:space="preserve">: The </w:t>
            </w:r>
            <w:r w:rsidR="0078576B">
              <w:t>database</w:t>
            </w:r>
            <w:r>
              <w:t xml:space="preserve"> </w:t>
            </w:r>
            <w:r w:rsidR="00D01170">
              <w:t>sends</w:t>
            </w:r>
            <w:r>
              <w:t xml:space="preserve"> a success message to the </w:t>
            </w:r>
            <w:r w:rsidR="0078576B">
              <w:t>webpage</w:t>
            </w:r>
            <w:r>
              <w:t>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945F69" w:rsidRDefault="0078576B" w:rsidP="00945F69">
      <w:pPr>
        <w:pStyle w:val="ListParagraph"/>
        <w:numPr>
          <w:ilvl w:val="1"/>
          <w:numId w:val="3"/>
        </w:numPr>
      </w:pPr>
      <w:r>
        <w:t>Invalid Input</w:t>
      </w:r>
    </w:p>
    <w:p w:rsidR="00945F69" w:rsidRDefault="00945F69" w:rsidP="00945F69">
      <w:pPr>
        <w:pStyle w:val="ListParagraph"/>
        <w:ind w:left="792"/>
      </w:pPr>
      <w:r>
        <w:t>If at step 2.</w:t>
      </w:r>
      <w:r w:rsidR="0078576B">
        <w:t>1</w:t>
      </w:r>
      <w:r w:rsidR="005D554F">
        <w:t xml:space="preserve">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2E045C">
            <w:r>
              <w:t>2.</w:t>
            </w:r>
            <w:r w:rsidR="0078576B">
              <w:t>1</w:t>
            </w:r>
            <w:r>
              <w:t>.1</w:t>
            </w:r>
            <w:r w:rsidR="00945F69">
              <w:t xml:space="preserve">: The </w:t>
            </w:r>
            <w:r w:rsidR="0078576B">
              <w:t>webpage</w:t>
            </w:r>
            <w:r w:rsidR="00945F69">
              <w:t xml:space="preserve"> </w:t>
            </w:r>
            <w:r w:rsidR="0078576B">
              <w:t>highlights the fields which have invalid/missing inputs and prompts the user to correct the inputs.</w:t>
            </w:r>
            <w:r w:rsidR="00D01170">
              <w:t xml:space="preserve">, indicating which fields failed </w:t>
            </w:r>
            <w:r w:rsidR="002E045C">
              <w:t xml:space="preserve">their </w:t>
            </w:r>
            <w:r w:rsidR="00D01170">
              <w:t>checks.</w:t>
            </w:r>
          </w:p>
        </w:tc>
      </w:tr>
      <w:tr w:rsidR="0078576B" w:rsidTr="003A5D87">
        <w:tc>
          <w:tcPr>
            <w:tcW w:w="4508" w:type="dxa"/>
          </w:tcPr>
          <w:p w:rsidR="0078576B" w:rsidRDefault="0078576B" w:rsidP="003A5D87"/>
        </w:tc>
        <w:tc>
          <w:tcPr>
            <w:tcW w:w="4508" w:type="dxa"/>
          </w:tcPr>
          <w:p w:rsidR="0078576B" w:rsidRDefault="0078576B" w:rsidP="0078576B">
            <w:r>
              <w:t xml:space="preserve">2.1.2: Use case continues from </w:t>
            </w:r>
            <w:r w:rsidR="002E045C">
              <w:t>step 1.1.</w:t>
            </w:r>
          </w:p>
        </w:tc>
      </w:tr>
    </w:tbl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360"/>
      </w:pPr>
    </w:p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792"/>
      </w:pPr>
    </w:p>
    <w:p w:rsidR="00473F16" w:rsidRDefault="00473F16" w:rsidP="00473F16">
      <w:pPr>
        <w:pStyle w:val="ListParagraph"/>
        <w:ind w:left="792"/>
      </w:pPr>
    </w:p>
    <w:p w:rsidR="00473F16" w:rsidRDefault="00473F16" w:rsidP="002E045C"/>
    <w:p w:rsidR="002E045C" w:rsidRDefault="002E045C" w:rsidP="002E045C"/>
    <w:p w:rsidR="002E045C" w:rsidRDefault="002E045C" w:rsidP="002E045C"/>
    <w:p w:rsidR="00473F16" w:rsidRDefault="00473F16" w:rsidP="00E723CF"/>
    <w:p w:rsidR="002E045C" w:rsidRPr="00C30076" w:rsidRDefault="002E045C" w:rsidP="002E045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Exception Flows</w:t>
      </w:r>
    </w:p>
    <w:p w:rsidR="002E045C" w:rsidRDefault="002E045C" w:rsidP="002E045C">
      <w:pPr>
        <w:pStyle w:val="ListParagraph"/>
        <w:numPr>
          <w:ilvl w:val="1"/>
          <w:numId w:val="3"/>
        </w:numPr>
      </w:pPr>
      <w:r>
        <w:t>Failure flow 1</w:t>
      </w:r>
    </w:p>
    <w:p w:rsidR="002E045C" w:rsidRDefault="002E045C" w:rsidP="002E045C">
      <w:pPr>
        <w:pStyle w:val="ListParagraph"/>
        <w:ind w:left="792"/>
      </w:pPr>
      <w:r>
        <w:t>If at step 2.1 of the normal flow the connection to the database is lost,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045C" w:rsidTr="00AD0022">
        <w:tc>
          <w:tcPr>
            <w:tcW w:w="4508" w:type="dxa"/>
          </w:tcPr>
          <w:p w:rsidR="002E045C" w:rsidRDefault="002E045C" w:rsidP="00AD0022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2E045C" w:rsidRDefault="002E045C" w:rsidP="00AD0022">
            <w:pPr>
              <w:jc w:val="center"/>
            </w:pPr>
            <w:r>
              <w:t>System</w:t>
            </w:r>
          </w:p>
        </w:tc>
      </w:tr>
      <w:tr w:rsidR="002E045C" w:rsidTr="00AD0022">
        <w:tc>
          <w:tcPr>
            <w:tcW w:w="4508" w:type="dxa"/>
          </w:tcPr>
          <w:p w:rsidR="002E045C" w:rsidRDefault="002E045C" w:rsidP="00AD0022"/>
        </w:tc>
        <w:tc>
          <w:tcPr>
            <w:tcW w:w="4508" w:type="dxa"/>
          </w:tcPr>
          <w:p w:rsidR="002E045C" w:rsidRDefault="002E045C" w:rsidP="00AD0022">
            <w:r>
              <w:t>2.1.1: The database sends an error message to the user, indicating the problem.</w:t>
            </w:r>
          </w:p>
        </w:tc>
      </w:tr>
    </w:tbl>
    <w:p w:rsidR="002E045C" w:rsidRDefault="002E045C" w:rsidP="002E045C">
      <w:pPr>
        <w:pStyle w:val="ListParagraph"/>
        <w:ind w:left="792"/>
      </w:pPr>
    </w:p>
    <w:p w:rsidR="002E045C" w:rsidRDefault="002E045C" w:rsidP="002E045C">
      <w:pPr>
        <w:pStyle w:val="ListParagraph"/>
        <w:numPr>
          <w:ilvl w:val="1"/>
          <w:numId w:val="3"/>
        </w:numPr>
      </w:pPr>
      <w:r>
        <w:t>User abandoning use case</w:t>
      </w:r>
    </w:p>
    <w:p w:rsidR="002E045C" w:rsidRDefault="002E045C" w:rsidP="002E045C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045C" w:rsidTr="00AD0022">
        <w:tc>
          <w:tcPr>
            <w:tcW w:w="4508" w:type="dxa"/>
          </w:tcPr>
          <w:p w:rsidR="002E045C" w:rsidRDefault="002E045C" w:rsidP="00AD0022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2E045C" w:rsidRDefault="002E045C" w:rsidP="00AD0022">
            <w:pPr>
              <w:jc w:val="center"/>
            </w:pPr>
            <w:r>
              <w:t>System</w:t>
            </w:r>
          </w:p>
        </w:tc>
      </w:tr>
      <w:tr w:rsidR="002E045C" w:rsidTr="00AD0022">
        <w:tc>
          <w:tcPr>
            <w:tcW w:w="4508" w:type="dxa"/>
          </w:tcPr>
          <w:p w:rsidR="002E045C" w:rsidRDefault="002E045C" w:rsidP="00AD0022">
            <w:r>
              <w:t xml:space="preserve"> </w:t>
            </w:r>
          </w:p>
        </w:tc>
        <w:tc>
          <w:tcPr>
            <w:tcW w:w="4508" w:type="dxa"/>
          </w:tcPr>
          <w:p w:rsidR="002E045C" w:rsidRDefault="002E045C" w:rsidP="00AD0022">
            <w:r>
              <w:t>3.1: The system creates a pop-up prompt asking the user if they want to discard the details entered so far.</w:t>
            </w:r>
          </w:p>
        </w:tc>
      </w:tr>
      <w:tr w:rsidR="002E045C" w:rsidTr="00AD0022">
        <w:tc>
          <w:tcPr>
            <w:tcW w:w="4508" w:type="dxa"/>
          </w:tcPr>
          <w:p w:rsidR="002E045C" w:rsidRDefault="002E045C" w:rsidP="00AD0022">
            <w:r>
              <w:t>3.2 The user confirms they wish to close the form.</w:t>
            </w:r>
          </w:p>
        </w:tc>
        <w:tc>
          <w:tcPr>
            <w:tcW w:w="4508" w:type="dxa"/>
          </w:tcPr>
          <w:p w:rsidR="002E045C" w:rsidRDefault="002E045C" w:rsidP="00AD0022">
            <w:r>
              <w:t>3.3 The form is closed and all details entered are discarded.</w:t>
            </w:r>
          </w:p>
        </w:tc>
      </w:tr>
    </w:tbl>
    <w:p w:rsidR="002E045C" w:rsidRDefault="002E045C" w:rsidP="002E045C">
      <w:pPr>
        <w:pStyle w:val="ListParagraph"/>
        <w:ind w:left="792"/>
      </w:pPr>
    </w:p>
    <w:p w:rsidR="002E045C" w:rsidRDefault="002E045C" w:rsidP="002E045C">
      <w:pPr>
        <w:pStyle w:val="Heading1"/>
      </w:pPr>
    </w:p>
    <w:p w:rsidR="00C30076" w:rsidRPr="00C30076" w:rsidRDefault="00C30076" w:rsidP="002E045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2E045C">
      <w:pPr>
        <w:pStyle w:val="ListParagraph"/>
        <w:numPr>
          <w:ilvl w:val="1"/>
          <w:numId w:val="3"/>
        </w:numPr>
      </w:pPr>
      <w:r>
        <w:t xml:space="preserve">The record of the error should be created </w:t>
      </w:r>
      <w:r w:rsidR="00D01170">
        <w:t>on the server.</w:t>
      </w:r>
    </w:p>
    <w:p w:rsidR="00C30076" w:rsidRDefault="00C30076" w:rsidP="00C30076">
      <w:pPr>
        <w:pStyle w:val="ListParagraph"/>
        <w:ind w:left="0"/>
      </w:pPr>
    </w:p>
    <w:p w:rsidR="00AC4185" w:rsidRPr="00C30076" w:rsidRDefault="00AC4185" w:rsidP="00AC4185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 xml:space="preserve">Special </w:t>
      </w:r>
      <w:r>
        <w:rPr>
          <w:color w:val="2E74B5" w:themeColor="accent1" w:themeShade="BF"/>
          <w:sz w:val="28"/>
          <w:szCs w:val="28"/>
        </w:rPr>
        <w:t xml:space="preserve">(Non-Functional) </w:t>
      </w:r>
      <w:r w:rsidRPr="00C30076">
        <w:rPr>
          <w:color w:val="2E74B5" w:themeColor="accent1" w:themeShade="BF"/>
          <w:sz w:val="28"/>
          <w:szCs w:val="28"/>
        </w:rPr>
        <w:t>Requirements</w:t>
      </w:r>
    </w:p>
    <w:p w:rsidR="00AC4185" w:rsidRDefault="00AC4185" w:rsidP="00AC4185">
      <w:pPr>
        <w:pStyle w:val="ListParagraph"/>
        <w:numPr>
          <w:ilvl w:val="1"/>
          <w:numId w:val="3"/>
        </w:numPr>
      </w:pPr>
      <w:r>
        <w:t>Usability</w:t>
      </w:r>
    </w:p>
    <w:p w:rsidR="00AC4185" w:rsidRDefault="00AC4185" w:rsidP="00AC4185">
      <w:pPr>
        <w:pStyle w:val="ListParagraph"/>
        <w:numPr>
          <w:ilvl w:val="2"/>
          <w:numId w:val="3"/>
        </w:numPr>
      </w:pPr>
      <w:r>
        <w:t xml:space="preserve"> </w:t>
      </w:r>
      <w:r w:rsidRPr="00AC4185">
        <w:t>Most typical beginner users should be able to complete a new data entry within three minutes</w:t>
      </w:r>
      <w:r>
        <w:t>.</w:t>
      </w:r>
    </w:p>
    <w:p w:rsidR="00110B88" w:rsidRDefault="00AC4185" w:rsidP="00110B88">
      <w:pPr>
        <w:pStyle w:val="ListParagraph"/>
        <w:numPr>
          <w:ilvl w:val="2"/>
          <w:numId w:val="3"/>
        </w:numPr>
      </w:pPr>
      <w:r>
        <w:t xml:space="preserve"> </w:t>
      </w:r>
      <w:r w:rsidRPr="00AC4185">
        <w:t>Most typical expe</w:t>
      </w:r>
      <w:r>
        <w:t>rienced users should be able to c</w:t>
      </w:r>
      <w:r w:rsidRPr="00AC4185">
        <w:t>omplete a new data entry within 1.5 minutes</w:t>
      </w:r>
      <w:r>
        <w:t>.</w:t>
      </w:r>
    </w:p>
    <w:p w:rsidR="00A02B51" w:rsidRDefault="00A02B51" w:rsidP="00A02B51">
      <w:pPr>
        <w:pStyle w:val="ListParagraph"/>
        <w:ind w:left="1224"/>
      </w:pPr>
    </w:p>
    <w:p w:rsidR="00110B88" w:rsidRDefault="00110B88" w:rsidP="00110B88">
      <w:pPr>
        <w:pStyle w:val="ListParagraph"/>
        <w:numPr>
          <w:ilvl w:val="1"/>
          <w:numId w:val="3"/>
        </w:numPr>
      </w:pPr>
      <w:r>
        <w:t>Availability</w:t>
      </w:r>
      <w:r>
        <w:br/>
      </w:r>
      <w:proofErr w:type="gramStart"/>
      <w:r w:rsidRPr="00110B88">
        <w:t>T</w:t>
      </w:r>
      <w:bookmarkStart w:id="0" w:name="_GoBack"/>
      <w:bookmarkEnd w:id="0"/>
      <w:r w:rsidRPr="00110B88">
        <w:t>he</w:t>
      </w:r>
      <w:proofErr w:type="gramEnd"/>
      <w:r w:rsidRPr="00110B88">
        <w:t xml:space="preserve"> Pharmacy Error Tracker application shall give users 99% operational availability.</w:t>
      </w:r>
    </w:p>
    <w:p w:rsidR="00A02B51" w:rsidRDefault="00A02B51" w:rsidP="00A02B51">
      <w:pPr>
        <w:pStyle w:val="ListParagraph"/>
        <w:ind w:left="792"/>
      </w:pPr>
    </w:p>
    <w:p w:rsidR="00AC4185" w:rsidRPr="00AC4185" w:rsidRDefault="00110B88" w:rsidP="00110B88">
      <w:pPr>
        <w:pStyle w:val="ListParagraph"/>
        <w:numPr>
          <w:ilvl w:val="1"/>
          <w:numId w:val="3"/>
        </w:numPr>
      </w:pPr>
      <w:r>
        <w:t>Response Times</w:t>
      </w:r>
    </w:p>
    <w:p w:rsidR="00A02B51" w:rsidRDefault="00110B88" w:rsidP="00A02B51">
      <w:pPr>
        <w:pStyle w:val="ListParagraph"/>
        <w:ind w:left="792"/>
      </w:pPr>
      <w:r w:rsidRPr="00110B88">
        <w:t xml:space="preserve">Pharmacy Error Tracker application is to respond to user requests </w:t>
      </w:r>
      <w:r>
        <w:t>to save a new entry within 2 seconds.</w:t>
      </w:r>
    </w:p>
    <w:p w:rsidR="00A02B51" w:rsidRDefault="00A02B51" w:rsidP="00A02B51">
      <w:pPr>
        <w:pStyle w:val="ListParagraph"/>
        <w:ind w:left="792"/>
      </w:pPr>
    </w:p>
    <w:p w:rsidR="00A02B51" w:rsidRPr="00AC4185" w:rsidRDefault="00A02B51" w:rsidP="00A02B51">
      <w:pPr>
        <w:pStyle w:val="ListParagraph"/>
        <w:numPr>
          <w:ilvl w:val="1"/>
          <w:numId w:val="3"/>
        </w:numPr>
      </w:pPr>
      <w:r>
        <w:t>Interface Constraints</w:t>
      </w:r>
    </w:p>
    <w:p w:rsidR="00A02B51" w:rsidRDefault="00A02B51" w:rsidP="00A02B51">
      <w:pPr>
        <w:pStyle w:val="ListParagraph"/>
        <w:ind w:left="792"/>
      </w:pPr>
      <w:r w:rsidRPr="00A02B51">
        <w:t>The user interface is to limit the cognitive load of the user. It is to provide a self-evident navigation path for the user and minimise screen clutter.</w:t>
      </w:r>
    </w:p>
    <w:p w:rsidR="00A02B51" w:rsidRDefault="00A02B51" w:rsidP="00A02B51">
      <w:pPr>
        <w:pStyle w:val="ListParagraph"/>
        <w:ind w:left="792"/>
      </w:pPr>
    </w:p>
    <w:p w:rsidR="00AC4185" w:rsidRPr="00C30076" w:rsidRDefault="00AC4185" w:rsidP="00C30076">
      <w:pPr>
        <w:pStyle w:val="ListParagraph"/>
        <w:ind w:left="0"/>
      </w:pPr>
    </w:p>
    <w:sectPr w:rsidR="00AC4185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3B6" w:rsidRDefault="003633B6" w:rsidP="00FA00EE">
      <w:pPr>
        <w:spacing w:after="0" w:line="240" w:lineRule="auto"/>
      </w:pPr>
      <w:r>
        <w:separator/>
      </w:r>
    </w:p>
  </w:endnote>
  <w:endnote w:type="continuationSeparator" w:id="0">
    <w:p w:rsidR="003633B6" w:rsidRDefault="003633B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3B6" w:rsidRDefault="003633B6" w:rsidP="00FA00EE">
      <w:pPr>
        <w:spacing w:after="0" w:line="240" w:lineRule="auto"/>
      </w:pPr>
      <w:r>
        <w:separator/>
      </w:r>
    </w:p>
  </w:footnote>
  <w:footnote w:type="continuationSeparator" w:id="0">
    <w:p w:rsidR="003633B6" w:rsidRDefault="003633B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>Team Pharmacon</w:t>
          </w:r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5D554F">
            <w:t>Add An Error</w:t>
          </w:r>
          <w:r w:rsidR="002E045C">
            <w:t xml:space="preserve"> - Updated</w:t>
          </w:r>
        </w:p>
      </w:tc>
      <w:tc>
        <w:tcPr>
          <w:tcW w:w="4508" w:type="dxa"/>
        </w:tcPr>
        <w:p w:rsidR="00FA00EE" w:rsidRDefault="006B2CF1" w:rsidP="002E045C">
          <w:pPr>
            <w:pStyle w:val="Header"/>
          </w:pPr>
          <w:r>
            <w:t xml:space="preserve">Date: </w:t>
          </w:r>
          <w:r w:rsidR="002E045C">
            <w:t>27/05/2018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461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1C4400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7A45A78"/>
    <w:multiLevelType w:val="hybridMultilevel"/>
    <w:tmpl w:val="074ADAD4"/>
    <w:lvl w:ilvl="0" w:tplc="82B2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C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6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F255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110B88"/>
    <w:rsid w:val="00264DB2"/>
    <w:rsid w:val="002E045C"/>
    <w:rsid w:val="003617B5"/>
    <w:rsid w:val="003633B6"/>
    <w:rsid w:val="0038434A"/>
    <w:rsid w:val="00404CF5"/>
    <w:rsid w:val="00423B72"/>
    <w:rsid w:val="00473F16"/>
    <w:rsid w:val="004A6B92"/>
    <w:rsid w:val="005D554F"/>
    <w:rsid w:val="006613FE"/>
    <w:rsid w:val="006B2CF1"/>
    <w:rsid w:val="006B72C5"/>
    <w:rsid w:val="00752B2B"/>
    <w:rsid w:val="0078576B"/>
    <w:rsid w:val="007E1313"/>
    <w:rsid w:val="00835722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02B51"/>
    <w:rsid w:val="00A97F47"/>
    <w:rsid w:val="00AA2680"/>
    <w:rsid w:val="00AC2A9F"/>
    <w:rsid w:val="00AC4185"/>
    <w:rsid w:val="00B27CF9"/>
    <w:rsid w:val="00C03128"/>
    <w:rsid w:val="00C30076"/>
    <w:rsid w:val="00C36CEA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3</cp:revision>
  <dcterms:created xsi:type="dcterms:W3CDTF">2018-05-27T02:03:00Z</dcterms:created>
  <dcterms:modified xsi:type="dcterms:W3CDTF">2018-05-27T03:26:00Z</dcterms:modified>
</cp:coreProperties>
</file>