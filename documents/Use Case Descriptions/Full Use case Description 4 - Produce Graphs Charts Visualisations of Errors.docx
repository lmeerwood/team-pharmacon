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BC466A">
        <w:rPr>
          <w:sz w:val="28"/>
          <w:szCs w:val="28"/>
        </w:rPr>
        <w:t xml:space="preserve">4: Produce </w:t>
      </w:r>
      <w:r w:rsidR="002C7DA5">
        <w:rPr>
          <w:sz w:val="28"/>
          <w:szCs w:val="28"/>
        </w:rPr>
        <w:t>G</w:t>
      </w:r>
      <w:r w:rsidR="00BC466A">
        <w:rPr>
          <w:sz w:val="28"/>
          <w:szCs w:val="28"/>
        </w:rPr>
        <w:t>raphs/</w:t>
      </w:r>
      <w:r w:rsidR="002C7DA5">
        <w:rPr>
          <w:sz w:val="28"/>
          <w:szCs w:val="28"/>
        </w:rPr>
        <w:t>C</w:t>
      </w:r>
      <w:r w:rsidR="00BC466A">
        <w:rPr>
          <w:sz w:val="28"/>
          <w:szCs w:val="28"/>
        </w:rPr>
        <w:t>harts/</w:t>
      </w:r>
      <w:r w:rsidR="002C7DA5">
        <w:rPr>
          <w:sz w:val="28"/>
          <w:szCs w:val="28"/>
        </w:rPr>
        <w:t>V</w:t>
      </w:r>
      <w:bookmarkStart w:id="0" w:name="_GoBack"/>
      <w:bookmarkEnd w:id="0"/>
      <w:r w:rsidR="00BC466A">
        <w:rPr>
          <w:sz w:val="28"/>
          <w:szCs w:val="28"/>
        </w:rPr>
        <w:t xml:space="preserve">isualisations of </w:t>
      </w:r>
      <w:r w:rsidR="002C7DA5">
        <w:rPr>
          <w:sz w:val="28"/>
          <w:szCs w:val="28"/>
        </w:rPr>
        <w:t>E</w:t>
      </w:r>
      <w:r w:rsidR="00BC466A">
        <w:rPr>
          <w:sz w:val="28"/>
          <w:szCs w:val="28"/>
        </w:rPr>
        <w:t>rrors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5C08C8" w:rsidRDefault="005C08C8" w:rsidP="005C08C8">
      <w:pPr>
        <w:pStyle w:val="ListParagraph"/>
      </w:pPr>
      <w:r>
        <w:t>When a supervisor</w:t>
      </w:r>
    </w:p>
    <w:p w:rsidR="005C08C8" w:rsidRDefault="005C08C8" w:rsidP="005C08C8">
      <w:pPr>
        <w:pStyle w:val="ListParagraph"/>
      </w:pPr>
      <w:r>
        <w:t>Wants to create a graph of the error report data, they select what data they want the graph to display from the selected time period</w:t>
      </w:r>
    </w:p>
    <w:p w:rsidR="005C08C8" w:rsidRDefault="005C08C8" w:rsidP="005C08C8">
      <w:pPr>
        <w:pStyle w:val="ListParagraph"/>
      </w:pPr>
      <w:r>
        <w:t>So that the system generates a graph from the selected data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5C08C8">
        <w:t>create a graph of the data</w:t>
      </w:r>
      <w:r w:rsidR="00FF5CE6">
        <w:t>.</w:t>
      </w:r>
    </w:p>
    <w:p w:rsidR="00466268" w:rsidRDefault="00466268" w:rsidP="00C30076">
      <w:pPr>
        <w:pStyle w:val="ListParagraph"/>
        <w:numPr>
          <w:ilvl w:val="1"/>
          <w:numId w:val="3"/>
        </w:numPr>
      </w:pPr>
      <w:r>
        <w:t>At least one error report has been filed.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466268">
        <w:t>wants to see a spreadsheet of submitted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5C08C8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5C08C8">
              <w:t>create a graph of the data</w:t>
            </w:r>
            <w:r w:rsidR="00FF5CE6">
              <w:t>.</w:t>
            </w:r>
          </w:p>
        </w:tc>
        <w:tc>
          <w:tcPr>
            <w:tcW w:w="4508" w:type="dxa"/>
          </w:tcPr>
          <w:p w:rsidR="00C30076" w:rsidRDefault="005C08C8" w:rsidP="00FF5CE6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FF5CE6">
              <w:t>redirects the supervisor to a locally hosted instance of Metabase.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3D6D4B">
            <w:pPr>
              <w:pStyle w:val="ListParagraph"/>
              <w:ind w:left="0"/>
            </w:pPr>
            <w:r>
              <w:t xml:space="preserve">2.1 The supervisor selects </w:t>
            </w:r>
            <w:r w:rsidR="003D6D4B">
              <w:t>the options for the graph they want to make.</w:t>
            </w:r>
          </w:p>
        </w:tc>
        <w:tc>
          <w:tcPr>
            <w:tcW w:w="4508" w:type="dxa"/>
          </w:tcPr>
          <w:p w:rsidR="006613FE" w:rsidRDefault="006613FE" w:rsidP="00FF5CE6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FF5CE6">
              <w:t>Metabase creates the graph using the specified options.</w:t>
            </w:r>
          </w:p>
        </w:tc>
      </w:tr>
      <w:tr w:rsidR="00EA55F0" w:rsidTr="00C30076">
        <w:tc>
          <w:tcPr>
            <w:tcW w:w="4508" w:type="dxa"/>
          </w:tcPr>
          <w:p w:rsidR="00EA55F0" w:rsidRDefault="00EA55F0" w:rsidP="003D6D4B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EA55F0" w:rsidRDefault="00EA55F0" w:rsidP="00FF5CE6">
            <w:pPr>
              <w:pStyle w:val="ListParagraph"/>
              <w:ind w:left="0"/>
            </w:pPr>
            <w:r>
              <w:t>2.3: Metabase displays the required graph to the supervisor.</w:t>
            </w:r>
          </w:p>
        </w:tc>
      </w:tr>
      <w:tr w:rsidR="00FF5CE6" w:rsidTr="00C30076">
        <w:tc>
          <w:tcPr>
            <w:tcW w:w="4508" w:type="dxa"/>
          </w:tcPr>
          <w:p w:rsidR="00FF5CE6" w:rsidRDefault="00FF5CE6" w:rsidP="003D6D4B">
            <w:pPr>
              <w:pStyle w:val="ListParagraph"/>
              <w:ind w:left="0"/>
            </w:pPr>
            <w:r>
              <w:t>3.1 The supervisor downloads the completed graph to include in a report.</w:t>
            </w:r>
          </w:p>
        </w:tc>
        <w:tc>
          <w:tcPr>
            <w:tcW w:w="4508" w:type="dxa"/>
          </w:tcPr>
          <w:p w:rsidR="00FF5CE6" w:rsidRDefault="00FF5CE6" w:rsidP="00FF5CE6">
            <w:pPr>
              <w:pStyle w:val="ListParagraph"/>
              <w:ind w:left="0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B26E1E">
        <w:t>1</w:t>
      </w:r>
      <w:r w:rsidR="00466268">
        <w:t xml:space="preserve">.1 </w:t>
      </w:r>
      <w:r>
        <w:t xml:space="preserve">of the normal flow </w:t>
      </w:r>
      <w:r w:rsidR="00FF5CE6">
        <w:t xml:space="preserve">a </w:t>
      </w:r>
      <w:proofErr w:type="gramStart"/>
      <w:r w:rsidR="00FF5CE6">
        <w:t>Metabase</w:t>
      </w:r>
      <w:proofErr w:type="gramEnd"/>
      <w:r w:rsidR="00FF5CE6">
        <w:t xml:space="preserve"> instance is not found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EA55F0" w:rsidRDefault="00B26E1E" w:rsidP="00D01170">
            <w:r>
              <w:t>1.2.1: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EA55F0">
              <w:t>.</w:t>
            </w:r>
          </w:p>
        </w:tc>
      </w:tr>
    </w:tbl>
    <w:p w:rsidR="00EA55F0" w:rsidRDefault="00EA55F0" w:rsidP="00EA55F0">
      <w:pPr>
        <w:pStyle w:val="ListParagraph"/>
        <w:ind w:left="792"/>
      </w:pPr>
    </w:p>
    <w:p w:rsidR="004D7BF6" w:rsidRDefault="004D7BF6" w:rsidP="004D7BF6">
      <w:pPr>
        <w:pStyle w:val="ListParagraph"/>
        <w:numPr>
          <w:ilvl w:val="1"/>
          <w:numId w:val="3"/>
        </w:numPr>
      </w:pPr>
      <w:r>
        <w:t>Failure Flow 2</w:t>
      </w:r>
    </w:p>
    <w:p w:rsidR="004D7BF6" w:rsidRDefault="004D7BF6" w:rsidP="004D7BF6">
      <w:pPr>
        <w:pStyle w:val="ListParagraph"/>
        <w:ind w:left="792"/>
      </w:pPr>
      <w:r>
        <w:t>If at step 2.1 of the normal flow there is no data for the selected options,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7BF6" w:rsidTr="00A65650">
        <w:tc>
          <w:tcPr>
            <w:tcW w:w="4508" w:type="dxa"/>
          </w:tcPr>
          <w:p w:rsidR="004D7BF6" w:rsidRDefault="004D7BF6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4D7BF6" w:rsidRDefault="004D7BF6" w:rsidP="00A65650">
            <w:pPr>
              <w:jc w:val="center"/>
            </w:pPr>
            <w:r>
              <w:t>System</w:t>
            </w:r>
          </w:p>
        </w:tc>
      </w:tr>
      <w:tr w:rsidR="004D7BF6" w:rsidTr="00A65650">
        <w:tc>
          <w:tcPr>
            <w:tcW w:w="4508" w:type="dxa"/>
          </w:tcPr>
          <w:p w:rsidR="004D7BF6" w:rsidRDefault="004D7BF6" w:rsidP="00A65650">
            <w:r>
              <w:t xml:space="preserve"> </w:t>
            </w:r>
          </w:p>
        </w:tc>
        <w:tc>
          <w:tcPr>
            <w:tcW w:w="4508" w:type="dxa"/>
          </w:tcPr>
          <w:p w:rsidR="004D7BF6" w:rsidRDefault="004D7BF6" w:rsidP="00A65650">
            <w:r>
              <w:t>2.1.1 Metabase displays an empty result.</w:t>
            </w:r>
          </w:p>
        </w:tc>
      </w:tr>
    </w:tbl>
    <w:p w:rsidR="004D7BF6" w:rsidRDefault="004D7BF6" w:rsidP="00EA55F0">
      <w:pPr>
        <w:pStyle w:val="ListParagraph"/>
        <w:ind w:left="792"/>
      </w:pPr>
      <w:r>
        <w:t>The use case ends.</w:t>
      </w:r>
      <w:r>
        <w:br/>
      </w:r>
      <w:r>
        <w:br/>
      </w:r>
      <w:r>
        <w:br/>
      </w:r>
    </w:p>
    <w:p w:rsidR="00EA55F0" w:rsidRDefault="00EA55F0" w:rsidP="004D7BF6">
      <w:pPr>
        <w:pStyle w:val="ListParagraph"/>
        <w:numPr>
          <w:ilvl w:val="1"/>
          <w:numId w:val="3"/>
        </w:numPr>
      </w:pPr>
      <w:r>
        <w:lastRenderedPageBreak/>
        <w:t>User abandoning use case</w:t>
      </w:r>
    </w:p>
    <w:p w:rsidR="00EA55F0" w:rsidRDefault="00EA55F0" w:rsidP="00EA55F0">
      <w:pPr>
        <w:pStyle w:val="ListParagraph"/>
        <w:ind w:left="792"/>
      </w:pPr>
      <w:r>
        <w:t>If at any step of the normal flow the user attempts to close the form,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5F0" w:rsidTr="00A65650">
        <w:tc>
          <w:tcPr>
            <w:tcW w:w="4508" w:type="dxa"/>
          </w:tcPr>
          <w:p w:rsidR="00EA55F0" w:rsidRDefault="00EA55F0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EA55F0" w:rsidRDefault="00EA55F0" w:rsidP="00A65650">
            <w:pPr>
              <w:jc w:val="center"/>
            </w:pPr>
            <w:r>
              <w:t>System</w:t>
            </w:r>
          </w:p>
        </w:tc>
      </w:tr>
      <w:tr w:rsidR="00EA55F0" w:rsidTr="00A65650">
        <w:tc>
          <w:tcPr>
            <w:tcW w:w="4508" w:type="dxa"/>
          </w:tcPr>
          <w:p w:rsidR="00EA55F0" w:rsidRDefault="00EA55F0" w:rsidP="00A65650">
            <w:r>
              <w:t xml:space="preserve"> </w:t>
            </w:r>
          </w:p>
        </w:tc>
        <w:tc>
          <w:tcPr>
            <w:tcW w:w="4508" w:type="dxa"/>
          </w:tcPr>
          <w:p w:rsidR="00EA55F0" w:rsidRDefault="00EA55F0" w:rsidP="00A65650">
            <w:r>
              <w:t>3.1: The system creates a pop-up prompt asking the user if they want to discard the details entered so far.</w:t>
            </w:r>
          </w:p>
        </w:tc>
      </w:tr>
      <w:tr w:rsidR="00EA55F0" w:rsidTr="00A65650">
        <w:tc>
          <w:tcPr>
            <w:tcW w:w="4508" w:type="dxa"/>
          </w:tcPr>
          <w:p w:rsidR="00EA55F0" w:rsidRDefault="00EA55F0" w:rsidP="00A65650">
            <w:r>
              <w:t>3.2 The user confirms they wish to close the form.</w:t>
            </w:r>
          </w:p>
        </w:tc>
        <w:tc>
          <w:tcPr>
            <w:tcW w:w="4508" w:type="dxa"/>
          </w:tcPr>
          <w:p w:rsidR="00EA55F0" w:rsidRDefault="00EA55F0" w:rsidP="00A65650">
            <w:r>
              <w:t>3.3 The form is closed and all details entered are discarded.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4D7BF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626645" w:rsidRDefault="00AC2A9F" w:rsidP="004D7BF6">
      <w:pPr>
        <w:pStyle w:val="ListParagraph"/>
        <w:numPr>
          <w:ilvl w:val="1"/>
          <w:numId w:val="3"/>
        </w:numPr>
      </w:pPr>
      <w:r>
        <w:t xml:space="preserve">The </w:t>
      </w:r>
      <w:r w:rsidR="00466268">
        <w:t xml:space="preserve">supervisor should have a </w:t>
      </w:r>
      <w:r w:rsidR="00FF5CE6">
        <w:t>downloaded image of the graph</w:t>
      </w:r>
      <w:r w:rsidR="00B0131D">
        <w:t xml:space="preserve"> they created</w:t>
      </w:r>
      <w:r w:rsidR="00FF5CE6">
        <w:t>.</w:t>
      </w:r>
    </w:p>
    <w:p w:rsidR="00FF5CE6" w:rsidRDefault="00FF5CE6" w:rsidP="00FF5CE6">
      <w:pPr>
        <w:pStyle w:val="ListParagraph"/>
        <w:ind w:left="792"/>
      </w:pPr>
    </w:p>
    <w:p w:rsidR="00FF5CE6" w:rsidRPr="00C30076" w:rsidRDefault="00FF5CE6" w:rsidP="004D7BF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FF5CE6" w:rsidRDefault="00FF5CE6" w:rsidP="004D7BF6">
      <w:pPr>
        <w:pStyle w:val="ListParagraph"/>
        <w:numPr>
          <w:ilvl w:val="1"/>
          <w:numId w:val="3"/>
        </w:numPr>
      </w:pPr>
      <w:r>
        <w:t>Metabase will be running on a PC and hosting a webpage on the default port 3000.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97B" w:rsidRDefault="00E6097B" w:rsidP="00FA00EE">
      <w:pPr>
        <w:spacing w:after="0" w:line="240" w:lineRule="auto"/>
      </w:pPr>
      <w:r>
        <w:separator/>
      </w:r>
    </w:p>
  </w:endnote>
  <w:endnote w:type="continuationSeparator" w:id="0">
    <w:p w:rsidR="00E6097B" w:rsidRDefault="00E6097B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97B" w:rsidRDefault="00E6097B" w:rsidP="00FA00EE">
      <w:pPr>
        <w:spacing w:after="0" w:line="240" w:lineRule="auto"/>
      </w:pPr>
      <w:r>
        <w:separator/>
      </w:r>
    </w:p>
  </w:footnote>
  <w:footnote w:type="continuationSeparator" w:id="0">
    <w:p w:rsidR="00E6097B" w:rsidRDefault="00E6097B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2C7DA5">
          <w:pPr>
            <w:pStyle w:val="Header"/>
          </w:pPr>
          <w:r>
            <w:t xml:space="preserve">Use-case Specification: </w:t>
          </w:r>
          <w:r w:rsidR="001D41B2" w:rsidRPr="001D41B2">
            <w:t xml:space="preserve">Produce </w:t>
          </w:r>
          <w:r w:rsidR="002C7DA5">
            <w:t>G</w:t>
          </w:r>
          <w:r w:rsidR="001D41B2" w:rsidRPr="001D41B2">
            <w:t>raphs/</w:t>
          </w:r>
          <w:r w:rsidR="002C7DA5">
            <w:t>Charts/Visualisations of E</w:t>
          </w:r>
          <w:r w:rsidR="001D41B2" w:rsidRPr="001D41B2">
            <w:t>rrors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3093704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4070E9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1D41B2"/>
    <w:rsid w:val="00264DB2"/>
    <w:rsid w:val="002C7DA5"/>
    <w:rsid w:val="00300DE2"/>
    <w:rsid w:val="0034521D"/>
    <w:rsid w:val="003617B5"/>
    <w:rsid w:val="003D0CDE"/>
    <w:rsid w:val="003D6D4B"/>
    <w:rsid w:val="00423B72"/>
    <w:rsid w:val="00425EE9"/>
    <w:rsid w:val="00466268"/>
    <w:rsid w:val="004A6B92"/>
    <w:rsid w:val="004D7BF6"/>
    <w:rsid w:val="005C08C8"/>
    <w:rsid w:val="005D554F"/>
    <w:rsid w:val="00626645"/>
    <w:rsid w:val="006613FE"/>
    <w:rsid w:val="006B72C5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A2680"/>
    <w:rsid w:val="00AC2A9F"/>
    <w:rsid w:val="00B0131D"/>
    <w:rsid w:val="00B26E1E"/>
    <w:rsid w:val="00B27CF9"/>
    <w:rsid w:val="00BC466A"/>
    <w:rsid w:val="00C30076"/>
    <w:rsid w:val="00C36CEA"/>
    <w:rsid w:val="00D01170"/>
    <w:rsid w:val="00D21691"/>
    <w:rsid w:val="00DA1253"/>
    <w:rsid w:val="00E6097B"/>
    <w:rsid w:val="00E723CF"/>
    <w:rsid w:val="00E85338"/>
    <w:rsid w:val="00EA55F0"/>
    <w:rsid w:val="00F31445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7</cp:revision>
  <dcterms:created xsi:type="dcterms:W3CDTF">2018-03-22T10:43:00Z</dcterms:created>
  <dcterms:modified xsi:type="dcterms:W3CDTF">2018-03-25T23:31:00Z</dcterms:modified>
</cp:coreProperties>
</file>