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691" w:rsidRDefault="00FD4D47" w:rsidP="00C30076">
      <w:pPr>
        <w:pStyle w:val="Heading1"/>
        <w:spacing w:before="0" w:after="120"/>
        <w:jc w:val="center"/>
      </w:pPr>
      <w:r>
        <w:t>Pharmacy Error Tracker</w:t>
      </w:r>
    </w:p>
    <w:p w:rsidR="00C30076" w:rsidRDefault="00C30076" w:rsidP="00C30076">
      <w:pPr>
        <w:pStyle w:val="Heading1"/>
        <w:spacing w:before="0" w:after="120"/>
        <w:jc w:val="center"/>
      </w:pPr>
      <w:r>
        <w:t>Use-Case</w:t>
      </w:r>
      <w:r w:rsidR="003D0CDE">
        <w:t xml:space="preserve"> 2</w:t>
      </w:r>
      <w:r>
        <w:t xml:space="preserve">: </w:t>
      </w:r>
      <w:r w:rsidR="003D0CDE">
        <w:rPr>
          <w:sz w:val="28"/>
          <w:szCs w:val="28"/>
        </w:rPr>
        <w:t>Modify/update Error in System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Brief Description</w:t>
      </w:r>
    </w:p>
    <w:p w:rsidR="003D0CDE" w:rsidRDefault="003D0CDE" w:rsidP="003D0CDE">
      <w:pPr>
        <w:pStyle w:val="ListParagraph"/>
      </w:pPr>
      <w:r>
        <w:t>When a user</w:t>
      </w:r>
    </w:p>
    <w:p w:rsidR="003D0CDE" w:rsidRDefault="003D0CDE" w:rsidP="003D0CDE">
      <w:pPr>
        <w:pStyle w:val="ListParagraph"/>
      </w:pPr>
      <w:r>
        <w:t>Wants to modify the details of an error they have entered, they select the error from a list of errors submitted by that user, and enter the details to be changed,</w:t>
      </w:r>
    </w:p>
    <w:p w:rsidR="003D0CDE" w:rsidRDefault="003D0CDE" w:rsidP="003D0CDE">
      <w:pPr>
        <w:pStyle w:val="ListParagraph"/>
      </w:pPr>
      <w:r>
        <w:t>So that the error can be correctly reported on later.</w:t>
      </w: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Actors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>Basic user</w:t>
      </w:r>
    </w:p>
    <w:p w:rsidR="00C30076" w:rsidRDefault="00FD4D47" w:rsidP="00FD4D47">
      <w:pPr>
        <w:pStyle w:val="ListParagraph"/>
        <w:numPr>
          <w:ilvl w:val="0"/>
          <w:numId w:val="6"/>
        </w:numPr>
      </w:pPr>
      <w:r>
        <w:t>A basic user of the system, with no additional permissions</w:t>
      </w:r>
    </w:p>
    <w:p w:rsidR="00C30076" w:rsidRDefault="00C30076" w:rsidP="00C30076">
      <w:pPr>
        <w:pStyle w:val="ListParagraph"/>
        <w:ind w:left="108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Pre-Conditions</w:t>
      </w:r>
    </w:p>
    <w:p w:rsidR="00C30076" w:rsidRDefault="00FD4D47" w:rsidP="00C30076">
      <w:pPr>
        <w:pStyle w:val="ListParagraph"/>
        <w:numPr>
          <w:ilvl w:val="1"/>
          <w:numId w:val="3"/>
        </w:numPr>
      </w:pPr>
      <w:r>
        <w:t xml:space="preserve">An error </w:t>
      </w:r>
      <w:r w:rsidR="003D0CDE">
        <w:t>that has been recorded needs to be changed to reflect new or corrected details.</w:t>
      </w:r>
    </w:p>
    <w:p w:rsidR="00C30076" w:rsidRDefault="00C30076" w:rsidP="00C30076">
      <w:pPr>
        <w:pStyle w:val="ListParagraph"/>
        <w:ind w:left="1080"/>
      </w:pPr>
    </w:p>
    <w:p w:rsid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Normal Flow</w:t>
      </w:r>
    </w:p>
    <w:p w:rsidR="00F31445" w:rsidRPr="00C30076" w:rsidRDefault="00F31445" w:rsidP="00F31445">
      <w:pPr>
        <w:pStyle w:val="ListParagraph"/>
        <w:ind w:left="360"/>
        <w:rPr>
          <w:color w:val="2E74B5" w:themeColor="accent1" w:themeShade="BF"/>
          <w:sz w:val="28"/>
          <w:szCs w:val="28"/>
        </w:rPr>
      </w:pPr>
      <w:r>
        <w:t xml:space="preserve">The use case begins when </w:t>
      </w:r>
      <w:r w:rsidR="00DA1253">
        <w:t xml:space="preserve">the user </w:t>
      </w:r>
      <w:r w:rsidR="003D0CDE">
        <w:t>wants to edit a record.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pStyle w:val="ListParagraph"/>
              <w:ind w:left="0"/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6613FE" w:rsidP="003D0CDE">
            <w:pPr>
              <w:pStyle w:val="ListParagraph"/>
              <w:ind w:left="0"/>
            </w:pPr>
            <w:r>
              <w:t xml:space="preserve">1.1: </w:t>
            </w:r>
            <w:r w:rsidR="003D0CDE">
              <w:t>The user selects the option to edit a record.</w:t>
            </w:r>
          </w:p>
        </w:tc>
        <w:tc>
          <w:tcPr>
            <w:tcW w:w="4508" w:type="dxa"/>
          </w:tcPr>
          <w:p w:rsidR="00C30076" w:rsidRDefault="00B26E1E" w:rsidP="003D0CDE">
            <w:pPr>
              <w:pStyle w:val="ListParagraph"/>
              <w:ind w:left="0"/>
            </w:pPr>
            <w:r>
              <w:t>1.2</w:t>
            </w:r>
            <w:r w:rsidR="006613FE">
              <w:t xml:space="preserve">: The </w:t>
            </w:r>
            <w:r w:rsidR="003D0CDE">
              <w:t>server sends the user a list of error reports generated by that user account.</w:t>
            </w:r>
          </w:p>
        </w:tc>
      </w:tr>
      <w:tr w:rsidR="006613FE" w:rsidTr="00C30076">
        <w:tc>
          <w:tcPr>
            <w:tcW w:w="4508" w:type="dxa"/>
          </w:tcPr>
          <w:p w:rsidR="006613FE" w:rsidRDefault="00B26E1E" w:rsidP="00C30076">
            <w:pPr>
              <w:pStyle w:val="ListParagraph"/>
              <w:ind w:left="0"/>
            </w:pPr>
            <w:r>
              <w:t>2</w:t>
            </w:r>
            <w:r w:rsidR="003D0CDE">
              <w:t>.1:</w:t>
            </w:r>
            <w:r>
              <w:t xml:space="preserve"> The user selects an error to edit.</w:t>
            </w:r>
          </w:p>
        </w:tc>
        <w:tc>
          <w:tcPr>
            <w:tcW w:w="4508" w:type="dxa"/>
          </w:tcPr>
          <w:p w:rsidR="006613FE" w:rsidRDefault="006613FE" w:rsidP="00B26E1E">
            <w:pPr>
              <w:pStyle w:val="ListParagraph"/>
              <w:ind w:left="0"/>
            </w:pPr>
            <w:r>
              <w:t>2.</w:t>
            </w:r>
            <w:r w:rsidR="00FB623D">
              <w:t>2</w:t>
            </w:r>
            <w:r>
              <w:t>: The s</w:t>
            </w:r>
            <w:r w:rsidR="00976EAA">
              <w:t>erver</w:t>
            </w:r>
            <w:r>
              <w:t xml:space="preserve"> </w:t>
            </w:r>
            <w:r w:rsidR="00B26E1E">
              <w:t>sends the user the data recorded for that error.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3.1: The user edits the necessary data and resubmits it.</w:t>
            </w: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3.2: The webpage sends the inputs to the server.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3.3: The server checks the details are valid (inputs are sanitised) and sends the updated record to the database.</w:t>
            </w:r>
          </w:p>
        </w:tc>
      </w:tr>
      <w:tr w:rsidR="00B26E1E" w:rsidTr="00C30076"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</w:p>
        </w:tc>
        <w:tc>
          <w:tcPr>
            <w:tcW w:w="4508" w:type="dxa"/>
          </w:tcPr>
          <w:p w:rsidR="00B26E1E" w:rsidRDefault="00B26E1E" w:rsidP="00B26E1E">
            <w:pPr>
              <w:pStyle w:val="ListParagraph"/>
              <w:ind w:left="0"/>
            </w:pPr>
            <w:r>
              <w:t>3.4: The server sends a success message to the user.</w:t>
            </w:r>
          </w:p>
        </w:tc>
      </w:tr>
    </w:tbl>
    <w:p w:rsidR="00C30076" w:rsidRDefault="00F31445" w:rsidP="00F31445">
      <w:pPr>
        <w:pStyle w:val="ListParagraph"/>
        <w:ind w:left="360"/>
      </w:pPr>
      <w:r>
        <w:t>The use case ends.</w:t>
      </w:r>
    </w:p>
    <w:p w:rsidR="00F31445" w:rsidRDefault="00F31445" w:rsidP="00C30076">
      <w:pPr>
        <w:pStyle w:val="ListParagraph"/>
        <w:ind w:left="0"/>
      </w:pPr>
    </w:p>
    <w:p w:rsidR="00C30076" w:rsidRPr="00C30076" w:rsidRDefault="00C30076" w:rsidP="00C30076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Alternate Flows</w:t>
      </w:r>
    </w:p>
    <w:p w:rsidR="00C30076" w:rsidRDefault="006613FE" w:rsidP="00C30076">
      <w:pPr>
        <w:pStyle w:val="ListParagraph"/>
        <w:numPr>
          <w:ilvl w:val="1"/>
          <w:numId w:val="3"/>
        </w:numPr>
      </w:pPr>
      <w:r>
        <w:t>Failure flow 1</w:t>
      </w:r>
    </w:p>
    <w:p w:rsidR="00C30076" w:rsidRDefault="00C30076" w:rsidP="00C30076">
      <w:pPr>
        <w:pStyle w:val="ListParagraph"/>
        <w:ind w:left="792"/>
      </w:pPr>
      <w:r>
        <w:t xml:space="preserve">If at step </w:t>
      </w:r>
      <w:r w:rsidR="00B26E1E">
        <w:t xml:space="preserve">1.2, 2.2. </w:t>
      </w:r>
      <w:proofErr w:type="gramStart"/>
      <w:r w:rsidR="00B26E1E">
        <w:t>or</w:t>
      </w:r>
      <w:proofErr w:type="gramEnd"/>
      <w:r w:rsidR="00B26E1E">
        <w:t xml:space="preserve"> 3.2</w:t>
      </w:r>
      <w:r>
        <w:t xml:space="preserve"> of the normal flow </w:t>
      </w:r>
      <w:r w:rsidR="00D01170">
        <w:t>the connection to the server is lost, then: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0076" w:rsidTr="00C30076"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C30076" w:rsidRDefault="00C30076" w:rsidP="00C30076">
            <w:pPr>
              <w:jc w:val="center"/>
            </w:pPr>
            <w:r>
              <w:t>System</w:t>
            </w:r>
          </w:p>
        </w:tc>
      </w:tr>
      <w:tr w:rsidR="00C30076" w:rsidTr="00C30076">
        <w:tc>
          <w:tcPr>
            <w:tcW w:w="4508" w:type="dxa"/>
          </w:tcPr>
          <w:p w:rsidR="00C30076" w:rsidRDefault="00C30076" w:rsidP="00C30076"/>
        </w:tc>
        <w:tc>
          <w:tcPr>
            <w:tcW w:w="4508" w:type="dxa"/>
          </w:tcPr>
          <w:p w:rsidR="00C30076" w:rsidRDefault="00B26E1E" w:rsidP="00D01170">
            <w:r>
              <w:t>1.2.1:</w:t>
            </w:r>
            <w:r w:rsidR="006613FE">
              <w:t xml:space="preserve"> The s</w:t>
            </w:r>
            <w:r w:rsidR="00D01170">
              <w:t>erver</w:t>
            </w:r>
            <w:r w:rsidR="006613FE">
              <w:t xml:space="preserve"> </w:t>
            </w:r>
            <w:r w:rsidR="00D01170">
              <w:t>sends</w:t>
            </w:r>
            <w:r w:rsidR="006613FE">
              <w:t xml:space="preserve"> </w:t>
            </w:r>
            <w:r w:rsidR="00D01170">
              <w:t>an error</w:t>
            </w:r>
            <w:r w:rsidR="006613FE">
              <w:t xml:space="preserve"> message to the user, indicating the problem</w:t>
            </w:r>
            <w:r w:rsidR="00955D81">
              <w:t>.</w:t>
            </w:r>
          </w:p>
        </w:tc>
      </w:tr>
    </w:tbl>
    <w:p w:rsidR="005D554F" w:rsidRDefault="005D554F" w:rsidP="00945F69">
      <w:pPr>
        <w:pStyle w:val="ListParagraph"/>
        <w:ind w:left="792"/>
      </w:pPr>
    </w:p>
    <w:p w:rsidR="00945F69" w:rsidRDefault="005D554F" w:rsidP="00945F69">
      <w:pPr>
        <w:pStyle w:val="ListParagraph"/>
        <w:numPr>
          <w:ilvl w:val="1"/>
          <w:numId w:val="3"/>
        </w:numPr>
      </w:pPr>
      <w:r>
        <w:t>Sync failure</w:t>
      </w:r>
    </w:p>
    <w:p w:rsidR="00945F69" w:rsidRDefault="00945F69" w:rsidP="00945F69">
      <w:pPr>
        <w:pStyle w:val="ListParagraph"/>
        <w:ind w:left="792"/>
      </w:pPr>
      <w:r>
        <w:t xml:space="preserve">If at step </w:t>
      </w:r>
      <w:r w:rsidR="00B26E1E">
        <w:t xml:space="preserve">3.3 </w:t>
      </w:r>
      <w:r>
        <w:t xml:space="preserve">of the normal flow the </w:t>
      </w:r>
      <w:r w:rsidR="00D01170">
        <w:t>record fails the sanity checks</w:t>
      </w:r>
      <w:r>
        <w:t>, then</w:t>
      </w:r>
      <w:r w:rsidR="005D554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45F69" w:rsidTr="003A5D87"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Actor</w:t>
            </w:r>
          </w:p>
        </w:tc>
        <w:tc>
          <w:tcPr>
            <w:tcW w:w="4508" w:type="dxa"/>
          </w:tcPr>
          <w:p w:rsidR="00945F69" w:rsidRDefault="00945F69" w:rsidP="003A5D87">
            <w:pPr>
              <w:jc w:val="center"/>
            </w:pPr>
            <w:r>
              <w:t>System</w:t>
            </w:r>
          </w:p>
        </w:tc>
      </w:tr>
      <w:tr w:rsidR="00945F69" w:rsidTr="003A5D87">
        <w:tc>
          <w:tcPr>
            <w:tcW w:w="4508" w:type="dxa"/>
          </w:tcPr>
          <w:p w:rsidR="00D01170" w:rsidRDefault="005D554F" w:rsidP="003A5D87">
            <w:r>
              <w:t xml:space="preserve"> </w:t>
            </w:r>
          </w:p>
        </w:tc>
        <w:tc>
          <w:tcPr>
            <w:tcW w:w="4508" w:type="dxa"/>
          </w:tcPr>
          <w:p w:rsidR="00945F69" w:rsidRDefault="005D554F" w:rsidP="00D01170">
            <w:r>
              <w:t>2.</w:t>
            </w:r>
            <w:r w:rsidR="00FB623D">
              <w:t>2</w:t>
            </w:r>
            <w:r>
              <w:t>.1</w:t>
            </w:r>
            <w:r w:rsidR="00945F69">
              <w:t xml:space="preserve">: The system </w:t>
            </w:r>
            <w:r w:rsidR="00D01170">
              <w:t>sends an error message to the user, indicating which fields failed which checks.</w:t>
            </w:r>
          </w:p>
        </w:tc>
      </w:tr>
    </w:tbl>
    <w:p w:rsidR="00C30076" w:rsidRDefault="00C30076" w:rsidP="00E723CF"/>
    <w:p w:rsidR="00C30076" w:rsidRPr="00C30076" w:rsidRDefault="00C30076" w:rsidP="00945F69">
      <w:pPr>
        <w:pStyle w:val="ListParagraph"/>
        <w:numPr>
          <w:ilvl w:val="0"/>
          <w:numId w:val="3"/>
        </w:numPr>
        <w:rPr>
          <w:color w:val="2E74B5" w:themeColor="accent1" w:themeShade="BF"/>
          <w:sz w:val="28"/>
          <w:szCs w:val="28"/>
        </w:rPr>
      </w:pPr>
      <w:r w:rsidRPr="00C30076">
        <w:rPr>
          <w:color w:val="2E74B5" w:themeColor="accent1" w:themeShade="BF"/>
          <w:sz w:val="28"/>
          <w:szCs w:val="28"/>
        </w:rPr>
        <w:t>Post-conditions</w:t>
      </w:r>
    </w:p>
    <w:p w:rsidR="00C30076" w:rsidRDefault="00AC2A9F" w:rsidP="00FB623D">
      <w:pPr>
        <w:pStyle w:val="ListParagraph"/>
        <w:numPr>
          <w:ilvl w:val="1"/>
          <w:numId w:val="3"/>
        </w:numPr>
      </w:pPr>
      <w:r>
        <w:t xml:space="preserve">The record of the error should be </w:t>
      </w:r>
      <w:r w:rsidR="00B26E1E">
        <w:t>updated</w:t>
      </w:r>
      <w:r>
        <w:t xml:space="preserve"> </w:t>
      </w:r>
      <w:r w:rsidR="00D01170">
        <w:t>on the server.</w:t>
      </w:r>
    </w:p>
    <w:p w:rsidR="00C30076" w:rsidRPr="00C30076" w:rsidRDefault="00C30076" w:rsidP="00C30076">
      <w:pPr>
        <w:pStyle w:val="ListParagraph"/>
        <w:ind w:left="0"/>
      </w:pPr>
    </w:p>
    <w:sectPr w:rsidR="00C30076" w:rsidRPr="00C30076" w:rsidSect="009E288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18" w:rsidRDefault="00841818" w:rsidP="00FA00EE">
      <w:pPr>
        <w:spacing w:after="0" w:line="240" w:lineRule="auto"/>
      </w:pPr>
      <w:r>
        <w:separator/>
      </w:r>
    </w:p>
  </w:endnote>
  <w:endnote w:type="continuationSeparator" w:id="0">
    <w:p w:rsidR="00841818" w:rsidRDefault="00841818" w:rsidP="00FA0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18" w:rsidRDefault="00841818" w:rsidP="00FA00EE">
      <w:pPr>
        <w:spacing w:after="0" w:line="240" w:lineRule="auto"/>
      </w:pPr>
      <w:r>
        <w:separator/>
      </w:r>
    </w:p>
  </w:footnote>
  <w:footnote w:type="continuationSeparator" w:id="0">
    <w:p w:rsidR="00841818" w:rsidRDefault="00841818" w:rsidP="00FA0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FA00EE" w:rsidTr="00FA00EE">
      <w:tc>
        <w:tcPr>
          <w:tcW w:w="4508" w:type="dxa"/>
        </w:tcPr>
        <w:p w:rsidR="00FA00EE" w:rsidRDefault="005D554F">
          <w:pPr>
            <w:pStyle w:val="Header"/>
          </w:pPr>
          <w:r>
            <w:t>Pharmacy Error Tracker</w:t>
          </w:r>
        </w:p>
      </w:tc>
      <w:tc>
        <w:tcPr>
          <w:tcW w:w="4508" w:type="dxa"/>
        </w:tcPr>
        <w:p w:rsidR="00FA00EE" w:rsidRDefault="005D554F">
          <w:pPr>
            <w:pStyle w:val="Header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FA00EE" w:rsidTr="00FA00EE">
      <w:tc>
        <w:tcPr>
          <w:tcW w:w="4508" w:type="dxa"/>
        </w:tcPr>
        <w:p w:rsidR="00FA00EE" w:rsidRDefault="00FA00EE" w:rsidP="005D554F">
          <w:pPr>
            <w:pStyle w:val="Header"/>
          </w:pPr>
          <w:r>
            <w:t xml:space="preserve">Use-case Specification: </w:t>
          </w:r>
          <w:r w:rsidR="003D0CDE" w:rsidRPr="003D0CDE">
            <w:t>Modify/update Error in System</w:t>
          </w:r>
        </w:p>
      </w:tc>
      <w:tc>
        <w:tcPr>
          <w:tcW w:w="4508" w:type="dxa"/>
        </w:tcPr>
        <w:p w:rsidR="00FA00EE" w:rsidRDefault="00B26E1E" w:rsidP="005D554F">
          <w:pPr>
            <w:pStyle w:val="Header"/>
          </w:pPr>
          <w:r>
            <w:t xml:space="preserve">Date: </w:t>
          </w:r>
          <w:r w:rsidR="00D01170">
            <w:t>22</w:t>
          </w:r>
          <w:r w:rsidR="005D554F">
            <w:t>/03/2018</w:t>
          </w:r>
          <w:bookmarkStart w:id="0" w:name="_GoBack"/>
          <w:bookmarkEnd w:id="0"/>
        </w:p>
      </w:tc>
    </w:tr>
  </w:tbl>
  <w:p w:rsidR="00FA00EE" w:rsidRDefault="00FA00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E1E" w:rsidRDefault="00B26E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51388"/>
    <w:multiLevelType w:val="hybridMultilevel"/>
    <w:tmpl w:val="49E435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C2B1A"/>
    <w:multiLevelType w:val="multilevel"/>
    <w:tmpl w:val="8FD692D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2C49BF"/>
    <w:multiLevelType w:val="hybridMultilevel"/>
    <w:tmpl w:val="05BAED1A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487572"/>
    <w:multiLevelType w:val="hybridMultilevel"/>
    <w:tmpl w:val="C2968FFA"/>
    <w:lvl w:ilvl="0" w:tplc="4D26FBE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224A95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9680C1D"/>
    <w:multiLevelType w:val="hybridMultilevel"/>
    <w:tmpl w:val="D4CAD864"/>
    <w:lvl w:ilvl="0" w:tplc="DD885CC2">
      <w:numFmt w:val="bullet"/>
      <w:lvlText w:val="-"/>
      <w:lvlJc w:val="left"/>
      <w:pPr>
        <w:ind w:left="1485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EE367F2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92"/>
    <w:rsid w:val="00010003"/>
    <w:rsid w:val="000102CD"/>
    <w:rsid w:val="00264DB2"/>
    <w:rsid w:val="003617B5"/>
    <w:rsid w:val="003D0CDE"/>
    <w:rsid w:val="00423B72"/>
    <w:rsid w:val="004A6B92"/>
    <w:rsid w:val="005D554F"/>
    <w:rsid w:val="006613FE"/>
    <w:rsid w:val="006B72C5"/>
    <w:rsid w:val="007E1313"/>
    <w:rsid w:val="00835722"/>
    <w:rsid w:val="00841818"/>
    <w:rsid w:val="00844CAC"/>
    <w:rsid w:val="00886AA5"/>
    <w:rsid w:val="008B04A6"/>
    <w:rsid w:val="00900A42"/>
    <w:rsid w:val="00945F69"/>
    <w:rsid w:val="00955D81"/>
    <w:rsid w:val="00976EAA"/>
    <w:rsid w:val="009A20AB"/>
    <w:rsid w:val="009E2880"/>
    <w:rsid w:val="00AA2680"/>
    <w:rsid w:val="00AC2A9F"/>
    <w:rsid w:val="00B26E1E"/>
    <w:rsid w:val="00B27CF9"/>
    <w:rsid w:val="00C30076"/>
    <w:rsid w:val="00C36CEA"/>
    <w:rsid w:val="00D01170"/>
    <w:rsid w:val="00D21691"/>
    <w:rsid w:val="00DA1253"/>
    <w:rsid w:val="00E723CF"/>
    <w:rsid w:val="00F31445"/>
    <w:rsid w:val="00F61FAF"/>
    <w:rsid w:val="00FA00EE"/>
    <w:rsid w:val="00FB623D"/>
    <w:rsid w:val="00FD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D30502-94D2-4079-9C9A-5785A2AA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2880"/>
  </w:style>
  <w:style w:type="paragraph" w:styleId="Heading1">
    <w:name w:val="heading 1"/>
    <w:basedOn w:val="Normal"/>
    <w:next w:val="Normal"/>
    <w:link w:val="Heading1Char"/>
    <w:uiPriority w:val="9"/>
    <w:qFormat/>
    <w:rsid w:val="00C300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0EE"/>
  </w:style>
  <w:style w:type="paragraph" w:styleId="Footer">
    <w:name w:val="footer"/>
    <w:basedOn w:val="Normal"/>
    <w:link w:val="FooterChar"/>
    <w:uiPriority w:val="99"/>
    <w:unhideWhenUsed/>
    <w:rsid w:val="00FA0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0EE"/>
  </w:style>
  <w:style w:type="table" w:styleId="TableGrid">
    <w:name w:val="Table Grid"/>
    <w:basedOn w:val="TableNormal"/>
    <w:uiPriority w:val="39"/>
    <w:rsid w:val="00FA0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300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30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Full%20Use%20Case%20Description%20Template(1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Full Use Case Description Template(1).dotx</Template>
  <TotalTime>89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Sturt University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Tulip</dc:creator>
  <cp:lastModifiedBy>Ryan Smith</cp:lastModifiedBy>
  <cp:revision>7</cp:revision>
  <dcterms:created xsi:type="dcterms:W3CDTF">2018-03-21T09:39:00Z</dcterms:created>
  <dcterms:modified xsi:type="dcterms:W3CDTF">2018-03-22T01:50:00Z</dcterms:modified>
</cp:coreProperties>
</file>