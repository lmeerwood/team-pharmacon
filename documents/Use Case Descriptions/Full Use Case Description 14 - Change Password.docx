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7C28" w14:textId="77777777" w:rsidR="0088141E" w:rsidRDefault="4CA1BDB3" w:rsidP="0088141E">
      <w:pPr>
        <w:pStyle w:val="Heading1"/>
        <w:spacing w:before="0" w:after="120"/>
        <w:jc w:val="center"/>
      </w:pPr>
      <w:r>
        <w:t>Pharmacy Error Tracker</w:t>
      </w:r>
    </w:p>
    <w:p w14:paraId="1BB9EA3C" w14:textId="5D943830" w:rsidR="00C30076" w:rsidRDefault="4CA1BDB3" w:rsidP="00C30076">
      <w:pPr>
        <w:pStyle w:val="Heading1"/>
        <w:spacing w:before="0" w:after="120"/>
        <w:jc w:val="center"/>
      </w:pPr>
      <w:r>
        <w:t>Use-Case</w:t>
      </w:r>
      <w:r w:rsidR="00A07537">
        <w:t xml:space="preserve"> 14</w:t>
      </w:r>
      <w:bookmarkStart w:id="0" w:name="_GoBack"/>
      <w:bookmarkEnd w:id="0"/>
      <w:r>
        <w:t xml:space="preserve">: </w:t>
      </w:r>
      <w:r w:rsidR="006E35F6">
        <w:t>Change a password</w:t>
      </w:r>
    </w:p>
    <w:p w14:paraId="0812D3B5" w14:textId="77777777" w:rsidR="00C30076" w:rsidRPr="00C30076" w:rsidRDefault="4CA1BDB3" w:rsidP="4CA1BDB3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Brief Description</w:t>
      </w:r>
    </w:p>
    <w:p w14:paraId="7BF85CED" w14:textId="5B863921" w:rsidR="00C30076" w:rsidRDefault="4CA1BDB3" w:rsidP="00C30076">
      <w:pPr>
        <w:pStyle w:val="ListParagraph"/>
        <w:ind w:left="1080"/>
      </w:pPr>
      <w:r>
        <w:t xml:space="preserve">When </w:t>
      </w:r>
      <w:r w:rsidR="0081099F">
        <w:t>a user</w:t>
      </w:r>
    </w:p>
    <w:p w14:paraId="2E14B228" w14:textId="2001EAFF" w:rsidR="00C30076" w:rsidRDefault="4CA1BDB3" w:rsidP="00C30076">
      <w:pPr>
        <w:pStyle w:val="ListParagraph"/>
        <w:ind w:left="1080"/>
      </w:pPr>
      <w:r>
        <w:t xml:space="preserve">Wants to </w:t>
      </w:r>
      <w:r w:rsidR="0081099F">
        <w:t>change a password</w:t>
      </w:r>
    </w:p>
    <w:p w14:paraId="1C715CCB" w14:textId="10F45E41" w:rsidR="00C30076" w:rsidRDefault="4CA1BDB3" w:rsidP="00C30076">
      <w:pPr>
        <w:pStyle w:val="ListParagraph"/>
        <w:ind w:left="1080"/>
      </w:pPr>
      <w:r>
        <w:t>So that the user</w:t>
      </w:r>
      <w:r w:rsidR="0081099F">
        <w:t xml:space="preserve"> can</w:t>
      </w:r>
      <w:r>
        <w:t xml:space="preserve"> </w:t>
      </w:r>
      <w:r w:rsidR="0081099F">
        <w:t>update their password</w:t>
      </w:r>
      <w:r>
        <w:t>.</w:t>
      </w:r>
    </w:p>
    <w:p w14:paraId="672A6659" w14:textId="77777777" w:rsidR="00C30076" w:rsidRDefault="00C30076" w:rsidP="00C30076">
      <w:pPr>
        <w:pStyle w:val="ListParagraph"/>
        <w:ind w:left="1080"/>
      </w:pPr>
    </w:p>
    <w:p w14:paraId="4EA1D6CC" w14:textId="77777777" w:rsidR="00C30076" w:rsidRPr="00C30076" w:rsidRDefault="4CA1BDB3" w:rsidP="4CA1BDB3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Actors</w:t>
      </w:r>
    </w:p>
    <w:p w14:paraId="491E4F7C" w14:textId="77777777" w:rsidR="0081099F" w:rsidRDefault="0081099F" w:rsidP="0081099F">
      <w:pPr>
        <w:pStyle w:val="ListParagraph"/>
        <w:numPr>
          <w:ilvl w:val="1"/>
          <w:numId w:val="5"/>
        </w:numPr>
      </w:pPr>
      <w:bookmarkStart w:id="1" w:name="_Hlk509585911"/>
      <w:r>
        <w:t>Basic user</w:t>
      </w:r>
    </w:p>
    <w:p w14:paraId="7B1140DA" w14:textId="157F28EF" w:rsidR="00C30076" w:rsidRDefault="0081099F" w:rsidP="0081099F">
      <w:pPr>
        <w:pStyle w:val="ListParagraph"/>
        <w:numPr>
          <w:ilvl w:val="0"/>
          <w:numId w:val="8"/>
        </w:numPr>
      </w:pPr>
      <w:r>
        <w:t>A basic user of the system, with no additional permissi</w:t>
      </w:r>
      <w:r w:rsidR="00254DEC">
        <w:t>ons</w:t>
      </w:r>
      <w:bookmarkEnd w:id="1"/>
    </w:p>
    <w:p w14:paraId="0A37501D" w14:textId="77777777" w:rsidR="00C30076" w:rsidRDefault="00C30076" w:rsidP="00C30076">
      <w:pPr>
        <w:pStyle w:val="ListParagraph"/>
        <w:ind w:left="1080"/>
      </w:pPr>
    </w:p>
    <w:p w14:paraId="050B3BB0" w14:textId="77777777" w:rsidR="00C30076" w:rsidRPr="00C30076" w:rsidRDefault="4CA1BDB3" w:rsidP="4CA1BDB3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Pre-Conditions</w:t>
      </w:r>
    </w:p>
    <w:p w14:paraId="0667E7F5" w14:textId="53F0B634" w:rsidR="00910785" w:rsidRDefault="00254DEC" w:rsidP="00254DEC">
      <w:pPr>
        <w:pStyle w:val="ListParagraph"/>
        <w:numPr>
          <w:ilvl w:val="1"/>
          <w:numId w:val="5"/>
        </w:numPr>
      </w:pPr>
      <w:bookmarkStart w:id="2" w:name="_Hlk509585940"/>
      <w:r>
        <w:t>The user exists in the system</w:t>
      </w:r>
      <w:bookmarkEnd w:id="2"/>
    </w:p>
    <w:p w14:paraId="548ABF35" w14:textId="144A7A4D" w:rsidR="00254DEC" w:rsidRDefault="00254DEC" w:rsidP="00254DEC">
      <w:pPr>
        <w:pStyle w:val="ListParagraph"/>
        <w:numPr>
          <w:ilvl w:val="1"/>
          <w:numId w:val="5"/>
        </w:numPr>
      </w:pPr>
      <w:r>
        <w:t>The user has received an email stating password is to be changed</w:t>
      </w:r>
    </w:p>
    <w:p w14:paraId="5DAB6C7B" w14:textId="77777777" w:rsidR="00C30076" w:rsidRDefault="00C30076" w:rsidP="00C30076">
      <w:pPr>
        <w:pStyle w:val="ListParagraph"/>
        <w:ind w:left="1080"/>
      </w:pPr>
    </w:p>
    <w:p w14:paraId="54F57180" w14:textId="77777777" w:rsidR="00C30076" w:rsidRDefault="4CA1BDB3" w:rsidP="4CA1BDB3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Normal Flow</w:t>
      </w:r>
    </w:p>
    <w:p w14:paraId="0AD86329" w14:textId="3A74B571" w:rsidR="00F31445" w:rsidRPr="00C30076" w:rsidRDefault="4CA1BDB3" w:rsidP="4CA1BDB3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bookmarkStart w:id="3" w:name="_Hlk509503537"/>
      <w:r>
        <w:t xml:space="preserve">The use case begins when the </w:t>
      </w:r>
      <w:bookmarkStart w:id="4" w:name="_Hlk509586011"/>
      <w:bookmarkEnd w:id="3"/>
      <w:bookmarkEnd w:id="4"/>
      <w:r w:rsidR="00254DEC">
        <w:t>receives a system generated email advising password must be changed</w:t>
      </w:r>
      <w:r w:rsidR="006E35F6">
        <w:t xml:space="preserve"> for a new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4556512A" w14:textId="77777777" w:rsidTr="4CA1BDB3">
        <w:tc>
          <w:tcPr>
            <w:tcW w:w="4508" w:type="dxa"/>
          </w:tcPr>
          <w:p w14:paraId="3CB173ED" w14:textId="77777777" w:rsidR="00C30076" w:rsidRDefault="4CA1BDB3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350BE639" w14:textId="77777777" w:rsidR="00C30076" w:rsidRDefault="4CA1BDB3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14:paraId="292E67D1" w14:textId="77777777" w:rsidTr="4CA1BDB3">
        <w:tc>
          <w:tcPr>
            <w:tcW w:w="4508" w:type="dxa"/>
          </w:tcPr>
          <w:p w14:paraId="33147983" w14:textId="40BCF3E1" w:rsidR="008E2BF2" w:rsidRDefault="00254DEC" w:rsidP="005D7C12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The user opens the Pharmacy Error Tracker application</w:t>
            </w:r>
          </w:p>
        </w:tc>
        <w:tc>
          <w:tcPr>
            <w:tcW w:w="4508" w:type="dxa"/>
          </w:tcPr>
          <w:p w14:paraId="02EB378F" w14:textId="1D5D4391" w:rsidR="002419D8" w:rsidRDefault="00254DEC" w:rsidP="00254DEC">
            <w:pPr>
              <w:pStyle w:val="ListParagraph"/>
              <w:numPr>
                <w:ilvl w:val="0"/>
                <w:numId w:val="25"/>
              </w:numPr>
              <w:ind w:left="454" w:hanging="454"/>
            </w:pPr>
            <w:r>
              <w:t>The system returns the Login form to the user</w:t>
            </w:r>
          </w:p>
        </w:tc>
      </w:tr>
      <w:tr w:rsidR="002419D8" w14:paraId="6334D49B" w14:textId="77777777" w:rsidTr="4CA1BDB3">
        <w:tc>
          <w:tcPr>
            <w:tcW w:w="4508" w:type="dxa"/>
          </w:tcPr>
          <w:p w14:paraId="7EBDA857" w14:textId="19595C10" w:rsidR="002419D8" w:rsidRDefault="00B920B7" w:rsidP="005D7C12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The u</w:t>
            </w:r>
            <w:r w:rsidR="005614A0">
              <w:t>ser enters their email address and the advised</w:t>
            </w:r>
            <w:r w:rsidR="00AF1BEB">
              <w:t xml:space="preserve"> temporary password</w:t>
            </w:r>
          </w:p>
        </w:tc>
        <w:tc>
          <w:tcPr>
            <w:tcW w:w="4508" w:type="dxa"/>
          </w:tcPr>
          <w:p w14:paraId="6A05A809" w14:textId="11C68D2A" w:rsidR="002419D8" w:rsidRDefault="00AF1BEB" w:rsidP="00AF1BEB">
            <w:pPr>
              <w:pStyle w:val="ListParagraph"/>
              <w:numPr>
                <w:ilvl w:val="0"/>
                <w:numId w:val="25"/>
              </w:numPr>
              <w:ind w:left="454" w:hanging="454"/>
            </w:pPr>
            <w:r>
              <w:t>The system validates the email and temporary password.</w:t>
            </w:r>
          </w:p>
        </w:tc>
      </w:tr>
      <w:tr w:rsidR="001C4B41" w14:paraId="1A4C8569" w14:textId="77777777" w:rsidTr="4CA1BDB3">
        <w:tc>
          <w:tcPr>
            <w:tcW w:w="4508" w:type="dxa"/>
          </w:tcPr>
          <w:p w14:paraId="4B003458" w14:textId="404B6E89" w:rsidR="001C4B41" w:rsidRDefault="001C4B41" w:rsidP="005D7C12">
            <w:pPr>
              <w:pStyle w:val="ListParagraph"/>
              <w:numPr>
                <w:ilvl w:val="0"/>
                <w:numId w:val="14"/>
              </w:numPr>
              <w:ind w:left="454" w:hanging="454"/>
            </w:pPr>
          </w:p>
        </w:tc>
        <w:tc>
          <w:tcPr>
            <w:tcW w:w="4508" w:type="dxa"/>
          </w:tcPr>
          <w:p w14:paraId="5A39BBE3" w14:textId="18A73C42" w:rsidR="001C4B41" w:rsidRDefault="00AF1BEB" w:rsidP="00AF1BEB">
            <w:pPr>
              <w:pStyle w:val="ListParagraph"/>
              <w:numPr>
                <w:ilvl w:val="0"/>
                <w:numId w:val="25"/>
              </w:numPr>
              <w:ind w:left="454" w:hanging="454"/>
            </w:pPr>
            <w:r>
              <w:t xml:space="preserve">The system asks the user to enter a new password and </w:t>
            </w:r>
            <w:r w:rsidR="00B920B7">
              <w:t>a confirmation password that must be identical</w:t>
            </w:r>
          </w:p>
        </w:tc>
      </w:tr>
      <w:tr w:rsidR="00AF1BEB" w14:paraId="677658F5" w14:textId="77777777" w:rsidTr="4CA1BDB3">
        <w:tc>
          <w:tcPr>
            <w:tcW w:w="4508" w:type="dxa"/>
          </w:tcPr>
          <w:p w14:paraId="1D69AB7B" w14:textId="7C6FEA26" w:rsidR="00AF1BEB" w:rsidRDefault="00B920B7" w:rsidP="00AF1BEB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The user enters a new password and a confirmation password</w:t>
            </w:r>
          </w:p>
        </w:tc>
        <w:tc>
          <w:tcPr>
            <w:tcW w:w="4508" w:type="dxa"/>
          </w:tcPr>
          <w:p w14:paraId="41C8F396" w14:textId="0F482306" w:rsidR="00AF1BEB" w:rsidRDefault="00AF1BEB" w:rsidP="00AF1BEB">
            <w:pPr>
              <w:pStyle w:val="ListParagraph"/>
              <w:numPr>
                <w:ilvl w:val="0"/>
                <w:numId w:val="25"/>
              </w:numPr>
              <w:ind w:left="454" w:hanging="454"/>
            </w:pPr>
            <w:r>
              <w:t>The system checks that new password and confirmation password are the same</w:t>
            </w:r>
          </w:p>
        </w:tc>
      </w:tr>
      <w:tr w:rsidR="00AF1BEB" w14:paraId="12E8C93D" w14:textId="77777777" w:rsidTr="4CA1BDB3">
        <w:tc>
          <w:tcPr>
            <w:tcW w:w="4508" w:type="dxa"/>
          </w:tcPr>
          <w:p w14:paraId="105BB875" w14:textId="6C76B5F4" w:rsidR="00AF1BEB" w:rsidRDefault="00AF1BEB" w:rsidP="00AF1BEB">
            <w:pPr>
              <w:pStyle w:val="ListParagraph"/>
              <w:numPr>
                <w:ilvl w:val="0"/>
                <w:numId w:val="14"/>
              </w:numPr>
              <w:ind w:left="454" w:hanging="454"/>
            </w:pPr>
          </w:p>
        </w:tc>
        <w:tc>
          <w:tcPr>
            <w:tcW w:w="4508" w:type="dxa"/>
          </w:tcPr>
          <w:p w14:paraId="24F5B61C" w14:textId="55B98700" w:rsidR="00AF1BEB" w:rsidRDefault="00AF1BEB" w:rsidP="00AF1BEB">
            <w:pPr>
              <w:pStyle w:val="ListParagraph"/>
              <w:numPr>
                <w:ilvl w:val="0"/>
                <w:numId w:val="25"/>
              </w:numPr>
              <w:ind w:left="454" w:hanging="454"/>
            </w:pPr>
            <w:r>
              <w:t>The system updates the password and advises user that the password has been changed</w:t>
            </w:r>
          </w:p>
        </w:tc>
      </w:tr>
      <w:tr w:rsidR="00AF1BEB" w14:paraId="7177310D" w14:textId="77777777" w:rsidTr="4CA1BDB3">
        <w:tc>
          <w:tcPr>
            <w:tcW w:w="4508" w:type="dxa"/>
          </w:tcPr>
          <w:p w14:paraId="72A3D3EC" w14:textId="77777777" w:rsidR="00AF1BEB" w:rsidRDefault="00AF1BEB" w:rsidP="00B920B7">
            <w:pPr>
              <w:pStyle w:val="ListParagraph"/>
              <w:numPr>
                <w:ilvl w:val="0"/>
                <w:numId w:val="14"/>
              </w:numPr>
              <w:ind w:left="454" w:hanging="454"/>
            </w:pPr>
          </w:p>
        </w:tc>
        <w:tc>
          <w:tcPr>
            <w:tcW w:w="4508" w:type="dxa"/>
          </w:tcPr>
          <w:p w14:paraId="2D1FFDA1" w14:textId="497CE537" w:rsidR="00AF1BEB" w:rsidRDefault="00AF1BEB" w:rsidP="00AF1BEB">
            <w:pPr>
              <w:pStyle w:val="ListParagraph"/>
              <w:numPr>
                <w:ilvl w:val="0"/>
                <w:numId w:val="25"/>
              </w:numPr>
              <w:ind w:left="454" w:hanging="454"/>
            </w:pPr>
            <w:r>
              <w:t>The system presents the Login form to the user</w:t>
            </w:r>
          </w:p>
        </w:tc>
      </w:tr>
      <w:tr w:rsidR="00AF1BEB" w14:paraId="7D55049A" w14:textId="77777777" w:rsidTr="4CA1BDB3">
        <w:tc>
          <w:tcPr>
            <w:tcW w:w="4508" w:type="dxa"/>
          </w:tcPr>
          <w:p w14:paraId="0D0B940D" w14:textId="64301F1F" w:rsidR="00AF1BEB" w:rsidRDefault="00B920B7" w:rsidP="00B920B7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The user can login to the system using their new password</w:t>
            </w:r>
          </w:p>
        </w:tc>
        <w:tc>
          <w:tcPr>
            <w:tcW w:w="4508" w:type="dxa"/>
          </w:tcPr>
          <w:p w14:paraId="7B6B94B1" w14:textId="2A16031B" w:rsidR="00AF1BEB" w:rsidRDefault="00AF1BEB" w:rsidP="00B920B7">
            <w:pPr>
              <w:pStyle w:val="ListParagraph"/>
              <w:ind w:left="454"/>
            </w:pPr>
          </w:p>
        </w:tc>
      </w:tr>
    </w:tbl>
    <w:p w14:paraId="0325C8CA" w14:textId="77777777" w:rsidR="00C30076" w:rsidRDefault="4CA1BDB3" w:rsidP="00F31445">
      <w:pPr>
        <w:pStyle w:val="ListParagraph"/>
        <w:ind w:left="360"/>
      </w:pPr>
      <w:r>
        <w:t>The use case ends.</w:t>
      </w:r>
    </w:p>
    <w:p w14:paraId="0E27B00A" w14:textId="77777777" w:rsidR="00F31445" w:rsidRDefault="00F31445" w:rsidP="00C30076">
      <w:pPr>
        <w:pStyle w:val="ListParagraph"/>
        <w:ind w:left="0"/>
      </w:pPr>
    </w:p>
    <w:p w14:paraId="5E4CDA83" w14:textId="77777777" w:rsidR="00C30076" w:rsidRPr="00C30076" w:rsidRDefault="4CA1BDB3" w:rsidP="4CA1BDB3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Alternate Flows</w:t>
      </w:r>
    </w:p>
    <w:p w14:paraId="781E4854" w14:textId="77777777" w:rsidR="00C30076" w:rsidRDefault="4CA1BDB3" w:rsidP="00C30076">
      <w:pPr>
        <w:pStyle w:val="ListParagraph"/>
        <w:numPr>
          <w:ilvl w:val="1"/>
          <w:numId w:val="5"/>
        </w:numPr>
      </w:pPr>
      <w:bookmarkStart w:id="5" w:name="_Hlk509506958"/>
      <w:r>
        <w:t>Failure flow 1</w:t>
      </w:r>
    </w:p>
    <w:p w14:paraId="63CE76AF" w14:textId="18D9C251" w:rsidR="00C30076" w:rsidRDefault="00B920B7" w:rsidP="00C30076">
      <w:pPr>
        <w:pStyle w:val="ListParagraph"/>
        <w:ind w:left="792"/>
      </w:pPr>
      <w:r>
        <w:t>If at step 2.2</w:t>
      </w:r>
      <w:r w:rsidR="4CA1BDB3">
        <w:t xml:space="preserve"> of the normal flow the inputs are invalid, then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7E7E8CB0" w14:textId="77777777" w:rsidTr="4CA1BDB3">
        <w:tc>
          <w:tcPr>
            <w:tcW w:w="4508" w:type="dxa"/>
          </w:tcPr>
          <w:p w14:paraId="67EF3A5B" w14:textId="77777777" w:rsidR="00C30076" w:rsidRDefault="4CA1BDB3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2612946C" w14:textId="77777777" w:rsidR="00C30076" w:rsidRDefault="4CA1BDB3" w:rsidP="00C30076">
            <w:pPr>
              <w:jc w:val="center"/>
            </w:pPr>
            <w:r>
              <w:t>System</w:t>
            </w:r>
          </w:p>
        </w:tc>
      </w:tr>
      <w:tr w:rsidR="00C30076" w14:paraId="4F3981D8" w14:textId="77777777" w:rsidTr="4CA1BDB3">
        <w:tc>
          <w:tcPr>
            <w:tcW w:w="4508" w:type="dxa"/>
          </w:tcPr>
          <w:p w14:paraId="60061E4C" w14:textId="77777777" w:rsidR="00C30076" w:rsidRDefault="00C30076" w:rsidP="00C30076"/>
        </w:tc>
        <w:tc>
          <w:tcPr>
            <w:tcW w:w="4508" w:type="dxa"/>
          </w:tcPr>
          <w:p w14:paraId="3C65BBC0" w14:textId="7259B012" w:rsidR="00C30076" w:rsidRDefault="4CA1BDB3" w:rsidP="00B920B7">
            <w:pPr>
              <w:pStyle w:val="ListParagraph"/>
              <w:numPr>
                <w:ilvl w:val="0"/>
                <w:numId w:val="11"/>
              </w:numPr>
              <w:ind w:left="454" w:hanging="454"/>
            </w:pPr>
            <w:r>
              <w:t xml:space="preserve"> The system displays a failure message to the </w:t>
            </w:r>
            <w:r w:rsidR="00B920B7">
              <w:t>user</w:t>
            </w:r>
            <w:r>
              <w:t xml:space="preserve">, indicating the </w:t>
            </w:r>
            <w:r w:rsidR="00B920B7">
              <w:t>email address and password do not match</w:t>
            </w:r>
          </w:p>
        </w:tc>
      </w:tr>
      <w:tr w:rsidR="005D7C12" w14:paraId="67BA1BCE" w14:textId="77777777" w:rsidTr="4CA1BDB3">
        <w:tc>
          <w:tcPr>
            <w:tcW w:w="4508" w:type="dxa"/>
          </w:tcPr>
          <w:p w14:paraId="4B68704D" w14:textId="45316B36" w:rsidR="005D7C12" w:rsidRDefault="00B920B7" w:rsidP="00B97335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The user</w:t>
            </w:r>
            <w:r w:rsidR="4CA1BDB3">
              <w:t xml:space="preserve"> </w:t>
            </w:r>
            <w:r>
              <w:t>re-enters their email address and password</w:t>
            </w:r>
          </w:p>
        </w:tc>
        <w:tc>
          <w:tcPr>
            <w:tcW w:w="4508" w:type="dxa"/>
          </w:tcPr>
          <w:p w14:paraId="44EAFD9C" w14:textId="6C6213FD" w:rsidR="005D7C12" w:rsidRDefault="00B920B7" w:rsidP="00B920B7">
            <w:pPr>
              <w:pStyle w:val="ListParagraph"/>
              <w:numPr>
                <w:ilvl w:val="0"/>
                <w:numId w:val="11"/>
              </w:numPr>
              <w:ind w:left="454" w:hanging="454"/>
            </w:pPr>
            <w:r>
              <w:t>Normal flow resumes at Step 2.2</w:t>
            </w:r>
          </w:p>
        </w:tc>
      </w:tr>
    </w:tbl>
    <w:p w14:paraId="3DEEC669" w14:textId="77777777" w:rsidR="00C30076" w:rsidRDefault="00C30076" w:rsidP="00C30076"/>
    <w:p w14:paraId="74D6FBC9" w14:textId="77777777" w:rsidR="005D7C12" w:rsidRDefault="4CA1BDB3" w:rsidP="005D7C12">
      <w:pPr>
        <w:pStyle w:val="ListParagraph"/>
        <w:numPr>
          <w:ilvl w:val="1"/>
          <w:numId w:val="5"/>
        </w:numPr>
      </w:pPr>
      <w:r>
        <w:t>Failure flow 2</w:t>
      </w:r>
    </w:p>
    <w:p w14:paraId="30375AAE" w14:textId="2A7BDB38" w:rsidR="005D7C12" w:rsidRDefault="00B920B7" w:rsidP="005D7C12">
      <w:pPr>
        <w:pStyle w:val="ListParagraph"/>
        <w:ind w:left="792"/>
      </w:pPr>
      <w:bookmarkStart w:id="6" w:name="_Hlk509585084"/>
      <w:r>
        <w:t>If at step 2.4</w:t>
      </w:r>
      <w:r w:rsidR="4CA1BDB3">
        <w:t xml:space="preserve"> of the normal flow a check of the new </w:t>
      </w:r>
      <w:r>
        <w:t>password and the confirmation password finds that they are not identical</w:t>
      </w:r>
      <w:r w:rsidR="4CA1BDB3">
        <w:t>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7C12" w14:paraId="5C5BCD93" w14:textId="77777777" w:rsidTr="4CA1BDB3">
        <w:tc>
          <w:tcPr>
            <w:tcW w:w="4508" w:type="dxa"/>
          </w:tcPr>
          <w:p w14:paraId="184AC8C4" w14:textId="77777777" w:rsidR="005D7C12" w:rsidRDefault="4CA1BDB3" w:rsidP="001B6B0D">
            <w:pPr>
              <w:jc w:val="center"/>
            </w:pPr>
            <w:bookmarkStart w:id="7" w:name="_Hlk509585180"/>
            <w:r>
              <w:t>Actor</w:t>
            </w:r>
          </w:p>
        </w:tc>
        <w:tc>
          <w:tcPr>
            <w:tcW w:w="4508" w:type="dxa"/>
          </w:tcPr>
          <w:p w14:paraId="5FB5581C" w14:textId="77777777" w:rsidR="005D7C12" w:rsidRDefault="4CA1BDB3" w:rsidP="001B6B0D">
            <w:pPr>
              <w:jc w:val="center"/>
            </w:pPr>
            <w:r>
              <w:t>System</w:t>
            </w:r>
          </w:p>
        </w:tc>
      </w:tr>
      <w:tr w:rsidR="00B920B7" w14:paraId="3C3909C1" w14:textId="77777777" w:rsidTr="4CA1BDB3">
        <w:tc>
          <w:tcPr>
            <w:tcW w:w="4508" w:type="dxa"/>
          </w:tcPr>
          <w:p w14:paraId="183A9391" w14:textId="66122EF0" w:rsidR="00B920B7" w:rsidRDefault="00B920B7" w:rsidP="00B920B7">
            <w:pPr>
              <w:pStyle w:val="ListParagraph"/>
              <w:ind w:left="454"/>
            </w:pPr>
          </w:p>
        </w:tc>
        <w:tc>
          <w:tcPr>
            <w:tcW w:w="4508" w:type="dxa"/>
          </w:tcPr>
          <w:p w14:paraId="3656B9AB" w14:textId="5FC20BB0" w:rsidR="00B920B7" w:rsidRDefault="00B920B7" w:rsidP="00B920B7">
            <w:pPr>
              <w:pStyle w:val="ListParagraph"/>
              <w:numPr>
                <w:ilvl w:val="0"/>
                <w:numId w:val="26"/>
              </w:numPr>
              <w:ind w:left="454" w:hanging="454"/>
            </w:pPr>
            <w:r>
              <w:t>The system displays a failure message to the user, indicating the new password and the confirmation password do not match</w:t>
            </w:r>
          </w:p>
        </w:tc>
      </w:tr>
      <w:tr w:rsidR="00B920B7" w14:paraId="12A36C09" w14:textId="77777777" w:rsidTr="4CA1BDB3">
        <w:tc>
          <w:tcPr>
            <w:tcW w:w="4508" w:type="dxa"/>
          </w:tcPr>
          <w:p w14:paraId="6D3AB703" w14:textId="3241257B" w:rsidR="00B920B7" w:rsidRDefault="00B920B7" w:rsidP="00C252B6">
            <w:pPr>
              <w:pStyle w:val="ListParagraph"/>
              <w:numPr>
                <w:ilvl w:val="0"/>
                <w:numId w:val="23"/>
              </w:numPr>
              <w:ind w:left="454" w:hanging="454"/>
            </w:pPr>
            <w:r>
              <w:t>The user re-enters their new password and the confirmation password</w:t>
            </w:r>
          </w:p>
        </w:tc>
        <w:tc>
          <w:tcPr>
            <w:tcW w:w="4508" w:type="dxa"/>
          </w:tcPr>
          <w:p w14:paraId="008BEA2D" w14:textId="0AA9EA79" w:rsidR="00B920B7" w:rsidRDefault="00B920B7" w:rsidP="00B920B7">
            <w:pPr>
              <w:pStyle w:val="ListParagraph"/>
              <w:numPr>
                <w:ilvl w:val="0"/>
                <w:numId w:val="26"/>
              </w:numPr>
              <w:ind w:left="454" w:hanging="454"/>
            </w:pPr>
            <w:r>
              <w:t>Normal flow resumes at Step 2.4</w:t>
            </w:r>
          </w:p>
        </w:tc>
      </w:tr>
      <w:bookmarkEnd w:id="7"/>
    </w:tbl>
    <w:p w14:paraId="45FB0818" w14:textId="77777777" w:rsidR="005D7C12" w:rsidRDefault="005D7C12" w:rsidP="00C30076"/>
    <w:p w14:paraId="201F6C33" w14:textId="77777777" w:rsidR="00C30076" w:rsidRDefault="4CA1BDB3" w:rsidP="00C252B6">
      <w:pPr>
        <w:pStyle w:val="ListParagraph"/>
        <w:numPr>
          <w:ilvl w:val="1"/>
          <w:numId w:val="5"/>
        </w:numPr>
      </w:pPr>
      <w:r>
        <w:t>Failure flow 3</w:t>
      </w:r>
    </w:p>
    <w:p w14:paraId="6B259DBA" w14:textId="3C25510D" w:rsidR="00C252B6" w:rsidRDefault="006E35F6" w:rsidP="00C252B6">
      <w:pPr>
        <w:pStyle w:val="ListParagraph"/>
        <w:ind w:left="792"/>
      </w:pPr>
      <w:r>
        <w:t>If at step 2.6</w:t>
      </w:r>
      <w:r w:rsidR="4CA1BDB3">
        <w:t xml:space="preserve"> of the normal flow the </w:t>
      </w:r>
      <w:r>
        <w:t xml:space="preserve">password </w:t>
      </w:r>
      <w:r w:rsidR="4CA1BDB3">
        <w:t xml:space="preserve">record fails to be </w:t>
      </w:r>
      <w:r>
        <w:t>updated</w:t>
      </w:r>
      <w:r w:rsidR="4CA1BDB3"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52B6" w14:paraId="028BE937" w14:textId="77777777" w:rsidTr="4CA1BDB3">
        <w:tc>
          <w:tcPr>
            <w:tcW w:w="4508" w:type="dxa"/>
          </w:tcPr>
          <w:p w14:paraId="51C1F604" w14:textId="77777777" w:rsidR="00C252B6" w:rsidRDefault="4CA1BDB3" w:rsidP="00EA256E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73264663" w14:textId="77777777" w:rsidR="00C252B6" w:rsidRDefault="4CA1BDB3" w:rsidP="00EA256E">
            <w:pPr>
              <w:jc w:val="center"/>
            </w:pPr>
            <w:r>
              <w:t>System</w:t>
            </w:r>
          </w:p>
        </w:tc>
      </w:tr>
      <w:tr w:rsidR="00C252B6" w14:paraId="5B799DCA" w14:textId="77777777" w:rsidTr="4CA1BDB3">
        <w:tc>
          <w:tcPr>
            <w:tcW w:w="4508" w:type="dxa"/>
          </w:tcPr>
          <w:p w14:paraId="049F31CB" w14:textId="77777777" w:rsidR="00C252B6" w:rsidRDefault="00C252B6" w:rsidP="00EA256E"/>
        </w:tc>
        <w:tc>
          <w:tcPr>
            <w:tcW w:w="4508" w:type="dxa"/>
          </w:tcPr>
          <w:p w14:paraId="19E5820F" w14:textId="594E0C3F" w:rsidR="00C252B6" w:rsidRDefault="4CA1BDB3" w:rsidP="00EA256E">
            <w:pPr>
              <w:pStyle w:val="ListParagraph"/>
              <w:numPr>
                <w:ilvl w:val="0"/>
                <w:numId w:val="17"/>
              </w:numPr>
              <w:ind w:left="454" w:hanging="454"/>
            </w:pPr>
            <w:r>
              <w:t xml:space="preserve">The system displays a failure to </w:t>
            </w:r>
            <w:r w:rsidR="006E35F6">
              <w:t>update</w:t>
            </w:r>
            <w:r>
              <w:t xml:space="preserve"> user </w:t>
            </w:r>
            <w:r w:rsidR="006E35F6">
              <w:t xml:space="preserve">password </w:t>
            </w:r>
            <w:r>
              <w:t xml:space="preserve">message to the </w:t>
            </w:r>
            <w:r w:rsidR="006E35F6">
              <w:t>user</w:t>
            </w:r>
            <w:r>
              <w:t>.</w:t>
            </w:r>
          </w:p>
        </w:tc>
      </w:tr>
      <w:tr w:rsidR="006E35F6" w14:paraId="272C52BB" w14:textId="77777777" w:rsidTr="4CA1BDB3">
        <w:tc>
          <w:tcPr>
            <w:tcW w:w="4508" w:type="dxa"/>
          </w:tcPr>
          <w:p w14:paraId="00D97D7E" w14:textId="346FDCA2" w:rsidR="006E35F6" w:rsidRDefault="006E35F6" w:rsidP="006E35F6">
            <w:pPr>
              <w:pStyle w:val="ListParagraph"/>
              <w:numPr>
                <w:ilvl w:val="0"/>
                <w:numId w:val="27"/>
              </w:numPr>
              <w:ind w:left="454" w:hanging="454"/>
            </w:pPr>
            <w:r>
              <w:t>Normal flow commences at 1.2</w:t>
            </w:r>
          </w:p>
        </w:tc>
        <w:tc>
          <w:tcPr>
            <w:tcW w:w="4508" w:type="dxa"/>
          </w:tcPr>
          <w:p w14:paraId="32B00E96" w14:textId="77777777" w:rsidR="006E35F6" w:rsidRDefault="006E35F6" w:rsidP="006E35F6">
            <w:pPr>
              <w:pStyle w:val="ListParagraph"/>
              <w:ind w:left="454"/>
            </w:pPr>
          </w:p>
        </w:tc>
      </w:tr>
    </w:tbl>
    <w:p w14:paraId="53128261" w14:textId="7C1C56B3" w:rsidR="00C252B6" w:rsidRDefault="00C252B6" w:rsidP="00C252B6"/>
    <w:p w14:paraId="66371E1E" w14:textId="098211F1" w:rsidR="006E35F6" w:rsidRDefault="006E35F6" w:rsidP="006E35F6">
      <w:pPr>
        <w:pStyle w:val="ListParagraph"/>
        <w:numPr>
          <w:ilvl w:val="1"/>
          <w:numId w:val="5"/>
        </w:numPr>
      </w:pPr>
      <w:r>
        <w:t>Alternate flow 1</w:t>
      </w:r>
    </w:p>
    <w:p w14:paraId="5DF70D3C" w14:textId="780112E0" w:rsidR="006E35F6" w:rsidRDefault="006E35F6" w:rsidP="006E35F6">
      <w:pPr>
        <w:pStyle w:val="ListParagraph"/>
        <w:ind w:left="792"/>
      </w:pPr>
      <w:r>
        <w:t>The use case begins when the receives a system generated email advising password must be changed for an existing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14A0" w14:paraId="24542DAA" w14:textId="77777777" w:rsidTr="009C48A5">
        <w:tc>
          <w:tcPr>
            <w:tcW w:w="4508" w:type="dxa"/>
          </w:tcPr>
          <w:p w14:paraId="423BA91E" w14:textId="77777777" w:rsidR="005614A0" w:rsidRDefault="005614A0" w:rsidP="009C48A5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05D3AB02" w14:textId="77777777" w:rsidR="005614A0" w:rsidRDefault="005614A0" w:rsidP="009C48A5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5614A0" w14:paraId="6896EEBF" w14:textId="77777777" w:rsidTr="009C48A5">
        <w:tc>
          <w:tcPr>
            <w:tcW w:w="4508" w:type="dxa"/>
          </w:tcPr>
          <w:p w14:paraId="4C68A69A" w14:textId="77777777" w:rsidR="005614A0" w:rsidRDefault="005614A0" w:rsidP="005614A0">
            <w:pPr>
              <w:pStyle w:val="ListParagraph"/>
              <w:numPr>
                <w:ilvl w:val="0"/>
                <w:numId w:val="29"/>
              </w:numPr>
              <w:ind w:left="454" w:hanging="454"/>
            </w:pPr>
            <w:r>
              <w:t>The user opens the Pharmacy Error Tracker application</w:t>
            </w:r>
          </w:p>
        </w:tc>
        <w:tc>
          <w:tcPr>
            <w:tcW w:w="4508" w:type="dxa"/>
          </w:tcPr>
          <w:p w14:paraId="65CC4599" w14:textId="77777777" w:rsidR="005614A0" w:rsidRDefault="005614A0" w:rsidP="005614A0">
            <w:pPr>
              <w:pStyle w:val="ListParagraph"/>
              <w:numPr>
                <w:ilvl w:val="0"/>
                <w:numId w:val="31"/>
              </w:numPr>
            </w:pPr>
            <w:r>
              <w:t>The system returns the Login form to the user</w:t>
            </w:r>
          </w:p>
        </w:tc>
      </w:tr>
      <w:tr w:rsidR="005614A0" w14:paraId="020D3224" w14:textId="77777777" w:rsidTr="009C48A5">
        <w:tc>
          <w:tcPr>
            <w:tcW w:w="4508" w:type="dxa"/>
          </w:tcPr>
          <w:p w14:paraId="0152125F" w14:textId="3D1B9A1E" w:rsidR="005614A0" w:rsidRDefault="005614A0" w:rsidP="005614A0">
            <w:pPr>
              <w:pStyle w:val="ListParagraph"/>
              <w:numPr>
                <w:ilvl w:val="0"/>
                <w:numId w:val="29"/>
              </w:numPr>
              <w:ind w:left="454" w:hanging="454"/>
            </w:pPr>
            <w:r>
              <w:t>The user enters their email address and current password</w:t>
            </w:r>
          </w:p>
        </w:tc>
        <w:tc>
          <w:tcPr>
            <w:tcW w:w="4508" w:type="dxa"/>
          </w:tcPr>
          <w:p w14:paraId="44977917" w14:textId="4AC4A3C6" w:rsidR="005614A0" w:rsidRDefault="005614A0" w:rsidP="005614A0">
            <w:pPr>
              <w:pStyle w:val="ListParagraph"/>
              <w:numPr>
                <w:ilvl w:val="0"/>
                <w:numId w:val="31"/>
              </w:numPr>
            </w:pPr>
            <w:r>
              <w:t>Normal flow begins at 2.2</w:t>
            </w:r>
          </w:p>
        </w:tc>
      </w:tr>
    </w:tbl>
    <w:p w14:paraId="5C3E10B6" w14:textId="77777777" w:rsidR="005614A0" w:rsidRDefault="005614A0" w:rsidP="005614A0"/>
    <w:p w14:paraId="62486C05" w14:textId="77777777" w:rsidR="00C252B6" w:rsidRDefault="00C252B6" w:rsidP="00C252B6">
      <w:pPr>
        <w:pStyle w:val="ListParagraph"/>
        <w:ind w:left="792"/>
      </w:pPr>
    </w:p>
    <w:p w14:paraId="48476D02" w14:textId="77777777" w:rsidR="00C30076" w:rsidRPr="00C30076" w:rsidRDefault="4CA1BDB3" w:rsidP="4CA1BDB3">
      <w:pPr>
        <w:pStyle w:val="ListParagraph"/>
        <w:numPr>
          <w:ilvl w:val="0"/>
          <w:numId w:val="16"/>
        </w:numPr>
        <w:rPr>
          <w:color w:val="2E74B5" w:themeColor="accent1" w:themeShade="BF"/>
          <w:sz w:val="28"/>
          <w:szCs w:val="28"/>
        </w:rPr>
      </w:pPr>
      <w:r w:rsidRPr="4CA1BDB3">
        <w:rPr>
          <w:color w:val="2E74B5" w:themeColor="accent1" w:themeShade="BF"/>
          <w:sz w:val="28"/>
          <w:szCs w:val="28"/>
        </w:rPr>
        <w:t>Post-conditions</w:t>
      </w:r>
    </w:p>
    <w:p w14:paraId="22AA1FE1" w14:textId="77777777" w:rsidR="00C30076" w:rsidRDefault="4CA1BDB3" w:rsidP="00C30076">
      <w:pPr>
        <w:pStyle w:val="ListParagraph"/>
        <w:numPr>
          <w:ilvl w:val="1"/>
          <w:numId w:val="16"/>
        </w:numPr>
      </w:pPr>
      <w:bookmarkStart w:id="8" w:name="_Hlk509585240"/>
      <w:r>
        <w:t>A record of the error should be created on the server.</w:t>
      </w:r>
    </w:p>
    <w:p w14:paraId="351908F4" w14:textId="194A2965" w:rsidR="00E85C17" w:rsidRDefault="4CA1BDB3" w:rsidP="00C30076">
      <w:pPr>
        <w:pStyle w:val="ListParagraph"/>
        <w:numPr>
          <w:ilvl w:val="1"/>
          <w:numId w:val="16"/>
        </w:numPr>
      </w:pPr>
      <w:r>
        <w:t xml:space="preserve">The user has access to the system </w:t>
      </w:r>
      <w:r w:rsidR="006E35F6">
        <w:t>using their new password</w:t>
      </w:r>
      <w:r>
        <w:t>.</w:t>
      </w:r>
      <w:bookmarkEnd w:id="8"/>
    </w:p>
    <w:p w14:paraId="4101652C" w14:textId="77777777" w:rsidR="00C30076" w:rsidRDefault="00C30076" w:rsidP="00C30076">
      <w:pPr>
        <w:pStyle w:val="ListParagraph"/>
        <w:ind w:left="1440"/>
      </w:pPr>
    </w:p>
    <w:p w14:paraId="4B99056E" w14:textId="77777777" w:rsidR="00C30076" w:rsidRDefault="00C30076" w:rsidP="00C30076">
      <w:pPr>
        <w:pStyle w:val="ListParagraph"/>
        <w:ind w:left="1440"/>
      </w:pPr>
    </w:p>
    <w:p w14:paraId="1299C43A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F78D7" w14:textId="77777777" w:rsidR="00523907" w:rsidRDefault="00523907" w:rsidP="00FA00EE">
      <w:pPr>
        <w:spacing w:after="0" w:line="240" w:lineRule="auto"/>
      </w:pPr>
      <w:r>
        <w:separator/>
      </w:r>
    </w:p>
  </w:endnote>
  <w:endnote w:type="continuationSeparator" w:id="0">
    <w:p w14:paraId="6484B3A8" w14:textId="77777777" w:rsidR="00523907" w:rsidRDefault="00523907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0AA06" w14:textId="77777777" w:rsidR="00523907" w:rsidRDefault="00523907" w:rsidP="00FA00EE">
      <w:pPr>
        <w:spacing w:after="0" w:line="240" w:lineRule="auto"/>
      </w:pPr>
      <w:r>
        <w:separator/>
      </w:r>
    </w:p>
  </w:footnote>
  <w:footnote w:type="continuationSeparator" w:id="0">
    <w:p w14:paraId="661B365A" w14:textId="77777777" w:rsidR="00523907" w:rsidRDefault="00523907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88141E" w14:paraId="4D196AF9" w14:textId="77777777" w:rsidTr="4CA1BDB3">
      <w:tc>
        <w:tcPr>
          <w:tcW w:w="4508" w:type="dxa"/>
        </w:tcPr>
        <w:p w14:paraId="3F9E4CE0" w14:textId="77777777" w:rsidR="0088141E" w:rsidRDefault="4CA1BDB3" w:rsidP="0088141E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14:paraId="051D5D09" w14:textId="77777777" w:rsidR="0088141E" w:rsidRDefault="0088141E" w:rsidP="0088141E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88141E" w14:paraId="51DF1167" w14:textId="77777777" w:rsidTr="4CA1BDB3">
      <w:tc>
        <w:tcPr>
          <w:tcW w:w="4508" w:type="dxa"/>
        </w:tcPr>
        <w:p w14:paraId="4F8E721A" w14:textId="77777777" w:rsidR="0088141E" w:rsidRDefault="0088141E" w:rsidP="0088141E">
          <w:pPr>
            <w:pStyle w:val="Header"/>
          </w:pPr>
          <w:r>
            <w:t xml:space="preserve">Use-case Specification: </w:t>
          </w:r>
          <w:r w:rsidR="00E31FC8">
            <w:t>Add a User</w:t>
          </w:r>
        </w:p>
      </w:tc>
      <w:tc>
        <w:tcPr>
          <w:tcW w:w="4508" w:type="dxa"/>
        </w:tcPr>
        <w:p w14:paraId="65A17E7D" w14:textId="77777777" w:rsidR="0088141E" w:rsidRDefault="0088141E" w:rsidP="0088141E">
          <w:pPr>
            <w:pStyle w:val="Header"/>
          </w:pPr>
          <w:r>
            <w:t>Date: &lt;22/03/2018&gt;</w:t>
          </w:r>
        </w:p>
      </w:tc>
    </w:tr>
  </w:tbl>
  <w:p w14:paraId="4DDBEF00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207C"/>
    <w:multiLevelType w:val="hybridMultilevel"/>
    <w:tmpl w:val="CFD4ACCC"/>
    <w:lvl w:ilvl="0" w:tplc="CA220CE2">
      <w:start w:val="1"/>
      <w:numFmt w:val="decimal"/>
      <w:lvlText w:val="2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6020"/>
    <w:multiLevelType w:val="hybridMultilevel"/>
    <w:tmpl w:val="8474C13A"/>
    <w:lvl w:ilvl="0" w:tplc="E77644FC">
      <w:start w:val="5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C1110"/>
    <w:multiLevelType w:val="hybridMultilevel"/>
    <w:tmpl w:val="7A2447A4"/>
    <w:lvl w:ilvl="0" w:tplc="59C0728E">
      <w:start w:val="1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72912"/>
    <w:multiLevelType w:val="hybridMultilevel"/>
    <w:tmpl w:val="0EEE20DA"/>
    <w:lvl w:ilvl="0" w:tplc="9E968712">
      <w:start w:val="1"/>
      <w:numFmt w:val="decimal"/>
      <w:lvlText w:val="2.2.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B573A"/>
    <w:multiLevelType w:val="hybridMultilevel"/>
    <w:tmpl w:val="8FC4F3DE"/>
    <w:lvl w:ilvl="0" w:tplc="CA220CE2">
      <w:start w:val="1"/>
      <w:numFmt w:val="decimal"/>
      <w:lvlText w:val="2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C0F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F82A3E"/>
    <w:multiLevelType w:val="hybridMultilevel"/>
    <w:tmpl w:val="849E45D2"/>
    <w:lvl w:ilvl="0" w:tplc="583A21AE">
      <w:start w:val="1"/>
      <w:numFmt w:val="decimal"/>
      <w:lvlText w:val="1.4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1E0551"/>
    <w:multiLevelType w:val="hybridMultilevel"/>
    <w:tmpl w:val="FDBC998C"/>
    <w:lvl w:ilvl="0" w:tplc="2ADED4B6">
      <w:start w:val="1"/>
      <w:numFmt w:val="decimal"/>
      <w:lvlText w:val="1.6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823964"/>
    <w:multiLevelType w:val="hybridMultilevel"/>
    <w:tmpl w:val="9BE08E2A"/>
    <w:lvl w:ilvl="0" w:tplc="59C0728E">
      <w:start w:val="1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E6440"/>
    <w:multiLevelType w:val="hybridMultilevel"/>
    <w:tmpl w:val="69C2AF6A"/>
    <w:lvl w:ilvl="0" w:tplc="1438252E">
      <w:start w:val="1"/>
      <w:numFmt w:val="decimal"/>
      <w:lvlText w:val="2.%1:"/>
      <w:lvlJc w:val="left"/>
      <w:pPr>
        <w:ind w:left="720" w:hanging="360"/>
      </w:pPr>
    </w:lvl>
    <w:lvl w:ilvl="1" w:tplc="C112828A">
      <w:start w:val="1"/>
      <w:numFmt w:val="lowerLetter"/>
      <w:lvlText w:val="%2."/>
      <w:lvlJc w:val="left"/>
      <w:pPr>
        <w:ind w:left="1440" w:hanging="360"/>
      </w:pPr>
    </w:lvl>
    <w:lvl w:ilvl="2" w:tplc="79C29902">
      <w:start w:val="1"/>
      <w:numFmt w:val="lowerRoman"/>
      <w:lvlText w:val="%3."/>
      <w:lvlJc w:val="right"/>
      <w:pPr>
        <w:ind w:left="2160" w:hanging="180"/>
      </w:pPr>
    </w:lvl>
    <w:lvl w:ilvl="3" w:tplc="52F86A30">
      <w:start w:val="1"/>
      <w:numFmt w:val="decimal"/>
      <w:lvlText w:val="%4."/>
      <w:lvlJc w:val="left"/>
      <w:pPr>
        <w:ind w:left="2880" w:hanging="360"/>
      </w:pPr>
    </w:lvl>
    <w:lvl w:ilvl="4" w:tplc="5412C9BE">
      <w:start w:val="1"/>
      <w:numFmt w:val="lowerLetter"/>
      <w:lvlText w:val="%5."/>
      <w:lvlJc w:val="left"/>
      <w:pPr>
        <w:ind w:left="3600" w:hanging="360"/>
      </w:pPr>
    </w:lvl>
    <w:lvl w:ilvl="5" w:tplc="2E96908A">
      <w:start w:val="1"/>
      <w:numFmt w:val="lowerRoman"/>
      <w:lvlText w:val="%6."/>
      <w:lvlJc w:val="right"/>
      <w:pPr>
        <w:ind w:left="4320" w:hanging="180"/>
      </w:pPr>
    </w:lvl>
    <w:lvl w:ilvl="6" w:tplc="8FBA46E0">
      <w:start w:val="1"/>
      <w:numFmt w:val="decimal"/>
      <w:lvlText w:val="%7."/>
      <w:lvlJc w:val="left"/>
      <w:pPr>
        <w:ind w:left="5040" w:hanging="360"/>
      </w:pPr>
    </w:lvl>
    <w:lvl w:ilvl="7" w:tplc="4EFA2C4E">
      <w:start w:val="1"/>
      <w:numFmt w:val="lowerLetter"/>
      <w:lvlText w:val="%8."/>
      <w:lvlJc w:val="left"/>
      <w:pPr>
        <w:ind w:left="5760" w:hanging="360"/>
      </w:pPr>
    </w:lvl>
    <w:lvl w:ilvl="8" w:tplc="31B2F18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97471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0772BE"/>
    <w:multiLevelType w:val="hybridMultilevel"/>
    <w:tmpl w:val="7688AAB4"/>
    <w:lvl w:ilvl="0" w:tplc="5726AB18">
      <w:start w:val="5"/>
      <w:numFmt w:val="decimal"/>
      <w:lvlText w:val="2.%1:"/>
      <w:lvlJc w:val="left"/>
      <w:pPr>
        <w:ind w:left="720" w:hanging="360"/>
      </w:pPr>
    </w:lvl>
    <w:lvl w:ilvl="1" w:tplc="488EBCD6">
      <w:start w:val="1"/>
      <w:numFmt w:val="lowerLetter"/>
      <w:lvlText w:val="%2."/>
      <w:lvlJc w:val="left"/>
      <w:pPr>
        <w:ind w:left="1440" w:hanging="360"/>
      </w:pPr>
    </w:lvl>
    <w:lvl w:ilvl="2" w:tplc="F44EEF9A">
      <w:start w:val="1"/>
      <w:numFmt w:val="lowerRoman"/>
      <w:lvlText w:val="%3."/>
      <w:lvlJc w:val="right"/>
      <w:pPr>
        <w:ind w:left="2160" w:hanging="180"/>
      </w:pPr>
    </w:lvl>
    <w:lvl w:ilvl="3" w:tplc="7146EB1C">
      <w:start w:val="1"/>
      <w:numFmt w:val="decimal"/>
      <w:lvlText w:val="%4."/>
      <w:lvlJc w:val="left"/>
      <w:pPr>
        <w:ind w:left="2880" w:hanging="360"/>
      </w:pPr>
    </w:lvl>
    <w:lvl w:ilvl="4" w:tplc="10226EF4">
      <w:start w:val="1"/>
      <w:numFmt w:val="lowerLetter"/>
      <w:lvlText w:val="%5."/>
      <w:lvlJc w:val="left"/>
      <w:pPr>
        <w:ind w:left="3600" w:hanging="360"/>
      </w:pPr>
    </w:lvl>
    <w:lvl w:ilvl="5" w:tplc="E6840076">
      <w:start w:val="1"/>
      <w:numFmt w:val="lowerRoman"/>
      <w:lvlText w:val="%6."/>
      <w:lvlJc w:val="right"/>
      <w:pPr>
        <w:ind w:left="4320" w:hanging="180"/>
      </w:pPr>
    </w:lvl>
    <w:lvl w:ilvl="6" w:tplc="F60485BA">
      <w:start w:val="1"/>
      <w:numFmt w:val="decimal"/>
      <w:lvlText w:val="%7."/>
      <w:lvlJc w:val="left"/>
      <w:pPr>
        <w:ind w:left="5040" w:hanging="360"/>
      </w:pPr>
    </w:lvl>
    <w:lvl w:ilvl="7" w:tplc="C7244934">
      <w:start w:val="1"/>
      <w:numFmt w:val="lowerLetter"/>
      <w:lvlText w:val="%8."/>
      <w:lvlJc w:val="left"/>
      <w:pPr>
        <w:ind w:left="5760" w:hanging="360"/>
      </w:pPr>
    </w:lvl>
    <w:lvl w:ilvl="8" w:tplc="9CA03B3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01CDE"/>
    <w:multiLevelType w:val="hybridMultilevel"/>
    <w:tmpl w:val="65247822"/>
    <w:lvl w:ilvl="0" w:tplc="DD72E57E">
      <w:start w:val="5"/>
      <w:numFmt w:val="decimal"/>
      <w:lvlText w:val="2.5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8461A"/>
    <w:multiLevelType w:val="hybridMultilevel"/>
    <w:tmpl w:val="0CC8D2DE"/>
    <w:lvl w:ilvl="0" w:tplc="2390CEC0">
      <w:start w:val="1"/>
      <w:numFmt w:val="decimal"/>
      <w:lvlText w:val="1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879FF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312A74"/>
    <w:multiLevelType w:val="hybridMultilevel"/>
    <w:tmpl w:val="5ACCD924"/>
    <w:lvl w:ilvl="0" w:tplc="E77644FC">
      <w:start w:val="5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0CD5284"/>
    <w:multiLevelType w:val="hybridMultilevel"/>
    <w:tmpl w:val="5324E304"/>
    <w:lvl w:ilvl="0" w:tplc="D61EE4A6">
      <w:start w:val="1"/>
      <w:numFmt w:val="decimal"/>
      <w:lvlText w:val="2.6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94F1F"/>
    <w:multiLevelType w:val="hybridMultilevel"/>
    <w:tmpl w:val="3A3EE03E"/>
    <w:lvl w:ilvl="0" w:tplc="2390CEC0">
      <w:start w:val="1"/>
      <w:numFmt w:val="decimal"/>
      <w:lvlText w:val="1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A0F3B"/>
    <w:multiLevelType w:val="hybridMultilevel"/>
    <w:tmpl w:val="DFD0D582"/>
    <w:lvl w:ilvl="0" w:tplc="CA5A8514">
      <w:start w:val="1"/>
      <w:numFmt w:val="decimal"/>
      <w:lvlText w:val="2.4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13932"/>
    <w:multiLevelType w:val="hybridMultilevel"/>
    <w:tmpl w:val="4FA62262"/>
    <w:lvl w:ilvl="0" w:tplc="172EC8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702896"/>
    <w:multiLevelType w:val="hybridMultilevel"/>
    <w:tmpl w:val="5B5C3008"/>
    <w:lvl w:ilvl="0" w:tplc="BF86FE0A">
      <w:start w:val="1"/>
      <w:numFmt w:val="decimal"/>
      <w:lvlText w:val="1.2.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56B20"/>
    <w:multiLevelType w:val="hybridMultilevel"/>
    <w:tmpl w:val="CEBCBECA"/>
    <w:lvl w:ilvl="0" w:tplc="6686AAD6">
      <w:start w:val="1"/>
      <w:numFmt w:val="decimal"/>
      <w:lvlText w:val="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B1C29"/>
    <w:multiLevelType w:val="hybridMultilevel"/>
    <w:tmpl w:val="9BE08E2A"/>
    <w:lvl w:ilvl="0" w:tplc="59C0728E">
      <w:start w:val="1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B4194"/>
    <w:multiLevelType w:val="multilevel"/>
    <w:tmpl w:val="0A384DE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F5F2546"/>
    <w:multiLevelType w:val="hybridMultilevel"/>
    <w:tmpl w:val="F5B4947E"/>
    <w:lvl w:ilvl="0" w:tplc="A55AEE70">
      <w:start w:val="1"/>
      <w:numFmt w:val="decimal"/>
      <w:lvlText w:val="1.5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4"/>
  </w:num>
  <w:num w:numId="5">
    <w:abstractNumId w:val="8"/>
  </w:num>
  <w:num w:numId="6">
    <w:abstractNumId w:val="12"/>
  </w:num>
  <w:num w:numId="7">
    <w:abstractNumId w:val="7"/>
  </w:num>
  <w:num w:numId="8">
    <w:abstractNumId w:val="25"/>
  </w:num>
  <w:num w:numId="9">
    <w:abstractNumId w:val="23"/>
  </w:num>
  <w:num w:numId="10">
    <w:abstractNumId w:val="5"/>
  </w:num>
  <w:num w:numId="11">
    <w:abstractNumId w:val="3"/>
  </w:num>
  <w:num w:numId="12">
    <w:abstractNumId w:val="2"/>
  </w:num>
  <w:num w:numId="13">
    <w:abstractNumId w:val="30"/>
  </w:num>
  <w:num w:numId="14">
    <w:abstractNumId w:val="27"/>
  </w:num>
  <w:num w:numId="15">
    <w:abstractNumId w:val="19"/>
  </w:num>
  <w:num w:numId="16">
    <w:abstractNumId w:val="29"/>
  </w:num>
  <w:num w:numId="17">
    <w:abstractNumId w:val="22"/>
  </w:num>
  <w:num w:numId="18">
    <w:abstractNumId w:val="1"/>
  </w:num>
  <w:num w:numId="19">
    <w:abstractNumId w:val="17"/>
  </w:num>
  <w:num w:numId="20">
    <w:abstractNumId w:val="20"/>
  </w:num>
  <w:num w:numId="21">
    <w:abstractNumId w:val="26"/>
  </w:num>
  <w:num w:numId="22">
    <w:abstractNumId w:val="15"/>
  </w:num>
  <w:num w:numId="23">
    <w:abstractNumId w:val="9"/>
  </w:num>
  <w:num w:numId="24">
    <w:abstractNumId w:val="21"/>
  </w:num>
  <w:num w:numId="25">
    <w:abstractNumId w:val="28"/>
  </w:num>
  <w:num w:numId="26">
    <w:abstractNumId w:val="24"/>
  </w:num>
  <w:num w:numId="27">
    <w:abstractNumId w:val="11"/>
  </w:num>
  <w:num w:numId="28">
    <w:abstractNumId w:val="6"/>
  </w:num>
  <w:num w:numId="29">
    <w:abstractNumId w:val="18"/>
  </w:num>
  <w:num w:numId="30">
    <w:abstractNumId w:val="1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030D7"/>
    <w:rsid w:val="00142E89"/>
    <w:rsid w:val="001476D5"/>
    <w:rsid w:val="001C4B41"/>
    <w:rsid w:val="002419D8"/>
    <w:rsid w:val="00254DEC"/>
    <w:rsid w:val="00264DB2"/>
    <w:rsid w:val="003617B5"/>
    <w:rsid w:val="003B4B3E"/>
    <w:rsid w:val="00414D58"/>
    <w:rsid w:val="00423B72"/>
    <w:rsid w:val="004A6B92"/>
    <w:rsid w:val="00523907"/>
    <w:rsid w:val="005614A0"/>
    <w:rsid w:val="00567EE1"/>
    <w:rsid w:val="005926FE"/>
    <w:rsid w:val="005D7C12"/>
    <w:rsid w:val="00670E86"/>
    <w:rsid w:val="006E35F6"/>
    <w:rsid w:val="00713CA7"/>
    <w:rsid w:val="007563B7"/>
    <w:rsid w:val="007E1313"/>
    <w:rsid w:val="0080591E"/>
    <w:rsid w:val="0081099F"/>
    <w:rsid w:val="00835722"/>
    <w:rsid w:val="00860238"/>
    <w:rsid w:val="0088141E"/>
    <w:rsid w:val="00895F90"/>
    <w:rsid w:val="008B04A6"/>
    <w:rsid w:val="008E2BF2"/>
    <w:rsid w:val="009000A5"/>
    <w:rsid w:val="00900A42"/>
    <w:rsid w:val="009031F9"/>
    <w:rsid w:val="00910785"/>
    <w:rsid w:val="009A20AB"/>
    <w:rsid w:val="009E2880"/>
    <w:rsid w:val="00A07537"/>
    <w:rsid w:val="00A47AC3"/>
    <w:rsid w:val="00AA2680"/>
    <w:rsid w:val="00AF1BEB"/>
    <w:rsid w:val="00B920B7"/>
    <w:rsid w:val="00B97335"/>
    <w:rsid w:val="00BD1D55"/>
    <w:rsid w:val="00C235E3"/>
    <w:rsid w:val="00C252B6"/>
    <w:rsid w:val="00C30076"/>
    <w:rsid w:val="00D21691"/>
    <w:rsid w:val="00D73CD6"/>
    <w:rsid w:val="00E31FC8"/>
    <w:rsid w:val="00E85C17"/>
    <w:rsid w:val="00F31445"/>
    <w:rsid w:val="00F57635"/>
    <w:rsid w:val="00F61FAF"/>
    <w:rsid w:val="00FA00EE"/>
    <w:rsid w:val="4CA1B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3FC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FDBA7-DFFF-4AFF-AAD3-D4852FCB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48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Jette McKellar</cp:lastModifiedBy>
  <cp:revision>4</cp:revision>
  <dcterms:created xsi:type="dcterms:W3CDTF">2018-03-26T09:35:00Z</dcterms:created>
  <dcterms:modified xsi:type="dcterms:W3CDTF">2018-03-26T10:25:00Z</dcterms:modified>
</cp:coreProperties>
</file>