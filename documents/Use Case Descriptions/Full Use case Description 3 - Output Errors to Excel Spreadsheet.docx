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>
        <w:rPr>
          <w:sz w:val="28"/>
          <w:szCs w:val="28"/>
        </w:rPr>
        <w:t>3: Output errors to Excel spreadsheet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466268" w:rsidRDefault="00466268" w:rsidP="00466268">
      <w:pPr>
        <w:pStyle w:val="ListParagraph"/>
      </w:pPr>
      <w:r>
        <w:t>When a supervisor</w:t>
      </w:r>
    </w:p>
    <w:p w:rsidR="00466268" w:rsidRDefault="00466268" w:rsidP="00466268">
      <w:pPr>
        <w:pStyle w:val="ListParagraph"/>
      </w:pPr>
      <w:r>
        <w:t>Wants to see a spreadsheet of submitted errors, they select the option in the menu</w:t>
      </w:r>
    </w:p>
    <w:p w:rsidR="00466268" w:rsidRDefault="00466268" w:rsidP="00466268">
      <w:pPr>
        <w:pStyle w:val="ListParagraph"/>
      </w:pPr>
      <w:r>
        <w:t>So the system generates an Excel spreadsheet with the error reports in the database, and sends it to the supervisor.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A supervisor wants to view the data.</w:t>
      </w:r>
    </w:p>
    <w:p w:rsidR="00466268" w:rsidRDefault="00466268" w:rsidP="00C30076">
      <w:pPr>
        <w:pStyle w:val="ListParagraph"/>
        <w:numPr>
          <w:ilvl w:val="1"/>
          <w:numId w:val="3"/>
        </w:numPr>
      </w:pPr>
      <w:r>
        <w:t>At least one error report has been filed.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466268">
        <w:t>wants to see a spreadsheet of submitted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46626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466268">
              <w:t>view an Excel copy of the error data.</w:t>
            </w:r>
          </w:p>
        </w:tc>
        <w:tc>
          <w:tcPr>
            <w:tcW w:w="4508" w:type="dxa"/>
          </w:tcPr>
          <w:p w:rsidR="00C30076" w:rsidRDefault="00466268" w:rsidP="00466268">
            <w:pPr>
              <w:pStyle w:val="ListParagraph"/>
              <w:ind w:left="0"/>
            </w:pPr>
            <w:r>
              <w:t>2</w:t>
            </w:r>
            <w:r w:rsidR="00B26E1E">
              <w:t>.</w:t>
            </w:r>
            <w:r>
              <w:t>1</w:t>
            </w:r>
            <w:r w:rsidR="006613FE">
              <w:t xml:space="preserve">: The </w:t>
            </w:r>
            <w:r>
              <w:t>server translates the database contents into an excel spreadsheet.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466268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B26E1E">
              <w:t xml:space="preserve">sends the </w:t>
            </w:r>
            <w:r w:rsidR="00466268">
              <w:t>supervisor a copy of the spreadsheet for the user to download, and save or view.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>1</w:t>
      </w:r>
      <w:r w:rsidR="00466268">
        <w:t xml:space="preserve">2.1 </w:t>
      </w:r>
      <w:r>
        <w:t xml:space="preserve">of the normal flow </w:t>
      </w:r>
      <w:r w:rsidR="00466268">
        <w:t>there is no data in the database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FB623D">
      <w:pPr>
        <w:pStyle w:val="ListParagraph"/>
        <w:numPr>
          <w:ilvl w:val="1"/>
          <w:numId w:val="3"/>
        </w:numPr>
      </w:pPr>
      <w:r>
        <w:t xml:space="preserve">The </w:t>
      </w:r>
      <w:r w:rsidR="00466268">
        <w:t>supervisor should have a copy of the data in the form of an excel spreadsheet.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523" w:rsidRDefault="007F0523" w:rsidP="00FA00EE">
      <w:pPr>
        <w:spacing w:after="0" w:line="240" w:lineRule="auto"/>
      </w:pPr>
      <w:r>
        <w:separator/>
      </w:r>
    </w:p>
  </w:endnote>
  <w:endnote w:type="continuationSeparator" w:id="0">
    <w:p w:rsidR="007F0523" w:rsidRDefault="007F052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523" w:rsidRDefault="007F0523" w:rsidP="00FA00EE">
      <w:pPr>
        <w:spacing w:after="0" w:line="240" w:lineRule="auto"/>
      </w:pPr>
      <w:r>
        <w:separator/>
      </w:r>
    </w:p>
  </w:footnote>
  <w:footnote w:type="continuationSeparator" w:id="0">
    <w:p w:rsidR="007F0523" w:rsidRDefault="007F052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70F95">
          <w:pPr>
            <w:pStyle w:val="Header"/>
          </w:pPr>
          <w:r>
            <w:t xml:space="preserve">Use-case Specification: </w:t>
          </w:r>
          <w:r w:rsidR="00570F95">
            <w:t>Output errors to Excel Spreadsheet</w:t>
          </w:r>
          <w:bookmarkStart w:id="0" w:name="_GoBack"/>
          <w:bookmarkEnd w:id="0"/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4521D"/>
    <w:rsid w:val="003617B5"/>
    <w:rsid w:val="003D0CDE"/>
    <w:rsid w:val="00423B72"/>
    <w:rsid w:val="00466268"/>
    <w:rsid w:val="004A6B92"/>
    <w:rsid w:val="00570F95"/>
    <w:rsid w:val="005D554F"/>
    <w:rsid w:val="006613FE"/>
    <w:rsid w:val="006B72C5"/>
    <w:rsid w:val="007E1313"/>
    <w:rsid w:val="007F052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26E1E"/>
    <w:rsid w:val="00B27CF9"/>
    <w:rsid w:val="00C30076"/>
    <w:rsid w:val="00C36CEA"/>
    <w:rsid w:val="00D01170"/>
    <w:rsid w:val="00D21691"/>
    <w:rsid w:val="00DA1253"/>
    <w:rsid w:val="00E723CF"/>
    <w:rsid w:val="00F31445"/>
    <w:rsid w:val="00F61FAF"/>
    <w:rsid w:val="00F65C0C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2018-03-22T08:55:00Z</dcterms:created>
  <dcterms:modified xsi:type="dcterms:W3CDTF">2018-03-22T11:13:00Z</dcterms:modified>
</cp:coreProperties>
</file>