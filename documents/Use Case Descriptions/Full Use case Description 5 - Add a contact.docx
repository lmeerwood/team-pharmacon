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9926E6">
        <w:rPr>
          <w:sz w:val="28"/>
          <w:szCs w:val="28"/>
        </w:rPr>
        <w:t>5</w:t>
      </w:r>
      <w:r w:rsidR="00BC466A">
        <w:rPr>
          <w:sz w:val="28"/>
          <w:szCs w:val="28"/>
        </w:rPr>
        <w:t xml:space="preserve">: </w:t>
      </w:r>
      <w:r w:rsidR="009926E6">
        <w:rPr>
          <w:sz w:val="28"/>
          <w:szCs w:val="28"/>
        </w:rPr>
        <w:t>Add a contact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9926E6" w:rsidRDefault="009926E6" w:rsidP="009926E6">
      <w:pPr>
        <w:pStyle w:val="ListParagraph"/>
      </w:pPr>
      <w:r>
        <w:t>When a supervisor</w:t>
      </w:r>
    </w:p>
    <w:p w:rsidR="009926E6" w:rsidRDefault="009926E6" w:rsidP="009926E6">
      <w:pPr>
        <w:pStyle w:val="ListParagraph"/>
      </w:pPr>
      <w:r>
        <w:t>Wants to add a contact to the mailing list, they enter the name, role, and email address of the contact,</w:t>
      </w:r>
    </w:p>
    <w:p w:rsidR="009926E6" w:rsidRDefault="009926E6" w:rsidP="009926E6">
      <w:pPr>
        <w:pStyle w:val="ListParagraph"/>
      </w:pPr>
      <w:r>
        <w:t>So that the contact can receive the reports.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9926E6">
        <w:t>add a contact to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9926E6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9926E6">
              <w:t>add a contact to the mailing list.</w:t>
            </w:r>
          </w:p>
        </w:tc>
        <w:tc>
          <w:tcPr>
            <w:tcW w:w="4508" w:type="dxa"/>
          </w:tcPr>
          <w:p w:rsidR="00C30076" w:rsidRDefault="005C08C8" w:rsidP="00CE7D19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CE7D19">
              <w:t>the form for adding a contact to the mailing list.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CE7D19">
            <w:pPr>
              <w:pStyle w:val="ListParagraph"/>
              <w:ind w:left="0"/>
            </w:pPr>
            <w:r>
              <w:t>2.1</w:t>
            </w:r>
            <w:r w:rsidR="00A14B49">
              <w:t>:</w:t>
            </w:r>
            <w:bookmarkStart w:id="0" w:name="_GoBack"/>
            <w:bookmarkEnd w:id="0"/>
            <w:r>
              <w:t xml:space="preserve"> The supervisor </w:t>
            </w:r>
            <w:r w:rsidR="00CE7D19">
              <w:t>enters the name, role and email address of the contact.</w:t>
            </w:r>
          </w:p>
        </w:tc>
        <w:tc>
          <w:tcPr>
            <w:tcW w:w="4508" w:type="dxa"/>
          </w:tcPr>
          <w:p w:rsidR="006613FE" w:rsidRDefault="006613FE" w:rsidP="00CE7D19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 xml:space="preserve">: </w:t>
            </w:r>
            <w:r w:rsidR="00CE7D19">
              <w:t>The server adds the contact to the mailing list</w:t>
            </w:r>
            <w:r w:rsidR="00FF5CE6">
              <w:t>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CE7D19">
        <w:t>2.2</w:t>
      </w:r>
      <w:r w:rsidR="00466268">
        <w:t xml:space="preserve"> </w:t>
      </w:r>
      <w:r>
        <w:t xml:space="preserve">of the normal flow </w:t>
      </w:r>
      <w:r w:rsidR="00CE7D19">
        <w:t>the contact information entered is invalid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833551" w:rsidP="00D01170">
            <w:r>
              <w:t>2</w:t>
            </w:r>
            <w:r w:rsidR="00B26E1E">
              <w:t>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Pr="00C30076" w:rsidRDefault="00AC2A9F" w:rsidP="00CE7D19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>contact should be added to the mailing list.</w:t>
      </w: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DE9" w:rsidRDefault="002E4DE9" w:rsidP="00FA00EE">
      <w:pPr>
        <w:spacing w:after="0" w:line="240" w:lineRule="auto"/>
      </w:pPr>
      <w:r>
        <w:separator/>
      </w:r>
    </w:p>
  </w:endnote>
  <w:endnote w:type="continuationSeparator" w:id="0">
    <w:p w:rsidR="002E4DE9" w:rsidRDefault="002E4DE9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DE9" w:rsidRDefault="002E4DE9" w:rsidP="00FA00EE">
      <w:pPr>
        <w:spacing w:after="0" w:line="240" w:lineRule="auto"/>
      </w:pPr>
      <w:r>
        <w:separator/>
      </w:r>
    </w:p>
  </w:footnote>
  <w:footnote w:type="continuationSeparator" w:id="0">
    <w:p w:rsidR="002E4DE9" w:rsidRDefault="002E4DE9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9926E6">
          <w:pPr>
            <w:pStyle w:val="Header"/>
          </w:pPr>
          <w:r>
            <w:t xml:space="preserve">Use-case Specification: </w:t>
          </w:r>
          <w:r w:rsidR="009926E6">
            <w:t>Add a contact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2D2AB2"/>
    <w:rsid w:val="002E4DE9"/>
    <w:rsid w:val="0034521D"/>
    <w:rsid w:val="003617B5"/>
    <w:rsid w:val="003D0CDE"/>
    <w:rsid w:val="003D6D4B"/>
    <w:rsid w:val="00423B72"/>
    <w:rsid w:val="00425EE9"/>
    <w:rsid w:val="00466268"/>
    <w:rsid w:val="004A6B92"/>
    <w:rsid w:val="005C08C8"/>
    <w:rsid w:val="005D554F"/>
    <w:rsid w:val="00626645"/>
    <w:rsid w:val="006613FE"/>
    <w:rsid w:val="00685A7A"/>
    <w:rsid w:val="006B57A4"/>
    <w:rsid w:val="006B72C5"/>
    <w:rsid w:val="007D3425"/>
    <w:rsid w:val="007E1313"/>
    <w:rsid w:val="00833551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14B49"/>
    <w:rsid w:val="00AA2680"/>
    <w:rsid w:val="00AC2A9F"/>
    <w:rsid w:val="00B0131D"/>
    <w:rsid w:val="00B26E1E"/>
    <w:rsid w:val="00B27CF9"/>
    <w:rsid w:val="00BC466A"/>
    <w:rsid w:val="00C30076"/>
    <w:rsid w:val="00C36CEA"/>
    <w:rsid w:val="00CE7D19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5</cp:revision>
  <dcterms:created xsi:type="dcterms:W3CDTF">2018-03-22T10:47:00Z</dcterms:created>
  <dcterms:modified xsi:type="dcterms:W3CDTF">2018-03-23T03:40:00Z</dcterms:modified>
</cp:coreProperties>
</file>