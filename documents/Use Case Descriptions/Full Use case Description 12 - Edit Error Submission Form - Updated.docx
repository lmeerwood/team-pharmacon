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EB58BE">
        <w:rPr>
          <w:sz w:val="28"/>
          <w:szCs w:val="28"/>
        </w:rPr>
        <w:t>12</w:t>
      </w:r>
      <w:r w:rsidR="00BC466A">
        <w:rPr>
          <w:sz w:val="28"/>
          <w:szCs w:val="28"/>
        </w:rPr>
        <w:t xml:space="preserve">: </w:t>
      </w:r>
      <w:r w:rsidR="00053693">
        <w:rPr>
          <w:sz w:val="28"/>
          <w:szCs w:val="28"/>
        </w:rPr>
        <w:t>Edit Error Submission Form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053693" w:rsidRDefault="00053693" w:rsidP="00053693">
      <w:pPr>
        <w:pStyle w:val="ListParagraph"/>
      </w:pPr>
      <w:r>
        <w:t>When an administrator</w:t>
      </w:r>
    </w:p>
    <w:p w:rsidR="00053693" w:rsidRDefault="00053693" w:rsidP="00053693">
      <w:pPr>
        <w:pStyle w:val="ListParagraph"/>
      </w:pPr>
      <w:r>
        <w:t>Wants to change the data that needs to be sent in each report, they select the option to edit the form</w:t>
      </w:r>
    </w:p>
    <w:p w:rsidR="00053693" w:rsidRDefault="00053693" w:rsidP="00053693">
      <w:pPr>
        <w:pStyle w:val="ListParagraph"/>
      </w:pPr>
      <w:r>
        <w:t>So that the most relevant data can be captured.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053693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 xml:space="preserve">user of the system with </w:t>
      </w:r>
      <w:r w:rsidR="005A33F4">
        <w:t>all rights, including viewing and editing all user data and system properties.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r>
        <w:t>An administrator wants to change the error submission form.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5A33F4">
        <w:t>administrator opens the form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1D6E02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5A33F4">
              <w:t xml:space="preserve">administrator </w:t>
            </w:r>
            <w:r w:rsidR="00FC3BF3">
              <w:t xml:space="preserve">selects options to </w:t>
            </w:r>
            <w:r w:rsidR="001D6E02">
              <w:t>hide or show fields, and applies the changes.</w:t>
            </w:r>
          </w:p>
        </w:tc>
        <w:tc>
          <w:tcPr>
            <w:tcW w:w="4508" w:type="dxa"/>
          </w:tcPr>
          <w:p w:rsidR="00C30076" w:rsidRDefault="007D498F" w:rsidP="001D6E02">
            <w:pPr>
              <w:pStyle w:val="ListParagraph"/>
              <w:ind w:left="0"/>
            </w:pPr>
            <w:r>
              <w:t xml:space="preserve">1.2: </w:t>
            </w:r>
            <w:r w:rsidR="001D6E02">
              <w:t>The selections are saved in a file.</w:t>
            </w:r>
          </w:p>
        </w:tc>
      </w:tr>
      <w:tr w:rsidR="007D498F" w:rsidTr="00C30076">
        <w:tc>
          <w:tcPr>
            <w:tcW w:w="4508" w:type="dxa"/>
          </w:tcPr>
          <w:p w:rsidR="007D498F" w:rsidRDefault="007D498F" w:rsidP="005A33F4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7D498F" w:rsidRDefault="007D498F" w:rsidP="001D6E02">
            <w:pPr>
              <w:pStyle w:val="ListParagraph"/>
              <w:ind w:left="0"/>
            </w:pPr>
            <w:r>
              <w:t xml:space="preserve">1.3: </w:t>
            </w:r>
            <w:r w:rsidR="001D6E02">
              <w:t>The file is read when error form is opened, and used to determine which fields are shown.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1D6E02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</w:t>
            </w:r>
            <w:r w:rsidR="00FC3BF3">
              <w:t xml:space="preserve">administrator </w:t>
            </w:r>
            <w:r w:rsidR="001D6E02">
              <w:t xml:space="preserve">selects options to add, edit, or remove options from the drop-down tables </w:t>
            </w:r>
          </w:p>
        </w:tc>
        <w:tc>
          <w:tcPr>
            <w:tcW w:w="4508" w:type="dxa"/>
          </w:tcPr>
          <w:p w:rsidR="006613FE" w:rsidRDefault="00BF4AA1" w:rsidP="00DD7F36">
            <w:pPr>
              <w:pStyle w:val="ListParagraph"/>
              <w:ind w:left="0"/>
            </w:pPr>
            <w:r>
              <w:t xml:space="preserve">2.2 </w:t>
            </w:r>
            <w:r w:rsidR="00DD7F36">
              <w:t>The changes are applied to the relevant tables in the database.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DD7F3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Exception</w:t>
      </w:r>
      <w:r w:rsidR="00C30076" w:rsidRPr="00C30076">
        <w:rPr>
          <w:color w:val="2E74B5" w:themeColor="accent1" w:themeShade="BF"/>
          <w:sz w:val="28"/>
          <w:szCs w:val="28"/>
        </w:rPr>
        <w:t xml:space="preserve"> Flows</w:t>
      </w:r>
    </w:p>
    <w:p w:rsidR="007D498F" w:rsidRDefault="007D498F" w:rsidP="007D498F">
      <w:pPr>
        <w:pStyle w:val="ListParagraph"/>
        <w:numPr>
          <w:ilvl w:val="1"/>
          <w:numId w:val="3"/>
        </w:numPr>
      </w:pPr>
      <w:r>
        <w:t>Failure flow 1</w:t>
      </w:r>
    </w:p>
    <w:p w:rsidR="007D498F" w:rsidRDefault="007D498F" w:rsidP="007D498F">
      <w:pPr>
        <w:pStyle w:val="ListParagraph"/>
        <w:ind w:left="792"/>
      </w:pPr>
      <w:r>
        <w:t xml:space="preserve">If at step 2.2 of the normal flow the </w:t>
      </w:r>
      <w:r w:rsidR="00DD7F36">
        <w:t>changes</w:t>
      </w:r>
      <w:r>
        <w:t xml:space="preserve"> fail</w:t>
      </w:r>
      <w:r w:rsidR="00DD7F36">
        <w:t>,</w:t>
      </w:r>
      <w:r>
        <w:t xml:space="preserve">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8F" w:rsidTr="00127228"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System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127228">
            <w:r>
              <w:t xml:space="preserve"> </w:t>
            </w:r>
          </w:p>
        </w:tc>
        <w:tc>
          <w:tcPr>
            <w:tcW w:w="4508" w:type="dxa"/>
          </w:tcPr>
          <w:p w:rsidR="007D498F" w:rsidRDefault="007D498F" w:rsidP="00127228">
            <w:r>
              <w:t>2.2.1: The server sends an error message to the user, indicating the problem.</w:t>
            </w:r>
          </w:p>
        </w:tc>
      </w:tr>
    </w:tbl>
    <w:p w:rsidR="007D498F" w:rsidRDefault="007D498F" w:rsidP="00945F69">
      <w:pPr>
        <w:pStyle w:val="ListParagraph"/>
        <w:ind w:left="792"/>
      </w:pPr>
    </w:p>
    <w:p w:rsidR="007D498F" w:rsidRDefault="007D498F" w:rsidP="007D498F">
      <w:pPr>
        <w:pStyle w:val="ListParagraph"/>
        <w:numPr>
          <w:ilvl w:val="1"/>
          <w:numId w:val="3"/>
        </w:numPr>
      </w:pPr>
      <w:r>
        <w:t>User abandoning use case</w:t>
      </w:r>
    </w:p>
    <w:p w:rsidR="007D498F" w:rsidRDefault="007D498F" w:rsidP="007D498F">
      <w:pPr>
        <w:pStyle w:val="ListParagraph"/>
        <w:ind w:left="792"/>
      </w:pPr>
      <w:r>
        <w:t>If at any step of the normal flow the user attempts to close the page,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8F" w:rsidTr="00127228"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System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127228">
            <w:r>
              <w:t xml:space="preserve"> </w:t>
            </w:r>
          </w:p>
        </w:tc>
        <w:tc>
          <w:tcPr>
            <w:tcW w:w="4508" w:type="dxa"/>
          </w:tcPr>
          <w:p w:rsidR="007D498F" w:rsidRDefault="007D498F" w:rsidP="007D498F">
            <w:r>
              <w:t>3.1: The system creates a pop-up prompt asking the user if they want to discard the changes made so far.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7D498F">
            <w:r>
              <w:t>3.2 The user confirms they wish to close the page.</w:t>
            </w:r>
          </w:p>
        </w:tc>
        <w:tc>
          <w:tcPr>
            <w:tcW w:w="4508" w:type="dxa"/>
          </w:tcPr>
          <w:p w:rsidR="007D498F" w:rsidRDefault="007D498F" w:rsidP="007D498F">
            <w:r>
              <w:t>3.3 The page is closed and all changes made are discarded.</w:t>
            </w:r>
          </w:p>
        </w:tc>
      </w:tr>
    </w:tbl>
    <w:p w:rsidR="00C30076" w:rsidRDefault="00C30076" w:rsidP="00E723CF"/>
    <w:p w:rsidR="00C30076" w:rsidRPr="00C30076" w:rsidRDefault="00C30076" w:rsidP="007D498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Post-conditions</w:t>
      </w:r>
    </w:p>
    <w:p w:rsidR="00C30076" w:rsidRDefault="00AC2A9F" w:rsidP="007D498F">
      <w:pPr>
        <w:pStyle w:val="ListParagraph"/>
        <w:numPr>
          <w:ilvl w:val="1"/>
          <w:numId w:val="3"/>
        </w:numPr>
      </w:pPr>
      <w:r>
        <w:t xml:space="preserve">The </w:t>
      </w:r>
      <w:r w:rsidR="0025488B">
        <w:t xml:space="preserve">form should </w:t>
      </w:r>
      <w:r w:rsidR="00907B4A">
        <w:t>hide</w:t>
      </w:r>
      <w:bookmarkStart w:id="0" w:name="_GoBack"/>
      <w:bookmarkEnd w:id="0"/>
      <w:r w:rsidR="00907B4A">
        <w:t xml:space="preserve"> the designated fields.</w:t>
      </w:r>
      <w:r w:rsidR="0025488B">
        <w:t xml:space="preserve"> </w:t>
      </w:r>
    </w:p>
    <w:p w:rsidR="0025488B" w:rsidRPr="00C30076" w:rsidRDefault="0025488B" w:rsidP="007D498F">
      <w:pPr>
        <w:pStyle w:val="ListParagraph"/>
        <w:numPr>
          <w:ilvl w:val="1"/>
          <w:numId w:val="3"/>
        </w:numPr>
      </w:pPr>
      <w:r>
        <w:t xml:space="preserve">The database should be updated to include new </w:t>
      </w:r>
      <w:r w:rsidR="00907B4A">
        <w:t>entries for the drop-down</w:t>
      </w:r>
      <w:r>
        <w:t xml:space="preserve"> fields.</w:t>
      </w:r>
    </w:p>
    <w:sectPr w:rsidR="0025488B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14" w:rsidRDefault="00AC6214" w:rsidP="00FA00EE">
      <w:pPr>
        <w:spacing w:after="0" w:line="240" w:lineRule="auto"/>
      </w:pPr>
      <w:r>
        <w:separator/>
      </w:r>
    </w:p>
  </w:endnote>
  <w:endnote w:type="continuationSeparator" w:id="0">
    <w:p w:rsidR="00AC6214" w:rsidRDefault="00AC6214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14" w:rsidRDefault="00AC6214" w:rsidP="00FA00EE">
      <w:pPr>
        <w:spacing w:after="0" w:line="240" w:lineRule="auto"/>
      </w:pPr>
      <w:r>
        <w:separator/>
      </w:r>
    </w:p>
  </w:footnote>
  <w:footnote w:type="continuationSeparator" w:id="0">
    <w:p w:rsidR="00AC6214" w:rsidRDefault="00AC6214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>Team Pharmacon</w:t>
          </w:r>
        </w:p>
      </w:tc>
    </w:tr>
    <w:tr w:rsidR="00FA00EE" w:rsidTr="00FA00EE">
      <w:tc>
        <w:tcPr>
          <w:tcW w:w="4508" w:type="dxa"/>
        </w:tcPr>
        <w:p w:rsidR="00FA00EE" w:rsidRDefault="00304482" w:rsidP="00053693">
          <w:pPr>
            <w:pStyle w:val="Header"/>
          </w:pPr>
          <w:r>
            <w:t xml:space="preserve">Use-case Specification: </w:t>
          </w:r>
          <w:r w:rsidR="00053693">
            <w:t>Edit Error Submission Form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2B2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735D0D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3693"/>
    <w:rsid w:val="000950E5"/>
    <w:rsid w:val="000C1333"/>
    <w:rsid w:val="001D6E02"/>
    <w:rsid w:val="0025488B"/>
    <w:rsid w:val="00264DB2"/>
    <w:rsid w:val="0027242C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D3425"/>
    <w:rsid w:val="007D498F"/>
    <w:rsid w:val="007E1313"/>
    <w:rsid w:val="00835722"/>
    <w:rsid w:val="00841818"/>
    <w:rsid w:val="00844CAC"/>
    <w:rsid w:val="00866E2C"/>
    <w:rsid w:val="00886AA5"/>
    <w:rsid w:val="008B04A6"/>
    <w:rsid w:val="00900A42"/>
    <w:rsid w:val="00907B4A"/>
    <w:rsid w:val="00945F69"/>
    <w:rsid w:val="00955D81"/>
    <w:rsid w:val="00976EAA"/>
    <w:rsid w:val="009926E6"/>
    <w:rsid w:val="009A20AB"/>
    <w:rsid w:val="009E2880"/>
    <w:rsid w:val="00AA2680"/>
    <w:rsid w:val="00AC2A9F"/>
    <w:rsid w:val="00AC6214"/>
    <w:rsid w:val="00B0131D"/>
    <w:rsid w:val="00B174E8"/>
    <w:rsid w:val="00B26E1E"/>
    <w:rsid w:val="00B27CF9"/>
    <w:rsid w:val="00BC466A"/>
    <w:rsid w:val="00BF4AA1"/>
    <w:rsid w:val="00C019E3"/>
    <w:rsid w:val="00C30076"/>
    <w:rsid w:val="00C36CEA"/>
    <w:rsid w:val="00CE7D19"/>
    <w:rsid w:val="00D01170"/>
    <w:rsid w:val="00D21691"/>
    <w:rsid w:val="00D537CA"/>
    <w:rsid w:val="00D63ED2"/>
    <w:rsid w:val="00DA1253"/>
    <w:rsid w:val="00DD7F36"/>
    <w:rsid w:val="00DF373C"/>
    <w:rsid w:val="00E723CF"/>
    <w:rsid w:val="00EB58BE"/>
    <w:rsid w:val="00F31445"/>
    <w:rsid w:val="00F31C97"/>
    <w:rsid w:val="00F45F43"/>
    <w:rsid w:val="00F61FAF"/>
    <w:rsid w:val="00FA00EE"/>
    <w:rsid w:val="00FB623D"/>
    <w:rsid w:val="00FC3BF3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2</cp:revision>
  <dcterms:created xsi:type="dcterms:W3CDTF">2018-05-27T10:54:00Z</dcterms:created>
  <dcterms:modified xsi:type="dcterms:W3CDTF">2018-05-27T10:54:00Z</dcterms:modified>
</cp:coreProperties>
</file>