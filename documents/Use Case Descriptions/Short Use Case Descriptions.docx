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691" w:rsidRDefault="0012215D" w:rsidP="00C30076">
      <w:pPr>
        <w:pStyle w:val="Heading1"/>
        <w:spacing w:before="0" w:after="120"/>
        <w:jc w:val="center"/>
      </w:pPr>
      <w:r>
        <w:t>Pharmacy Error Tracker</w:t>
      </w:r>
    </w:p>
    <w:p w:rsidR="00C30076" w:rsidRDefault="00372D24" w:rsidP="00C30076">
      <w:pPr>
        <w:pStyle w:val="Heading1"/>
        <w:spacing w:before="0" w:after="120"/>
        <w:jc w:val="center"/>
      </w:pPr>
      <w:r>
        <w:t>Short Use Case Descriptions</w:t>
      </w:r>
    </w:p>
    <w:p w:rsidR="00372D24" w:rsidRPr="00C30076" w:rsidRDefault="00372D24" w:rsidP="00372D24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Use Case 1</w:t>
      </w:r>
      <w:r w:rsidR="00FF170D">
        <w:rPr>
          <w:color w:val="2E74B5" w:themeColor="accent1" w:themeShade="BF"/>
          <w:sz w:val="28"/>
          <w:szCs w:val="28"/>
        </w:rPr>
        <w:t xml:space="preserve"> – Add Error To System</w:t>
      </w:r>
    </w:p>
    <w:p w:rsidR="00372D24" w:rsidRDefault="00372D24" w:rsidP="00372D24">
      <w:pPr>
        <w:pStyle w:val="ListParagraph"/>
      </w:pPr>
      <w:r>
        <w:t xml:space="preserve">When </w:t>
      </w:r>
      <w:r w:rsidR="00FF170D">
        <w:t>a user</w:t>
      </w:r>
    </w:p>
    <w:p w:rsidR="00372D24" w:rsidRDefault="00372D24" w:rsidP="00372D24">
      <w:pPr>
        <w:pStyle w:val="ListParagraph"/>
      </w:pPr>
      <w:r>
        <w:t xml:space="preserve">Wants to </w:t>
      </w:r>
      <w:r w:rsidR="00FF170D">
        <w:t>add an error</w:t>
      </w:r>
      <w:r>
        <w:t xml:space="preserve"> they </w:t>
      </w:r>
      <w:r w:rsidR="00FF170D">
        <w:t>enter the error details into the app</w:t>
      </w:r>
    </w:p>
    <w:p w:rsidR="00372D24" w:rsidRDefault="00372D24" w:rsidP="00372D24">
      <w:pPr>
        <w:pStyle w:val="ListParagraph"/>
      </w:pPr>
      <w:r>
        <w:t xml:space="preserve">So that </w:t>
      </w:r>
      <w:r w:rsidR="00FF170D">
        <w:t>the error can be stored and reported on later.</w:t>
      </w:r>
    </w:p>
    <w:p w:rsidR="00372D24" w:rsidRDefault="00372D24" w:rsidP="00372D24">
      <w:pPr>
        <w:pStyle w:val="ListParagraph"/>
      </w:pPr>
    </w:p>
    <w:p w:rsidR="00372D24" w:rsidRPr="00C30076" w:rsidRDefault="00372D24" w:rsidP="00372D24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Use Case 2</w:t>
      </w:r>
      <w:r w:rsidR="00FF170D">
        <w:rPr>
          <w:color w:val="2E74B5" w:themeColor="accent1" w:themeShade="BF"/>
          <w:sz w:val="28"/>
          <w:szCs w:val="28"/>
        </w:rPr>
        <w:t xml:space="preserve"> – Modify/update Error in System</w:t>
      </w:r>
    </w:p>
    <w:p w:rsidR="00372D24" w:rsidRDefault="00372D24" w:rsidP="00372D24">
      <w:pPr>
        <w:pStyle w:val="ListParagraph"/>
      </w:pPr>
      <w:r>
        <w:t xml:space="preserve">When </w:t>
      </w:r>
      <w:r w:rsidR="00FF170D">
        <w:t>a user</w:t>
      </w:r>
    </w:p>
    <w:p w:rsidR="00372D24" w:rsidRDefault="00372D24" w:rsidP="00372D24">
      <w:pPr>
        <w:pStyle w:val="ListParagraph"/>
      </w:pPr>
      <w:r>
        <w:t xml:space="preserve">Wants to </w:t>
      </w:r>
      <w:r w:rsidR="00FF170D">
        <w:t>modify the details of an error they have entered</w:t>
      </w:r>
      <w:r w:rsidR="008738BE">
        <w:t>,</w:t>
      </w:r>
      <w:r>
        <w:t xml:space="preserve"> they </w:t>
      </w:r>
      <w:r w:rsidR="00FF170D">
        <w:t>edit the error details in the app</w:t>
      </w:r>
    </w:p>
    <w:p w:rsidR="00372D24" w:rsidRDefault="00372D24" w:rsidP="00372D24">
      <w:pPr>
        <w:pStyle w:val="ListParagraph"/>
      </w:pPr>
      <w:r>
        <w:t xml:space="preserve">So that </w:t>
      </w:r>
      <w:r w:rsidR="00FF170D">
        <w:t>the error can be correctly reported on later.</w:t>
      </w:r>
    </w:p>
    <w:p w:rsidR="00372D24" w:rsidRDefault="00372D24" w:rsidP="00372D24">
      <w:pPr>
        <w:pStyle w:val="ListParagraph"/>
        <w:ind w:left="1080"/>
      </w:pPr>
    </w:p>
    <w:p w:rsidR="00372D24" w:rsidRPr="00C30076" w:rsidRDefault="00372D24" w:rsidP="00372D24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Use Case 3</w:t>
      </w:r>
      <w:r w:rsidR="00FF170D">
        <w:rPr>
          <w:color w:val="2E74B5" w:themeColor="accent1" w:themeShade="BF"/>
          <w:sz w:val="28"/>
          <w:szCs w:val="28"/>
        </w:rPr>
        <w:t xml:space="preserve"> – Delete Error from System</w:t>
      </w:r>
    </w:p>
    <w:p w:rsidR="00372D24" w:rsidRDefault="00372D24" w:rsidP="00372D24">
      <w:pPr>
        <w:pStyle w:val="ListParagraph"/>
      </w:pPr>
      <w:r>
        <w:t xml:space="preserve">When </w:t>
      </w:r>
      <w:r w:rsidR="0065506B">
        <w:t>a</w:t>
      </w:r>
      <w:r w:rsidR="008738BE">
        <w:t>n administrator</w:t>
      </w:r>
    </w:p>
    <w:p w:rsidR="00372D24" w:rsidRDefault="00372D24" w:rsidP="00372D24">
      <w:pPr>
        <w:pStyle w:val="ListParagraph"/>
      </w:pPr>
      <w:r>
        <w:t xml:space="preserve">Wants to </w:t>
      </w:r>
      <w:r w:rsidR="008738BE">
        <w:t>remove an error record from the system</w:t>
      </w:r>
      <w:r>
        <w:t xml:space="preserve"> they </w:t>
      </w:r>
      <w:r w:rsidR="008738BE">
        <w:t>select the delete record option and enter the reason</w:t>
      </w:r>
    </w:p>
    <w:p w:rsidR="00372D24" w:rsidRDefault="00372D24" w:rsidP="00372D24">
      <w:pPr>
        <w:pStyle w:val="ListParagraph"/>
      </w:pPr>
      <w:r>
        <w:t xml:space="preserve">So that </w:t>
      </w:r>
      <w:r w:rsidR="008738BE">
        <w:t>so that the deleted record can be reviewed later to ensure integrity.</w:t>
      </w:r>
    </w:p>
    <w:p w:rsidR="00372D24" w:rsidRDefault="00372D24" w:rsidP="00372D24">
      <w:pPr>
        <w:pStyle w:val="ListParagraph"/>
        <w:ind w:left="1080"/>
      </w:pPr>
    </w:p>
    <w:p w:rsidR="00372D24" w:rsidRPr="00C30076" w:rsidRDefault="00372D24" w:rsidP="00372D24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Use Case 4</w:t>
      </w:r>
      <w:r w:rsidR="0065506B">
        <w:rPr>
          <w:color w:val="2E74B5" w:themeColor="accent1" w:themeShade="BF"/>
          <w:sz w:val="28"/>
          <w:szCs w:val="28"/>
        </w:rPr>
        <w:t xml:space="preserve"> – Add a User</w:t>
      </w:r>
    </w:p>
    <w:p w:rsidR="00372D24" w:rsidRDefault="00372D24" w:rsidP="00372D24">
      <w:pPr>
        <w:pStyle w:val="ListParagraph"/>
      </w:pPr>
      <w:r>
        <w:t xml:space="preserve">When </w:t>
      </w:r>
      <w:r w:rsidR="0065506B">
        <w:t>a</w:t>
      </w:r>
      <w:r w:rsidR="008738BE">
        <w:t>n administrator</w:t>
      </w:r>
    </w:p>
    <w:p w:rsidR="00372D24" w:rsidRDefault="00372D24" w:rsidP="00372D24">
      <w:pPr>
        <w:pStyle w:val="ListParagraph"/>
      </w:pPr>
      <w:r>
        <w:t xml:space="preserve">Wants to </w:t>
      </w:r>
      <w:r w:rsidR="0065506B">
        <w:t>add another user to the system</w:t>
      </w:r>
      <w:r w:rsidR="008738BE">
        <w:t>,</w:t>
      </w:r>
      <w:r w:rsidR="0065506B">
        <w:t xml:space="preserve"> </w:t>
      </w:r>
      <w:r>
        <w:t xml:space="preserve">they </w:t>
      </w:r>
      <w:r w:rsidR="0065506B">
        <w:t>enter the user’s details into the app</w:t>
      </w:r>
    </w:p>
    <w:p w:rsidR="00372D24" w:rsidRDefault="00372D24" w:rsidP="00372D24">
      <w:pPr>
        <w:pStyle w:val="ListParagraph"/>
      </w:pPr>
      <w:r>
        <w:t xml:space="preserve">So that </w:t>
      </w:r>
      <w:r w:rsidR="0065506B">
        <w:t>the user can be added to the system</w:t>
      </w:r>
      <w:r w:rsidR="008738BE">
        <w:t>.</w:t>
      </w:r>
    </w:p>
    <w:p w:rsidR="00FF170D" w:rsidRDefault="00FF170D" w:rsidP="00372D24">
      <w:pPr>
        <w:pStyle w:val="ListParagraph"/>
      </w:pPr>
    </w:p>
    <w:p w:rsidR="00FF170D" w:rsidRPr="00C30076" w:rsidRDefault="00FF170D" w:rsidP="00FF170D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Use Case </w:t>
      </w:r>
      <w:r>
        <w:rPr>
          <w:color w:val="2E74B5" w:themeColor="accent1" w:themeShade="BF"/>
          <w:sz w:val="28"/>
          <w:szCs w:val="28"/>
        </w:rPr>
        <w:t>5</w:t>
      </w:r>
      <w:r w:rsidR="0065506B">
        <w:rPr>
          <w:color w:val="2E74B5" w:themeColor="accent1" w:themeShade="BF"/>
          <w:sz w:val="28"/>
          <w:szCs w:val="28"/>
        </w:rPr>
        <w:t xml:space="preserve"> – Manage user details/preferences</w:t>
      </w:r>
    </w:p>
    <w:p w:rsidR="00FF170D" w:rsidRDefault="00FF170D" w:rsidP="00FF170D">
      <w:pPr>
        <w:pStyle w:val="ListParagraph"/>
      </w:pPr>
      <w:r>
        <w:t xml:space="preserve">When </w:t>
      </w:r>
      <w:r w:rsidR="00547BFA">
        <w:t>an admin</w:t>
      </w:r>
    </w:p>
    <w:p w:rsidR="00FF170D" w:rsidRDefault="00FF170D" w:rsidP="00FF170D">
      <w:pPr>
        <w:pStyle w:val="ListParagraph"/>
      </w:pPr>
      <w:r>
        <w:t xml:space="preserve">Wants to </w:t>
      </w:r>
      <w:r w:rsidR="008738BE">
        <w:t xml:space="preserve">change details in </w:t>
      </w:r>
      <w:r w:rsidR="00547BFA">
        <w:t>any</w:t>
      </w:r>
      <w:bookmarkStart w:id="0" w:name="_GoBack"/>
      <w:bookmarkEnd w:id="0"/>
      <w:r w:rsidR="008738BE" w:rsidRPr="008738BE">
        <w:rPr>
          <w:color w:val="FF0000"/>
        </w:rPr>
        <w:t xml:space="preserve"> </w:t>
      </w:r>
      <w:r w:rsidR="008738BE">
        <w:t>user account,</w:t>
      </w:r>
      <w:r>
        <w:t xml:space="preserve"> they </w:t>
      </w:r>
      <w:r w:rsidR="008738BE">
        <w:t>enter the new information into the app</w:t>
      </w:r>
    </w:p>
    <w:p w:rsidR="00FF170D" w:rsidRDefault="00FF170D" w:rsidP="00FF170D">
      <w:pPr>
        <w:pStyle w:val="ListParagraph"/>
      </w:pPr>
      <w:r>
        <w:t xml:space="preserve">So that </w:t>
      </w:r>
      <w:r w:rsidR="008738BE">
        <w:t>the user’s details can be updated.</w:t>
      </w:r>
    </w:p>
    <w:p w:rsidR="00FF170D" w:rsidRDefault="00FF170D" w:rsidP="00FF170D">
      <w:pPr>
        <w:pStyle w:val="ListParagraph"/>
      </w:pPr>
    </w:p>
    <w:p w:rsidR="00FF170D" w:rsidRPr="00C30076" w:rsidRDefault="00FF170D" w:rsidP="00FF170D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Use Case </w:t>
      </w:r>
      <w:r>
        <w:rPr>
          <w:color w:val="2E74B5" w:themeColor="accent1" w:themeShade="BF"/>
          <w:sz w:val="28"/>
          <w:szCs w:val="28"/>
        </w:rPr>
        <w:t>6</w:t>
      </w:r>
      <w:r w:rsidR="00F93EB7">
        <w:rPr>
          <w:color w:val="2E74B5" w:themeColor="accent1" w:themeShade="BF"/>
          <w:sz w:val="28"/>
          <w:szCs w:val="28"/>
        </w:rPr>
        <w:t xml:space="preserve"> – Delete a user</w:t>
      </w:r>
    </w:p>
    <w:p w:rsidR="00FF170D" w:rsidRDefault="00FF170D" w:rsidP="00FF170D">
      <w:pPr>
        <w:pStyle w:val="ListParagraph"/>
      </w:pPr>
      <w:r>
        <w:t xml:space="preserve">When </w:t>
      </w:r>
      <w:r w:rsidR="008738BE">
        <w:t>an administrator</w:t>
      </w:r>
    </w:p>
    <w:p w:rsidR="00FF170D" w:rsidRDefault="00FF170D" w:rsidP="00FF170D">
      <w:pPr>
        <w:pStyle w:val="ListParagraph"/>
      </w:pPr>
      <w:r>
        <w:t xml:space="preserve">Wants to </w:t>
      </w:r>
      <w:r w:rsidR="008738BE">
        <w:t>remove a user from the system,</w:t>
      </w:r>
      <w:r>
        <w:t xml:space="preserve"> they </w:t>
      </w:r>
      <w:r w:rsidR="008738BE">
        <w:t>select the option to delete a user in the app</w:t>
      </w:r>
    </w:p>
    <w:p w:rsidR="00FF170D" w:rsidRDefault="00FF170D" w:rsidP="00FF170D">
      <w:pPr>
        <w:pStyle w:val="ListParagraph"/>
      </w:pPr>
      <w:r>
        <w:t xml:space="preserve">So that </w:t>
      </w:r>
      <w:r w:rsidR="008738BE">
        <w:t>the user will no longer be able to access the system.</w:t>
      </w:r>
    </w:p>
    <w:p w:rsidR="00FF170D" w:rsidRDefault="00FF170D" w:rsidP="00372D24">
      <w:pPr>
        <w:pStyle w:val="ListParagraph"/>
      </w:pPr>
    </w:p>
    <w:p w:rsidR="00FF170D" w:rsidRPr="00C30076" w:rsidRDefault="00FF170D" w:rsidP="00FF170D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Use Case </w:t>
      </w:r>
      <w:r>
        <w:rPr>
          <w:color w:val="2E74B5" w:themeColor="accent1" w:themeShade="BF"/>
          <w:sz w:val="28"/>
          <w:szCs w:val="28"/>
        </w:rPr>
        <w:t>7</w:t>
      </w:r>
      <w:r w:rsidR="00F93EB7">
        <w:rPr>
          <w:color w:val="2E74B5" w:themeColor="accent1" w:themeShade="BF"/>
          <w:sz w:val="28"/>
          <w:szCs w:val="28"/>
        </w:rPr>
        <w:t xml:space="preserve"> – Display report of all submitted errors</w:t>
      </w:r>
    </w:p>
    <w:p w:rsidR="00FF170D" w:rsidRDefault="00FF170D" w:rsidP="00FF170D">
      <w:pPr>
        <w:pStyle w:val="ListParagraph"/>
      </w:pPr>
      <w:r>
        <w:t xml:space="preserve">When </w:t>
      </w:r>
      <w:r w:rsidR="008738BE">
        <w:t>a user</w:t>
      </w:r>
    </w:p>
    <w:p w:rsidR="00FF170D" w:rsidRDefault="00FF170D" w:rsidP="00FF170D">
      <w:pPr>
        <w:pStyle w:val="ListParagraph"/>
      </w:pPr>
      <w:r>
        <w:t xml:space="preserve">Wants to </w:t>
      </w:r>
      <w:r w:rsidR="008738BE">
        <w:t>see a report of submitted errors,</w:t>
      </w:r>
      <w:r>
        <w:t xml:space="preserve"> they </w:t>
      </w:r>
      <w:r w:rsidR="008738BE">
        <w:t>select the option in the menu</w:t>
      </w:r>
    </w:p>
    <w:p w:rsidR="00FF170D" w:rsidRDefault="00FF170D" w:rsidP="00FF170D">
      <w:pPr>
        <w:pStyle w:val="ListParagraph"/>
      </w:pPr>
      <w:r>
        <w:t xml:space="preserve">So that </w:t>
      </w:r>
      <w:r w:rsidR="008738BE">
        <w:t>they can see the automatically-generated report.</w:t>
      </w:r>
    </w:p>
    <w:p w:rsidR="00FF170D" w:rsidRDefault="00FF170D" w:rsidP="00372D24">
      <w:pPr>
        <w:pStyle w:val="ListParagraph"/>
      </w:pPr>
    </w:p>
    <w:p w:rsidR="00FF170D" w:rsidRPr="00C30076" w:rsidRDefault="00FF170D" w:rsidP="00FF170D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Use Case </w:t>
      </w:r>
      <w:r>
        <w:rPr>
          <w:color w:val="2E74B5" w:themeColor="accent1" w:themeShade="BF"/>
          <w:sz w:val="28"/>
          <w:szCs w:val="28"/>
        </w:rPr>
        <w:t>8</w:t>
      </w:r>
      <w:r w:rsidR="00F93EB7">
        <w:rPr>
          <w:color w:val="2E74B5" w:themeColor="accent1" w:themeShade="BF"/>
          <w:sz w:val="28"/>
          <w:szCs w:val="28"/>
        </w:rPr>
        <w:t xml:space="preserve"> – Search/filter errors by specified criteria</w:t>
      </w:r>
    </w:p>
    <w:p w:rsidR="00FF170D" w:rsidRDefault="00FF170D" w:rsidP="00FF170D">
      <w:pPr>
        <w:pStyle w:val="ListParagraph"/>
      </w:pPr>
      <w:r>
        <w:t xml:space="preserve">When </w:t>
      </w:r>
      <w:r w:rsidR="008738BE">
        <w:t>a user</w:t>
      </w:r>
    </w:p>
    <w:p w:rsidR="00FF170D" w:rsidRDefault="00FF170D" w:rsidP="00FF170D">
      <w:pPr>
        <w:pStyle w:val="ListParagraph"/>
      </w:pPr>
      <w:r>
        <w:t xml:space="preserve">Wants to </w:t>
      </w:r>
      <w:r w:rsidR="008738BE">
        <w:t>see errors that fit specific criteria,</w:t>
      </w:r>
      <w:r>
        <w:t xml:space="preserve"> they </w:t>
      </w:r>
      <w:r w:rsidR="008738BE">
        <w:t>use the pop-up filtering menu</w:t>
      </w:r>
    </w:p>
    <w:p w:rsidR="00FF170D" w:rsidRDefault="00FF170D" w:rsidP="00FF170D">
      <w:pPr>
        <w:pStyle w:val="ListParagraph"/>
      </w:pPr>
      <w:r>
        <w:t xml:space="preserve">So that </w:t>
      </w:r>
      <w:r w:rsidR="008738BE">
        <w:t>they can view related errors together.</w:t>
      </w:r>
    </w:p>
    <w:p w:rsidR="00F93EB7" w:rsidRDefault="00F93EB7" w:rsidP="00FF170D">
      <w:pPr>
        <w:pStyle w:val="ListParagraph"/>
      </w:pPr>
    </w:p>
    <w:p w:rsidR="00F93EB7" w:rsidRPr="00C30076" w:rsidRDefault="00F93EB7" w:rsidP="00F93EB7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Use Case </w:t>
      </w:r>
      <w:r>
        <w:rPr>
          <w:color w:val="2E74B5" w:themeColor="accent1" w:themeShade="BF"/>
          <w:sz w:val="28"/>
          <w:szCs w:val="28"/>
        </w:rPr>
        <w:t xml:space="preserve">9 </w:t>
      </w:r>
      <w:r>
        <w:rPr>
          <w:color w:val="2E74B5" w:themeColor="accent1" w:themeShade="BF"/>
          <w:sz w:val="28"/>
          <w:szCs w:val="28"/>
        </w:rPr>
        <w:t xml:space="preserve">– </w:t>
      </w:r>
      <w:r>
        <w:rPr>
          <w:color w:val="2E74B5" w:themeColor="accent1" w:themeShade="BF"/>
          <w:sz w:val="28"/>
          <w:szCs w:val="28"/>
        </w:rPr>
        <w:t>Produce printable report of error data</w:t>
      </w:r>
    </w:p>
    <w:p w:rsidR="00F93EB7" w:rsidRDefault="00F93EB7" w:rsidP="00F93EB7">
      <w:pPr>
        <w:pStyle w:val="ListParagraph"/>
      </w:pPr>
      <w:r>
        <w:t xml:space="preserve">When </w:t>
      </w:r>
      <w:r w:rsidR="001F5FD6">
        <w:t>a user</w:t>
      </w:r>
    </w:p>
    <w:p w:rsidR="00F93EB7" w:rsidRDefault="00F93EB7" w:rsidP="00F93EB7">
      <w:pPr>
        <w:pStyle w:val="ListParagraph"/>
      </w:pPr>
      <w:r>
        <w:t xml:space="preserve">Wants to </w:t>
      </w:r>
      <w:r w:rsidR="001F5FD6">
        <w:t>print a report of the error data</w:t>
      </w:r>
      <w:r w:rsidR="004A1788">
        <w:t>,</w:t>
      </w:r>
      <w:r>
        <w:t xml:space="preserve"> they </w:t>
      </w:r>
      <w:r w:rsidR="004A1788">
        <w:t>select the option in the application</w:t>
      </w:r>
    </w:p>
    <w:p w:rsidR="00F93EB7" w:rsidRDefault="00F93EB7" w:rsidP="00F93EB7">
      <w:pPr>
        <w:pStyle w:val="ListParagraph"/>
      </w:pPr>
      <w:r>
        <w:t xml:space="preserve">So that </w:t>
      </w:r>
      <w:r w:rsidR="004A1788">
        <w:t>the program can create a report in a printable format.</w:t>
      </w:r>
    </w:p>
    <w:p w:rsidR="00F93EB7" w:rsidRDefault="00F93EB7" w:rsidP="00FF170D">
      <w:pPr>
        <w:pStyle w:val="ListParagraph"/>
      </w:pPr>
    </w:p>
    <w:p w:rsidR="00FF170D" w:rsidRDefault="00FF170D" w:rsidP="00372D24">
      <w:pPr>
        <w:pStyle w:val="ListParagraph"/>
      </w:pPr>
    </w:p>
    <w:p w:rsidR="00FF170D" w:rsidRPr="00C30076" w:rsidRDefault="00F93EB7" w:rsidP="00FF170D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  </w:t>
      </w:r>
      <w:r w:rsidR="00FF170D">
        <w:rPr>
          <w:color w:val="2E74B5" w:themeColor="accent1" w:themeShade="BF"/>
          <w:sz w:val="28"/>
          <w:szCs w:val="28"/>
        </w:rPr>
        <w:t xml:space="preserve">Use Case </w:t>
      </w:r>
      <w:r>
        <w:rPr>
          <w:color w:val="2E74B5" w:themeColor="accent1" w:themeShade="BF"/>
          <w:sz w:val="28"/>
          <w:szCs w:val="28"/>
        </w:rPr>
        <w:t>10 – Display graphs/charts/visualisations of monthly errors</w:t>
      </w:r>
    </w:p>
    <w:p w:rsidR="00FF170D" w:rsidRDefault="00FF170D" w:rsidP="00FF170D">
      <w:pPr>
        <w:pStyle w:val="ListParagraph"/>
      </w:pPr>
      <w:r>
        <w:t xml:space="preserve">When </w:t>
      </w:r>
      <w:r w:rsidR="004A1788">
        <w:t>the program</w:t>
      </w:r>
    </w:p>
    <w:p w:rsidR="00FF170D" w:rsidRDefault="00FF170D" w:rsidP="00FF170D">
      <w:pPr>
        <w:pStyle w:val="ListParagraph"/>
      </w:pPr>
      <w:r>
        <w:t xml:space="preserve">Wants to </w:t>
      </w:r>
      <w:r w:rsidR="004A1788">
        <w:t>create a report, it generates charts and visualisations of the data</w:t>
      </w:r>
    </w:p>
    <w:p w:rsidR="00FF170D" w:rsidRDefault="00FF170D" w:rsidP="00FF170D">
      <w:pPr>
        <w:pStyle w:val="ListParagraph"/>
      </w:pPr>
      <w:r>
        <w:t xml:space="preserve">So that </w:t>
      </w:r>
      <w:r w:rsidR="004A1788">
        <w:t>problems/trends/patterns can be more easily seen by the user.</w:t>
      </w:r>
    </w:p>
    <w:p w:rsidR="00F93EB7" w:rsidRDefault="00F93EB7" w:rsidP="00FF170D">
      <w:pPr>
        <w:pStyle w:val="ListParagraph"/>
      </w:pPr>
    </w:p>
    <w:p w:rsidR="00F93EB7" w:rsidRPr="00C30076" w:rsidRDefault="00F93EB7" w:rsidP="00F93EB7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  </w:t>
      </w:r>
      <w:r>
        <w:rPr>
          <w:color w:val="2E74B5" w:themeColor="accent1" w:themeShade="BF"/>
          <w:sz w:val="28"/>
          <w:szCs w:val="28"/>
        </w:rPr>
        <w:t xml:space="preserve">Use Case </w:t>
      </w:r>
      <w:r>
        <w:rPr>
          <w:color w:val="2E74B5" w:themeColor="accent1" w:themeShade="BF"/>
          <w:sz w:val="28"/>
          <w:szCs w:val="28"/>
        </w:rPr>
        <w:t>11</w:t>
      </w:r>
      <w:r>
        <w:rPr>
          <w:color w:val="2E74B5" w:themeColor="accent1" w:themeShade="BF"/>
          <w:sz w:val="28"/>
          <w:szCs w:val="28"/>
        </w:rPr>
        <w:t xml:space="preserve"> – </w:t>
      </w:r>
      <w:r>
        <w:rPr>
          <w:color w:val="2E74B5" w:themeColor="accent1" w:themeShade="BF"/>
          <w:sz w:val="28"/>
          <w:szCs w:val="28"/>
        </w:rPr>
        <w:t>Produce summary of monthly error data and automatically email all users.</w:t>
      </w:r>
    </w:p>
    <w:p w:rsidR="00F93EB7" w:rsidRDefault="00F93EB7" w:rsidP="00F93EB7">
      <w:pPr>
        <w:pStyle w:val="ListParagraph"/>
      </w:pPr>
      <w:r>
        <w:t xml:space="preserve">When </w:t>
      </w:r>
      <w:r w:rsidR="004A1788">
        <w:t>the program</w:t>
      </w:r>
    </w:p>
    <w:p w:rsidR="00F93EB7" w:rsidRDefault="00F93EB7" w:rsidP="00F93EB7">
      <w:pPr>
        <w:pStyle w:val="ListParagraph"/>
      </w:pPr>
      <w:r>
        <w:t xml:space="preserve">Wants to </w:t>
      </w:r>
      <w:r w:rsidR="004A1788">
        <w:t>generate a report summary at the end of a month,</w:t>
      </w:r>
      <w:r>
        <w:t xml:space="preserve"> </w:t>
      </w:r>
      <w:r w:rsidR="004A1788">
        <w:t>it generates a summary with the data and automatically emails it to all registered users’ email addresses</w:t>
      </w:r>
    </w:p>
    <w:p w:rsidR="00F93EB7" w:rsidRDefault="00F93EB7" w:rsidP="00F93EB7">
      <w:pPr>
        <w:pStyle w:val="ListParagraph"/>
      </w:pPr>
      <w:r>
        <w:t xml:space="preserve">So that </w:t>
      </w:r>
      <w:r w:rsidR="004A1788">
        <w:t>the users have a summary of the reported errors.</w:t>
      </w:r>
    </w:p>
    <w:p w:rsidR="00F93EB7" w:rsidRDefault="00F93EB7" w:rsidP="00FF170D">
      <w:pPr>
        <w:pStyle w:val="ListParagraph"/>
      </w:pPr>
    </w:p>
    <w:p w:rsidR="00FF170D" w:rsidRDefault="00FF170D" w:rsidP="00372D24">
      <w:pPr>
        <w:pStyle w:val="ListParagraph"/>
      </w:pPr>
    </w:p>
    <w:p w:rsidR="00372D24" w:rsidRDefault="00372D24" w:rsidP="00372D24">
      <w:pPr>
        <w:pStyle w:val="ListParagraph"/>
        <w:ind w:left="1080"/>
      </w:pPr>
    </w:p>
    <w:p w:rsidR="00C30076" w:rsidRDefault="00C30076" w:rsidP="00C30076"/>
    <w:p w:rsidR="00C30076" w:rsidRDefault="00C30076" w:rsidP="00C30076">
      <w:pPr>
        <w:pStyle w:val="ListParagraph"/>
        <w:ind w:left="1440"/>
      </w:pPr>
    </w:p>
    <w:p w:rsidR="00C30076" w:rsidRDefault="00C30076" w:rsidP="00C30076">
      <w:pPr>
        <w:pStyle w:val="ListParagraph"/>
        <w:ind w:left="1440"/>
      </w:pPr>
    </w:p>
    <w:p w:rsidR="00C30076" w:rsidRPr="00C30076" w:rsidRDefault="00C30076" w:rsidP="00C30076">
      <w:pPr>
        <w:pStyle w:val="ListParagraph"/>
        <w:ind w:left="0"/>
      </w:pPr>
    </w:p>
    <w:sectPr w:rsidR="00C30076" w:rsidRPr="00C30076" w:rsidSect="009E28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5330" w:rsidRDefault="006E5330" w:rsidP="00FA00EE">
      <w:pPr>
        <w:spacing w:after="0" w:line="240" w:lineRule="auto"/>
      </w:pPr>
      <w:r>
        <w:separator/>
      </w:r>
    </w:p>
  </w:endnote>
  <w:endnote w:type="continuationSeparator" w:id="0">
    <w:p w:rsidR="006E5330" w:rsidRDefault="006E5330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5330" w:rsidRDefault="006E5330" w:rsidP="00FA00EE">
      <w:pPr>
        <w:spacing w:after="0" w:line="240" w:lineRule="auto"/>
      </w:pPr>
      <w:r>
        <w:separator/>
      </w:r>
    </w:p>
  </w:footnote>
  <w:footnote w:type="continuationSeparator" w:id="0">
    <w:p w:rsidR="006E5330" w:rsidRDefault="006E5330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A00EE" w:rsidTr="00FA00EE">
      <w:tc>
        <w:tcPr>
          <w:tcW w:w="4508" w:type="dxa"/>
        </w:tcPr>
        <w:p w:rsidR="00FA00EE" w:rsidRDefault="004A1788">
          <w:pPr>
            <w:pStyle w:val="Header"/>
          </w:pPr>
          <w:r>
            <w:t>Pharmacy Error Tracker</w:t>
          </w:r>
        </w:p>
      </w:tc>
      <w:tc>
        <w:tcPr>
          <w:tcW w:w="4508" w:type="dxa"/>
        </w:tcPr>
        <w:p w:rsidR="00FA00EE" w:rsidRDefault="004A1788">
          <w:pPr>
            <w:pStyle w:val="Header"/>
          </w:pPr>
          <w:r>
            <w:t xml:space="preserve">Team </w:t>
          </w:r>
          <w:proofErr w:type="spellStart"/>
          <w:r>
            <w:t>Pharmacon</w:t>
          </w:r>
          <w:proofErr w:type="spellEnd"/>
        </w:p>
      </w:tc>
    </w:tr>
    <w:tr w:rsidR="00FA00EE" w:rsidTr="00FA00EE">
      <w:tc>
        <w:tcPr>
          <w:tcW w:w="4508" w:type="dxa"/>
        </w:tcPr>
        <w:p w:rsidR="00FA00EE" w:rsidRDefault="00372D24">
          <w:pPr>
            <w:pStyle w:val="Header"/>
          </w:pPr>
          <w:r>
            <w:t>Short Use Case Descriptions</w:t>
          </w:r>
        </w:p>
      </w:tc>
      <w:tc>
        <w:tcPr>
          <w:tcW w:w="4508" w:type="dxa"/>
        </w:tcPr>
        <w:p w:rsidR="00FA00EE" w:rsidRDefault="00FA00EE" w:rsidP="004A1788">
          <w:pPr>
            <w:pStyle w:val="Header"/>
          </w:pPr>
          <w:r>
            <w:t xml:space="preserve">Date: </w:t>
          </w:r>
          <w:r w:rsidR="004A1788">
            <w:t>19/03/2018</w:t>
          </w:r>
        </w:p>
      </w:tc>
    </w:tr>
  </w:tbl>
  <w:p w:rsidR="00FA00EE" w:rsidRDefault="00FA00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92"/>
    <w:rsid w:val="0012215D"/>
    <w:rsid w:val="001F5FD6"/>
    <w:rsid w:val="00264DB2"/>
    <w:rsid w:val="003617B5"/>
    <w:rsid w:val="00372D24"/>
    <w:rsid w:val="00423B72"/>
    <w:rsid w:val="004A1788"/>
    <w:rsid w:val="004A6B92"/>
    <w:rsid w:val="00547BFA"/>
    <w:rsid w:val="005575A1"/>
    <w:rsid w:val="00572A52"/>
    <w:rsid w:val="0065506B"/>
    <w:rsid w:val="006E5330"/>
    <w:rsid w:val="007E1313"/>
    <w:rsid w:val="00835722"/>
    <w:rsid w:val="008738BE"/>
    <w:rsid w:val="008B04A6"/>
    <w:rsid w:val="00900A42"/>
    <w:rsid w:val="009A20AB"/>
    <w:rsid w:val="009E2880"/>
    <w:rsid w:val="00AA2680"/>
    <w:rsid w:val="00C30076"/>
    <w:rsid w:val="00D21691"/>
    <w:rsid w:val="00F31445"/>
    <w:rsid w:val="00F61FAF"/>
    <w:rsid w:val="00F93EB7"/>
    <w:rsid w:val="00FA00EE"/>
    <w:rsid w:val="00FF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D30502-94D2-4079-9C9A-5785A2AA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Full Use Case Description Template(1).dotx</Template>
  <TotalTime>1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Tulip</dc:creator>
  <cp:lastModifiedBy>Ryan Smith</cp:lastModifiedBy>
  <cp:revision>3</cp:revision>
  <dcterms:created xsi:type="dcterms:W3CDTF">2018-03-18T22:25:00Z</dcterms:created>
  <dcterms:modified xsi:type="dcterms:W3CDTF">2018-03-18T22:25:00Z</dcterms:modified>
</cp:coreProperties>
</file>