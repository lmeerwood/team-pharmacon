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1691" w:rsidRDefault="00FD4D47" w:rsidP="00C30076">
      <w:pPr>
        <w:pStyle w:val="Heading1"/>
        <w:spacing w:before="0" w:after="120"/>
        <w:jc w:val="center"/>
      </w:pPr>
      <w:r>
        <w:t>Pharmacy Error Tracker</w:t>
      </w:r>
    </w:p>
    <w:p w:rsidR="00C30076" w:rsidRDefault="00466268" w:rsidP="00C30076">
      <w:pPr>
        <w:pStyle w:val="Heading1"/>
        <w:spacing w:before="0" w:after="120"/>
        <w:jc w:val="center"/>
      </w:pPr>
      <w:r>
        <w:t xml:space="preserve">Use </w:t>
      </w:r>
      <w:r w:rsidR="00C30076">
        <w:t>Case</w:t>
      </w:r>
      <w:r w:rsidR="003D0CDE">
        <w:t xml:space="preserve"> </w:t>
      </w:r>
      <w:r w:rsidR="00A74B1B">
        <w:rPr>
          <w:sz w:val="28"/>
          <w:szCs w:val="28"/>
        </w:rPr>
        <w:t>13</w:t>
      </w:r>
      <w:r w:rsidR="00BC466A">
        <w:rPr>
          <w:sz w:val="28"/>
          <w:szCs w:val="28"/>
        </w:rPr>
        <w:t xml:space="preserve">: </w:t>
      </w:r>
      <w:r w:rsidR="00A74B1B">
        <w:rPr>
          <w:sz w:val="28"/>
          <w:szCs w:val="28"/>
        </w:rPr>
        <w:t>Log In</w:t>
      </w:r>
    </w:p>
    <w:p w:rsidR="00C30076" w:rsidRPr="00C30076" w:rsidRDefault="00C30076" w:rsidP="00C30076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 w:rsidRPr="00C30076">
        <w:rPr>
          <w:color w:val="2E74B5" w:themeColor="accent1" w:themeShade="BF"/>
          <w:sz w:val="28"/>
          <w:szCs w:val="28"/>
        </w:rPr>
        <w:t>Brief Description</w:t>
      </w:r>
    </w:p>
    <w:p w:rsidR="00A74B1B" w:rsidRDefault="00A74B1B" w:rsidP="00A74B1B">
      <w:pPr>
        <w:pStyle w:val="ListParagraph"/>
      </w:pPr>
      <w:r>
        <w:t>When a user</w:t>
      </w:r>
    </w:p>
    <w:p w:rsidR="00A74B1B" w:rsidRDefault="00A74B1B" w:rsidP="00A74B1B">
      <w:pPr>
        <w:pStyle w:val="ListParagraph"/>
      </w:pPr>
      <w:r>
        <w:t>Wants to log into the web app so they can start submitting errors, they enter their details on the login screen.</w:t>
      </w:r>
    </w:p>
    <w:p w:rsidR="00A74B1B" w:rsidRDefault="00A74B1B" w:rsidP="00A74B1B">
      <w:pPr>
        <w:pStyle w:val="ListParagraph"/>
      </w:pPr>
      <w:r>
        <w:t>So that they can access the program.</w:t>
      </w:r>
    </w:p>
    <w:p w:rsidR="00C30076" w:rsidRPr="00C30076" w:rsidRDefault="00C30076" w:rsidP="00773A60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 w:rsidRPr="00C30076">
        <w:rPr>
          <w:color w:val="2E74B5" w:themeColor="accent1" w:themeShade="BF"/>
          <w:sz w:val="28"/>
          <w:szCs w:val="28"/>
        </w:rPr>
        <w:t>Actors</w:t>
      </w:r>
    </w:p>
    <w:p w:rsidR="00C30076" w:rsidRDefault="00A74B1B" w:rsidP="00C30076">
      <w:pPr>
        <w:pStyle w:val="ListParagraph"/>
        <w:numPr>
          <w:ilvl w:val="1"/>
          <w:numId w:val="3"/>
        </w:numPr>
      </w:pPr>
      <w:r>
        <w:t>User</w:t>
      </w:r>
    </w:p>
    <w:p w:rsidR="00C30076" w:rsidRDefault="00FD4D47" w:rsidP="00FD4D47">
      <w:pPr>
        <w:pStyle w:val="ListParagraph"/>
        <w:numPr>
          <w:ilvl w:val="0"/>
          <w:numId w:val="6"/>
        </w:numPr>
      </w:pPr>
      <w:r>
        <w:t xml:space="preserve">A </w:t>
      </w:r>
      <w:r w:rsidR="00A74B1B">
        <w:t>basic user of the system, with no additional permissions.</w:t>
      </w:r>
    </w:p>
    <w:p w:rsidR="00C30076" w:rsidRDefault="00C30076" w:rsidP="00C30076">
      <w:pPr>
        <w:pStyle w:val="ListParagraph"/>
        <w:ind w:left="1080"/>
      </w:pPr>
    </w:p>
    <w:p w:rsidR="00C30076" w:rsidRPr="00C30076" w:rsidRDefault="00C30076" w:rsidP="00C30076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 w:rsidRPr="00C30076">
        <w:rPr>
          <w:color w:val="2E74B5" w:themeColor="accent1" w:themeShade="BF"/>
          <w:sz w:val="28"/>
          <w:szCs w:val="28"/>
        </w:rPr>
        <w:t>Pre-Conditions</w:t>
      </w:r>
    </w:p>
    <w:p w:rsidR="009926E6" w:rsidRDefault="005A33F4" w:rsidP="005A33F4">
      <w:pPr>
        <w:pStyle w:val="ListParagraph"/>
        <w:numPr>
          <w:ilvl w:val="1"/>
          <w:numId w:val="3"/>
        </w:numPr>
      </w:pPr>
      <w:proofErr w:type="gramStart"/>
      <w:r>
        <w:t>An</w:t>
      </w:r>
      <w:proofErr w:type="gramEnd"/>
      <w:r>
        <w:t xml:space="preserve"> </w:t>
      </w:r>
      <w:r w:rsidR="00B2068F">
        <w:t>user wants to log in</w:t>
      </w:r>
      <w:r w:rsidR="007C5878">
        <w:t xml:space="preserve"> to the system.</w:t>
      </w:r>
    </w:p>
    <w:p w:rsidR="005A33F4" w:rsidRDefault="005A33F4" w:rsidP="005A33F4">
      <w:pPr>
        <w:pStyle w:val="ListParagraph"/>
        <w:ind w:left="792"/>
      </w:pPr>
    </w:p>
    <w:p w:rsidR="00C30076" w:rsidRDefault="00C30076" w:rsidP="00C30076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 w:rsidRPr="00C30076">
        <w:rPr>
          <w:color w:val="2E74B5" w:themeColor="accent1" w:themeShade="BF"/>
          <w:sz w:val="28"/>
          <w:szCs w:val="28"/>
        </w:rPr>
        <w:t>Normal Flow</w:t>
      </w:r>
    </w:p>
    <w:p w:rsidR="00F31445" w:rsidRPr="00C30076" w:rsidRDefault="00F31445" w:rsidP="00F31445">
      <w:pPr>
        <w:pStyle w:val="ListParagraph"/>
        <w:ind w:left="360"/>
        <w:rPr>
          <w:color w:val="2E74B5" w:themeColor="accent1" w:themeShade="BF"/>
          <w:sz w:val="28"/>
          <w:szCs w:val="28"/>
        </w:rPr>
      </w:pPr>
      <w:r>
        <w:t xml:space="preserve">The use case begins when </w:t>
      </w:r>
      <w:r w:rsidR="00DA1253">
        <w:t xml:space="preserve">the </w:t>
      </w:r>
      <w:r w:rsidR="007C5878">
        <w:t>user opens the log-in page.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30076" w:rsidTr="00C30076">
        <w:tc>
          <w:tcPr>
            <w:tcW w:w="4508" w:type="dxa"/>
          </w:tcPr>
          <w:p w:rsidR="00C30076" w:rsidRDefault="00C30076" w:rsidP="00C30076">
            <w:pPr>
              <w:pStyle w:val="ListParagraph"/>
              <w:ind w:left="0"/>
              <w:jc w:val="center"/>
            </w:pPr>
            <w:r>
              <w:t>Actor</w:t>
            </w:r>
          </w:p>
        </w:tc>
        <w:tc>
          <w:tcPr>
            <w:tcW w:w="4508" w:type="dxa"/>
          </w:tcPr>
          <w:p w:rsidR="00C30076" w:rsidRDefault="00C30076" w:rsidP="00C30076">
            <w:pPr>
              <w:pStyle w:val="ListParagraph"/>
              <w:ind w:left="0"/>
              <w:jc w:val="center"/>
            </w:pPr>
            <w:r>
              <w:t>System</w:t>
            </w:r>
          </w:p>
        </w:tc>
      </w:tr>
      <w:tr w:rsidR="00C30076" w:rsidTr="00C30076">
        <w:tc>
          <w:tcPr>
            <w:tcW w:w="4508" w:type="dxa"/>
          </w:tcPr>
          <w:p w:rsidR="00C30076" w:rsidRDefault="006613FE" w:rsidP="007C5878">
            <w:pPr>
              <w:pStyle w:val="ListParagraph"/>
              <w:ind w:left="0"/>
            </w:pPr>
            <w:r>
              <w:t xml:space="preserve">1.1: </w:t>
            </w:r>
            <w:r w:rsidR="003D0CDE">
              <w:t xml:space="preserve">The </w:t>
            </w:r>
            <w:r w:rsidR="007C5878">
              <w:t>user enters their details into the login form.</w:t>
            </w:r>
          </w:p>
        </w:tc>
        <w:tc>
          <w:tcPr>
            <w:tcW w:w="4508" w:type="dxa"/>
          </w:tcPr>
          <w:p w:rsidR="00C30076" w:rsidRDefault="00244879" w:rsidP="00244879">
            <w:pPr>
              <w:pStyle w:val="ListParagraph"/>
              <w:ind w:left="0"/>
            </w:pPr>
            <w:r>
              <w:t>2.1</w:t>
            </w:r>
            <w:r w:rsidR="006613FE">
              <w:t xml:space="preserve">: The </w:t>
            </w:r>
            <w:r w:rsidR="00466268">
              <w:t xml:space="preserve">server </w:t>
            </w:r>
            <w:r>
              <w:t>receives the login details over the secure connection.</w:t>
            </w:r>
          </w:p>
        </w:tc>
      </w:tr>
      <w:tr w:rsidR="006613FE" w:rsidTr="00C30076">
        <w:tc>
          <w:tcPr>
            <w:tcW w:w="4508" w:type="dxa"/>
          </w:tcPr>
          <w:p w:rsidR="006613FE" w:rsidRDefault="006613FE" w:rsidP="00FC3BF3">
            <w:pPr>
              <w:pStyle w:val="ListParagraph"/>
              <w:ind w:left="0"/>
            </w:pPr>
          </w:p>
        </w:tc>
        <w:tc>
          <w:tcPr>
            <w:tcW w:w="4508" w:type="dxa"/>
          </w:tcPr>
          <w:p w:rsidR="006613FE" w:rsidRDefault="00BF4AA1" w:rsidP="00244879">
            <w:pPr>
              <w:pStyle w:val="ListParagraph"/>
              <w:ind w:left="0"/>
            </w:pPr>
            <w:r>
              <w:t>2.2</w:t>
            </w:r>
            <w:r w:rsidR="00244879">
              <w:t>:</w:t>
            </w:r>
            <w:r>
              <w:t xml:space="preserve"> The server </w:t>
            </w:r>
            <w:r w:rsidR="00244879">
              <w:t>verifies the login details are correct.</w:t>
            </w:r>
          </w:p>
        </w:tc>
      </w:tr>
      <w:tr w:rsidR="00244879" w:rsidTr="00C30076">
        <w:tc>
          <w:tcPr>
            <w:tcW w:w="4508" w:type="dxa"/>
          </w:tcPr>
          <w:p w:rsidR="00244879" w:rsidRDefault="00244879" w:rsidP="00FC3BF3">
            <w:pPr>
              <w:pStyle w:val="ListParagraph"/>
              <w:ind w:left="0"/>
            </w:pPr>
          </w:p>
        </w:tc>
        <w:tc>
          <w:tcPr>
            <w:tcW w:w="4508" w:type="dxa"/>
          </w:tcPr>
          <w:p w:rsidR="00244879" w:rsidRDefault="00244879" w:rsidP="00244879">
            <w:pPr>
              <w:pStyle w:val="ListParagraph"/>
              <w:ind w:left="0"/>
            </w:pPr>
            <w:r>
              <w:t>2.3: The server sends a login token to the user.</w:t>
            </w:r>
          </w:p>
        </w:tc>
      </w:tr>
      <w:tr w:rsidR="00244879" w:rsidTr="00C30076">
        <w:tc>
          <w:tcPr>
            <w:tcW w:w="4508" w:type="dxa"/>
          </w:tcPr>
          <w:p w:rsidR="00244879" w:rsidRDefault="00244879" w:rsidP="00FC3BF3">
            <w:pPr>
              <w:pStyle w:val="ListParagraph"/>
              <w:ind w:left="0"/>
            </w:pPr>
            <w:r>
              <w:t>3.1 The user is logged in, and can access the system.</w:t>
            </w:r>
          </w:p>
        </w:tc>
        <w:tc>
          <w:tcPr>
            <w:tcW w:w="4508" w:type="dxa"/>
          </w:tcPr>
          <w:p w:rsidR="00244879" w:rsidRDefault="00244879" w:rsidP="00244879">
            <w:pPr>
              <w:pStyle w:val="ListParagraph"/>
              <w:ind w:left="0"/>
            </w:pPr>
          </w:p>
        </w:tc>
      </w:tr>
    </w:tbl>
    <w:p w:rsidR="00C30076" w:rsidRDefault="00F31445" w:rsidP="00F31445">
      <w:pPr>
        <w:pStyle w:val="ListParagraph"/>
        <w:ind w:left="360"/>
      </w:pPr>
      <w:r>
        <w:t>The use case ends.</w:t>
      </w:r>
    </w:p>
    <w:p w:rsidR="00F31445" w:rsidRDefault="00F31445" w:rsidP="00C30076">
      <w:pPr>
        <w:pStyle w:val="ListParagraph"/>
        <w:ind w:left="0"/>
      </w:pPr>
    </w:p>
    <w:p w:rsidR="00C30076" w:rsidRPr="00C30076" w:rsidRDefault="00C30076" w:rsidP="00C30076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 w:rsidRPr="00C30076">
        <w:rPr>
          <w:color w:val="2E74B5" w:themeColor="accent1" w:themeShade="BF"/>
          <w:sz w:val="28"/>
          <w:szCs w:val="28"/>
        </w:rPr>
        <w:t>Alternate Flows</w:t>
      </w:r>
    </w:p>
    <w:p w:rsidR="00B174E8" w:rsidRDefault="00B174E8" w:rsidP="00B174E8">
      <w:pPr>
        <w:pStyle w:val="ListParagraph"/>
        <w:numPr>
          <w:ilvl w:val="1"/>
          <w:numId w:val="3"/>
        </w:numPr>
      </w:pPr>
      <w:r>
        <w:t>Failure flow 1</w:t>
      </w:r>
    </w:p>
    <w:p w:rsidR="00B174E8" w:rsidRDefault="00B174E8" w:rsidP="00B174E8">
      <w:pPr>
        <w:pStyle w:val="ListParagraph"/>
        <w:ind w:left="792"/>
      </w:pPr>
      <w:r>
        <w:t xml:space="preserve">If at step </w:t>
      </w:r>
      <w:r w:rsidR="0025488B">
        <w:t>2</w:t>
      </w:r>
      <w:r>
        <w:t>.2</w:t>
      </w:r>
      <w:r>
        <w:t xml:space="preserve"> of the normal flow the</w:t>
      </w:r>
      <w:r>
        <w:t xml:space="preserve"> </w:t>
      </w:r>
      <w:r w:rsidR="00244879">
        <w:t>login details are incorrect</w:t>
      </w:r>
      <w:r>
        <w:t>, then: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174E8" w:rsidTr="00F36275">
        <w:tc>
          <w:tcPr>
            <w:tcW w:w="4508" w:type="dxa"/>
          </w:tcPr>
          <w:p w:rsidR="00B174E8" w:rsidRDefault="00B174E8" w:rsidP="00F36275">
            <w:pPr>
              <w:jc w:val="center"/>
            </w:pPr>
            <w:r>
              <w:t>Actor</w:t>
            </w:r>
          </w:p>
        </w:tc>
        <w:tc>
          <w:tcPr>
            <w:tcW w:w="4508" w:type="dxa"/>
          </w:tcPr>
          <w:p w:rsidR="00B174E8" w:rsidRDefault="00B174E8" w:rsidP="00F36275">
            <w:pPr>
              <w:jc w:val="center"/>
            </w:pPr>
            <w:r>
              <w:t>System</w:t>
            </w:r>
          </w:p>
        </w:tc>
      </w:tr>
      <w:tr w:rsidR="00B174E8" w:rsidTr="00244879">
        <w:trPr>
          <w:trHeight w:val="313"/>
        </w:trPr>
        <w:tc>
          <w:tcPr>
            <w:tcW w:w="4508" w:type="dxa"/>
          </w:tcPr>
          <w:p w:rsidR="00B174E8" w:rsidRDefault="00B174E8" w:rsidP="00F36275">
            <w:r>
              <w:t xml:space="preserve"> </w:t>
            </w:r>
          </w:p>
        </w:tc>
        <w:tc>
          <w:tcPr>
            <w:tcW w:w="4508" w:type="dxa"/>
          </w:tcPr>
          <w:p w:rsidR="0025488B" w:rsidRDefault="00B174E8" w:rsidP="00244879">
            <w:r>
              <w:t>2.2.1: The server sends an error message to the user</w:t>
            </w:r>
            <w:r w:rsidR="00244879">
              <w:t>.</w:t>
            </w:r>
          </w:p>
        </w:tc>
      </w:tr>
    </w:tbl>
    <w:p w:rsidR="005D554F" w:rsidRDefault="005D554F" w:rsidP="00945F69">
      <w:pPr>
        <w:pStyle w:val="ListParagraph"/>
        <w:ind w:left="792"/>
      </w:pPr>
    </w:p>
    <w:p w:rsidR="00C30076" w:rsidRDefault="00C30076" w:rsidP="00E723CF"/>
    <w:p w:rsidR="00C30076" w:rsidRPr="00C30076" w:rsidRDefault="00C30076" w:rsidP="00B174E8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 w:rsidRPr="00C30076">
        <w:rPr>
          <w:color w:val="2E74B5" w:themeColor="accent1" w:themeShade="BF"/>
          <w:sz w:val="28"/>
          <w:szCs w:val="28"/>
        </w:rPr>
        <w:t>Post-conditions</w:t>
      </w:r>
    </w:p>
    <w:p w:rsidR="0025488B" w:rsidRPr="00C30076" w:rsidRDefault="00AC2A9F" w:rsidP="00244879">
      <w:pPr>
        <w:pStyle w:val="ListParagraph"/>
        <w:numPr>
          <w:ilvl w:val="1"/>
          <w:numId w:val="3"/>
        </w:numPr>
      </w:pPr>
      <w:r>
        <w:t>The</w:t>
      </w:r>
      <w:r w:rsidR="00244879">
        <w:t xml:space="preserve"> </w:t>
      </w:r>
      <w:bookmarkStart w:id="0" w:name="_GoBack"/>
      <w:bookmarkEnd w:id="0"/>
      <w:r w:rsidR="00244879">
        <w:t>user should be able to access the system on that device.</w:t>
      </w:r>
    </w:p>
    <w:sectPr w:rsidR="0025488B" w:rsidRPr="00C30076" w:rsidSect="009E2880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09CD" w:rsidRDefault="001A09CD" w:rsidP="00FA00EE">
      <w:pPr>
        <w:spacing w:after="0" w:line="240" w:lineRule="auto"/>
      </w:pPr>
      <w:r>
        <w:separator/>
      </w:r>
    </w:p>
  </w:endnote>
  <w:endnote w:type="continuationSeparator" w:id="0">
    <w:p w:rsidR="001A09CD" w:rsidRDefault="001A09CD" w:rsidP="00FA00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09CD" w:rsidRDefault="001A09CD" w:rsidP="00FA00EE">
      <w:pPr>
        <w:spacing w:after="0" w:line="240" w:lineRule="auto"/>
      </w:pPr>
      <w:r>
        <w:separator/>
      </w:r>
    </w:p>
  </w:footnote>
  <w:footnote w:type="continuationSeparator" w:id="0">
    <w:p w:rsidR="001A09CD" w:rsidRDefault="001A09CD" w:rsidP="00FA00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4508"/>
      <w:gridCol w:w="4508"/>
    </w:tblGrid>
    <w:tr w:rsidR="00FA00EE" w:rsidTr="00FA00EE">
      <w:tc>
        <w:tcPr>
          <w:tcW w:w="4508" w:type="dxa"/>
        </w:tcPr>
        <w:p w:rsidR="00FA00EE" w:rsidRDefault="005D554F">
          <w:pPr>
            <w:pStyle w:val="Header"/>
          </w:pPr>
          <w:r>
            <w:t>Pharmacy Error Tracker</w:t>
          </w:r>
        </w:p>
      </w:tc>
      <w:tc>
        <w:tcPr>
          <w:tcW w:w="4508" w:type="dxa"/>
        </w:tcPr>
        <w:p w:rsidR="00FA00EE" w:rsidRDefault="005D554F">
          <w:pPr>
            <w:pStyle w:val="Header"/>
          </w:pPr>
          <w:r>
            <w:t xml:space="preserve">Team </w:t>
          </w:r>
          <w:proofErr w:type="spellStart"/>
          <w:r>
            <w:t>Pharmacon</w:t>
          </w:r>
          <w:proofErr w:type="spellEnd"/>
        </w:p>
      </w:tc>
    </w:tr>
    <w:tr w:rsidR="00FA00EE" w:rsidTr="00FA00EE">
      <w:tc>
        <w:tcPr>
          <w:tcW w:w="4508" w:type="dxa"/>
        </w:tcPr>
        <w:p w:rsidR="00FA00EE" w:rsidRDefault="00304482" w:rsidP="00A74B1B">
          <w:pPr>
            <w:pStyle w:val="Header"/>
          </w:pPr>
          <w:r>
            <w:t xml:space="preserve">Use-case Specification: </w:t>
          </w:r>
          <w:r w:rsidR="00A74B1B">
            <w:t>Log In</w:t>
          </w:r>
        </w:p>
      </w:tc>
      <w:tc>
        <w:tcPr>
          <w:tcW w:w="4508" w:type="dxa"/>
        </w:tcPr>
        <w:p w:rsidR="00FA00EE" w:rsidRDefault="00B26E1E" w:rsidP="005D554F">
          <w:pPr>
            <w:pStyle w:val="Header"/>
          </w:pPr>
          <w:r>
            <w:t xml:space="preserve">Date: </w:t>
          </w:r>
          <w:r w:rsidR="00DF373C">
            <w:t>23</w:t>
          </w:r>
          <w:r w:rsidR="005D554F">
            <w:t>/03/2018</w:t>
          </w:r>
        </w:p>
      </w:tc>
    </w:tr>
  </w:tbl>
  <w:p w:rsidR="00FA00EE" w:rsidRDefault="00FA00E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951388"/>
    <w:multiLevelType w:val="hybridMultilevel"/>
    <w:tmpl w:val="49E4355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BC2B1A"/>
    <w:multiLevelType w:val="multilevel"/>
    <w:tmpl w:val="8FD692DA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274837F9"/>
    <w:multiLevelType w:val="multilevel"/>
    <w:tmpl w:val="00E828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2C2C49BF"/>
    <w:multiLevelType w:val="hybridMultilevel"/>
    <w:tmpl w:val="05BAED1A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0487572"/>
    <w:multiLevelType w:val="hybridMultilevel"/>
    <w:tmpl w:val="C2968FFA"/>
    <w:lvl w:ilvl="0" w:tplc="4D26FBE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4224A95"/>
    <w:multiLevelType w:val="multilevel"/>
    <w:tmpl w:val="00E828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39680C1D"/>
    <w:multiLevelType w:val="hybridMultilevel"/>
    <w:tmpl w:val="D4CAD864"/>
    <w:lvl w:ilvl="0" w:tplc="DD885CC2">
      <w:numFmt w:val="bullet"/>
      <w:lvlText w:val="-"/>
      <w:lvlJc w:val="left"/>
      <w:pPr>
        <w:ind w:left="1485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7" w15:restartNumberingAfterBreak="0">
    <w:nsid w:val="5EE367F2"/>
    <w:multiLevelType w:val="multilevel"/>
    <w:tmpl w:val="00E828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68000AB7"/>
    <w:multiLevelType w:val="multilevel"/>
    <w:tmpl w:val="00E828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  <w:num w:numId="6">
    <w:abstractNumId w:val="6"/>
  </w:num>
  <w:num w:numId="7">
    <w:abstractNumId w:val="5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B92"/>
    <w:rsid w:val="00010003"/>
    <w:rsid w:val="000102CD"/>
    <w:rsid w:val="00053693"/>
    <w:rsid w:val="000950E5"/>
    <w:rsid w:val="000C1333"/>
    <w:rsid w:val="001A09CD"/>
    <w:rsid w:val="00244879"/>
    <w:rsid w:val="0025488B"/>
    <w:rsid w:val="00264DB2"/>
    <w:rsid w:val="0027242C"/>
    <w:rsid w:val="002774CF"/>
    <w:rsid w:val="00304482"/>
    <w:rsid w:val="0034521D"/>
    <w:rsid w:val="003617B5"/>
    <w:rsid w:val="003D0CDE"/>
    <w:rsid w:val="003D6D4B"/>
    <w:rsid w:val="00423B72"/>
    <w:rsid w:val="00425EE9"/>
    <w:rsid w:val="00466268"/>
    <w:rsid w:val="004A1D62"/>
    <w:rsid w:val="004A6B92"/>
    <w:rsid w:val="005A33F4"/>
    <w:rsid w:val="005C08C8"/>
    <w:rsid w:val="005D554F"/>
    <w:rsid w:val="00626645"/>
    <w:rsid w:val="006613FE"/>
    <w:rsid w:val="00685A7A"/>
    <w:rsid w:val="006B57A4"/>
    <w:rsid w:val="006B72C5"/>
    <w:rsid w:val="00714843"/>
    <w:rsid w:val="00773A60"/>
    <w:rsid w:val="007C5878"/>
    <w:rsid w:val="007D3425"/>
    <w:rsid w:val="007E1313"/>
    <w:rsid w:val="00835722"/>
    <w:rsid w:val="00841818"/>
    <w:rsid w:val="00844CAC"/>
    <w:rsid w:val="00886AA5"/>
    <w:rsid w:val="008B04A6"/>
    <w:rsid w:val="00900A42"/>
    <w:rsid w:val="00945F69"/>
    <w:rsid w:val="00955D81"/>
    <w:rsid w:val="00976EAA"/>
    <w:rsid w:val="009926E6"/>
    <w:rsid w:val="009A20AB"/>
    <w:rsid w:val="009E2880"/>
    <w:rsid w:val="00A74B1B"/>
    <w:rsid w:val="00AA2680"/>
    <w:rsid w:val="00AC2A9F"/>
    <w:rsid w:val="00B0131D"/>
    <w:rsid w:val="00B174E8"/>
    <w:rsid w:val="00B2068F"/>
    <w:rsid w:val="00B26E1E"/>
    <w:rsid w:val="00B27CF9"/>
    <w:rsid w:val="00BC466A"/>
    <w:rsid w:val="00BF4AA1"/>
    <w:rsid w:val="00C30076"/>
    <w:rsid w:val="00C36CEA"/>
    <w:rsid w:val="00CE7D19"/>
    <w:rsid w:val="00D01170"/>
    <w:rsid w:val="00D21691"/>
    <w:rsid w:val="00D537CA"/>
    <w:rsid w:val="00DA1253"/>
    <w:rsid w:val="00DF373C"/>
    <w:rsid w:val="00E723CF"/>
    <w:rsid w:val="00F31445"/>
    <w:rsid w:val="00F31C97"/>
    <w:rsid w:val="00F61FAF"/>
    <w:rsid w:val="00FA00EE"/>
    <w:rsid w:val="00FB623D"/>
    <w:rsid w:val="00FC3BF3"/>
    <w:rsid w:val="00FD4D47"/>
    <w:rsid w:val="00FF5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9D30502-94D2-4079-9C9A-5785A2AA6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2880"/>
  </w:style>
  <w:style w:type="paragraph" w:styleId="Heading1">
    <w:name w:val="heading 1"/>
    <w:basedOn w:val="Normal"/>
    <w:next w:val="Normal"/>
    <w:link w:val="Heading1Char"/>
    <w:uiPriority w:val="9"/>
    <w:qFormat/>
    <w:rsid w:val="00C300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00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00EE"/>
  </w:style>
  <w:style w:type="paragraph" w:styleId="Footer">
    <w:name w:val="footer"/>
    <w:basedOn w:val="Normal"/>
    <w:link w:val="FooterChar"/>
    <w:uiPriority w:val="99"/>
    <w:unhideWhenUsed/>
    <w:rsid w:val="00FA00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00EE"/>
  </w:style>
  <w:style w:type="table" w:styleId="TableGrid">
    <w:name w:val="Table Grid"/>
    <w:basedOn w:val="TableNormal"/>
    <w:uiPriority w:val="39"/>
    <w:rsid w:val="00FA00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3007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300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\Downloads\Full%20Use%20Case%20Description%20Template(1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Full Use Case Description Template(1).dotx</Template>
  <TotalTime>19</TotalTime>
  <Pages>1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Charles Sturt University</Company>
  <LinksUpToDate>false</LinksUpToDate>
  <CharactersWithSpaces>1000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James Tulip</dc:creator>
  <cp:lastModifiedBy>Ryan Smith</cp:lastModifiedBy>
  <cp:revision>3</cp:revision>
  <dcterms:created xsi:type="dcterms:W3CDTF">2018-03-23T05:55:00Z</dcterms:created>
  <dcterms:modified xsi:type="dcterms:W3CDTF">2018-03-23T06:34:00Z</dcterms:modified>
</cp:coreProperties>
</file>