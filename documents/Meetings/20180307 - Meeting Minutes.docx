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77777777" w:rsidR="00551C9D" w:rsidRDefault="00551C9D" w:rsidP="00551C9D">
      <w:pPr>
        <w:pStyle w:val="Heading1"/>
      </w:pPr>
      <w:r>
        <w:t>Date: 07/03/2018</w:t>
      </w:r>
    </w:p>
    <w:p w14:paraId="1D8D2096" w14:textId="77777777" w:rsidR="00551C9D" w:rsidRDefault="00551C9D" w:rsidP="00551C9D"/>
    <w:p w14:paraId="4A27E4D2" w14:textId="3BF4F629" w:rsidR="00551C9D" w:rsidRDefault="00551C9D" w:rsidP="00551C9D">
      <w:r>
        <w:t xml:space="preserve">Chair: </w:t>
      </w:r>
      <w:r w:rsidR="00E47565">
        <w:t>Beau Johnson</w:t>
      </w:r>
    </w:p>
    <w:p w14:paraId="77822D51" w14:textId="26475617" w:rsidR="00551C9D" w:rsidRDefault="00551C9D" w:rsidP="00551C9D">
      <w:r>
        <w:t xml:space="preserve">Secretariat: </w:t>
      </w:r>
      <w:r w:rsidR="00FE65A6">
        <w:t>Leonard Meerwood</w:t>
      </w:r>
    </w:p>
    <w:p w14:paraId="2C7BA4CA" w14:textId="35E17285" w:rsidR="00FE65A6" w:rsidRDefault="00551C9D" w:rsidP="008A06C9">
      <w:r>
        <w:t xml:space="preserve">Attendees: </w:t>
      </w:r>
      <w:r w:rsidR="00FE65A6">
        <w:t>Beau Johnson, Leonard Meerwood</w:t>
      </w:r>
      <w:r w:rsidR="008A06C9">
        <w:t xml:space="preserve">, </w:t>
      </w:r>
      <w:r w:rsidR="00FE65A6">
        <w:t>Ryan</w:t>
      </w:r>
      <w:r w:rsidR="002C772A">
        <w:t xml:space="preserve"> Smith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0055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551C9D" w14:paraId="0F7CD09B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43E81E7A" w:rsidR="00551C9D" w:rsidRPr="00551C9D" w:rsidRDefault="00FE65A6" w:rsidP="00551C9D">
            <w:pPr>
              <w:pStyle w:val="ListParagraph"/>
              <w:numPr>
                <w:ilvl w:val="0"/>
                <w:numId w:val="1"/>
              </w:numPr>
            </w:pPr>
            <w:r>
              <w:t>What to Accomplish for Milestone 1</w:t>
            </w:r>
          </w:p>
        </w:tc>
        <w:tc>
          <w:tcPr>
            <w:tcW w:w="4508" w:type="dxa"/>
          </w:tcPr>
          <w:p w14:paraId="601CC5EA" w14:textId="77777777" w:rsidR="00551C9D" w:rsidRDefault="00FE65A6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Summary</w:t>
            </w:r>
          </w:p>
          <w:p w14:paraId="12C49691" w14:textId="77777777" w:rsidR="00FE65A6" w:rsidRDefault="00FE65A6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Proposal</w:t>
            </w:r>
          </w:p>
          <w:p w14:paraId="629A3ECA" w14:textId="77777777" w:rsidR="00FE65A6" w:rsidRDefault="00FE65A6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Charter</w:t>
            </w:r>
          </w:p>
          <w:p w14:paraId="1111F4C5" w14:textId="77777777" w:rsidR="00FE65A6" w:rsidRDefault="00FE65A6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Push Communication</w:t>
            </w:r>
          </w:p>
          <w:p w14:paraId="09C96D90" w14:textId="434ED652" w:rsidR="00FE65A6" w:rsidRDefault="00FE65A6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version control repository</w:t>
            </w:r>
          </w:p>
        </w:tc>
      </w:tr>
      <w:tr w:rsidR="00551C9D" w14:paraId="2955C3C0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581DD9BD" w:rsidR="00551C9D" w:rsidRPr="00FE65A6" w:rsidRDefault="00FE65A6" w:rsidP="00FE65A6">
            <w:pPr>
              <w:pStyle w:val="ListParagraph"/>
              <w:numPr>
                <w:ilvl w:val="0"/>
                <w:numId w:val="1"/>
              </w:numPr>
            </w:pPr>
            <w:r>
              <w:t xml:space="preserve">How to work on </w:t>
            </w:r>
            <w:r w:rsidR="00A21734">
              <w:t>documentation</w:t>
            </w:r>
          </w:p>
        </w:tc>
        <w:tc>
          <w:tcPr>
            <w:tcW w:w="4508" w:type="dxa"/>
          </w:tcPr>
          <w:p w14:paraId="2E3DFFE1" w14:textId="4D77D482" w:rsidR="00551C9D" w:rsidRDefault="00FE65A6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Consensus reached work on sections in individual documents. Final document will be merged at end.</w:t>
            </w:r>
          </w:p>
          <w:p w14:paraId="4E22D517" w14:textId="3B46F0A0" w:rsidR="001223F4" w:rsidRDefault="001223F4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to be saved to communal OneDrive and then pushed to repository when complete.</w:t>
            </w:r>
          </w:p>
        </w:tc>
      </w:tr>
      <w:tr w:rsidR="00551C9D" w14:paraId="0D18FA9D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524344B1" w:rsidR="00551C9D" w:rsidRPr="001223F4" w:rsidRDefault="001223F4" w:rsidP="001223F4">
            <w:pPr>
              <w:pStyle w:val="ListParagraph"/>
              <w:numPr>
                <w:ilvl w:val="0"/>
                <w:numId w:val="1"/>
              </w:numPr>
            </w:pPr>
            <w:r>
              <w:t>Team Charter</w:t>
            </w:r>
          </w:p>
        </w:tc>
        <w:tc>
          <w:tcPr>
            <w:tcW w:w="4508" w:type="dxa"/>
          </w:tcPr>
          <w:p w14:paraId="660FF438" w14:textId="6951A496" w:rsidR="00551C9D" w:rsidRDefault="001223F4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to discuss later in week when Ryan is available.</w:t>
            </w:r>
          </w:p>
        </w:tc>
      </w:tr>
      <w:tr w:rsidR="00551C9D" w14:paraId="5C49809E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0BAFD461" w:rsidR="00551C9D" w:rsidRPr="001223F4" w:rsidRDefault="001223F4" w:rsidP="001223F4">
            <w:pPr>
              <w:pStyle w:val="ListParagraph"/>
              <w:numPr>
                <w:ilvl w:val="0"/>
                <w:numId w:val="1"/>
              </w:numPr>
            </w:pPr>
            <w:r>
              <w:t>Project parts</w:t>
            </w:r>
          </w:p>
        </w:tc>
        <w:tc>
          <w:tcPr>
            <w:tcW w:w="4508" w:type="dxa"/>
          </w:tcPr>
          <w:p w14:paraId="61837A74" w14:textId="77777777" w:rsidR="00551C9D" w:rsidRDefault="001223F4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 to type up Project Proposal</w:t>
            </w:r>
          </w:p>
          <w:p w14:paraId="3433C852" w14:textId="77777777" w:rsidR="001223F4" w:rsidRDefault="001223F4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to type up Team Charter</w:t>
            </w:r>
          </w:p>
          <w:p w14:paraId="1716AF23" w14:textId="19E983C2" w:rsidR="001223F4" w:rsidRDefault="001223F4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 to type up rest and set up wiki.</w:t>
            </w:r>
          </w:p>
        </w:tc>
      </w:tr>
      <w:tr w:rsidR="00551C9D" w14:paraId="5DDF0130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1E85585E" w:rsidR="00551C9D" w:rsidRPr="00292B61" w:rsidRDefault="00292B61" w:rsidP="00292B61">
            <w:pPr>
              <w:pStyle w:val="ListParagraph"/>
              <w:numPr>
                <w:ilvl w:val="0"/>
                <w:numId w:val="1"/>
              </w:numPr>
            </w:pPr>
            <w:r>
              <w:t xml:space="preserve">Technologies </w:t>
            </w:r>
            <w:r w:rsidR="00A21734">
              <w:t>to</w:t>
            </w:r>
            <w:r w:rsidR="009A61C5">
              <w:t xml:space="preserve"> </w:t>
            </w:r>
            <w:r w:rsidR="00A21734">
              <w:t>b</w:t>
            </w:r>
            <w:r w:rsidR="009A61C5">
              <w:t>e Used</w:t>
            </w:r>
          </w:p>
        </w:tc>
        <w:tc>
          <w:tcPr>
            <w:tcW w:w="4508" w:type="dxa"/>
          </w:tcPr>
          <w:p w14:paraId="20AB1205" w14:textId="1237D4A2" w:rsidR="00551C9D" w:rsidRDefault="009A61C5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Suggested to do native Android app for the front end and use </w:t>
            </w:r>
            <w:proofErr w:type="spellStart"/>
            <w:r>
              <w:t>Redash</w:t>
            </w:r>
            <w:proofErr w:type="spellEnd"/>
            <w:r>
              <w:t xml:space="preserve"> for backend reports.</w:t>
            </w:r>
          </w:p>
        </w:tc>
      </w:tr>
      <w:tr w:rsidR="00551C9D" w14:paraId="55BC109C" w14:textId="77777777" w:rsidTr="005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3D7131" w14:textId="312D656B" w:rsidR="00551C9D" w:rsidRPr="00411542" w:rsidRDefault="008A06C9" w:rsidP="00411542">
            <w:pPr>
              <w:pStyle w:val="ListParagraph"/>
              <w:numPr>
                <w:ilvl w:val="0"/>
                <w:numId w:val="1"/>
              </w:numPr>
            </w:pPr>
            <w:r>
              <w:t>Discussion of technologies and team charter</w:t>
            </w:r>
          </w:p>
        </w:tc>
        <w:tc>
          <w:tcPr>
            <w:tcW w:w="4508" w:type="dxa"/>
          </w:tcPr>
          <w:p w14:paraId="032C4E14" w14:textId="5D4398AE" w:rsidR="008A06C9" w:rsidRDefault="008A06C9" w:rsidP="008A06C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second meeting on Thursday to go over the technologies we want to use and what needs to be in the team charter.</w:t>
            </w:r>
          </w:p>
        </w:tc>
      </w:tr>
      <w:tr w:rsidR="00551C9D" w14:paraId="640734E6" w14:textId="77777777" w:rsidTr="005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6051F" w14:textId="77777777" w:rsidR="00551C9D" w:rsidRDefault="00551C9D" w:rsidP="00551C9D"/>
        </w:tc>
        <w:tc>
          <w:tcPr>
            <w:tcW w:w="4508" w:type="dxa"/>
          </w:tcPr>
          <w:p w14:paraId="6F8F3593" w14:textId="77777777" w:rsidR="00551C9D" w:rsidRDefault="00551C9D" w:rsidP="0055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  <w:bookmarkEnd w:id="0"/>
    </w:tbl>
    <w:p w14:paraId="038535FF" w14:textId="7BF03247" w:rsidR="00A21734" w:rsidRDefault="00A21734" w:rsidP="00551C9D"/>
    <w:p w14:paraId="48C5CA66" w14:textId="77777777" w:rsidR="00A21734" w:rsidRDefault="00A21734">
      <w:r>
        <w:br w:type="page"/>
      </w:r>
    </w:p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58BE67D" w:rsidR="001223F4" w:rsidRPr="00551C9D" w:rsidRDefault="001223F4" w:rsidP="00551C9D">
            <w:pPr>
              <w:pStyle w:val="ListParagraph"/>
              <w:numPr>
                <w:ilvl w:val="0"/>
                <w:numId w:val="4"/>
              </w:numPr>
            </w:pPr>
            <w:r>
              <w:t>Set up Wiki</w:t>
            </w:r>
          </w:p>
        </w:tc>
        <w:tc>
          <w:tcPr>
            <w:tcW w:w="3369" w:type="dxa"/>
          </w:tcPr>
          <w:p w14:paraId="51565058" w14:textId="2B5CD8B1" w:rsidR="001223F4" w:rsidRPr="00551C9D" w:rsidRDefault="001223F4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 Meerwood</w:t>
            </w:r>
          </w:p>
        </w:tc>
        <w:tc>
          <w:tcPr>
            <w:tcW w:w="2556" w:type="dxa"/>
          </w:tcPr>
          <w:p w14:paraId="20B8B860" w14:textId="548C946D" w:rsidR="001223F4" w:rsidRDefault="001223F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Friday </w:t>
            </w:r>
            <w:r w:rsidR="004C39F7">
              <w:t>9</w:t>
            </w:r>
            <w:r>
              <w:t>/03/18</w:t>
            </w: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2781DCEE" w:rsidR="00292B61" w:rsidRPr="00551C9D" w:rsidRDefault="00292B61" w:rsidP="00292B6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Type up Team Summary</w:t>
            </w:r>
          </w:p>
        </w:tc>
        <w:tc>
          <w:tcPr>
            <w:tcW w:w="3369" w:type="dxa"/>
          </w:tcPr>
          <w:p w14:paraId="70D2C2DE" w14:textId="25269516" w:rsidR="00292B61" w:rsidRPr="00551C9D" w:rsidRDefault="00292B61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Leonard Meerwood</w:t>
            </w:r>
          </w:p>
        </w:tc>
        <w:tc>
          <w:tcPr>
            <w:tcW w:w="2556" w:type="dxa"/>
          </w:tcPr>
          <w:p w14:paraId="570C4B34" w14:textId="630292CA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Friday </w:t>
            </w:r>
            <w:r w:rsidR="004C39F7">
              <w:t>9</w:t>
            </w:r>
            <w:r>
              <w:t>/03/18</w:t>
            </w:r>
          </w:p>
        </w:tc>
      </w:tr>
      <w:tr w:rsidR="00292B61" w:rsidRPr="00551C9D" w14:paraId="5AB03797" w14:textId="0DADF73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44C8AE87" w14:textId="5A751FAA" w:rsidR="00292B61" w:rsidRP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  <w:r>
              <w:t>Type up Project Proposal</w:t>
            </w:r>
          </w:p>
        </w:tc>
        <w:tc>
          <w:tcPr>
            <w:tcW w:w="3369" w:type="dxa"/>
          </w:tcPr>
          <w:p w14:paraId="61DC4782" w14:textId="051333F1" w:rsidR="00292B61" w:rsidRPr="00551C9D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Johnson</w:t>
            </w:r>
          </w:p>
        </w:tc>
        <w:tc>
          <w:tcPr>
            <w:tcW w:w="2556" w:type="dxa"/>
          </w:tcPr>
          <w:p w14:paraId="65F1ACFB" w14:textId="75ABCD63" w:rsidR="00292B61" w:rsidRPr="00551C9D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Friday </w:t>
            </w:r>
            <w:r w:rsidR="004C39F7">
              <w:t>9</w:t>
            </w:r>
            <w:r>
              <w:t>/03/18</w:t>
            </w:r>
          </w:p>
        </w:tc>
      </w:tr>
      <w:tr w:rsidR="00292B61" w:rsidRPr="00551C9D" w14:paraId="7A488399" w14:textId="0385F546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1519B2CE" w:rsidR="00292B61" w:rsidRP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  <w:r>
              <w:t>Type up Team Charter</w:t>
            </w:r>
          </w:p>
        </w:tc>
        <w:tc>
          <w:tcPr>
            <w:tcW w:w="3369" w:type="dxa"/>
          </w:tcPr>
          <w:p w14:paraId="3DA5EE01" w14:textId="77777777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</w:t>
            </w:r>
            <w:r w:rsidR="002C772A">
              <w:t xml:space="preserve"> </w:t>
            </w:r>
            <w:r w:rsidR="002C772A">
              <w:t>Smith</w:t>
            </w:r>
          </w:p>
          <w:p w14:paraId="15D728E5" w14:textId="76BFF84F" w:rsidR="004C39F7" w:rsidRPr="00551C9D" w:rsidRDefault="004C39F7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51F3AF9" w14:textId="4211834D" w:rsidR="00292B61" w:rsidRPr="00551C9D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Friday </w:t>
            </w:r>
            <w:r w:rsidR="004C39F7">
              <w:t>9</w:t>
            </w:r>
            <w:r>
              <w:t>/03/18</w:t>
            </w:r>
          </w:p>
        </w:tc>
      </w:tr>
      <w:tr w:rsidR="00292B61" w:rsidRPr="00551C9D" w14:paraId="3195735F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4CD473E9" w:rsid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  <w:r>
              <w:t>Type up Links to Push Communication and Version Control Repository</w:t>
            </w:r>
          </w:p>
        </w:tc>
        <w:tc>
          <w:tcPr>
            <w:tcW w:w="3369" w:type="dxa"/>
          </w:tcPr>
          <w:p w14:paraId="5AF3781D" w14:textId="15D1B28D" w:rsidR="00292B61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 Meerwood</w:t>
            </w:r>
          </w:p>
        </w:tc>
        <w:tc>
          <w:tcPr>
            <w:tcW w:w="2556" w:type="dxa"/>
          </w:tcPr>
          <w:p w14:paraId="4953DEC1" w14:textId="1BAF750E" w:rsidR="00292B61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Friday </w:t>
            </w:r>
            <w:r w:rsidR="004C39F7">
              <w:t>9</w:t>
            </w:r>
            <w:r>
              <w:t>/03/18</w:t>
            </w: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1223F4"/>
    <w:rsid w:val="00292B61"/>
    <w:rsid w:val="002C772A"/>
    <w:rsid w:val="00411542"/>
    <w:rsid w:val="004C39F7"/>
    <w:rsid w:val="005059D4"/>
    <w:rsid w:val="00551C9D"/>
    <w:rsid w:val="008A06C9"/>
    <w:rsid w:val="009A61C5"/>
    <w:rsid w:val="009F18B8"/>
    <w:rsid w:val="00A21734"/>
    <w:rsid w:val="00B332EA"/>
    <w:rsid w:val="00E47565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F21F-9F20-4895-B3E9-68D4E280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Minutes.dotx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Leonard Meerwood</cp:lastModifiedBy>
  <cp:revision>2</cp:revision>
  <cp:lastPrinted>2018-03-07T10:20:00Z</cp:lastPrinted>
  <dcterms:created xsi:type="dcterms:W3CDTF">2018-03-07T11:21:00Z</dcterms:created>
  <dcterms:modified xsi:type="dcterms:W3CDTF">2018-03-07T11:21:00Z</dcterms:modified>
</cp:coreProperties>
</file>