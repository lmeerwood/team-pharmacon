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rsidP="004B3063">
      <w:pPr>
        <w:pStyle w:val="Heading3"/>
      </w:pPr>
      <w:r>
        <w:t>Pharmacy Error Tracker</w:t>
      </w:r>
    </w:p>
    <w:p w14:paraId="71522D00" w14:textId="0327F3E9" w:rsidR="003C7438" w:rsidRDefault="00CF0A4E">
      <w:pPr>
        <w:pStyle w:val="Title"/>
      </w:pPr>
      <w:r>
        <w:t xml:space="preserve">Construction </w:t>
      </w:r>
      <w:r w:rsidR="005F60D0">
        <w:fldChar w:fldCharType="begin"/>
      </w:r>
      <w:r w:rsidR="005F60D0">
        <w:instrText xml:space="preserve"> TITLE  \* MERGEFORMAT </w:instrText>
      </w:r>
      <w:r w:rsidR="005F60D0">
        <w:fldChar w:fldCharType="separate"/>
      </w:r>
      <w:r w:rsidR="00FA2BB5">
        <w:t>Iteration Plan</w:t>
      </w:r>
      <w:r w:rsidR="005F60D0">
        <w:fldChar w:fldCharType="end"/>
      </w:r>
      <w:r w:rsidR="00FB38BC">
        <w:t xml:space="preserve"> </w:t>
      </w:r>
      <w:r w:rsidR="004B3063">
        <w:t>4</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hAnsi="Arial" w:eastAsia="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hAnsi="Arial" w:eastAsia="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1D85596" w:rsidR="003C7438" w:rsidRDefault="00384C76" w:rsidP="00CF0A4E">
            <w:r>
              <w:t>21</w:t>
            </w:r>
            <w:r w:rsidR="00644EAE">
              <w:t>/08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00D43DB1" w:rsidR="003C7438" w:rsidRDefault="00384C76">
            <w:r>
              <w:t>21</w:t>
            </w:r>
            <w:r w:rsidR="00F96BB0">
              <w:t>/08/2018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0E9637C8" w:rsidR="00CF0A4E" w:rsidRDefault="00E15A90">
            <w:r>
              <w:t>5/09</w:t>
            </w:r>
            <w:r w:rsidR="00F96BB0">
              <w:t>/2018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49232DCB" w:rsidR="00CF0A4E" w:rsidRDefault="009264F3">
            <w:r>
              <w:t>27</w:t>
            </w:r>
            <w:r w:rsidR="00F96BB0">
              <w:t>/08/2018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7738B761" w:rsidR="00FB38BC" w:rsidRDefault="009264F3">
            <w:r>
              <w:t>3/</w:t>
            </w:r>
            <w:r w:rsidR="3A14DC2A">
              <w:t>0</w:t>
            </w:r>
            <w:r w:rsidR="00E15A90">
              <w:t>9</w:t>
            </w:r>
            <w:r w:rsidR="3A14DC2A">
              <w:t>/2018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54D06C35" w:rsidR="003C7438" w:rsidRDefault="00E15A90">
            <w:r>
              <w:t>3/09</w:t>
            </w:r>
            <w:r w:rsidR="3A14DC2A">
              <w:t>/2018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71522D1D" w14:textId="47B6EE52" w:rsidR="00CF0A4E" w:rsidRPr="00CF0A4E" w:rsidRDefault="00194A5E" w:rsidP="00194A5E">
      <w:r>
        <w:rPr>
          <w:u w:val="single"/>
        </w:rPr>
        <w:t>Documentation</w:t>
      </w:r>
      <w:r w:rsidR="671CE2C0" w:rsidRPr="671CE2C0">
        <w:rPr>
          <w:u w:val="single"/>
        </w:rPr>
        <w:t>:</w:t>
      </w:r>
      <w:r w:rsidR="3A14DC2A">
        <w:br/>
      </w:r>
      <w:r w:rsidR="3A14DC2A">
        <w:br/>
      </w:r>
      <w:r w:rsidR="671CE2C0">
        <w:t xml:space="preserve">1: </w:t>
      </w:r>
      <w:r>
        <w:t>Complete User Guide for each use case</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D19E508" w:rsidR="00CF0A4E" w:rsidRDefault="00194A5E" w:rsidP="671CE2C0">
      <w:pPr>
        <w:rPr>
          <w:color w:val="0000FF"/>
        </w:rPr>
      </w:pPr>
      <w:r>
        <w:t>1</w:t>
      </w:r>
      <w:r w:rsidR="671CE2C0">
        <w:t xml:space="preserve">: Write UAT Test Scripts and Complete UAT Testing for Use Cases </w:t>
      </w:r>
      <w:r>
        <w:t>not yet tested</w:t>
      </w:r>
      <w:r w:rsidR="671CE2C0">
        <w:t>.</w:t>
      </w:r>
      <w:r w:rsidR="3A14DC2A">
        <w:br/>
      </w:r>
    </w:p>
    <w:p w14:paraId="71522D21" w14:textId="69DD3C3E" w:rsidR="00C40D04" w:rsidRDefault="3A14DC2A" w:rsidP="5B242018">
      <w:pPr>
        <w:pStyle w:val="Heading1"/>
        <w:rPr>
          <w:vanish/>
        </w:rPr>
      </w:pPr>
      <w:r>
        <w:t>3.  Evaluation criteria</w:t>
      </w:r>
    </w:p>
    <w:p w14:paraId="71522D24" w14:textId="3651D883" w:rsidR="00C40D04" w:rsidRDefault="00AD1DED" w:rsidP="00AD1DED">
      <w:r>
        <w:rPr>
          <w:vanish/>
        </w:rPr>
        <w:t xml:space="preserve">1. </w:t>
      </w:r>
      <w:r w:rsidRPr="00AD1DED">
        <w:t>Use cases are implemented in the production environment.</w:t>
      </w:r>
      <w:r>
        <w:br/>
      </w:r>
      <w: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74E03AB6" w14:textId="2FD5265F" w:rsidR="00F96BB0" w:rsidRPr="00FA5687" w:rsidRDefault="3A14DC2A" w:rsidP="00EF62C3">
      <w:pPr>
        <w:pStyle w:val="BodyText"/>
        <w:ind w:left="0"/>
        <w:rPr>
          <w:sz w:val="16"/>
          <w:szCs w:val="16"/>
        </w:rPr>
      </w:pPr>
      <w:r>
        <w:t>The following Work Items will be addressed in this iteration:</w:t>
      </w:r>
    </w:p>
    <w:tbl>
      <w:tblPr>
        <w:tblW w:w="1082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551"/>
        <w:gridCol w:w="1559"/>
        <w:gridCol w:w="1276"/>
        <w:gridCol w:w="850"/>
        <w:gridCol w:w="868"/>
        <w:gridCol w:w="855"/>
      </w:tblGrid>
      <w:tr w:rsidR="00977FFC" w:rsidRPr="009D6937" w14:paraId="71522D31" w14:textId="77777777" w:rsidTr="0F9F8188">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Name or key words of description</w:t>
            </w:r>
          </w:p>
        </w:tc>
        <w:tc>
          <w:tcPr>
            <w:tcW w:w="2551"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Outcome</w:t>
            </w:r>
          </w:p>
        </w:tc>
        <w:tc>
          <w:tcPr>
            <w:tcW w:w="1559"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State</w:t>
            </w:r>
          </w:p>
        </w:tc>
        <w:tc>
          <w:tcPr>
            <w:tcW w:w="1276"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Assigned to (name)</w:t>
            </w:r>
          </w:p>
        </w:tc>
        <w:tc>
          <w:tcPr>
            <w:tcW w:w="850"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 xml:space="preserve">Hours worked </w:t>
            </w:r>
          </w:p>
        </w:tc>
        <w:tc>
          <w:tcPr>
            <w:tcW w:w="855"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 xml:space="preserve">Estimate of hours remaining </w:t>
            </w:r>
          </w:p>
        </w:tc>
      </w:tr>
      <w:tr w:rsidR="00B620D9" w14:paraId="0FC5C812" w14:textId="77777777" w:rsidTr="0F9F8188">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551" w:type="dxa"/>
          </w:tcPr>
          <w:p w14:paraId="3EA18867" w14:textId="5BB3AEA1" w:rsidR="00B620D9" w:rsidRDefault="00B620D9" w:rsidP="00B620D9">
            <w:r>
              <w:t>Ability for an administrator to delete a user from the system, preventing that set of login details from being usable.</w:t>
            </w:r>
          </w:p>
        </w:tc>
        <w:tc>
          <w:tcPr>
            <w:tcW w:w="1559" w:type="dxa"/>
            <w:shd w:val="clear" w:color="auto" w:fill="auto"/>
            <w:noWrap/>
          </w:tcPr>
          <w:p w14:paraId="61F6A58E" w14:textId="6B48365C" w:rsidR="00B620D9" w:rsidRDefault="005F60D0" w:rsidP="00B620D9">
            <w:hyperlink r:id="rId7">
              <w:r w:rsidR="4CAA37D1" w:rsidRPr="4CAA37D1">
                <w:rPr>
                  <w:rStyle w:val="Hyperlink"/>
                </w:rPr>
                <w:t>Incomplete</w:t>
              </w:r>
            </w:hyperlink>
          </w:p>
        </w:tc>
        <w:tc>
          <w:tcPr>
            <w:tcW w:w="1276" w:type="dxa"/>
            <w:shd w:val="clear" w:color="auto" w:fill="auto"/>
            <w:noWrap/>
          </w:tcPr>
          <w:p w14:paraId="2E26CA3E" w14:textId="6AA519C3" w:rsidR="00B620D9" w:rsidRDefault="00B620D9" w:rsidP="00B620D9">
            <w:r w:rsidRPr="69F237D0">
              <w:t>Ryan</w:t>
            </w:r>
          </w:p>
        </w:tc>
        <w:tc>
          <w:tcPr>
            <w:tcW w:w="850"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2C3F721C" w:rsidR="00B620D9" w:rsidRDefault="4544B354" w:rsidP="00B620D9">
            <w:pPr>
              <w:rPr>
                <w:lang w:eastAsia="ja-JP"/>
              </w:rPr>
            </w:pPr>
            <w:r w:rsidRPr="4544B354">
              <w:rPr>
                <w:lang w:eastAsia="ja-JP"/>
              </w:rPr>
              <w:t>3</w:t>
            </w:r>
          </w:p>
        </w:tc>
        <w:tc>
          <w:tcPr>
            <w:tcW w:w="855" w:type="dxa"/>
            <w:shd w:val="clear" w:color="auto" w:fill="auto"/>
            <w:noWrap/>
          </w:tcPr>
          <w:p w14:paraId="67920278" w14:textId="57EF40E7" w:rsidR="00B620D9" w:rsidRDefault="473E5188" w:rsidP="00B620D9">
            <w:pPr>
              <w:rPr>
                <w:lang w:eastAsia="ja-JP"/>
              </w:rPr>
            </w:pPr>
            <w:r w:rsidRPr="473E5188">
              <w:rPr>
                <w:lang w:eastAsia="ja-JP"/>
              </w:rPr>
              <w:t>3</w:t>
            </w:r>
          </w:p>
        </w:tc>
      </w:tr>
      <w:tr w:rsidR="00B620D9" w14:paraId="45F25E9A" w14:textId="77777777" w:rsidTr="0F9F8188">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551"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559" w:type="dxa"/>
            <w:shd w:val="clear" w:color="auto" w:fill="auto"/>
            <w:noWrap/>
          </w:tcPr>
          <w:p w14:paraId="609F44EB" w14:textId="77777777" w:rsidR="00B620D9" w:rsidRDefault="00B620D9" w:rsidP="00B620D9">
            <w:r w:rsidRPr="69F237D0">
              <w:t>Incomplete</w:t>
            </w:r>
          </w:p>
          <w:p w14:paraId="5559B5E7" w14:textId="359F77CA" w:rsidR="00DE286D" w:rsidRDefault="005F60D0" w:rsidP="00B620D9">
            <w:hyperlink r:id="rId8" w:history="1">
              <w:r w:rsidR="00DE286D" w:rsidRPr="00DE286D">
                <w:rPr>
                  <w:rStyle w:val="Hyperlink"/>
                </w:rPr>
                <w:t>(Beau’s Work)</w:t>
              </w:r>
            </w:hyperlink>
          </w:p>
          <w:p w14:paraId="4E3EC2AC" w14:textId="511A8566" w:rsidR="00DE286D" w:rsidRDefault="005F60D0" w:rsidP="00B620D9">
            <w:hyperlink r:id="rId9" w:history="1">
              <w:r w:rsidR="00FD774D" w:rsidRPr="00FD774D">
                <w:rPr>
                  <w:rStyle w:val="Hyperlink"/>
                </w:rPr>
                <w:t>(Lenny’s Work)</w:t>
              </w:r>
            </w:hyperlink>
          </w:p>
        </w:tc>
        <w:tc>
          <w:tcPr>
            <w:tcW w:w="1276" w:type="dxa"/>
            <w:shd w:val="clear" w:color="auto" w:fill="auto"/>
            <w:noWrap/>
          </w:tcPr>
          <w:p w14:paraId="411CFF8E" w14:textId="4392394C" w:rsidR="00B620D9" w:rsidRDefault="00B620D9" w:rsidP="00B620D9">
            <w:r w:rsidRPr="69F237D0">
              <w:t>Beau</w:t>
            </w:r>
            <w:r w:rsidR="00517DFC">
              <w:t>/Lenny</w:t>
            </w:r>
          </w:p>
        </w:tc>
        <w:tc>
          <w:tcPr>
            <w:tcW w:w="850" w:type="dxa"/>
          </w:tcPr>
          <w:p w14:paraId="47C71A2B" w14:textId="6BAF0FF3" w:rsidR="00B620D9" w:rsidRDefault="52B33FAE" w:rsidP="00B620D9">
            <w:pPr>
              <w:rPr>
                <w:lang w:eastAsia="ja-JP"/>
              </w:rPr>
            </w:pPr>
            <w:r w:rsidRPr="52B33FAE">
              <w:rPr>
                <w:lang w:eastAsia="ja-JP"/>
              </w:rPr>
              <w:t>5</w:t>
            </w:r>
          </w:p>
        </w:tc>
        <w:tc>
          <w:tcPr>
            <w:tcW w:w="868" w:type="dxa"/>
            <w:shd w:val="clear" w:color="auto" w:fill="auto"/>
            <w:noWrap/>
          </w:tcPr>
          <w:p w14:paraId="571BE80B" w14:textId="12425E68" w:rsidR="00B620D9" w:rsidRDefault="009B70EE" w:rsidP="00B620D9">
            <w:pPr>
              <w:rPr>
                <w:lang w:eastAsia="ja-JP"/>
              </w:rPr>
            </w:pPr>
            <w:r>
              <w:rPr>
                <w:lang w:eastAsia="ja-JP"/>
              </w:rPr>
              <w:t>20</w:t>
            </w:r>
          </w:p>
        </w:tc>
        <w:tc>
          <w:tcPr>
            <w:tcW w:w="855" w:type="dxa"/>
            <w:shd w:val="clear" w:color="auto" w:fill="auto"/>
            <w:noWrap/>
          </w:tcPr>
          <w:p w14:paraId="310DD34C" w14:textId="6BAF0FF3" w:rsidR="00B620D9" w:rsidRDefault="52B33FAE" w:rsidP="00B620D9">
            <w:pPr>
              <w:rPr>
                <w:lang w:eastAsia="ja-JP"/>
              </w:rPr>
            </w:pPr>
            <w:r w:rsidRPr="52B33FAE">
              <w:rPr>
                <w:lang w:eastAsia="ja-JP"/>
              </w:rPr>
              <w:t>5</w:t>
            </w:r>
          </w:p>
        </w:tc>
      </w:tr>
      <w:tr w:rsidR="00194A5E" w14:paraId="7EC7D058"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2F7EB" w14:textId="30EFA871" w:rsidR="00194A5E" w:rsidRPr="69F237D0" w:rsidRDefault="00194A5E" w:rsidP="00B620D9">
            <w:pPr>
              <w:rPr>
                <w:lang w:eastAsia="ja-JP"/>
              </w:rPr>
            </w:pPr>
            <w:r>
              <w:rPr>
                <w:lang w:eastAsia="ja-JP"/>
              </w:rPr>
              <w:t>4.1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C7D92F7" w14:textId="4EB14169" w:rsidR="00194A5E" w:rsidRPr="69F237D0" w:rsidRDefault="00EC444D" w:rsidP="00B620D9">
            <w:pPr>
              <w:rPr>
                <w:lang w:eastAsia="ja-JP"/>
              </w:rPr>
            </w:pPr>
            <w:r>
              <w:rPr>
                <w:lang w:eastAsia="ja-JP"/>
              </w:rPr>
              <w:t xml:space="preserve">Fix screen user is </w:t>
            </w:r>
            <w:r>
              <w:rPr>
                <w:lang w:eastAsia="ja-JP"/>
              </w:rPr>
              <w:lastRenderedPageBreak/>
              <w:t>presented with when app is loaded</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BE818" w14:textId="706B46C2" w:rsidR="00194A5E" w:rsidRPr="69F237D0" w:rsidRDefault="0027764E" w:rsidP="00B620D9">
            <w:pPr>
              <w:rPr>
                <w:lang w:eastAsia="ja-JP"/>
              </w:rPr>
            </w:pPr>
            <w:r>
              <w:rPr>
                <w:lang w:eastAsia="ja-JP"/>
              </w:rPr>
              <w:lastRenderedPageBreak/>
              <w:t xml:space="preserve">Correct screen user is </w:t>
            </w:r>
            <w:r>
              <w:rPr>
                <w:lang w:eastAsia="ja-JP"/>
              </w:rPr>
              <w:lastRenderedPageBreak/>
              <w:t>presented with when starting P.E.T to be login screen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B4121E0" w14:textId="7AD2F295" w:rsidR="00194A5E" w:rsidRDefault="005F60D0" w:rsidP="00B620D9">
            <w:hyperlink r:id="rId10" w:history="1">
              <w:r w:rsidR="008D2714" w:rsidRPr="00AE5EF8">
                <w:rPr>
                  <w:rStyle w:val="Hyperlink"/>
                </w:rPr>
                <w:t>Complete</w:t>
              </w:r>
            </w:hyperlink>
          </w:p>
          <w:p w14:paraId="1693A2CE" w14:textId="77777777" w:rsidR="008D2714" w:rsidRDefault="008D2714" w:rsidP="00B620D9">
            <w:pPr>
              <w:rPr>
                <w:lang w:eastAsia="ja-JP"/>
              </w:rPr>
            </w:pPr>
          </w:p>
          <w:p w14:paraId="7483BCCE" w14:textId="4CBD55DB" w:rsidR="008D2714" w:rsidRPr="69F237D0" w:rsidRDefault="008D2714" w:rsidP="00B620D9">
            <w:pPr>
              <w:rPr>
                <w:lang w:eastAsia="ja-JP"/>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8ACC446" w14:textId="77777777" w:rsidR="00194A5E" w:rsidRDefault="004F2CB5" w:rsidP="00B620D9">
            <w:r>
              <w:lastRenderedPageBreak/>
              <w:t>Lenny</w:t>
            </w:r>
          </w:p>
          <w:p w14:paraId="79E2834C" w14:textId="77777777" w:rsidR="008D2714" w:rsidRDefault="008D2714" w:rsidP="00B620D9">
            <w:pPr>
              <w:rPr>
                <w:lang w:eastAsia="ja-JP"/>
              </w:rPr>
            </w:pPr>
          </w:p>
          <w:p w14:paraId="7CEF0DBD" w14:textId="66F25638" w:rsidR="008D2714" w:rsidRPr="69F237D0" w:rsidRDefault="008D2714" w:rsidP="00B620D9">
            <w:pPr>
              <w:rPr>
                <w:lang w:eastAsia="ja-JP"/>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F02DE" w14:textId="5E6DBA70" w:rsidR="00194A5E" w:rsidRPr="69F237D0" w:rsidRDefault="004F2CB5" w:rsidP="00B620D9">
            <w:pPr>
              <w:rPr>
                <w:lang w:eastAsia="ja-JP"/>
              </w:rPr>
            </w:pPr>
            <w:r>
              <w:lastRenderedPageBreak/>
              <w:t>5</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0A02436" w14:textId="3C5131E5" w:rsidR="00194A5E" w:rsidRDefault="008D2714" w:rsidP="00B620D9">
            <w:r>
              <w:t>4</w:t>
            </w:r>
          </w:p>
          <w:p w14:paraId="7584C07F" w14:textId="77777777" w:rsidR="008D2714" w:rsidRDefault="008D2714" w:rsidP="00B620D9">
            <w:pPr>
              <w:rPr>
                <w:lang w:eastAsia="ja-JP"/>
              </w:rPr>
            </w:pPr>
          </w:p>
          <w:p w14:paraId="614DFE8D" w14:textId="2A9A1E2F" w:rsidR="008D2714" w:rsidRDefault="008D2714" w:rsidP="00B620D9">
            <w:pPr>
              <w:rPr>
                <w:lang w:eastAsia="ja-JP"/>
              </w:rPr>
            </w:pP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82B4377" w14:textId="56D58435" w:rsidR="00194A5E" w:rsidRPr="69F237D0" w:rsidRDefault="008D2714" w:rsidP="00B620D9">
            <w:pPr>
              <w:rPr>
                <w:lang w:eastAsia="ja-JP"/>
              </w:rPr>
            </w:pPr>
            <w:r>
              <w:lastRenderedPageBreak/>
              <w:t>0</w:t>
            </w:r>
          </w:p>
        </w:tc>
      </w:tr>
      <w:tr w:rsidR="009457D7" w14:paraId="0994DB35"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4B1C8" w14:textId="612D39B2" w:rsidR="009457D7" w:rsidRDefault="009457D7" w:rsidP="00B620D9">
            <w:pPr>
              <w:rPr>
                <w:lang w:eastAsia="ja-JP"/>
              </w:rPr>
            </w:pPr>
            <w:r>
              <w:rPr>
                <w:lang w:eastAsia="ja-JP"/>
              </w:rPr>
              <w:t>4.2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7451083" w14:textId="345CF0CC" w:rsidR="009457D7" w:rsidRDefault="00F713B3" w:rsidP="00B620D9">
            <w:pPr>
              <w:rPr>
                <w:lang w:eastAsia="ja-JP"/>
              </w:rPr>
            </w:pPr>
            <w:r>
              <w:rPr>
                <w:lang w:eastAsia="ja-JP"/>
              </w:rPr>
              <w:t>UAT testing to be completed for all use cases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736AC" w14:textId="448BEC2D" w:rsidR="009457D7" w:rsidRDefault="00F713B3" w:rsidP="00B620D9">
            <w:pPr>
              <w:rPr>
                <w:lang w:eastAsia="ja-JP"/>
              </w:rPr>
            </w:pPr>
            <w:r>
              <w:rPr>
                <w:lang w:eastAsia="ja-JP"/>
              </w:rPr>
              <w:t>All use cases work as expected</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E1D959C" w14:textId="351B7B2D" w:rsidR="006766AD" w:rsidRDefault="006766AD" w:rsidP="00B620D9">
            <w:r>
              <w:t>Completed:</w:t>
            </w:r>
          </w:p>
          <w:p w14:paraId="7A5148D5" w14:textId="6478054C" w:rsidR="006766AD" w:rsidRDefault="473E5188" w:rsidP="00B620D9">
            <w:r>
              <w:t xml:space="preserve">- </w:t>
            </w:r>
            <w:hyperlink r:id="rId11">
              <w:r w:rsidRPr="473E5188">
                <w:rPr>
                  <w:rStyle w:val="Hyperlink"/>
                </w:rPr>
                <w:t>Add Error Type</w:t>
              </w:r>
            </w:hyperlink>
          </w:p>
          <w:p w14:paraId="79BFF48F" w14:textId="2E07F2C0" w:rsidR="006766AD" w:rsidRDefault="473E5188" w:rsidP="006766AD">
            <w:r>
              <w:t xml:space="preserve">- </w:t>
            </w:r>
            <w:hyperlink r:id="rId12">
              <w:r w:rsidRPr="473E5188">
                <w:rPr>
                  <w:rStyle w:val="Hyperlink"/>
                </w:rPr>
                <w:t>Search Error Type</w:t>
              </w:r>
            </w:hyperlink>
          </w:p>
          <w:p w14:paraId="4801F273" w14:textId="509723E0" w:rsidR="006766AD" w:rsidRDefault="473E5188" w:rsidP="006766AD">
            <w:r>
              <w:t xml:space="preserve">- </w:t>
            </w:r>
            <w:hyperlink r:id="rId13">
              <w:r w:rsidRPr="473E5188">
                <w:rPr>
                  <w:rStyle w:val="Hyperlink"/>
                </w:rPr>
                <w:t>Update Error Type</w:t>
              </w:r>
            </w:hyperlink>
          </w:p>
          <w:p w14:paraId="0F6CA585" w14:textId="689E4B29" w:rsidR="006766AD" w:rsidRDefault="473E5188" w:rsidP="006766AD">
            <w:r>
              <w:t xml:space="preserve">- </w:t>
            </w:r>
            <w:hyperlink r:id="rId14">
              <w:r w:rsidRPr="473E5188">
                <w:rPr>
                  <w:rStyle w:val="Hyperlink"/>
                </w:rPr>
                <w:t>Add Medication Type</w:t>
              </w:r>
            </w:hyperlink>
          </w:p>
          <w:p w14:paraId="5616AAC5" w14:textId="3FDC6D4E" w:rsidR="006766AD" w:rsidRDefault="473E5188" w:rsidP="006766AD">
            <w:r>
              <w:t xml:space="preserve">- </w:t>
            </w:r>
            <w:hyperlink r:id="rId15">
              <w:r w:rsidRPr="473E5188">
                <w:rPr>
                  <w:rStyle w:val="Hyperlink"/>
                </w:rPr>
                <w:t>Search Medication Type</w:t>
              </w:r>
            </w:hyperlink>
          </w:p>
          <w:p w14:paraId="3EA21E09" w14:textId="44806E2B" w:rsidR="006766AD" w:rsidRDefault="473E5188" w:rsidP="006766AD">
            <w:r>
              <w:t xml:space="preserve">- </w:t>
            </w:r>
            <w:hyperlink r:id="rId16">
              <w:r w:rsidRPr="473E5188">
                <w:rPr>
                  <w:rStyle w:val="Hyperlink"/>
                </w:rPr>
                <w:t>Update Medication Type</w:t>
              </w:r>
            </w:hyperlink>
          </w:p>
          <w:p w14:paraId="54A664B7" w14:textId="4B174104" w:rsidR="006766AD" w:rsidRDefault="473E5188" w:rsidP="006766AD">
            <w:r>
              <w:t xml:space="preserve">- </w:t>
            </w:r>
            <w:hyperlink r:id="rId17">
              <w:r w:rsidRPr="473E5188">
                <w:rPr>
                  <w:rStyle w:val="Hyperlink"/>
                </w:rPr>
                <w:t>Add Patient Type</w:t>
              </w:r>
            </w:hyperlink>
          </w:p>
          <w:p w14:paraId="0E72A257" w14:textId="22431AD1" w:rsidR="006766AD" w:rsidRDefault="473E5188" w:rsidP="006766AD">
            <w:r>
              <w:t xml:space="preserve">- </w:t>
            </w:r>
            <w:hyperlink r:id="rId18">
              <w:r w:rsidRPr="473E5188">
                <w:rPr>
                  <w:rStyle w:val="Hyperlink"/>
                </w:rPr>
                <w:t>Search Patient Type</w:t>
              </w:r>
            </w:hyperlink>
          </w:p>
          <w:p w14:paraId="4752A6A0" w14:textId="58D6FD7E" w:rsidR="006766AD" w:rsidRDefault="473E5188" w:rsidP="006766AD">
            <w:r>
              <w:t xml:space="preserve">- </w:t>
            </w:r>
            <w:hyperlink r:id="rId19">
              <w:r w:rsidRPr="473E5188">
                <w:rPr>
                  <w:rStyle w:val="Hyperlink"/>
                </w:rPr>
                <w:t>Update Patient Type</w:t>
              </w:r>
            </w:hyperlink>
          </w:p>
          <w:p w14:paraId="48CF11A1" w14:textId="67FB7A84" w:rsidR="006766AD" w:rsidRDefault="473E5188" w:rsidP="006766AD">
            <w:r>
              <w:t xml:space="preserve">- </w:t>
            </w:r>
            <w:hyperlink r:id="rId20">
              <w:r w:rsidRPr="473E5188">
                <w:rPr>
                  <w:rStyle w:val="Hyperlink"/>
                </w:rPr>
                <w:t>Search Physician</w:t>
              </w:r>
            </w:hyperlink>
            <w:r>
              <w:t xml:space="preserve"> </w:t>
            </w:r>
          </w:p>
          <w:p w14:paraId="4AE42E98" w14:textId="79D8A7CF" w:rsidR="006766AD" w:rsidRDefault="473E5188" w:rsidP="006766AD">
            <w:r>
              <w:t xml:space="preserve">- </w:t>
            </w:r>
            <w:hyperlink r:id="rId21">
              <w:r w:rsidRPr="473E5188">
                <w:rPr>
                  <w:rStyle w:val="Hyperlink"/>
                </w:rPr>
                <w:t>Update Physician</w:t>
              </w:r>
            </w:hyperlink>
          </w:p>
          <w:p w14:paraId="25805B5E" w14:textId="483DF1CD" w:rsidR="006766AD" w:rsidRDefault="006766AD" w:rsidP="006766AD"/>
          <w:p w14:paraId="0B721859" w14:textId="331CBDC3" w:rsidR="006766AD" w:rsidRDefault="006766AD" w:rsidP="006766AD"/>
          <w:p w14:paraId="77195074" w14:textId="6582A6F6" w:rsidR="009457D7" w:rsidRDefault="009457D7" w:rsidP="00B620D9"/>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CCE9964" w14:textId="5F90EE2C" w:rsidR="006766AD" w:rsidRDefault="00401836" w:rsidP="00B620D9">
            <w:r>
              <w:t>Jette</w:t>
            </w:r>
          </w:p>
          <w:p w14:paraId="560DF768" w14:textId="70D9406C" w:rsidR="006766AD" w:rsidRDefault="006766AD" w:rsidP="00B620D9"/>
          <w:p w14:paraId="598961CC" w14:textId="0679C4FA" w:rsidR="006766AD" w:rsidRDefault="006766AD" w:rsidP="00B620D9"/>
          <w:p w14:paraId="08865396" w14:textId="24414DC7" w:rsidR="006766AD" w:rsidRDefault="006766AD" w:rsidP="00B620D9"/>
          <w:p w14:paraId="78518C2E" w14:textId="6B7BA616" w:rsidR="006766AD" w:rsidRDefault="006766AD" w:rsidP="00B620D9"/>
          <w:p w14:paraId="019F910F" w14:textId="618C91B0" w:rsidR="006766AD" w:rsidRDefault="006766AD" w:rsidP="00B620D9"/>
          <w:p w14:paraId="68BDF157" w14:textId="59E08B31" w:rsidR="006766AD" w:rsidRDefault="006766AD" w:rsidP="00B620D9"/>
          <w:p w14:paraId="1648C8EB" w14:textId="0150AB5A" w:rsidR="006766AD" w:rsidRDefault="006766AD" w:rsidP="00B620D9"/>
          <w:p w14:paraId="0ECA5638" w14:textId="035A5081" w:rsidR="006766AD" w:rsidRDefault="006766AD" w:rsidP="00B620D9"/>
          <w:p w14:paraId="3ACF1FA5" w14:textId="36FDD6AB" w:rsidR="006766AD" w:rsidRDefault="006766AD" w:rsidP="00B620D9"/>
          <w:p w14:paraId="4321387C" w14:textId="77777777" w:rsidR="006766AD" w:rsidRDefault="006766AD" w:rsidP="00B620D9"/>
          <w:p w14:paraId="103E43A4" w14:textId="3FB5B296" w:rsidR="006766AD" w:rsidRDefault="006766AD" w:rsidP="00B620D9"/>
          <w:p w14:paraId="3890ED53" w14:textId="2AED51E9" w:rsidR="006766AD" w:rsidRDefault="006766AD" w:rsidP="00B620D9"/>
          <w:p w14:paraId="6D6C196E" w14:textId="67187D3B" w:rsidR="006766AD" w:rsidRDefault="006766AD" w:rsidP="00B620D9"/>
          <w:p w14:paraId="31892C68" w14:textId="767961CD" w:rsidR="006766AD" w:rsidRDefault="006766AD" w:rsidP="00B620D9"/>
          <w:p w14:paraId="29A9F560" w14:textId="7837401C" w:rsidR="006766AD" w:rsidRDefault="006766AD" w:rsidP="00B620D9"/>
          <w:p w14:paraId="7AA36303" w14:textId="691A5935" w:rsidR="006766AD" w:rsidRDefault="006766AD" w:rsidP="00B620D9"/>
          <w:p w14:paraId="32DD2E7B" w14:textId="6A4CF18F" w:rsidR="006766AD" w:rsidRDefault="006766AD" w:rsidP="00B620D9"/>
          <w:p w14:paraId="24DBE2BA" w14:textId="2295C301" w:rsidR="006766AD" w:rsidRDefault="006766AD" w:rsidP="00B620D9"/>
          <w:p w14:paraId="6666B123" w14:textId="0CA67943" w:rsidR="006766AD" w:rsidRDefault="006766AD" w:rsidP="00B620D9"/>
          <w:p w14:paraId="6986C83E" w14:textId="72BCE89C" w:rsidR="006766AD" w:rsidRDefault="006766AD" w:rsidP="00B620D9"/>
          <w:p w14:paraId="54348CB3" w14:textId="7F069BBF" w:rsidR="006766AD" w:rsidRDefault="006766AD" w:rsidP="00B620D9"/>
          <w:p w14:paraId="3B91DDBB" w14:textId="65F425C6" w:rsidR="006766AD" w:rsidRDefault="006766AD" w:rsidP="00B620D9"/>
          <w:p w14:paraId="625A0AC6" w14:textId="335C32B6" w:rsidR="006766AD" w:rsidRDefault="006766AD" w:rsidP="00B620D9"/>
          <w:p w14:paraId="73122F5B" w14:textId="1BAF9B97" w:rsidR="006766AD" w:rsidRDefault="006766AD" w:rsidP="00B620D9"/>
          <w:p w14:paraId="3AF0A821" w14:textId="3D6EBD46" w:rsidR="006766AD" w:rsidRDefault="006766AD" w:rsidP="00B620D9"/>
          <w:p w14:paraId="5C60049D" w14:textId="6A9DE13C" w:rsidR="006766AD" w:rsidRDefault="006766AD" w:rsidP="00B620D9"/>
          <w:p w14:paraId="45D6B1B5" w14:textId="77777777" w:rsidR="006766AD" w:rsidRDefault="006766AD" w:rsidP="00B620D9"/>
          <w:p w14:paraId="21B70F89" w14:textId="68A3FE27" w:rsidR="00401836" w:rsidRDefault="00401836" w:rsidP="00B620D9">
            <w:r>
              <w:t>Beau</w:t>
            </w:r>
          </w:p>
          <w:p w14:paraId="513E4AFA" w14:textId="68A3FE27" w:rsidR="00401836" w:rsidRDefault="00401836" w:rsidP="00B620D9">
            <w:r>
              <w:t>Leonard</w:t>
            </w:r>
          </w:p>
          <w:p w14:paraId="21306888" w14:textId="2CC5BD0E" w:rsidR="00401836" w:rsidRDefault="00646E4D" w:rsidP="00B620D9">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DC95" w14:textId="38F28BD1" w:rsidR="009457D7" w:rsidRDefault="00646E4D" w:rsidP="00B620D9">
            <w:r>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F7A7F2" w14:textId="4D0B2F6D" w:rsidR="009457D7" w:rsidRDefault="006766AD" w:rsidP="00B620D9">
            <w:r>
              <w:t>6</w:t>
            </w:r>
          </w:p>
          <w:p w14:paraId="4127400A" w14:textId="19D09880" w:rsidR="006766AD" w:rsidRDefault="006766AD" w:rsidP="00B620D9"/>
          <w:p w14:paraId="72772A4F" w14:textId="609F014C" w:rsidR="006766AD" w:rsidRDefault="006766AD" w:rsidP="00B620D9"/>
          <w:p w14:paraId="4F01B054" w14:textId="0ED659B0" w:rsidR="006766AD" w:rsidRDefault="006766AD" w:rsidP="00B620D9"/>
          <w:p w14:paraId="503B803D" w14:textId="15B3930F" w:rsidR="006766AD" w:rsidRDefault="006766AD" w:rsidP="00B620D9"/>
          <w:p w14:paraId="251D5355" w14:textId="7112B626" w:rsidR="006766AD" w:rsidRDefault="006766AD" w:rsidP="00B620D9"/>
          <w:p w14:paraId="75E2BA93" w14:textId="161C9377" w:rsidR="006766AD" w:rsidRDefault="006766AD" w:rsidP="00B620D9"/>
          <w:p w14:paraId="6151EBA9" w14:textId="1ECA8B69" w:rsidR="006766AD" w:rsidRDefault="006766AD" w:rsidP="00B620D9"/>
          <w:p w14:paraId="5B530CE4" w14:textId="1C226730" w:rsidR="006766AD" w:rsidRDefault="006766AD" w:rsidP="00B620D9"/>
          <w:p w14:paraId="6EDD668A" w14:textId="3EB3AEA0" w:rsidR="006766AD" w:rsidRDefault="006766AD" w:rsidP="00B620D9"/>
          <w:p w14:paraId="0E3EF896" w14:textId="20D33868" w:rsidR="006766AD" w:rsidRDefault="006766AD" w:rsidP="00B620D9"/>
          <w:p w14:paraId="6227C42C" w14:textId="2A9DB662" w:rsidR="006766AD" w:rsidRDefault="006766AD" w:rsidP="00B620D9"/>
          <w:p w14:paraId="7F6AA4BD" w14:textId="393EF061" w:rsidR="006766AD" w:rsidRDefault="006766AD" w:rsidP="00B620D9"/>
          <w:p w14:paraId="3E988DAF" w14:textId="7D80413F" w:rsidR="006766AD" w:rsidRDefault="006766AD" w:rsidP="00B620D9"/>
          <w:p w14:paraId="3C540373" w14:textId="7E152C77" w:rsidR="006766AD" w:rsidRDefault="006766AD" w:rsidP="00B620D9"/>
          <w:p w14:paraId="0D57BB55" w14:textId="79BA6725" w:rsidR="006766AD" w:rsidRDefault="006766AD" w:rsidP="00B620D9"/>
          <w:p w14:paraId="7F13EA47" w14:textId="3A0F9F1A" w:rsidR="006766AD" w:rsidRDefault="006766AD" w:rsidP="00B620D9"/>
          <w:p w14:paraId="04578549" w14:textId="2CA0F705" w:rsidR="006766AD" w:rsidRDefault="006766AD" w:rsidP="00B620D9"/>
          <w:p w14:paraId="363148D1" w14:textId="1BC35724" w:rsidR="006766AD" w:rsidRDefault="006766AD" w:rsidP="00B620D9"/>
          <w:p w14:paraId="2FF2B20E" w14:textId="0CA5A2D9" w:rsidR="006766AD" w:rsidRDefault="006766AD" w:rsidP="00B620D9"/>
          <w:p w14:paraId="4965178D" w14:textId="77777777" w:rsidR="006766AD" w:rsidRDefault="006766AD" w:rsidP="00B620D9"/>
          <w:p w14:paraId="7EB117F6" w14:textId="77777777" w:rsidR="006766AD" w:rsidRDefault="006766AD" w:rsidP="00B620D9"/>
          <w:p w14:paraId="412B60C6" w14:textId="77777777" w:rsidR="006766AD" w:rsidRDefault="006766AD" w:rsidP="00B620D9"/>
          <w:p w14:paraId="17076DBF" w14:textId="77777777" w:rsidR="006766AD" w:rsidRDefault="006766AD" w:rsidP="00B620D9"/>
          <w:p w14:paraId="7F7945A4" w14:textId="77777777" w:rsidR="006766AD" w:rsidRDefault="006766AD" w:rsidP="00B620D9"/>
          <w:p w14:paraId="26410D98" w14:textId="77777777" w:rsidR="006766AD" w:rsidRDefault="006766AD" w:rsidP="00B620D9"/>
          <w:p w14:paraId="7F00D7C1" w14:textId="77777777" w:rsidR="006766AD" w:rsidRDefault="006766AD" w:rsidP="00B620D9"/>
          <w:p w14:paraId="70133384" w14:textId="77777777" w:rsidR="006766AD" w:rsidRDefault="006766AD" w:rsidP="00B620D9"/>
          <w:p w14:paraId="08B3CDE8" w14:textId="77777777" w:rsidR="006766AD" w:rsidRDefault="006766AD" w:rsidP="00B620D9"/>
          <w:p w14:paraId="0BD3C875" w14:textId="77777777" w:rsidR="006766AD" w:rsidRDefault="006766AD" w:rsidP="00B620D9"/>
          <w:p w14:paraId="42E91C4A" w14:textId="74EEE4FE" w:rsidR="006766AD" w:rsidRDefault="006766AD" w:rsidP="00B620D9"/>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EF2CC3" w14:textId="6D6F3D56" w:rsidR="009457D7" w:rsidRDefault="006766AD" w:rsidP="00B620D9">
            <w:r>
              <w:t>0</w:t>
            </w:r>
          </w:p>
        </w:tc>
      </w:tr>
      <w:tr w:rsidR="00F4643E" w14:paraId="0900448C"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4669" w14:textId="39270C0A" w:rsidR="00F4643E" w:rsidRDefault="00F4643E" w:rsidP="00F4643E">
            <w:pPr>
              <w:rPr>
                <w:lang w:eastAsia="ja-JP"/>
              </w:rPr>
            </w:pPr>
            <w:r>
              <w:rPr>
                <w:lang w:eastAsia="ja-JP"/>
              </w:rPr>
              <w:t>4.3</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2FEBEF" w14:textId="39AFC040" w:rsidR="00F4643E" w:rsidRDefault="00F4643E" w:rsidP="00F4643E">
            <w:pPr>
              <w:rPr>
                <w:lang w:eastAsia="ja-JP"/>
              </w:rPr>
            </w:pPr>
            <w:r>
              <w:rPr>
                <w:lang w:eastAsia="ja-JP"/>
              </w:rPr>
              <w:t>User Guides for each function of the app</w:t>
            </w:r>
            <w:r w:rsidR="006627FE">
              <w:rPr>
                <w:lang w:eastAsia="ja-JP"/>
              </w:rPr>
              <w:t xml:space="preserve"> including Metabase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AF5BB" w14:textId="78B039FF" w:rsidR="00F4643E" w:rsidRDefault="00F4643E" w:rsidP="00F4643E">
            <w:pPr>
              <w:rPr>
                <w:lang w:eastAsia="ja-JP"/>
              </w:rPr>
            </w:pPr>
            <w:r>
              <w:rPr>
                <w:lang w:eastAsia="ja-JP"/>
              </w:rPr>
              <w:t>To enable users to navigate various functions and complete forms as required</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D8A6048" w14:textId="250BF86B" w:rsidR="00F4643E" w:rsidRDefault="00131E29" w:rsidP="00F4643E">
            <w:r>
              <w:t>Completed:</w:t>
            </w:r>
          </w:p>
          <w:p w14:paraId="5745DB2A" w14:textId="3318610E" w:rsidR="00131E29" w:rsidRDefault="473E5188" w:rsidP="00F4643E">
            <w:r>
              <w:t xml:space="preserve">- </w:t>
            </w:r>
            <w:hyperlink r:id="rId22">
              <w:r w:rsidRPr="473E5188">
                <w:rPr>
                  <w:rStyle w:val="Hyperlink"/>
                </w:rPr>
                <w:t>Log an error</w:t>
              </w:r>
            </w:hyperlink>
          </w:p>
          <w:p w14:paraId="5F3E7EA7" w14:textId="0A5FBA88" w:rsidR="00131E29" w:rsidRDefault="473E5188" w:rsidP="00F4643E">
            <w:r>
              <w:t xml:space="preserve">- </w:t>
            </w:r>
            <w:hyperlink r:id="rId23">
              <w:r w:rsidRPr="473E5188">
                <w:rPr>
                  <w:rStyle w:val="Hyperlink"/>
                </w:rPr>
                <w:t>Manage Error Types</w:t>
              </w:r>
            </w:hyperlink>
          </w:p>
          <w:p w14:paraId="3B4031CF" w14:textId="5CF10D85" w:rsidR="00D3623F" w:rsidRDefault="473E5188" w:rsidP="00F4643E">
            <w:r>
              <w:t xml:space="preserve">- </w:t>
            </w:r>
            <w:hyperlink r:id="rId24">
              <w:r w:rsidRPr="473E5188">
                <w:rPr>
                  <w:rStyle w:val="Hyperlink"/>
                </w:rPr>
                <w:t>Manage Medication Types</w:t>
              </w:r>
            </w:hyperlink>
          </w:p>
          <w:p w14:paraId="5FA402D8" w14:textId="44B5B1F8" w:rsidR="00131E29" w:rsidRDefault="473E5188" w:rsidP="00F4643E">
            <w:r>
              <w:t xml:space="preserve">- </w:t>
            </w:r>
            <w:hyperlink r:id="rId25">
              <w:r w:rsidRPr="473E5188">
                <w:rPr>
                  <w:rStyle w:val="Hyperlink"/>
                </w:rPr>
                <w:t>Manage Patient Types</w:t>
              </w:r>
            </w:hyperlink>
          </w:p>
          <w:p w14:paraId="14368774" w14:textId="1FC71CA8" w:rsidR="00131E29" w:rsidRDefault="473E5188" w:rsidP="00F4643E">
            <w:r>
              <w:t xml:space="preserve">- </w:t>
            </w:r>
            <w:hyperlink r:id="rId26">
              <w:r w:rsidRPr="473E5188">
                <w:rPr>
                  <w:rStyle w:val="Hyperlink"/>
                </w:rPr>
                <w:t>Manage Workers</w:t>
              </w:r>
            </w:hyperlink>
          </w:p>
          <w:p w14:paraId="5E39C168" w14:textId="7AFA84B8" w:rsidR="00131E29" w:rsidRDefault="473E5188" w:rsidP="00F4643E">
            <w:r>
              <w:t xml:space="preserve">- </w:t>
            </w:r>
            <w:hyperlink r:id="rId27">
              <w:r w:rsidRPr="473E5188">
                <w:rPr>
                  <w:rStyle w:val="Hyperlink"/>
                </w:rPr>
                <w:t>Search Error Types</w:t>
              </w:r>
            </w:hyperlink>
          </w:p>
          <w:p w14:paraId="71C7C5FA" w14:textId="5101AD5D" w:rsidR="00131E29" w:rsidRDefault="473E5188" w:rsidP="00F4643E">
            <w:r>
              <w:t xml:space="preserve">- </w:t>
            </w:r>
            <w:hyperlink r:id="rId28">
              <w:r w:rsidRPr="473E5188">
                <w:rPr>
                  <w:rStyle w:val="Hyperlink"/>
                </w:rPr>
                <w:t>Search Errors</w:t>
              </w:r>
            </w:hyperlink>
          </w:p>
          <w:p w14:paraId="4ED27CC0" w14:textId="74CE2127" w:rsidR="00131E29" w:rsidRDefault="473E5188" w:rsidP="00F4643E">
            <w:r>
              <w:t xml:space="preserve">- </w:t>
            </w:r>
            <w:hyperlink r:id="rId29">
              <w:r w:rsidRPr="473E5188">
                <w:rPr>
                  <w:rStyle w:val="Hyperlink"/>
                </w:rPr>
                <w:t>Search Medication Types</w:t>
              </w:r>
            </w:hyperlink>
          </w:p>
          <w:p w14:paraId="3DFCD480" w14:textId="611A3AC2" w:rsidR="00131E29" w:rsidRDefault="473E5188" w:rsidP="00F4643E">
            <w:r>
              <w:t xml:space="preserve">- </w:t>
            </w:r>
            <w:hyperlink r:id="rId30">
              <w:r w:rsidRPr="473E5188">
                <w:rPr>
                  <w:rStyle w:val="Hyperlink"/>
                </w:rPr>
                <w:t>Search Patient Types</w:t>
              </w:r>
            </w:hyperlink>
          </w:p>
          <w:p w14:paraId="2E0DAFCA" w14:textId="349AE085" w:rsidR="00131E29" w:rsidRDefault="473E5188" w:rsidP="00F4643E">
            <w:r>
              <w:t xml:space="preserve">- </w:t>
            </w:r>
            <w:hyperlink r:id="rId31">
              <w:r w:rsidRPr="473E5188">
                <w:rPr>
                  <w:rStyle w:val="Hyperlink"/>
                </w:rPr>
                <w:t xml:space="preserve">Search </w:t>
              </w:r>
              <w:r w:rsidRPr="473E5188">
                <w:rPr>
                  <w:rStyle w:val="Hyperlink"/>
                </w:rPr>
                <w:lastRenderedPageBreak/>
                <w:t>Physicians</w:t>
              </w:r>
            </w:hyperlink>
          </w:p>
          <w:p w14:paraId="5739643D" w14:textId="07D95EB8" w:rsidR="00131E29" w:rsidRDefault="473E5188" w:rsidP="00F4643E">
            <w:r>
              <w:t xml:space="preserve">- </w:t>
            </w:r>
            <w:hyperlink r:id="rId32">
              <w:r w:rsidRPr="473E5188">
                <w:rPr>
                  <w:rStyle w:val="Hyperlink"/>
                </w:rPr>
                <w:t>Search Workers</w:t>
              </w:r>
            </w:hyperlink>
          </w:p>
          <w:p w14:paraId="079DF546" w14:textId="1C3E745D" w:rsidR="00131E29" w:rsidRDefault="473E5188" w:rsidP="00F4643E">
            <w:r>
              <w:t xml:space="preserve">- </w:t>
            </w:r>
            <w:hyperlink r:id="rId33">
              <w:r w:rsidRPr="473E5188">
                <w:rPr>
                  <w:rStyle w:val="Hyperlink"/>
                </w:rPr>
                <w:t>Update Error Types</w:t>
              </w:r>
            </w:hyperlink>
          </w:p>
          <w:p w14:paraId="5B209BB7" w14:textId="1C8BBD5F" w:rsidR="00131E29" w:rsidRDefault="473E5188" w:rsidP="00F4643E">
            <w:r>
              <w:t xml:space="preserve">- </w:t>
            </w:r>
            <w:hyperlink r:id="rId34">
              <w:r w:rsidRPr="473E5188">
                <w:rPr>
                  <w:rStyle w:val="Hyperlink"/>
                </w:rPr>
                <w:t>Update Errors</w:t>
              </w:r>
            </w:hyperlink>
          </w:p>
          <w:p w14:paraId="667C43E0" w14:textId="0336749A" w:rsidR="00131E29" w:rsidRDefault="473E5188" w:rsidP="00F4643E">
            <w:r>
              <w:t xml:space="preserve">- </w:t>
            </w:r>
            <w:hyperlink r:id="rId35">
              <w:r w:rsidRPr="473E5188">
                <w:rPr>
                  <w:rStyle w:val="Hyperlink"/>
                </w:rPr>
                <w:t>Update Medication Types</w:t>
              </w:r>
            </w:hyperlink>
          </w:p>
          <w:p w14:paraId="163478A1" w14:textId="3EAFDF6E" w:rsidR="00131E29" w:rsidRDefault="473E5188" w:rsidP="00F4643E">
            <w:r>
              <w:t xml:space="preserve">- </w:t>
            </w:r>
            <w:hyperlink r:id="rId36">
              <w:r w:rsidRPr="473E5188">
                <w:rPr>
                  <w:rStyle w:val="Hyperlink"/>
                </w:rPr>
                <w:t>Update Patient Types</w:t>
              </w:r>
            </w:hyperlink>
          </w:p>
          <w:p w14:paraId="0A54B05C" w14:textId="01F7AE6E" w:rsidR="00131E29" w:rsidRDefault="473E5188" w:rsidP="00F4643E">
            <w:r>
              <w:t xml:space="preserve">- </w:t>
            </w:r>
            <w:hyperlink r:id="rId37">
              <w:r w:rsidRPr="473E5188">
                <w:rPr>
                  <w:rStyle w:val="Hyperlink"/>
                </w:rPr>
                <w:t>Update Physicians</w:t>
              </w:r>
            </w:hyperlink>
          </w:p>
          <w:p w14:paraId="1C098D29" w14:textId="4D09CEAE" w:rsidR="00131E29" w:rsidRDefault="473E5188" w:rsidP="00F4643E">
            <w:r>
              <w:t xml:space="preserve">- </w:t>
            </w:r>
            <w:hyperlink r:id="rId38">
              <w:r w:rsidRPr="473E5188">
                <w:rPr>
                  <w:rStyle w:val="Hyperlink"/>
                </w:rPr>
                <w:t>Update Workers</w:t>
              </w:r>
            </w:hyperlink>
          </w:p>
          <w:p w14:paraId="39437739" w14:textId="6C41A4F0" w:rsidR="00131E29" w:rsidRDefault="00131E29" w:rsidP="00F4643E"/>
          <w:p w14:paraId="2D618639" w14:textId="0D0C7107" w:rsidR="00131E29" w:rsidRDefault="00131E29" w:rsidP="00F4643E">
            <w:r>
              <w:t>Incomplete:</w:t>
            </w:r>
          </w:p>
          <w:p w14:paraId="3158C96C" w14:textId="168682DD" w:rsidR="00131E29" w:rsidRDefault="00131E29" w:rsidP="00F4643E">
            <w:r>
              <w:t>- Manage Error Form</w:t>
            </w:r>
          </w:p>
          <w:p w14:paraId="3D91B665" w14:textId="246741A7" w:rsidR="00131E29" w:rsidRDefault="00131E29" w:rsidP="00F4643E">
            <w:r>
              <w:t>- Add User</w:t>
            </w:r>
          </w:p>
          <w:p w14:paraId="4CFC7D48" w14:textId="2522869E" w:rsidR="00131E29" w:rsidRDefault="00131E29" w:rsidP="00F4643E">
            <w:r>
              <w:t>- Manage Password</w:t>
            </w:r>
          </w:p>
          <w:p w14:paraId="1731F2D5" w14:textId="15A106B1" w:rsidR="00131E29" w:rsidRDefault="00131E29" w:rsidP="00F4643E"/>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F8FD11" w14:textId="6C80C922" w:rsidR="00F4643E" w:rsidRDefault="00F4643E" w:rsidP="00F4643E">
            <w:r>
              <w:lastRenderedPageBreak/>
              <w:t>Jette</w:t>
            </w:r>
          </w:p>
          <w:p w14:paraId="23B10042" w14:textId="5863B4D3" w:rsidR="006766AD" w:rsidRDefault="006766AD" w:rsidP="00F4643E"/>
          <w:p w14:paraId="041CDC1F" w14:textId="62354017" w:rsidR="006766AD" w:rsidRDefault="006766AD" w:rsidP="00F4643E"/>
          <w:p w14:paraId="2FE8A05A" w14:textId="77777777" w:rsidR="006766AD" w:rsidRDefault="006766AD" w:rsidP="00F4643E"/>
          <w:p w14:paraId="2CD02863" w14:textId="48AA1902" w:rsidR="00D3623F" w:rsidRDefault="00D3623F" w:rsidP="00F4643E"/>
          <w:p w14:paraId="408E40A9" w14:textId="2C53728E" w:rsidR="00D3623F" w:rsidRDefault="00D3623F" w:rsidP="00F4643E"/>
          <w:p w14:paraId="185E7F4A" w14:textId="7C45FB38" w:rsidR="00D3623F" w:rsidRDefault="00D3623F" w:rsidP="00F4643E"/>
          <w:p w14:paraId="23C37C2C" w14:textId="1D7F5BF5" w:rsidR="00D3623F" w:rsidRDefault="00D3623F" w:rsidP="00F4643E"/>
          <w:p w14:paraId="39F793C8" w14:textId="69ED27F6" w:rsidR="00D3623F" w:rsidRDefault="00D3623F" w:rsidP="00F4643E"/>
          <w:p w14:paraId="4A22ED12" w14:textId="38EDAA2D" w:rsidR="00D3623F" w:rsidRDefault="00D3623F" w:rsidP="00F4643E"/>
          <w:p w14:paraId="10A643A3" w14:textId="557D7C09" w:rsidR="00D3623F" w:rsidRDefault="00D3623F" w:rsidP="00F4643E"/>
          <w:p w14:paraId="4A0C4B79" w14:textId="77777777" w:rsidR="00D3623F" w:rsidRDefault="00D3623F" w:rsidP="00F4643E"/>
          <w:p w14:paraId="1636CEB9" w14:textId="77777777" w:rsidR="006766AD" w:rsidRDefault="006766AD" w:rsidP="00F4643E"/>
          <w:p w14:paraId="13D92FC8" w14:textId="77777777" w:rsidR="006766AD" w:rsidRDefault="006766AD" w:rsidP="00F4643E"/>
          <w:p w14:paraId="4E3942AD" w14:textId="77777777" w:rsidR="006766AD" w:rsidRDefault="006766AD" w:rsidP="00F4643E"/>
          <w:p w14:paraId="2A94977D" w14:textId="77777777" w:rsidR="006766AD" w:rsidRDefault="006766AD" w:rsidP="00F4643E"/>
          <w:p w14:paraId="6CBCC7FE" w14:textId="77777777" w:rsidR="006766AD" w:rsidRDefault="006766AD" w:rsidP="00F4643E"/>
          <w:p w14:paraId="49B3631E" w14:textId="77777777" w:rsidR="006766AD" w:rsidRDefault="006766AD" w:rsidP="00F4643E"/>
          <w:p w14:paraId="2FC62834" w14:textId="77777777" w:rsidR="006766AD" w:rsidRDefault="006766AD" w:rsidP="00F4643E"/>
          <w:p w14:paraId="24C83105" w14:textId="77777777" w:rsidR="006766AD" w:rsidRDefault="006766AD" w:rsidP="00F4643E"/>
          <w:p w14:paraId="2E2E2377" w14:textId="77777777" w:rsidR="006766AD" w:rsidRDefault="006766AD" w:rsidP="00F4643E"/>
          <w:p w14:paraId="71A45931" w14:textId="77777777" w:rsidR="006766AD" w:rsidRDefault="006766AD" w:rsidP="00F4643E"/>
          <w:p w14:paraId="6C095F13" w14:textId="77777777" w:rsidR="006766AD" w:rsidRDefault="006766AD" w:rsidP="00F4643E"/>
          <w:p w14:paraId="6836F8C2" w14:textId="77777777" w:rsidR="006766AD" w:rsidRDefault="006766AD" w:rsidP="00F4643E"/>
          <w:p w14:paraId="27E64C30" w14:textId="77777777" w:rsidR="006766AD" w:rsidRDefault="006766AD" w:rsidP="00F4643E"/>
          <w:p w14:paraId="757128AF" w14:textId="77777777" w:rsidR="006766AD" w:rsidRDefault="006766AD" w:rsidP="00F4643E"/>
          <w:p w14:paraId="5FC88913" w14:textId="77777777" w:rsidR="006766AD" w:rsidRDefault="006766AD" w:rsidP="00F4643E"/>
          <w:p w14:paraId="4003819D" w14:textId="77777777" w:rsidR="006766AD" w:rsidRDefault="006766AD" w:rsidP="00F4643E"/>
          <w:p w14:paraId="75BC6AE1" w14:textId="77777777" w:rsidR="006766AD" w:rsidRDefault="006766AD" w:rsidP="00F4643E"/>
          <w:p w14:paraId="0BA442F4" w14:textId="77777777" w:rsidR="006766AD" w:rsidRDefault="006766AD" w:rsidP="00F4643E"/>
          <w:p w14:paraId="73BAEB51" w14:textId="77777777" w:rsidR="006766AD" w:rsidRDefault="006766AD" w:rsidP="00F4643E"/>
          <w:p w14:paraId="5EAC23D3" w14:textId="77777777" w:rsidR="006766AD" w:rsidRDefault="006766AD" w:rsidP="00F4643E"/>
          <w:p w14:paraId="1FCD3BA4" w14:textId="77777777" w:rsidR="006766AD" w:rsidRDefault="006766AD" w:rsidP="00F4643E"/>
          <w:p w14:paraId="04514C2E" w14:textId="77777777" w:rsidR="006766AD" w:rsidRDefault="006766AD" w:rsidP="00F4643E"/>
          <w:p w14:paraId="781FF6AF" w14:textId="77777777" w:rsidR="006766AD" w:rsidRDefault="006766AD" w:rsidP="00F4643E"/>
          <w:p w14:paraId="3AD38A4A" w14:textId="77777777" w:rsidR="006766AD" w:rsidRDefault="006766AD" w:rsidP="00F4643E"/>
          <w:p w14:paraId="28116CEA" w14:textId="7D477EAC" w:rsidR="00F4643E" w:rsidRDefault="00F4643E" w:rsidP="00F4643E">
            <w:r>
              <w:t>Beau</w:t>
            </w:r>
          </w:p>
          <w:p w14:paraId="3F8C0A86" w14:textId="77777777" w:rsidR="00F4643E" w:rsidRDefault="00F4643E" w:rsidP="00F4643E">
            <w:r>
              <w:t>Leonard</w:t>
            </w:r>
          </w:p>
          <w:p w14:paraId="2272FBC1" w14:textId="77777777" w:rsidR="00F4643E" w:rsidRDefault="00F4643E" w:rsidP="00F4643E">
            <w:r>
              <w:t>Ryan</w:t>
            </w:r>
          </w:p>
          <w:p w14:paraId="5F6EBA9D" w14:textId="77777777" w:rsidR="00D3623F" w:rsidRDefault="00D3623F" w:rsidP="00F4643E"/>
          <w:p w14:paraId="55CF7488" w14:textId="77777777" w:rsidR="00D3623F" w:rsidRDefault="00D3623F" w:rsidP="00F4643E"/>
          <w:p w14:paraId="79B2E295" w14:textId="77777777" w:rsidR="00D3623F" w:rsidRDefault="00D3623F" w:rsidP="00F4643E"/>
          <w:p w14:paraId="723D9E6E" w14:textId="12B660F9" w:rsidR="00D3623F" w:rsidRDefault="00D3623F" w:rsidP="00F4643E"/>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3E5FC" w14:textId="187BE796" w:rsidR="00F4643E" w:rsidRDefault="00F4643E" w:rsidP="00F4643E">
            <w:r>
              <w:lastRenderedPageBreak/>
              <w:t>6</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FC117E" w14:textId="1727952C" w:rsidR="00F4643E" w:rsidRDefault="00D3623F" w:rsidP="00F4643E">
            <w:r>
              <w:t>6</w:t>
            </w:r>
          </w:p>
          <w:p w14:paraId="6492827D" w14:textId="63A4D684" w:rsidR="00D3623F" w:rsidRDefault="00D3623F" w:rsidP="00F4643E"/>
          <w:p w14:paraId="45C66F61" w14:textId="68ABA584" w:rsidR="00D3623F" w:rsidRDefault="00D3623F" w:rsidP="00F4643E"/>
          <w:p w14:paraId="1BF9AB85" w14:textId="5435DCBD" w:rsidR="00D3623F" w:rsidRDefault="00D3623F" w:rsidP="00F4643E"/>
          <w:p w14:paraId="31622D2E" w14:textId="1E6C147B" w:rsidR="00D3623F" w:rsidRDefault="00D3623F" w:rsidP="00F4643E"/>
          <w:p w14:paraId="335A7333" w14:textId="30022E11" w:rsidR="00D3623F" w:rsidRDefault="00D3623F" w:rsidP="00F4643E"/>
          <w:p w14:paraId="5EAE010A" w14:textId="546AC5AE" w:rsidR="00D3623F" w:rsidRDefault="00D3623F" w:rsidP="00F4643E"/>
          <w:p w14:paraId="1F2E9761" w14:textId="59721EAE" w:rsidR="00D3623F" w:rsidRDefault="00D3623F" w:rsidP="00F4643E"/>
          <w:p w14:paraId="0A0FED21" w14:textId="2008BE64" w:rsidR="00D3623F" w:rsidRDefault="00D3623F" w:rsidP="00F4643E"/>
          <w:p w14:paraId="0A7CCD09" w14:textId="77777777" w:rsidR="00D3623F" w:rsidRDefault="00D3623F" w:rsidP="00F4643E"/>
          <w:p w14:paraId="1F857304" w14:textId="77777777" w:rsidR="00D3623F" w:rsidRDefault="00D3623F" w:rsidP="00F4643E"/>
          <w:p w14:paraId="7F708FC9" w14:textId="77777777" w:rsidR="00D3623F" w:rsidRDefault="00D3623F" w:rsidP="00F4643E"/>
          <w:p w14:paraId="3C43EFE6" w14:textId="77777777" w:rsidR="00D3623F" w:rsidRDefault="00D3623F" w:rsidP="00F4643E"/>
          <w:p w14:paraId="4889C5FB" w14:textId="77777777" w:rsidR="00D3623F" w:rsidRDefault="00D3623F" w:rsidP="00F4643E"/>
          <w:p w14:paraId="1D4B1B24" w14:textId="77777777" w:rsidR="00D3623F" w:rsidRDefault="00D3623F" w:rsidP="00F4643E"/>
          <w:p w14:paraId="3BEEF8EF" w14:textId="77777777" w:rsidR="00D3623F" w:rsidRDefault="00D3623F" w:rsidP="00F4643E"/>
          <w:p w14:paraId="38CBA54D" w14:textId="77777777" w:rsidR="00D3623F" w:rsidRDefault="00D3623F" w:rsidP="00F4643E"/>
          <w:p w14:paraId="1CC02920" w14:textId="77777777" w:rsidR="00D3623F" w:rsidRDefault="00D3623F" w:rsidP="00F4643E"/>
          <w:p w14:paraId="148A272B" w14:textId="77777777" w:rsidR="00D3623F" w:rsidRDefault="00D3623F" w:rsidP="00F4643E"/>
          <w:p w14:paraId="017E987B" w14:textId="77777777" w:rsidR="00D3623F" w:rsidRDefault="00D3623F" w:rsidP="00F4643E"/>
          <w:p w14:paraId="1FB26112" w14:textId="77777777" w:rsidR="00D3623F" w:rsidRDefault="00D3623F" w:rsidP="00F4643E"/>
          <w:p w14:paraId="2CCADE3F" w14:textId="77777777" w:rsidR="00D3623F" w:rsidRDefault="00D3623F" w:rsidP="00F4643E"/>
          <w:p w14:paraId="5312F0C3" w14:textId="77777777" w:rsidR="00D3623F" w:rsidRDefault="00D3623F" w:rsidP="00F4643E"/>
          <w:p w14:paraId="7C7D66A4" w14:textId="77777777" w:rsidR="00D3623F" w:rsidRDefault="00D3623F" w:rsidP="00F4643E"/>
          <w:p w14:paraId="7524ACE8" w14:textId="77777777" w:rsidR="00D3623F" w:rsidRDefault="00D3623F" w:rsidP="00F4643E"/>
          <w:p w14:paraId="6F76138A" w14:textId="77777777" w:rsidR="00D3623F" w:rsidRDefault="00D3623F" w:rsidP="00F4643E"/>
          <w:p w14:paraId="4F1761C1" w14:textId="77777777" w:rsidR="00D3623F" w:rsidRDefault="00D3623F" w:rsidP="00F4643E"/>
          <w:p w14:paraId="69E7218A" w14:textId="77777777" w:rsidR="00D3623F" w:rsidRDefault="00D3623F" w:rsidP="00F4643E"/>
          <w:p w14:paraId="5D92C456" w14:textId="77777777" w:rsidR="00D3623F" w:rsidRDefault="00D3623F" w:rsidP="00F4643E"/>
          <w:p w14:paraId="5807FA87" w14:textId="77777777" w:rsidR="00D3623F" w:rsidRDefault="00D3623F" w:rsidP="00F4643E"/>
          <w:p w14:paraId="68AC8A80" w14:textId="77777777" w:rsidR="00D3623F" w:rsidRDefault="00D3623F" w:rsidP="00F4643E"/>
          <w:p w14:paraId="43ECFC3A" w14:textId="77777777" w:rsidR="00D3623F" w:rsidRDefault="00D3623F" w:rsidP="00F4643E"/>
          <w:p w14:paraId="735A9D4A" w14:textId="77777777" w:rsidR="00D3623F" w:rsidRDefault="00D3623F" w:rsidP="00F4643E"/>
          <w:p w14:paraId="1E2F616F" w14:textId="77777777" w:rsidR="00D3623F" w:rsidRDefault="00D3623F" w:rsidP="00F4643E"/>
          <w:p w14:paraId="60F8DDD3" w14:textId="77777777" w:rsidR="00D3623F" w:rsidRDefault="00D3623F" w:rsidP="00F4643E"/>
          <w:p w14:paraId="5AA7D6C4" w14:textId="77777777" w:rsidR="00D3623F" w:rsidRDefault="00D3623F" w:rsidP="00F4643E"/>
          <w:p w14:paraId="7F132D7E" w14:textId="77777777" w:rsidR="00D3623F" w:rsidRDefault="00D3623F" w:rsidP="00F4643E"/>
          <w:p w14:paraId="30B3EEBE" w14:textId="77777777" w:rsidR="00D3623F" w:rsidRDefault="00D3623F" w:rsidP="00F4643E"/>
          <w:p w14:paraId="40EE3CBE" w14:textId="77777777" w:rsidR="00D3623F" w:rsidRDefault="00D3623F" w:rsidP="00F4643E"/>
          <w:p w14:paraId="3C7F4F6B" w14:textId="77777777" w:rsidR="00D3623F" w:rsidRDefault="00D3623F" w:rsidP="00F4643E"/>
          <w:p w14:paraId="2B498680" w14:textId="77777777" w:rsidR="00D3623F" w:rsidRDefault="00D3623F" w:rsidP="00F4643E"/>
          <w:p w14:paraId="71FD22A9" w14:textId="77777777" w:rsidR="00D3623F" w:rsidRDefault="00D3623F" w:rsidP="00F4643E"/>
          <w:p w14:paraId="67CAD07B" w14:textId="3EB99E5D" w:rsidR="00D3623F" w:rsidRDefault="00D3623F"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AACFA03" w14:textId="77D8D78E" w:rsidR="00F4643E" w:rsidRDefault="00D3623F" w:rsidP="00F4643E">
            <w:r>
              <w:lastRenderedPageBreak/>
              <w:t>2</w:t>
            </w:r>
          </w:p>
        </w:tc>
      </w:tr>
      <w:tr w:rsidR="00053AAC" w14:paraId="70111675"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D6C3" w14:textId="3386E56A" w:rsidR="00053AAC" w:rsidRDefault="00053AAC" w:rsidP="00F4643E">
            <w:pPr>
              <w:rPr>
                <w:lang w:eastAsia="ja-JP"/>
              </w:rPr>
            </w:pPr>
            <w:r>
              <w:rPr>
                <w:lang w:eastAsia="ja-JP"/>
              </w:rPr>
              <w:t>4.4</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701B900" w14:textId="24C6A75E" w:rsidR="00053AAC" w:rsidRDefault="002C0546" w:rsidP="00F4643E">
            <w:pPr>
              <w:rPr>
                <w:lang w:eastAsia="ja-JP"/>
              </w:rPr>
            </w:pPr>
            <w:r>
              <w:rPr>
                <w:lang w:eastAsia="ja-JP"/>
              </w:rPr>
              <w:t>Add a Manage functionality to Patient Type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31DC0" w14:textId="01CB7122" w:rsidR="00053AAC" w:rsidRDefault="006421FE" w:rsidP="00F4643E">
            <w:pPr>
              <w:rPr>
                <w:lang w:eastAsia="ja-JP"/>
              </w:rPr>
            </w:pPr>
            <w:r>
              <w:rPr>
                <w:lang w:eastAsia="ja-JP"/>
              </w:rPr>
              <w:t>Change, add or update the Patient Types to suit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FC77CDA" w14:textId="3AA5BD75" w:rsidR="00D9226D" w:rsidRDefault="473E5188" w:rsidP="00D9226D">
            <w:r>
              <w:t xml:space="preserve">1- </w:t>
            </w:r>
            <w:hyperlink r:id="rId39">
              <w:r w:rsidRPr="473E5188">
                <w:rPr>
                  <w:rStyle w:val="Hyperlink"/>
                </w:rPr>
                <w:t>Completed</w:t>
              </w:r>
            </w:hyperlink>
          </w:p>
          <w:p w14:paraId="14E1F722" w14:textId="24B16ECC" w:rsidR="00D9226D" w:rsidRDefault="473E5188" w:rsidP="00D9226D">
            <w:r>
              <w:t xml:space="preserve">2- </w:t>
            </w:r>
            <w:hyperlink r:id="rId40">
              <w:r w:rsidRPr="473E5188">
                <w:rPr>
                  <w:rStyle w:val="Hyperlink"/>
                </w:rPr>
                <w:t>Service</w:t>
              </w:r>
            </w:hyperlink>
          </w:p>
          <w:p w14:paraId="76393D0B" w14:textId="3CC5C4D6" w:rsidR="00AA1A83" w:rsidRDefault="00AA1A83" w:rsidP="00AA1A83"/>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7397A58" w14:textId="3BD2876D" w:rsidR="006766AD" w:rsidRDefault="006766AD" w:rsidP="00F4643E">
            <w:r>
              <w:t>Jette</w:t>
            </w:r>
          </w:p>
          <w:p w14:paraId="25BDFF5D" w14:textId="113C65F5" w:rsidR="00AA1A83" w:rsidRDefault="00AA1A83" w:rsidP="00F4643E"/>
          <w:p w14:paraId="0CE7B73A" w14:textId="45A6979F" w:rsidR="00AA1A83" w:rsidRDefault="00AA1A83" w:rsidP="00F4643E"/>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CD2A9" w14:textId="388020B4" w:rsidR="00053AAC" w:rsidRDefault="00A04758" w:rsidP="00F4643E">
            <w: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F80695" w14:textId="65B8742F" w:rsidR="00053AAC" w:rsidRDefault="006766AD" w:rsidP="00F4643E">
            <w:r>
              <w:t>1.5</w:t>
            </w:r>
          </w:p>
          <w:p w14:paraId="20F26E12" w14:textId="5520164F" w:rsidR="00AA1A83" w:rsidRDefault="00AA1A83" w:rsidP="00F4643E"/>
          <w:p w14:paraId="59DA65C6" w14:textId="231386A8" w:rsidR="006766AD" w:rsidRDefault="006766AD"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A7F489A" w14:textId="2ED9D6E3" w:rsidR="00053AAC" w:rsidRDefault="006766AD" w:rsidP="00F4643E">
            <w:r>
              <w:t>0</w:t>
            </w:r>
          </w:p>
        </w:tc>
      </w:tr>
      <w:tr w:rsidR="00A04758" w14:paraId="049A8675"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1A21" w14:textId="012DA23C" w:rsidR="00A04758" w:rsidRDefault="00A04758" w:rsidP="00F4643E">
            <w:pPr>
              <w:rPr>
                <w:lang w:eastAsia="ja-JP"/>
              </w:rPr>
            </w:pPr>
            <w:r>
              <w:rPr>
                <w:lang w:eastAsia="ja-JP"/>
              </w:rPr>
              <w:t>4.5</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7228EC" w14:textId="48911C3F" w:rsidR="00A04758" w:rsidRDefault="00047010" w:rsidP="00F4643E">
            <w:pPr>
              <w:rPr>
                <w:lang w:eastAsia="ja-JP"/>
              </w:rPr>
            </w:pPr>
            <w:r>
              <w:rPr>
                <w:lang w:eastAsia="ja-JP"/>
              </w:rPr>
              <w:t xml:space="preserve">Add a Manage functionality to Error &amp; </w:t>
            </w:r>
            <w:r w:rsidR="00780053">
              <w:rPr>
                <w:lang w:eastAsia="ja-JP"/>
              </w:rPr>
              <w:t>Medication T</w:t>
            </w:r>
            <w:r>
              <w:rPr>
                <w:lang w:eastAsia="ja-JP"/>
              </w:rPr>
              <w:t>ypes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3FB35" w14:textId="77777777" w:rsidR="00D9226D" w:rsidRDefault="00780053" w:rsidP="00F4643E">
            <w:pPr>
              <w:rPr>
                <w:lang w:eastAsia="ja-JP"/>
              </w:rPr>
            </w:pPr>
            <w:r>
              <w:rPr>
                <w:lang w:eastAsia="ja-JP"/>
              </w:rPr>
              <w:t xml:space="preserve">Change, add or update the Error &amp; </w:t>
            </w:r>
          </w:p>
          <w:p w14:paraId="0B98C3C6" w14:textId="5E6B4E9E" w:rsidR="00A04758" w:rsidRDefault="00780053" w:rsidP="00F4643E">
            <w:pPr>
              <w:rPr>
                <w:lang w:eastAsia="ja-JP"/>
              </w:rPr>
            </w:pPr>
            <w:r>
              <w:rPr>
                <w:lang w:eastAsia="ja-JP"/>
              </w:rPr>
              <w:t>Medication Types to suit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F1E64FF" w14:textId="47FA6001" w:rsidR="00D9226D" w:rsidRDefault="473E5188" w:rsidP="00F4643E">
            <w:r>
              <w:t xml:space="preserve">1- </w:t>
            </w:r>
            <w:hyperlink r:id="rId41">
              <w:r w:rsidRPr="473E5188">
                <w:rPr>
                  <w:rStyle w:val="Hyperlink"/>
                </w:rPr>
                <w:t>Completed</w:t>
              </w:r>
            </w:hyperlink>
          </w:p>
          <w:p w14:paraId="4FA2DC0B" w14:textId="7615E8F6" w:rsidR="00D9226D" w:rsidRDefault="473E5188" w:rsidP="00F4643E">
            <w:r>
              <w:t xml:space="preserve">2- </w:t>
            </w:r>
            <w:hyperlink r:id="rId42">
              <w:r w:rsidRPr="473E5188">
                <w:rPr>
                  <w:rStyle w:val="Hyperlink"/>
                </w:rPr>
                <w:t>Service</w:t>
              </w:r>
            </w:hyperlink>
          </w:p>
          <w:p w14:paraId="7CD52B13" w14:textId="6B41F0AF" w:rsidR="00D9226D" w:rsidRDefault="473E5188" w:rsidP="00F4643E">
            <w:r>
              <w:t xml:space="preserve">1- </w:t>
            </w:r>
            <w:hyperlink r:id="rId43">
              <w:r w:rsidRPr="473E5188">
                <w:rPr>
                  <w:rStyle w:val="Hyperlink"/>
                </w:rPr>
                <w:t>Completed</w:t>
              </w:r>
            </w:hyperlink>
          </w:p>
          <w:p w14:paraId="7E9B34D4" w14:textId="41972E1D" w:rsidR="006766AD" w:rsidRDefault="473E5188" w:rsidP="00AA1A83">
            <w:r>
              <w:t xml:space="preserve">2- </w:t>
            </w:r>
            <w:hyperlink r:id="rId44">
              <w:r w:rsidRPr="473E5188">
                <w:rPr>
                  <w:rStyle w:val="Hyperlink"/>
                </w:rPr>
                <w:t>Service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6C691C4" w14:textId="03D36E2A" w:rsidR="00A04758" w:rsidRDefault="00780053" w:rsidP="00F4643E">
            <w:r>
              <w:t>Jette</w:t>
            </w:r>
          </w:p>
          <w:p w14:paraId="6135EC7E" w14:textId="77777777" w:rsidR="00D9226D" w:rsidRDefault="00D9226D" w:rsidP="00F4643E"/>
          <w:p w14:paraId="28E3F941" w14:textId="77777777" w:rsidR="006766AD" w:rsidRDefault="006766AD" w:rsidP="00F4643E"/>
          <w:p w14:paraId="2346A82C" w14:textId="1AD2ED3D" w:rsidR="006766AD" w:rsidRDefault="006766AD" w:rsidP="00F4643E"/>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E5CE6" w14:textId="4188B0B9" w:rsidR="00A04758" w:rsidRDefault="00780053" w:rsidP="00F4643E">
            <w:r>
              <w:t>4</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D4548FE" w14:textId="6CBE8730" w:rsidR="00A04758" w:rsidRDefault="006766AD" w:rsidP="00F4643E">
            <w:r>
              <w:t>2</w:t>
            </w:r>
          </w:p>
          <w:p w14:paraId="64551CCB" w14:textId="77777777" w:rsidR="00D9226D" w:rsidRDefault="00D9226D" w:rsidP="00F4643E"/>
          <w:p w14:paraId="244FBA6B" w14:textId="77777777" w:rsidR="006766AD" w:rsidRDefault="006766AD" w:rsidP="00F4643E"/>
          <w:p w14:paraId="042ED73F" w14:textId="460E0E84" w:rsidR="006766AD" w:rsidRDefault="006766AD"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40450C0" w14:textId="64F0F5A5" w:rsidR="00A04758" w:rsidRDefault="006766AD" w:rsidP="00F4643E">
            <w:r>
              <w:t>0</w:t>
            </w:r>
          </w:p>
        </w:tc>
      </w:tr>
      <w:tr w:rsidR="00780053" w14:paraId="78D5C483"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49264" w14:textId="6EA7E25F" w:rsidR="00780053" w:rsidRDefault="00780053" w:rsidP="00F4643E">
            <w:pPr>
              <w:rPr>
                <w:lang w:eastAsia="ja-JP"/>
              </w:rPr>
            </w:pPr>
            <w:r>
              <w:rPr>
                <w:lang w:eastAsia="ja-JP"/>
              </w:rPr>
              <w:t>4.6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530D90C" w14:textId="236C598A" w:rsidR="00780053" w:rsidRDefault="00780053" w:rsidP="00F4643E">
            <w:pPr>
              <w:rPr>
                <w:lang w:eastAsia="ja-JP"/>
              </w:rPr>
            </w:pPr>
            <w:r>
              <w:rPr>
                <w:lang w:eastAsia="ja-JP"/>
              </w:rPr>
              <w:t xml:space="preserve">Change login from email to </w:t>
            </w:r>
            <w:r w:rsidR="00695D6B">
              <w:rPr>
                <w:lang w:eastAsia="ja-JP"/>
              </w:rPr>
              <w:t>user id</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38F94" w14:textId="695D09A0" w:rsidR="00780053" w:rsidRDefault="00695D6B" w:rsidP="00F4643E">
            <w:pPr>
              <w:rPr>
                <w:lang w:eastAsia="ja-JP"/>
              </w:rPr>
            </w:pPr>
            <w:r>
              <w:rPr>
                <w:lang w:eastAsia="ja-JP"/>
              </w:rPr>
              <w:t>To make login easier for user</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34D83C" w14:textId="15C2ADA7" w:rsidR="00780053" w:rsidRDefault="005F60D0" w:rsidP="00F4643E">
            <w:hyperlink r:id="rId45" w:history="1">
              <w:r w:rsidR="004062C9" w:rsidRPr="00AE5EF8">
                <w:rPr>
                  <w:rStyle w:val="Hyperlink"/>
                </w:rPr>
                <w:t>Complete</w:t>
              </w:r>
            </w:hyperlink>
          </w:p>
          <w:p w14:paraId="19A8021A" w14:textId="750DF31F" w:rsidR="006A2D19" w:rsidRDefault="006A2D19" w:rsidP="00F4643E"/>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CA9B191" w14:textId="77777777" w:rsidR="00780053" w:rsidRDefault="00695D6B" w:rsidP="00F4643E">
            <w:r>
              <w:t>Lenny</w:t>
            </w:r>
          </w:p>
          <w:p w14:paraId="5D65511F" w14:textId="5A2BC822" w:rsidR="006A2D19" w:rsidRDefault="006A2D19" w:rsidP="00F4643E"/>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5FC83" w14:textId="10286A82" w:rsidR="00780053" w:rsidRDefault="00CC727E" w:rsidP="00F4643E">
            <w: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13505C9" w14:textId="77777777" w:rsidR="00780053" w:rsidRDefault="006A2D19" w:rsidP="00F4643E">
            <w:r>
              <w:t>2</w:t>
            </w:r>
          </w:p>
          <w:p w14:paraId="1C14F6CC" w14:textId="482AE8E2" w:rsidR="006A2D19" w:rsidRDefault="006A2D19"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6B4CB557" w14:textId="67B8B66C" w:rsidR="00780053" w:rsidRDefault="006A2D19" w:rsidP="00F4643E">
            <w:r>
              <w:t>0</w:t>
            </w:r>
          </w:p>
        </w:tc>
      </w:tr>
      <w:tr w:rsidR="008D2714" w14:paraId="20DF3B75"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6CF8" w14:textId="4CEA17EC" w:rsidR="008D2714" w:rsidRDefault="008D2714" w:rsidP="00F4643E">
            <w:pPr>
              <w:rPr>
                <w:lang w:eastAsia="ja-JP"/>
              </w:rPr>
            </w:pPr>
            <w:r>
              <w:rPr>
                <w:lang w:eastAsia="ja-JP"/>
              </w:rPr>
              <w:t>4.7</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48F6686" w14:textId="650464F2" w:rsidR="008D2714" w:rsidRDefault="008D2714" w:rsidP="00F4643E">
            <w:pPr>
              <w:rPr>
                <w:lang w:eastAsia="ja-JP"/>
              </w:rPr>
            </w:pPr>
            <w:r>
              <w:rPr>
                <w:lang w:eastAsia="ja-JP"/>
              </w:rPr>
              <w:t xml:space="preserve">Fix backend to user proper </w:t>
            </w:r>
            <w:r w:rsidR="002B24C0">
              <w:rPr>
                <w:lang w:eastAsia="ja-JP"/>
              </w:rPr>
              <w:t>user authentication</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CE30A" w14:textId="26028C01" w:rsidR="008D2714" w:rsidRDefault="00043BC1" w:rsidP="00F4643E">
            <w:pPr>
              <w:rPr>
                <w:lang w:eastAsia="ja-JP"/>
              </w:rPr>
            </w:pPr>
            <w:r>
              <w:rPr>
                <w:lang w:eastAsia="ja-JP"/>
              </w:rPr>
              <w:t xml:space="preserve">User details are properly obfuscated </w:t>
            </w:r>
            <w:r w:rsidR="00F16854">
              <w:rPr>
                <w:lang w:eastAsia="ja-JP"/>
              </w:rPr>
              <w:t>using JWT. Sessions expire after one week.</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61B7E3DB" w14:textId="26B66115" w:rsidR="008D2714" w:rsidRDefault="005F60D0" w:rsidP="00F4643E">
            <w:hyperlink r:id="rId46" w:history="1">
              <w:r w:rsidR="00F16854" w:rsidRPr="009C71F1">
                <w:rPr>
                  <w:rStyle w:val="Hyperlink"/>
                </w:rPr>
                <w:t>Complete</w:t>
              </w:r>
            </w:hyperlink>
          </w:p>
          <w:p w14:paraId="1FBC1ECD" w14:textId="77777777" w:rsidR="00F16854" w:rsidRDefault="00F16854" w:rsidP="00F4643E"/>
          <w:p w14:paraId="1BCF3C26" w14:textId="77777777" w:rsidR="00F16854" w:rsidRDefault="00F16854" w:rsidP="00F4643E"/>
          <w:p w14:paraId="127EF7F6" w14:textId="77777777" w:rsidR="00F16854" w:rsidRDefault="00F16854" w:rsidP="00F4643E"/>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0C944A6B" w14:textId="77777777" w:rsidR="008D2714" w:rsidRDefault="00F16854" w:rsidP="00F4643E">
            <w:r>
              <w:t>Lenny</w:t>
            </w:r>
          </w:p>
          <w:p w14:paraId="481A2A38" w14:textId="77777777" w:rsidR="00F16854" w:rsidRDefault="00F16854" w:rsidP="00F4643E"/>
          <w:p w14:paraId="5B93B7F8" w14:textId="77777777" w:rsidR="00F16854" w:rsidRDefault="00F16854" w:rsidP="00F4643E"/>
          <w:p w14:paraId="2BFB5FA0" w14:textId="77777777" w:rsidR="00F16854" w:rsidRDefault="00F16854" w:rsidP="00F4643E"/>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04CFF" w14:textId="41B3D175" w:rsidR="008D2714" w:rsidRDefault="00891367" w:rsidP="00F4643E">
            <w:r>
              <w:t>5</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13A5275C" w14:textId="77777777" w:rsidR="005A74A4" w:rsidRDefault="005A74A4" w:rsidP="00F4643E">
            <w:r>
              <w:t>5</w:t>
            </w:r>
          </w:p>
          <w:p w14:paraId="57CC3BC8" w14:textId="77777777" w:rsidR="005A74A4" w:rsidRDefault="005A74A4" w:rsidP="00F4643E"/>
          <w:p w14:paraId="14B4696B" w14:textId="77777777" w:rsidR="005A74A4" w:rsidRDefault="005A74A4" w:rsidP="00F4643E"/>
          <w:p w14:paraId="6BE6C49A" w14:textId="511E5BCB" w:rsidR="005A74A4" w:rsidRDefault="005A74A4" w:rsidP="00F4643E"/>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F112C5A" w14:textId="35FF97BE" w:rsidR="008D2714" w:rsidRDefault="005A74A4" w:rsidP="00F4643E">
            <w:r>
              <w:t>0</w:t>
            </w:r>
          </w:p>
        </w:tc>
      </w:tr>
      <w:tr w:rsidR="2349ED74" w14:paraId="69856CC7"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C758" w14:textId="6862BAF4" w:rsidR="2349ED74" w:rsidRDefault="0F9F8188" w:rsidP="2349ED74">
            <w:pPr>
              <w:rPr>
                <w:lang w:eastAsia="ja-JP"/>
              </w:rPr>
            </w:pPr>
            <w:r w:rsidRPr="0F9F8188">
              <w:rPr>
                <w:lang w:eastAsia="ja-JP"/>
              </w:rPr>
              <w:t>4.8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28377AE" w14:textId="44EBFB88" w:rsidR="2349ED74" w:rsidRDefault="0F9F8188" w:rsidP="2349ED74">
            <w:pPr>
              <w:rPr>
                <w:lang w:eastAsia="ja-JP"/>
              </w:rPr>
            </w:pPr>
            <w:r w:rsidRPr="0F9F8188">
              <w:rPr>
                <w:lang w:eastAsia="ja-JP"/>
              </w:rPr>
              <w:t>Update database scripts</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A1E78" w14:textId="4673F037" w:rsidR="2349ED74" w:rsidRDefault="0F9F8188" w:rsidP="2349ED74">
            <w:pPr>
              <w:rPr>
                <w:lang w:eastAsia="ja-JP"/>
              </w:rPr>
            </w:pPr>
            <w:r w:rsidRPr="0F9F8188">
              <w:rPr>
                <w:lang w:eastAsia="ja-JP"/>
              </w:rPr>
              <w:t>Consolidate and update database scripts to work with the current database</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094CF7B" w14:textId="65C08667" w:rsidR="2349ED74" w:rsidRDefault="005F60D0" w:rsidP="2349ED74">
            <w:hyperlink r:id="rId47">
              <w:r w:rsidR="0F9F8188" w:rsidRPr="0F9F8188">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49AA1932" w14:textId="2844D133" w:rsidR="2349ED74" w:rsidRDefault="0F9F8188" w:rsidP="2349ED74">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34E22" w14:textId="5BB5631A" w:rsidR="2349ED74" w:rsidRDefault="0F9F8188" w:rsidP="2349ED74">
            <w:r>
              <w:t>4</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C9A852C" w14:textId="783A8B6F" w:rsidR="2349ED74" w:rsidRDefault="0F9F8188" w:rsidP="62C21914">
            <w:pPr>
              <w:jc w:val="both"/>
            </w:pPr>
            <w:r>
              <w:t>4</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345F531" w14:textId="2841CA8C" w:rsidR="2349ED74" w:rsidRDefault="0F9F8188" w:rsidP="2349ED74">
            <w:r>
              <w:t>0</w:t>
            </w:r>
          </w:p>
        </w:tc>
      </w:tr>
      <w:tr w:rsidR="3815E41E" w14:paraId="2ECB41C0" w14:textId="77777777" w:rsidTr="0F9F8188">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C1E2D" w14:textId="1454B778" w:rsidR="3815E41E" w:rsidRDefault="0F9F8188" w:rsidP="3815E41E">
            <w:pPr>
              <w:rPr>
                <w:lang w:eastAsia="ja-JP"/>
              </w:rPr>
            </w:pPr>
            <w:r w:rsidRPr="0F9F8188">
              <w:rPr>
                <w:lang w:eastAsia="ja-JP"/>
              </w:rPr>
              <w:t>4.9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77E25A4" w14:textId="27C957BA" w:rsidR="3815E41E" w:rsidRDefault="0F9F8188" w:rsidP="3815E41E">
            <w:pPr>
              <w:rPr>
                <w:lang w:eastAsia="ja-JP"/>
              </w:rPr>
            </w:pPr>
            <w:r w:rsidRPr="0F9F8188">
              <w:rPr>
                <w:lang w:eastAsia="ja-JP"/>
              </w:rPr>
              <w:t>Remove “Diagnosis” field/table from database/code</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196AE" w14:textId="507910D9" w:rsidR="3815E41E" w:rsidRDefault="5FF1A369" w:rsidP="3815E41E">
            <w:r w:rsidRPr="5FF1A369">
              <w:rPr>
                <w:lang w:eastAsia="ja-JP"/>
              </w:rPr>
              <w:t xml:space="preserve">Remove </w:t>
            </w:r>
            <w:r w:rsidR="76B850B0" w:rsidRPr="76B850B0">
              <w:rPr>
                <w:lang w:eastAsia="ja-JP"/>
              </w:rPr>
              <w:t>a</w:t>
            </w:r>
            <w:r w:rsidRPr="5FF1A369">
              <w:rPr>
                <w:lang w:eastAsia="ja-JP"/>
              </w:rPr>
              <w:t xml:space="preserve"> field </w:t>
            </w:r>
            <w:r w:rsidR="76B850B0" w:rsidRPr="76B850B0">
              <w:rPr>
                <w:lang w:eastAsia="ja-JP"/>
              </w:rPr>
              <w:t>deemed unnecessary</w:t>
            </w:r>
            <w:r w:rsidRPr="5FF1A369">
              <w:rPr>
                <w:lang w:eastAsia="ja-JP"/>
              </w:rPr>
              <w:t xml:space="preserve"> from and all </w:t>
            </w:r>
            <w:r w:rsidR="76B850B0" w:rsidRPr="76B850B0">
              <w:rPr>
                <w:lang w:eastAsia="ja-JP"/>
              </w:rPr>
              <w:t>vestigial</w:t>
            </w:r>
            <w:r w:rsidRPr="5FF1A369">
              <w:rPr>
                <w:lang w:eastAsia="ja-JP"/>
              </w:rPr>
              <w:t xml:space="preserve"> code related to that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7A55BBE" w14:textId="1E992D0F" w:rsidR="3815E41E" w:rsidRDefault="005F60D0" w:rsidP="3815E41E">
            <w:hyperlink r:id="rId48">
              <w:r w:rsidR="0F9F8188" w:rsidRPr="0F9F8188">
                <w:rPr>
                  <w:rStyle w:val="Hyperlink"/>
                </w:rPr>
                <w:t>Complete</w:t>
              </w:r>
            </w:hyperlink>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FEBEF83" w14:textId="4360BCA5" w:rsidR="3815E41E" w:rsidRDefault="0F9F8188" w:rsidP="3815E41E">
            <w:r>
              <w:t>Ryan</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6C2B0" w14:textId="41C59DE9" w:rsidR="3815E41E" w:rsidRDefault="0F9F8188" w:rsidP="3815E41E">
            <w:r>
              <w:t>1</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7581DF58" w14:textId="6C9F84AC" w:rsidR="3815E41E" w:rsidRDefault="0F9F8188" w:rsidP="3815E41E">
            <w:pPr>
              <w:jc w:val="both"/>
            </w:pPr>
            <w:r>
              <w:t>1</w:t>
            </w:r>
          </w:p>
        </w:tc>
        <w:tc>
          <w:tcPr>
            <w:tcW w:w="8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8FA9D3E" w14:textId="3176221E" w:rsidR="3815E41E" w:rsidRDefault="0F9F8188" w:rsidP="3815E41E">
            <w:r>
              <w:t>0</w:t>
            </w:r>
          </w:p>
        </w:tc>
      </w:tr>
    </w:tbl>
    <w:p w14:paraId="71522D4D" w14:textId="2007B55C" w:rsidR="00D8366F" w:rsidRDefault="00D8366F" w:rsidP="3A14DC2A">
      <w:pPr>
        <w:pStyle w:val="Heading1"/>
        <w:sectPr w:rsidR="00D8366F" w:rsidSect="004D621B">
          <w:headerReference w:type="default" r:id="rId49"/>
          <w:footerReference w:type="default" r:id="rId50"/>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hAnsi="Arial" w:eastAsia="Arial" w:cs="Arial"/>
                <w:b/>
                <w:bCs/>
                <w:sz w:val="18"/>
                <w:szCs w:val="18"/>
                <w:lang w:eastAsia="ja-JP"/>
              </w:rPr>
              <w:t>Notes</w:t>
            </w:r>
          </w:p>
        </w:tc>
      </w:tr>
      <w:tr w:rsidR="00E43559" w14:paraId="18AA11A6" w14:textId="77777777" w:rsidTr="3521758B">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Bidi"/>
              </w:rPr>
            </w:pPr>
            <w:r w:rsidRPr="473E5188">
              <w:rPr>
                <w:rFonts w:eastAsia="Arial" w:asciiTheme="minorHAnsi" w:hAnsiTheme="minorHAnsi" w:cstheme="minorBid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Bidi"/>
              </w:rPr>
            </w:pPr>
            <w:r w:rsidRPr="473E5188">
              <w:rPr>
                <w:rFonts w:eastAsia="Arial" w:asciiTheme="minorHAnsi" w:hAnsiTheme="minorHAnsi" w:cstheme="minorBid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2D3E8CA" w:rsidR="00E43559" w:rsidRPr="00945D51" w:rsidRDefault="00A139C1" w:rsidP="346E749F">
            <w:pPr>
              <w:widowControl/>
              <w:spacing w:before="60"/>
              <w:rPr>
                <w:rFonts w:asciiTheme="minorHAnsi" w:eastAsia="Arial" w:hAnsiTheme="minorHAnsi" w:cstheme="minorBidi"/>
              </w:rPr>
            </w:pPr>
            <w:r>
              <w:rPr>
                <w:rFonts w:eastAsia="Arial" w:asciiTheme="minorHAnsi" w:hAnsiTheme="minorHAnsi" w:cstheme="minorBidi"/>
              </w:rPr>
              <w:t>Majority of items have been completed this iteration</w:t>
            </w:r>
            <w:r w:rsidR="00C05A0B" w:rsidRPr="473E5188">
              <w:rPr>
                <w:rFonts w:eastAsia="Arial" w:asciiTheme="minorHAnsi" w:hAnsiTheme="minorHAnsi" w:cstheme="minorBidi"/>
              </w:rPr>
              <w:t>.</w:t>
            </w:r>
            <w:r>
              <w:rPr>
                <w:rFonts w:eastAsia="Arial" w:asciiTheme="minorHAnsi" w:hAnsiTheme="minorHAnsi" w:cstheme="minorBidi"/>
              </w:rPr>
              <w:t xml:space="preserve"> Beau </w:t>
            </w:r>
            <w:r w:rsidR="0077467A">
              <w:rPr>
                <w:rFonts w:eastAsia="Arial" w:asciiTheme="minorHAnsi" w:hAnsiTheme="minorHAnsi" w:cstheme="minorBidi"/>
              </w:rPr>
              <w:t>was required to go overseas for work and has been away for two weeks. Work items have been picked up by others. The few items that are outstanding have been added as new work items for the final iteration plan</w:t>
            </w:r>
            <w:r w:rsidR="00CC53B5">
              <w:rPr>
                <w:rFonts w:eastAsia="Arial" w:asciiTheme="minorHAnsi" w:hAnsiTheme="minorHAnsi" w:cstheme="minorBidi"/>
              </w:rPr>
              <w:t>. All items are to be completed by 17.09.2018</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bl>
    <w:p w14:paraId="55C6781E" w14:textId="15D59119" w:rsidR="3521758B" w:rsidRDefault="3521758B"/>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1CBB7B70"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215889">
        <w:rPr>
          <w:vanish w:val="0"/>
        </w:rPr>
        <w:t xml:space="preserve">. </w:t>
      </w:r>
      <w:r w:rsidR="00977770" w:rsidRPr="473E5188">
        <w:t xml:space="preserve">. </w:t>
      </w:r>
      <w:r w:rsidR="00170DD9" w:rsidRPr="154B401A">
        <w:t>.</w:t>
      </w:r>
      <w:r w:rsidR="001E146F" w:rsidRPr="154B401A">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287F2876" w:rsidR="00766B33" w:rsidRPr="001E146F" w:rsidRDefault="00CC53B5" w:rsidP="001E146F">
            <w:pPr>
              <w:spacing w:before="40" w:after="40"/>
              <w:rPr>
                <w:bCs/>
                <w:iCs/>
              </w:rPr>
            </w:pPr>
            <w:r>
              <w:t>I</w:t>
            </w:r>
            <w:r w:rsidR="002A485C">
              <w:t>OCM</w:t>
            </w:r>
            <w:r w:rsidR="007453CF">
              <w:t xml:space="preserve"> successfully submission</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11878D20" w:rsidR="00766B33" w:rsidRPr="001E146F" w:rsidRDefault="007453CF" w:rsidP="001E146F">
            <w:pPr>
              <w:spacing w:before="40" w:after="40"/>
              <w:rPr>
                <w:iCs/>
              </w:rPr>
            </w:pPr>
            <w:r>
              <w:rPr>
                <w:iCs/>
              </w:rPr>
              <w:t>17.09.2018</w:t>
            </w: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35D8E10C" w:rsidR="00766B33" w:rsidRPr="001E146F" w:rsidRDefault="007453CF" w:rsidP="001E146F">
            <w:pPr>
              <w:spacing w:before="40" w:after="40"/>
              <w:rPr>
                <w:iCs/>
              </w:rPr>
            </w:pPr>
            <w:r>
              <w:rPr>
                <w:iCs/>
              </w:rPr>
              <w:t>Lenny, Ryan, Beau &amp; Jette</w:t>
            </w: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44855B54" w:rsidR="00766B33" w:rsidRPr="001E146F" w:rsidRDefault="007453CF" w:rsidP="001E146F">
            <w:pPr>
              <w:spacing w:before="40" w:after="40"/>
              <w:rPr>
                <w:iCs/>
              </w:rPr>
            </w:pPr>
            <w:r w:rsidRPr="007453CF">
              <w:rPr>
                <w:rFonts w:ascii="Times" w:hAnsi="Times" w:eastAsia="Times" w:cs="Times"/>
                <w:color w:val="00B050"/>
              </w:rPr>
              <w:t>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t>Assessment against objectives</w:t>
      </w:r>
    </w:p>
    <w:p w14:paraId="5712C3B3" w14:textId="09AA03D1" w:rsidR="65FBEF7D" w:rsidRPr="009C61E6" w:rsidRDefault="65FBEF7D" w:rsidP="65FBEF7D">
      <w:pPr>
        <w:pStyle w:val="InfoBluelistitem"/>
        <w:rPr>
          <w:color w:val="auto"/>
        </w:rPr>
      </w:pPr>
      <w:r w:rsidRPr="009C61E6">
        <w:rPr>
          <w:color w:val="auto"/>
        </w:rPr>
        <w:t xml:space="preserve">High-level objectives were not completed, but significant progress has been made. </w:t>
      </w:r>
      <w:r w:rsidR="7DCFAA3A" w:rsidRPr="009C61E6">
        <w:rPr>
          <w:color w:val="auto"/>
        </w:rPr>
        <w:t>Many necessary</w:t>
      </w:r>
      <w:r w:rsidR="16965DA2" w:rsidRPr="009C61E6">
        <w:rPr>
          <w:color w:val="auto"/>
        </w:rPr>
        <w:t xml:space="preserve"> tasks undertaken </w:t>
      </w:r>
      <w:r w:rsidR="7DCFAA3A" w:rsidRPr="009C61E6">
        <w:rPr>
          <w:color w:val="auto"/>
        </w:rPr>
        <w:t xml:space="preserve">this iteration </w:t>
      </w:r>
      <w:r w:rsidR="16965DA2" w:rsidRPr="009C61E6">
        <w:rPr>
          <w:color w:val="auto"/>
        </w:rPr>
        <w:t xml:space="preserve">were not covered by the high-level objectives, therefore </w:t>
      </w:r>
      <w:r w:rsidR="3480823C" w:rsidRPr="009C61E6">
        <w:rPr>
          <w:color w:val="auto"/>
        </w:rPr>
        <w:t xml:space="preserve">we </w:t>
      </w:r>
      <w:r w:rsidR="5746FD81" w:rsidRPr="009C61E6">
        <w:rPr>
          <w:color w:val="auto"/>
        </w:rPr>
        <w:t>believe</w:t>
      </w:r>
      <w:r w:rsidR="3480823C" w:rsidRPr="009C61E6">
        <w:rPr>
          <w:color w:val="auto"/>
        </w:rPr>
        <w:t xml:space="preserve"> </w:t>
      </w:r>
      <w:r w:rsidR="7DCFAA3A" w:rsidRPr="009C61E6">
        <w:rPr>
          <w:color w:val="auto"/>
        </w:rPr>
        <w:t xml:space="preserve">the selection of high-level objectives </w:t>
      </w:r>
      <w:r w:rsidR="3480823C" w:rsidRPr="009C61E6">
        <w:rPr>
          <w:color w:val="auto"/>
        </w:rPr>
        <w:t xml:space="preserve">were </w:t>
      </w:r>
      <w:r w:rsidR="5746FD81" w:rsidRPr="009C61E6">
        <w:rPr>
          <w:color w:val="auto"/>
        </w:rPr>
        <w:t xml:space="preserve">not </w:t>
      </w:r>
      <w:r w:rsidR="009C61E6" w:rsidRPr="009C61E6">
        <w:rPr>
          <w:color w:val="auto"/>
        </w:rPr>
        <w:t>indicative</w:t>
      </w:r>
      <w:r w:rsidR="5746FD81" w:rsidRPr="009C61E6">
        <w:rPr>
          <w:color w:val="auto"/>
        </w:rPr>
        <w:t xml:space="preserve"> of the actual work items</w:t>
      </w:r>
      <w:r w:rsidR="3480823C" w:rsidRPr="009C61E6">
        <w:rPr>
          <w:color w:val="auto"/>
        </w:rPr>
        <w:t xml:space="preserve"> this iteration</w:t>
      </w:r>
      <w:r w:rsidR="5746FD81" w:rsidRPr="009C61E6">
        <w:rPr>
          <w:color w:val="auto"/>
        </w:rPr>
        <w:t>.</w:t>
      </w:r>
      <w:r w:rsidR="1B0F1769" w:rsidRPr="1B0F1769">
        <w:rPr>
          <w:color w:val="auto"/>
        </w:rPr>
        <w:t xml:space="preserve"> The high-level objectives are planned to be fully completed </w:t>
      </w:r>
      <w:r w:rsidR="3513BA49" w:rsidRPr="3513BA49">
        <w:rPr>
          <w:color w:val="auto"/>
        </w:rPr>
        <w:t>next iteration.</w:t>
      </w:r>
    </w:p>
    <w:p w14:paraId="71522D6B" w14:textId="1DE8AFFF" w:rsidR="000F170F" w:rsidRPr="000F170F" w:rsidRDefault="0F9F8188" w:rsidP="000F170F">
      <w:pPr>
        <w:pStyle w:val="Heading2"/>
        <w:numPr>
          <w:ilvl w:val="0"/>
          <w:numId w:val="29"/>
        </w:numPr>
      </w:pPr>
      <w:r>
        <w:t>Work Items: Planned compared to actually completed</w:t>
      </w:r>
      <w:r>
        <w:br/>
      </w:r>
    </w:p>
    <w:p w14:paraId="10B754A9" w14:textId="27503DC4" w:rsidR="45586399" w:rsidRDefault="70E1C3D6" w:rsidP="45586399">
      <w:pPr>
        <w:ind w:firstLine="720"/>
      </w:pPr>
      <w:r w:rsidRPr="70E1C3D6">
        <w:t>Work items 2.4 and 2.5 are incomplete, but should be completed in the first half of the next</w:t>
      </w:r>
    </w:p>
    <w:p w14:paraId="19FA0418" w14:textId="18920E76" w:rsidR="4766922A" w:rsidRDefault="45586399" w:rsidP="4766922A">
      <w:pPr>
        <w:ind w:firstLine="720"/>
      </w:pPr>
      <w:r w:rsidRPr="45586399">
        <w:t>iteration.</w:t>
      </w:r>
    </w:p>
    <w:p w14:paraId="6294CB77" w14:textId="6A858939" w:rsidR="007C1B34" w:rsidRPr="007C1B34" w:rsidRDefault="007C1B34" w:rsidP="007C1B34">
      <w:pPr>
        <w:pStyle w:val="InfoBluelistitem"/>
        <w:rPr>
          <w:color w:val="000000" w:themeColor="text1"/>
        </w:rPr>
      </w:pPr>
      <w:r>
        <w:rPr>
          <w:color w:val="000000" w:themeColor="text1"/>
        </w:rPr>
        <w:t>Work i</w:t>
      </w:r>
      <w:r w:rsidR="00C84015">
        <w:rPr>
          <w:color w:val="000000" w:themeColor="text1"/>
        </w:rPr>
        <w:t>tem</w:t>
      </w:r>
      <w:r>
        <w:rPr>
          <w:color w:val="000000" w:themeColor="text1"/>
        </w:rPr>
        <w:t xml:space="preserve"> added</w:t>
      </w:r>
      <w:r w:rsidR="00C84015">
        <w:rPr>
          <w:color w:val="000000" w:themeColor="text1"/>
        </w:rPr>
        <w:t xml:space="preserve">: Ensure duplicate entries </w:t>
      </w:r>
      <w:r w:rsidR="00F15DC9">
        <w:rPr>
          <w:color w:val="000000" w:themeColor="text1"/>
        </w:rPr>
        <w:t>cannot be added for Error Types, Medication Types and Patient Types</w:t>
      </w:r>
      <w:r>
        <w:rPr>
          <w:color w:val="000000" w:themeColor="text1"/>
        </w:rPr>
        <w:t>.</w:t>
      </w:r>
      <w:r w:rsidR="00316462">
        <w:rPr>
          <w:color w:val="000000" w:themeColor="text1"/>
        </w:rPr>
        <w:t xml:space="preserve"> Completed: ErrorTypes, MedicationTypes, PatientTypes</w:t>
      </w:r>
    </w:p>
    <w:p w14:paraId="3C64192D" w14:textId="061087AE" w:rsidR="00891367" w:rsidRPr="005A74A4" w:rsidRDefault="0F9F8188" w:rsidP="0F9F8188">
      <w:pPr>
        <w:pStyle w:val="InfoBluelistitem"/>
        <w:rPr>
          <w:color w:val="000000" w:themeColor="text1"/>
        </w:rPr>
      </w:pPr>
      <w:r w:rsidRPr="0F9F8188">
        <w:rPr>
          <w:color w:val="000000" w:themeColor="text1"/>
        </w:rPr>
        <w:t xml:space="preserve">Work Item 4.7: It was found that the backend wasn’t using proper authentication methods. This had to be addressed </w:t>
      </w:r>
      <w:r w:rsidR="00891367">
        <w:br/>
      </w:r>
      <w:r w:rsidRPr="0F9F8188">
        <w:rPr>
          <w:color w:val="000000" w:themeColor="text1"/>
        </w:rPr>
        <w:t>Work Item 4.8: The scripts used to populate the database for testing were outdated and all over the place, causing issues. The scripts no longer useful to the project had to be deleted and the remaining scripts had to be consolidated and categorised.</w:t>
      </w:r>
      <w:r w:rsidR="00891367">
        <w:br/>
      </w:r>
      <w:r w:rsidRPr="0F9F8188">
        <w:rPr>
          <w:color w:val="000000" w:themeColor="text1"/>
        </w:rPr>
        <w:t>Work Item 4.9: The team decided that the Diagnosis field was somewhat confusing in its implementation and not r</w:t>
      </w:r>
      <w:r w:rsidR="007453CF">
        <w:rPr>
          <w:color w:val="000000" w:themeColor="text1"/>
        </w:rPr>
        <w:t>eally needed. The field, and it</w:t>
      </w:r>
      <w:r w:rsidRPr="0F9F8188">
        <w:rPr>
          <w:color w:val="000000" w:themeColor="text1"/>
        </w:rPr>
        <w:t>s associated table and code, needed to be carefully removed.</w:t>
      </w:r>
    </w:p>
    <w:p w14:paraId="5B7C0123" w14:textId="37EDDCCE" w:rsidR="00766B33" w:rsidRDefault="3A14DC2A" w:rsidP="005F5C34">
      <w:pPr>
        <w:pStyle w:val="Heading2"/>
        <w:numPr>
          <w:ilvl w:val="0"/>
          <w:numId w:val="0"/>
        </w:numPr>
        <w:ind w:left="720"/>
      </w:pPr>
      <w:r>
        <w:t>Assessment against Evaluation Criteria</w:t>
      </w:r>
    </w:p>
    <w:p w14:paraId="71522D6D" w14:textId="56C3FF22" w:rsidR="00766B33" w:rsidRDefault="3A14DC2A" w:rsidP="5B242018">
      <w:pPr>
        <w:ind w:left="720"/>
      </w:pPr>
      <w:r>
        <w:br/>
      </w:r>
      <w:r w:rsidR="6380E667" w:rsidRPr="6380E667">
        <w:t xml:space="preserve">Like the high-level objectives, the evaluation criteria work </w:t>
      </w:r>
      <w:r w:rsidR="00BD1D06" w:rsidRPr="772772EA">
        <w:t>was</w:t>
      </w:r>
      <w:r w:rsidR="772772EA" w:rsidRPr="772772EA">
        <w:t xml:space="preserve"> not very</w:t>
      </w:r>
      <w:r w:rsidR="6380E667" w:rsidRPr="6380E667">
        <w:t xml:space="preserve"> </w:t>
      </w:r>
      <w:r w:rsidR="6380E667" w:rsidRPr="6380E667">
        <w:t>i</w:t>
      </w:r>
      <w:r w:rsidR="6380E667" w:rsidRPr="6380E667">
        <w:t xml:space="preserve">ndicative of the actual work required this iteration. </w:t>
      </w:r>
      <w:r w:rsidR="00BD1D06" w:rsidRPr="68C593C0">
        <w:t>All</w:t>
      </w:r>
      <w:r w:rsidR="68C593C0" w:rsidRPr="68C593C0">
        <w:t xml:space="preserve"> the evaluation </w:t>
      </w:r>
      <w:r w:rsidR="00BD1D06">
        <w:t xml:space="preserve">criteria have been mostly met, </w:t>
      </w:r>
      <w:r w:rsidR="68C593C0" w:rsidRPr="68C593C0">
        <w:t>with the remaining</w:t>
      </w:r>
      <w:r w:rsidR="58239055" w:rsidRPr="58239055">
        <w:t xml:space="preserve"> work scheduled for the next iteration.</w:t>
      </w:r>
    </w:p>
    <w:p w14:paraId="71522D70" w14:textId="77777777" w:rsidR="00766B33" w:rsidRDefault="3A14DC2A" w:rsidP="005F5C34">
      <w:pPr>
        <w:pStyle w:val="Heading2"/>
        <w:numPr>
          <w:ilvl w:val="0"/>
          <w:numId w:val="29"/>
        </w:numPr>
      </w:pPr>
      <w:r>
        <w:t>Other concerns and deviations</w:t>
      </w:r>
      <w:bookmarkStart w:id="1" w:name="_GoBack"/>
      <w:bookmarkEnd w:id="1"/>
    </w:p>
    <w:p w14:paraId="71522D71" w14:textId="1451233A" w:rsidR="00766B33" w:rsidRDefault="00766B33" w:rsidP="001E146F">
      <w:pPr>
        <w:pStyle w:val="InfoBluelistitem"/>
      </w:pP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0D0" w:rsidRDefault="005F60D0" w14:paraId="77D2AC5A" w14:textId="77777777">
      <w:r>
        <w:separator/>
      </w:r>
    </w:p>
  </w:endnote>
  <w:endnote w:type="continuationSeparator" w:id="0">
    <w:p w:rsidR="005F60D0" w:rsidRDefault="005F60D0" w14:paraId="54141BDE" w14:textId="77777777">
      <w:r>
        <w:continuationSeparator/>
      </w:r>
    </w:p>
  </w:endnote>
  <w:endnote w:type="continuationNotice" w:id="1">
    <w:p w:rsidR="005F60D0" w:rsidRDefault="005F60D0" w14:paraId="57D55A8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40FCB48A" w:rsidR="00D1755E" w:rsidRDefault="00D1755E">
          <w:pPr>
            <w:jc w:val="center"/>
          </w:pPr>
          <w:r>
            <w:sym w:font="Symbol" w:char="F0D3"/>
          </w:r>
          <w:r w:rsidR="005F60D0">
            <w:fldChar w:fldCharType="begin"/>
          </w:r>
          <w:r w:rsidR="005F60D0">
            <w:instrText xml:space="preserve"> DOCPROPERTY "Company"  \* MERGEFORMAT </w:instrText>
          </w:r>
          <w:r w:rsidR="005F60D0">
            <w:fldChar w:fldCharType="separate"/>
          </w:r>
          <w:r w:rsidR="00FA2BB5">
            <w:t>&lt;Company Name&gt;</w:t>
          </w:r>
          <w:r w:rsidR="005F60D0">
            <w:fldChar w:fldCharType="end"/>
          </w:r>
          <w:r>
            <w:t xml:space="preserve">, </w:t>
          </w:r>
          <w:r>
            <w:fldChar w:fldCharType="begin"/>
          </w:r>
          <w:r>
            <w:instrText xml:space="preserve"> DATE \@ "yyyy" </w:instrText>
          </w:r>
          <w:r>
            <w:fldChar w:fldCharType="separate"/>
          </w:r>
          <w:r w:rsidR="00A139C1">
            <w:rPr>
              <w:noProof/>
            </w:rPr>
            <w:t>2018</w:t>
          </w:r>
          <w:r>
            <w:fldChar w:fldCharType="end"/>
          </w:r>
        </w:p>
      </w:tc>
      <w:tc>
        <w:tcPr>
          <w:tcW w:w="3162" w:type="dxa"/>
          <w:tcBorders>
            <w:top w:val="nil"/>
            <w:left w:val="nil"/>
            <w:bottom w:val="nil"/>
            <w:right w:val="nil"/>
          </w:tcBorders>
        </w:tcPr>
        <w:p w14:paraId="71522D7F" w14:textId="2654A927"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0D0" w:rsidRDefault="005F60D0" w14:paraId="4B0ABBF5" w14:textId="77777777">
      <w:r>
        <w:separator/>
      </w:r>
    </w:p>
  </w:footnote>
  <w:footnote w:type="continuationSeparator" w:id="0">
    <w:p w:rsidR="005F60D0" w:rsidRDefault="005F60D0" w14:paraId="31BD0DA7" w14:textId="77777777">
      <w:r>
        <w:continuationSeparator/>
      </w:r>
    </w:p>
  </w:footnote>
  <w:footnote w:type="continuationNotice" w:id="1">
    <w:p w:rsidR="005F60D0" w:rsidRDefault="005F60D0" w14:paraId="6A3C211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Team Pharmacon</w:t>
          </w:r>
        </w:p>
      </w:tc>
    </w:tr>
    <w:tr w:rsidR="00D1755E" w14:paraId="71522D7B" w14:textId="77777777" w:rsidTr="3A14DC2A">
      <w:tc>
        <w:tcPr>
          <w:tcW w:w="6379" w:type="dxa"/>
        </w:tcPr>
        <w:p w14:paraId="71522D79" w14:textId="5977A8AA" w:rsidR="00D1755E" w:rsidRDefault="00CF0A4E">
          <w:r>
            <w:t xml:space="preserve">Construction </w:t>
          </w:r>
          <w:r w:rsidR="005F60D0">
            <w:fldChar w:fldCharType="begin"/>
          </w:r>
          <w:r w:rsidR="005F60D0">
            <w:instrText xml:space="preserve"> TITLE  \* MERGEFORMAT </w:instrText>
          </w:r>
          <w:r w:rsidR="005F60D0">
            <w:fldChar w:fldCharType="separate"/>
          </w:r>
          <w:r w:rsidR="00FA2BB5">
            <w:t>Iteration Plan</w:t>
          </w:r>
          <w:r w:rsidR="005F60D0">
            <w:fldChar w:fldCharType="end"/>
          </w:r>
          <w:r w:rsidR="004B3063">
            <w:t xml:space="preserve"> 4</w:t>
          </w:r>
        </w:p>
      </w:tc>
      <w:tc>
        <w:tcPr>
          <w:tcW w:w="3179" w:type="dxa"/>
        </w:tcPr>
        <w:p w14:paraId="71522D7A" w14:textId="2AB13698" w:rsidR="00D1755E" w:rsidRDefault="3A14DC2A" w:rsidP="00CF0A4E">
          <w:r>
            <w:t xml:space="preserve">  Date: </w:t>
          </w:r>
          <w:r w:rsidR="00FE4186">
            <w:t>3/09</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hint="default" w:ascii="Symbol" w:hAnsi="Symbol"/>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hint="default" w:ascii="Wingdings" w:hAnsi="Wingdings"/>
      </w:rPr>
    </w:lvl>
    <w:lvl w:ilvl="1">
      <w:start w:val="1"/>
      <w:numFmt w:val="bullet"/>
      <w:lvlText w:val="o"/>
      <w:lvlJc w:val="left"/>
      <w:pPr>
        <w:tabs>
          <w:tab w:val="num" w:pos="2160"/>
        </w:tabs>
        <w:ind w:left="216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hint="default" w:ascii="Symbol" w:hAnsi="Symbol"/>
      </w:rPr>
    </w:lvl>
    <w:lvl w:ilvl="1" w:tplc="10E8E736">
      <w:start w:val="1"/>
      <w:numFmt w:val="bullet"/>
      <w:lvlText w:val="o"/>
      <w:lvlJc w:val="left"/>
      <w:pPr>
        <w:ind w:left="1440" w:hanging="360"/>
      </w:pPr>
      <w:rPr>
        <w:rFonts w:hint="default" w:ascii="Courier New" w:hAnsi="Courier New"/>
      </w:rPr>
    </w:lvl>
    <w:lvl w:ilvl="2" w:tplc="B914EB0E">
      <w:start w:val="1"/>
      <w:numFmt w:val="bullet"/>
      <w:lvlText w:val=""/>
      <w:lvlJc w:val="left"/>
      <w:pPr>
        <w:ind w:left="2160" w:hanging="360"/>
      </w:pPr>
      <w:rPr>
        <w:rFonts w:hint="default" w:ascii="Wingdings" w:hAnsi="Wingdings"/>
      </w:rPr>
    </w:lvl>
    <w:lvl w:ilvl="3" w:tplc="2A1848DE">
      <w:start w:val="1"/>
      <w:numFmt w:val="bullet"/>
      <w:lvlText w:val=""/>
      <w:lvlJc w:val="left"/>
      <w:pPr>
        <w:ind w:left="2880" w:hanging="360"/>
      </w:pPr>
      <w:rPr>
        <w:rFonts w:hint="default" w:ascii="Symbol" w:hAnsi="Symbol"/>
      </w:rPr>
    </w:lvl>
    <w:lvl w:ilvl="4" w:tplc="FE2EC1E6">
      <w:start w:val="1"/>
      <w:numFmt w:val="bullet"/>
      <w:lvlText w:val="o"/>
      <w:lvlJc w:val="left"/>
      <w:pPr>
        <w:ind w:left="3600" w:hanging="360"/>
      </w:pPr>
      <w:rPr>
        <w:rFonts w:hint="default" w:ascii="Courier New" w:hAnsi="Courier New"/>
      </w:rPr>
    </w:lvl>
    <w:lvl w:ilvl="5" w:tplc="4F6C3988">
      <w:start w:val="1"/>
      <w:numFmt w:val="bullet"/>
      <w:lvlText w:val=""/>
      <w:lvlJc w:val="left"/>
      <w:pPr>
        <w:ind w:left="4320" w:hanging="360"/>
      </w:pPr>
      <w:rPr>
        <w:rFonts w:hint="default" w:ascii="Wingdings" w:hAnsi="Wingdings"/>
      </w:rPr>
    </w:lvl>
    <w:lvl w:ilvl="6" w:tplc="76D41516">
      <w:start w:val="1"/>
      <w:numFmt w:val="bullet"/>
      <w:lvlText w:val=""/>
      <w:lvlJc w:val="left"/>
      <w:pPr>
        <w:ind w:left="5040" w:hanging="360"/>
      </w:pPr>
      <w:rPr>
        <w:rFonts w:hint="default" w:ascii="Symbol" w:hAnsi="Symbol"/>
      </w:rPr>
    </w:lvl>
    <w:lvl w:ilvl="7" w:tplc="4D120C1A">
      <w:start w:val="1"/>
      <w:numFmt w:val="bullet"/>
      <w:lvlText w:val="o"/>
      <w:lvlJc w:val="left"/>
      <w:pPr>
        <w:ind w:left="5760" w:hanging="360"/>
      </w:pPr>
      <w:rPr>
        <w:rFonts w:hint="default" w:ascii="Courier New" w:hAnsi="Courier New"/>
      </w:rPr>
    </w:lvl>
    <w:lvl w:ilvl="8" w:tplc="A83EDD9C">
      <w:start w:val="1"/>
      <w:numFmt w:val="bullet"/>
      <w:lvlText w:val=""/>
      <w:lvlJc w:val="left"/>
      <w:pPr>
        <w:ind w:left="6480" w:hanging="360"/>
      </w:pPr>
      <w:rPr>
        <w:rFonts w:hint="default" w:ascii="Wingdings" w:hAnsi="Wingdings"/>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hint="default" w:ascii="Symbol" w:hAnsi="Symbol"/>
      </w:rPr>
    </w:lvl>
    <w:lvl w:ilvl="1" w:tplc="DF08F252">
      <w:start w:val="1"/>
      <w:numFmt w:val="bullet"/>
      <w:lvlText w:val="o"/>
      <w:lvlJc w:val="left"/>
      <w:pPr>
        <w:ind w:left="1440" w:hanging="360"/>
      </w:pPr>
      <w:rPr>
        <w:rFonts w:hint="default" w:ascii="Courier New" w:hAnsi="Courier New"/>
      </w:rPr>
    </w:lvl>
    <w:lvl w:ilvl="2" w:tplc="CA7A5D60">
      <w:start w:val="1"/>
      <w:numFmt w:val="bullet"/>
      <w:lvlText w:val=""/>
      <w:lvlJc w:val="left"/>
      <w:pPr>
        <w:ind w:left="2160" w:hanging="360"/>
      </w:pPr>
      <w:rPr>
        <w:rFonts w:hint="default" w:ascii="Wingdings" w:hAnsi="Wingdings"/>
      </w:rPr>
    </w:lvl>
    <w:lvl w:ilvl="3" w:tplc="C7662AFC">
      <w:start w:val="1"/>
      <w:numFmt w:val="bullet"/>
      <w:lvlText w:val=""/>
      <w:lvlJc w:val="left"/>
      <w:pPr>
        <w:ind w:left="2880" w:hanging="360"/>
      </w:pPr>
      <w:rPr>
        <w:rFonts w:hint="default" w:ascii="Symbol" w:hAnsi="Symbol"/>
      </w:rPr>
    </w:lvl>
    <w:lvl w:ilvl="4" w:tplc="7076C9CE">
      <w:start w:val="1"/>
      <w:numFmt w:val="bullet"/>
      <w:lvlText w:val="o"/>
      <w:lvlJc w:val="left"/>
      <w:pPr>
        <w:ind w:left="3600" w:hanging="360"/>
      </w:pPr>
      <w:rPr>
        <w:rFonts w:hint="default" w:ascii="Courier New" w:hAnsi="Courier New"/>
      </w:rPr>
    </w:lvl>
    <w:lvl w:ilvl="5" w:tplc="9272A1E4">
      <w:start w:val="1"/>
      <w:numFmt w:val="bullet"/>
      <w:lvlText w:val=""/>
      <w:lvlJc w:val="left"/>
      <w:pPr>
        <w:ind w:left="4320" w:hanging="360"/>
      </w:pPr>
      <w:rPr>
        <w:rFonts w:hint="default" w:ascii="Wingdings" w:hAnsi="Wingdings"/>
      </w:rPr>
    </w:lvl>
    <w:lvl w:ilvl="6" w:tplc="2DDEE5BA">
      <w:start w:val="1"/>
      <w:numFmt w:val="bullet"/>
      <w:lvlText w:val=""/>
      <w:lvlJc w:val="left"/>
      <w:pPr>
        <w:ind w:left="5040" w:hanging="360"/>
      </w:pPr>
      <w:rPr>
        <w:rFonts w:hint="default" w:ascii="Symbol" w:hAnsi="Symbol"/>
      </w:rPr>
    </w:lvl>
    <w:lvl w:ilvl="7" w:tplc="A2AC4BCE">
      <w:start w:val="1"/>
      <w:numFmt w:val="bullet"/>
      <w:lvlText w:val="o"/>
      <w:lvlJc w:val="left"/>
      <w:pPr>
        <w:ind w:left="5760" w:hanging="360"/>
      </w:pPr>
      <w:rPr>
        <w:rFonts w:hint="default" w:ascii="Courier New" w:hAnsi="Courier New"/>
      </w:rPr>
    </w:lvl>
    <w:lvl w:ilvl="8" w:tplc="8FD20F3E">
      <w:start w:val="1"/>
      <w:numFmt w:val="bullet"/>
      <w:lvlText w:val=""/>
      <w:lvlJc w:val="left"/>
      <w:pPr>
        <w:ind w:left="6480" w:hanging="360"/>
      </w:pPr>
      <w:rPr>
        <w:rFonts w:hint="default" w:ascii="Wingdings" w:hAnsi="Wingdings"/>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hint="default" w:ascii="Arial" w:hAnsi="Arial" w:eastAsia="Arial"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hint="default" w:ascii="Courier New" w:hAnsi="Courier New" w:cs="Courier New"/>
      </w:rPr>
    </w:lvl>
    <w:lvl w:ilvl="2" w:tplc="04090005" w:tentative="1">
      <w:start w:val="1"/>
      <w:numFmt w:val="bullet"/>
      <w:lvlText w:val=""/>
      <w:lvlJc w:val="left"/>
      <w:pPr>
        <w:tabs>
          <w:tab w:val="num" w:pos="2070"/>
        </w:tabs>
        <w:ind w:left="2070" w:hanging="360"/>
      </w:pPr>
      <w:rPr>
        <w:rFonts w:hint="default" w:ascii="Wingdings" w:hAnsi="Wingdings"/>
      </w:rPr>
    </w:lvl>
    <w:lvl w:ilvl="3" w:tplc="04090001" w:tentative="1">
      <w:start w:val="1"/>
      <w:numFmt w:val="bullet"/>
      <w:lvlText w:val=""/>
      <w:lvlJc w:val="left"/>
      <w:pPr>
        <w:tabs>
          <w:tab w:val="num" w:pos="2790"/>
        </w:tabs>
        <w:ind w:left="2790" w:hanging="360"/>
      </w:pPr>
      <w:rPr>
        <w:rFonts w:hint="default" w:ascii="Symbol" w:hAnsi="Symbol"/>
      </w:rPr>
    </w:lvl>
    <w:lvl w:ilvl="4" w:tplc="04090003" w:tentative="1">
      <w:start w:val="1"/>
      <w:numFmt w:val="bullet"/>
      <w:lvlText w:val="o"/>
      <w:lvlJc w:val="left"/>
      <w:pPr>
        <w:tabs>
          <w:tab w:val="num" w:pos="3510"/>
        </w:tabs>
        <w:ind w:left="3510" w:hanging="360"/>
      </w:pPr>
      <w:rPr>
        <w:rFonts w:hint="default" w:ascii="Courier New" w:hAnsi="Courier New" w:cs="Courier New"/>
      </w:rPr>
    </w:lvl>
    <w:lvl w:ilvl="5" w:tplc="04090005" w:tentative="1">
      <w:start w:val="1"/>
      <w:numFmt w:val="bullet"/>
      <w:lvlText w:val=""/>
      <w:lvlJc w:val="left"/>
      <w:pPr>
        <w:tabs>
          <w:tab w:val="num" w:pos="4230"/>
        </w:tabs>
        <w:ind w:left="4230" w:hanging="360"/>
      </w:pPr>
      <w:rPr>
        <w:rFonts w:hint="default" w:ascii="Wingdings" w:hAnsi="Wingdings"/>
      </w:rPr>
    </w:lvl>
    <w:lvl w:ilvl="6" w:tplc="04090001" w:tentative="1">
      <w:start w:val="1"/>
      <w:numFmt w:val="bullet"/>
      <w:lvlText w:val=""/>
      <w:lvlJc w:val="left"/>
      <w:pPr>
        <w:tabs>
          <w:tab w:val="num" w:pos="4950"/>
        </w:tabs>
        <w:ind w:left="4950" w:hanging="360"/>
      </w:pPr>
      <w:rPr>
        <w:rFonts w:hint="default" w:ascii="Symbol" w:hAnsi="Symbol"/>
      </w:rPr>
    </w:lvl>
    <w:lvl w:ilvl="7" w:tplc="04090003" w:tentative="1">
      <w:start w:val="1"/>
      <w:numFmt w:val="bullet"/>
      <w:lvlText w:val="o"/>
      <w:lvlJc w:val="left"/>
      <w:pPr>
        <w:tabs>
          <w:tab w:val="num" w:pos="5670"/>
        </w:tabs>
        <w:ind w:left="5670" w:hanging="360"/>
      </w:pPr>
      <w:rPr>
        <w:rFonts w:hint="default" w:ascii="Courier New" w:hAnsi="Courier New" w:cs="Courier New"/>
      </w:rPr>
    </w:lvl>
    <w:lvl w:ilvl="8" w:tplc="04090005" w:tentative="1">
      <w:start w:val="1"/>
      <w:numFmt w:val="bullet"/>
      <w:lvlText w:val=""/>
      <w:lvlJc w:val="left"/>
      <w:pPr>
        <w:tabs>
          <w:tab w:val="num" w:pos="6390"/>
        </w:tabs>
        <w:ind w:left="6390" w:hanging="360"/>
      </w:pPr>
      <w:rPr>
        <w:rFonts w:hint="default" w:ascii="Wingdings" w:hAnsi="Wingdings"/>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hint="default" w:ascii="Symbol" w:hAnsi="Symbol"/>
      </w:rPr>
    </w:lvl>
    <w:lvl w:ilvl="1" w:tplc="BFA6B450">
      <w:start w:val="1"/>
      <w:numFmt w:val="bullet"/>
      <w:lvlText w:val="o"/>
      <w:lvlJc w:val="left"/>
      <w:pPr>
        <w:ind w:left="1440" w:hanging="360"/>
      </w:pPr>
      <w:rPr>
        <w:rFonts w:hint="default" w:ascii="Courier New" w:hAnsi="Courier New"/>
      </w:rPr>
    </w:lvl>
    <w:lvl w:ilvl="2" w:tplc="186099F8">
      <w:start w:val="1"/>
      <w:numFmt w:val="bullet"/>
      <w:lvlText w:val=""/>
      <w:lvlJc w:val="left"/>
      <w:pPr>
        <w:ind w:left="2160" w:hanging="360"/>
      </w:pPr>
      <w:rPr>
        <w:rFonts w:hint="default" w:ascii="Wingdings" w:hAnsi="Wingdings"/>
      </w:rPr>
    </w:lvl>
    <w:lvl w:ilvl="3" w:tplc="23F01154">
      <w:start w:val="1"/>
      <w:numFmt w:val="bullet"/>
      <w:lvlText w:val=""/>
      <w:lvlJc w:val="left"/>
      <w:pPr>
        <w:ind w:left="2880" w:hanging="360"/>
      </w:pPr>
      <w:rPr>
        <w:rFonts w:hint="default" w:ascii="Symbol" w:hAnsi="Symbol"/>
      </w:rPr>
    </w:lvl>
    <w:lvl w:ilvl="4" w:tplc="273CA996">
      <w:start w:val="1"/>
      <w:numFmt w:val="bullet"/>
      <w:lvlText w:val="o"/>
      <w:lvlJc w:val="left"/>
      <w:pPr>
        <w:ind w:left="3600" w:hanging="360"/>
      </w:pPr>
      <w:rPr>
        <w:rFonts w:hint="default" w:ascii="Courier New" w:hAnsi="Courier New"/>
      </w:rPr>
    </w:lvl>
    <w:lvl w:ilvl="5" w:tplc="7344536C">
      <w:start w:val="1"/>
      <w:numFmt w:val="bullet"/>
      <w:lvlText w:val=""/>
      <w:lvlJc w:val="left"/>
      <w:pPr>
        <w:ind w:left="4320" w:hanging="360"/>
      </w:pPr>
      <w:rPr>
        <w:rFonts w:hint="default" w:ascii="Wingdings" w:hAnsi="Wingdings"/>
      </w:rPr>
    </w:lvl>
    <w:lvl w:ilvl="6" w:tplc="E8FC96E4">
      <w:start w:val="1"/>
      <w:numFmt w:val="bullet"/>
      <w:lvlText w:val=""/>
      <w:lvlJc w:val="left"/>
      <w:pPr>
        <w:ind w:left="5040" w:hanging="360"/>
      </w:pPr>
      <w:rPr>
        <w:rFonts w:hint="default" w:ascii="Symbol" w:hAnsi="Symbol"/>
      </w:rPr>
    </w:lvl>
    <w:lvl w:ilvl="7" w:tplc="2B049A06">
      <w:start w:val="1"/>
      <w:numFmt w:val="bullet"/>
      <w:lvlText w:val="o"/>
      <w:lvlJc w:val="left"/>
      <w:pPr>
        <w:ind w:left="5760" w:hanging="360"/>
      </w:pPr>
      <w:rPr>
        <w:rFonts w:hint="default" w:ascii="Courier New" w:hAnsi="Courier New"/>
      </w:rPr>
    </w:lvl>
    <w:lvl w:ilvl="8" w:tplc="416A0DCE">
      <w:start w:val="1"/>
      <w:numFmt w:val="bullet"/>
      <w:lvlText w:val=""/>
      <w:lvlJc w:val="left"/>
      <w:pPr>
        <w:ind w:left="6480" w:hanging="360"/>
      </w:pPr>
      <w:rPr>
        <w:rFonts w:hint="default" w:ascii="Wingdings" w:hAnsi="Wingdings"/>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hint="default" w:ascii="Symbol" w:hAnsi="Symbol"/>
      </w:rPr>
    </w:lvl>
    <w:lvl w:ilvl="1" w:tplc="E74CDE14">
      <w:start w:val="1"/>
      <w:numFmt w:val="bullet"/>
      <w:lvlText w:val="o"/>
      <w:lvlJc w:val="left"/>
      <w:pPr>
        <w:ind w:left="1440" w:hanging="360"/>
      </w:pPr>
      <w:rPr>
        <w:rFonts w:hint="default" w:ascii="Courier New" w:hAnsi="Courier New"/>
      </w:rPr>
    </w:lvl>
    <w:lvl w:ilvl="2" w:tplc="2826A78E">
      <w:start w:val="1"/>
      <w:numFmt w:val="bullet"/>
      <w:lvlText w:val=""/>
      <w:lvlJc w:val="left"/>
      <w:pPr>
        <w:ind w:left="2160" w:hanging="360"/>
      </w:pPr>
      <w:rPr>
        <w:rFonts w:hint="default" w:ascii="Wingdings" w:hAnsi="Wingdings"/>
      </w:rPr>
    </w:lvl>
    <w:lvl w:ilvl="3" w:tplc="8AD44E40">
      <w:start w:val="1"/>
      <w:numFmt w:val="bullet"/>
      <w:lvlText w:val=""/>
      <w:lvlJc w:val="left"/>
      <w:pPr>
        <w:ind w:left="2880" w:hanging="360"/>
      </w:pPr>
      <w:rPr>
        <w:rFonts w:hint="default" w:ascii="Symbol" w:hAnsi="Symbol"/>
      </w:rPr>
    </w:lvl>
    <w:lvl w:ilvl="4" w:tplc="57781230">
      <w:start w:val="1"/>
      <w:numFmt w:val="bullet"/>
      <w:lvlText w:val="o"/>
      <w:lvlJc w:val="left"/>
      <w:pPr>
        <w:ind w:left="3600" w:hanging="360"/>
      </w:pPr>
      <w:rPr>
        <w:rFonts w:hint="default" w:ascii="Courier New" w:hAnsi="Courier New"/>
      </w:rPr>
    </w:lvl>
    <w:lvl w:ilvl="5" w:tplc="2FAAE836">
      <w:start w:val="1"/>
      <w:numFmt w:val="bullet"/>
      <w:lvlText w:val=""/>
      <w:lvlJc w:val="left"/>
      <w:pPr>
        <w:ind w:left="4320" w:hanging="360"/>
      </w:pPr>
      <w:rPr>
        <w:rFonts w:hint="default" w:ascii="Wingdings" w:hAnsi="Wingdings"/>
      </w:rPr>
    </w:lvl>
    <w:lvl w:ilvl="6" w:tplc="F8207322">
      <w:start w:val="1"/>
      <w:numFmt w:val="bullet"/>
      <w:lvlText w:val=""/>
      <w:lvlJc w:val="left"/>
      <w:pPr>
        <w:ind w:left="5040" w:hanging="360"/>
      </w:pPr>
      <w:rPr>
        <w:rFonts w:hint="default" w:ascii="Symbol" w:hAnsi="Symbol"/>
      </w:rPr>
    </w:lvl>
    <w:lvl w:ilvl="7" w:tplc="7C38CDA4">
      <w:start w:val="1"/>
      <w:numFmt w:val="bullet"/>
      <w:lvlText w:val="o"/>
      <w:lvlJc w:val="left"/>
      <w:pPr>
        <w:ind w:left="5760" w:hanging="360"/>
      </w:pPr>
      <w:rPr>
        <w:rFonts w:hint="default" w:ascii="Courier New" w:hAnsi="Courier New"/>
      </w:rPr>
    </w:lvl>
    <w:lvl w:ilvl="8" w:tplc="8E863DDA">
      <w:start w:val="1"/>
      <w:numFmt w:val="bullet"/>
      <w:lvlText w:val=""/>
      <w:lvlJc w:val="left"/>
      <w:pPr>
        <w:ind w:left="6480" w:hanging="360"/>
      </w:pPr>
      <w:rPr>
        <w:rFonts w:hint="default" w:ascii="Wingdings" w:hAnsi="Wingdings"/>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06C81"/>
    <w:rsid w:val="00010533"/>
    <w:rsid w:val="00016B42"/>
    <w:rsid w:val="000178C5"/>
    <w:rsid w:val="000205A8"/>
    <w:rsid w:val="000245C9"/>
    <w:rsid w:val="00034270"/>
    <w:rsid w:val="0004020E"/>
    <w:rsid w:val="000411F0"/>
    <w:rsid w:val="0004359F"/>
    <w:rsid w:val="00043BC1"/>
    <w:rsid w:val="00044A98"/>
    <w:rsid w:val="00044FCD"/>
    <w:rsid w:val="00046409"/>
    <w:rsid w:val="00046DEE"/>
    <w:rsid w:val="00047010"/>
    <w:rsid w:val="00053AAC"/>
    <w:rsid w:val="000561FC"/>
    <w:rsid w:val="00062923"/>
    <w:rsid w:val="00072478"/>
    <w:rsid w:val="00080BE5"/>
    <w:rsid w:val="00080D62"/>
    <w:rsid w:val="00083367"/>
    <w:rsid w:val="00084824"/>
    <w:rsid w:val="00085E66"/>
    <w:rsid w:val="000877CD"/>
    <w:rsid w:val="00091A5D"/>
    <w:rsid w:val="0009226D"/>
    <w:rsid w:val="00096B1F"/>
    <w:rsid w:val="000A350D"/>
    <w:rsid w:val="000A46B3"/>
    <w:rsid w:val="000A5A8A"/>
    <w:rsid w:val="000A7339"/>
    <w:rsid w:val="000A7A4E"/>
    <w:rsid w:val="000B0E5B"/>
    <w:rsid w:val="000B1ADD"/>
    <w:rsid w:val="000B24D1"/>
    <w:rsid w:val="000B6D46"/>
    <w:rsid w:val="000C1BFB"/>
    <w:rsid w:val="000C2419"/>
    <w:rsid w:val="000C429C"/>
    <w:rsid w:val="000C764D"/>
    <w:rsid w:val="000C788D"/>
    <w:rsid w:val="000D2D60"/>
    <w:rsid w:val="000E60CD"/>
    <w:rsid w:val="000F170F"/>
    <w:rsid w:val="000F45F8"/>
    <w:rsid w:val="000F5631"/>
    <w:rsid w:val="000F5D5F"/>
    <w:rsid w:val="00101251"/>
    <w:rsid w:val="001021F9"/>
    <w:rsid w:val="001125D4"/>
    <w:rsid w:val="001149D0"/>
    <w:rsid w:val="0011658B"/>
    <w:rsid w:val="001166A5"/>
    <w:rsid w:val="00124023"/>
    <w:rsid w:val="00124674"/>
    <w:rsid w:val="001312FA"/>
    <w:rsid w:val="00131CA5"/>
    <w:rsid w:val="00131E29"/>
    <w:rsid w:val="00134C20"/>
    <w:rsid w:val="00135694"/>
    <w:rsid w:val="00136400"/>
    <w:rsid w:val="001373C9"/>
    <w:rsid w:val="0014683A"/>
    <w:rsid w:val="001476FA"/>
    <w:rsid w:val="0014780E"/>
    <w:rsid w:val="00150885"/>
    <w:rsid w:val="00170DD9"/>
    <w:rsid w:val="00172482"/>
    <w:rsid w:val="00172C4B"/>
    <w:rsid w:val="00176824"/>
    <w:rsid w:val="00181F9B"/>
    <w:rsid w:val="00184D89"/>
    <w:rsid w:val="00192B33"/>
    <w:rsid w:val="00194A5E"/>
    <w:rsid w:val="00195EA3"/>
    <w:rsid w:val="001966DD"/>
    <w:rsid w:val="001B0964"/>
    <w:rsid w:val="001B0F8B"/>
    <w:rsid w:val="001B5D9B"/>
    <w:rsid w:val="001C564E"/>
    <w:rsid w:val="001D0C10"/>
    <w:rsid w:val="001D6A72"/>
    <w:rsid w:val="001E0683"/>
    <w:rsid w:val="001E146F"/>
    <w:rsid w:val="001E3D49"/>
    <w:rsid w:val="001E7B2A"/>
    <w:rsid w:val="00200188"/>
    <w:rsid w:val="00203719"/>
    <w:rsid w:val="0020633E"/>
    <w:rsid w:val="00210C30"/>
    <w:rsid w:val="00211CB3"/>
    <w:rsid w:val="00215889"/>
    <w:rsid w:val="00216192"/>
    <w:rsid w:val="002211BD"/>
    <w:rsid w:val="00223849"/>
    <w:rsid w:val="00226908"/>
    <w:rsid w:val="00233521"/>
    <w:rsid w:val="00235E73"/>
    <w:rsid w:val="002371C8"/>
    <w:rsid w:val="00237B56"/>
    <w:rsid w:val="00240B59"/>
    <w:rsid w:val="00241C30"/>
    <w:rsid w:val="00242135"/>
    <w:rsid w:val="002454CE"/>
    <w:rsid w:val="00245BCE"/>
    <w:rsid w:val="00245DC4"/>
    <w:rsid w:val="00245E1C"/>
    <w:rsid w:val="00247752"/>
    <w:rsid w:val="00252787"/>
    <w:rsid w:val="002549B9"/>
    <w:rsid w:val="00256BE5"/>
    <w:rsid w:val="00261669"/>
    <w:rsid w:val="0026201A"/>
    <w:rsid w:val="00263C55"/>
    <w:rsid w:val="00263F16"/>
    <w:rsid w:val="00266BA7"/>
    <w:rsid w:val="002675B0"/>
    <w:rsid w:val="002726F7"/>
    <w:rsid w:val="0027764E"/>
    <w:rsid w:val="00281145"/>
    <w:rsid w:val="00285BD7"/>
    <w:rsid w:val="00287961"/>
    <w:rsid w:val="00296BD6"/>
    <w:rsid w:val="002A485C"/>
    <w:rsid w:val="002A6EE7"/>
    <w:rsid w:val="002B24C0"/>
    <w:rsid w:val="002B2519"/>
    <w:rsid w:val="002B62F4"/>
    <w:rsid w:val="002B74E4"/>
    <w:rsid w:val="002C0546"/>
    <w:rsid w:val="002C2252"/>
    <w:rsid w:val="002D494A"/>
    <w:rsid w:val="002D6F88"/>
    <w:rsid w:val="002F1A05"/>
    <w:rsid w:val="002F35CD"/>
    <w:rsid w:val="002F4160"/>
    <w:rsid w:val="002F771D"/>
    <w:rsid w:val="00302210"/>
    <w:rsid w:val="00303B00"/>
    <w:rsid w:val="00304759"/>
    <w:rsid w:val="00306F5F"/>
    <w:rsid w:val="00314940"/>
    <w:rsid w:val="00314EC4"/>
    <w:rsid w:val="00316462"/>
    <w:rsid w:val="003172A2"/>
    <w:rsid w:val="00320F68"/>
    <w:rsid w:val="0032690F"/>
    <w:rsid w:val="0034192A"/>
    <w:rsid w:val="00342F31"/>
    <w:rsid w:val="00350B27"/>
    <w:rsid w:val="0035119C"/>
    <w:rsid w:val="003511E9"/>
    <w:rsid w:val="00352A07"/>
    <w:rsid w:val="00353A84"/>
    <w:rsid w:val="00353BDB"/>
    <w:rsid w:val="00354ABB"/>
    <w:rsid w:val="00360BF7"/>
    <w:rsid w:val="0036236C"/>
    <w:rsid w:val="00366DD4"/>
    <w:rsid w:val="003800E3"/>
    <w:rsid w:val="003845B3"/>
    <w:rsid w:val="00384C76"/>
    <w:rsid w:val="00386288"/>
    <w:rsid w:val="003871C8"/>
    <w:rsid w:val="00391493"/>
    <w:rsid w:val="003928EA"/>
    <w:rsid w:val="003A7344"/>
    <w:rsid w:val="003B0B37"/>
    <w:rsid w:val="003B6796"/>
    <w:rsid w:val="003C02D7"/>
    <w:rsid w:val="003C0B0C"/>
    <w:rsid w:val="003C5274"/>
    <w:rsid w:val="003C7438"/>
    <w:rsid w:val="003D0F56"/>
    <w:rsid w:val="003D1149"/>
    <w:rsid w:val="003D20BC"/>
    <w:rsid w:val="003D32D9"/>
    <w:rsid w:val="003D3477"/>
    <w:rsid w:val="003D61A6"/>
    <w:rsid w:val="003D72BF"/>
    <w:rsid w:val="003F1C47"/>
    <w:rsid w:val="003F1F88"/>
    <w:rsid w:val="003F342D"/>
    <w:rsid w:val="00401836"/>
    <w:rsid w:val="004062C9"/>
    <w:rsid w:val="0041696A"/>
    <w:rsid w:val="004269C0"/>
    <w:rsid w:val="00427CE2"/>
    <w:rsid w:val="00430B8A"/>
    <w:rsid w:val="004337F8"/>
    <w:rsid w:val="00434BC7"/>
    <w:rsid w:val="00435660"/>
    <w:rsid w:val="004372BA"/>
    <w:rsid w:val="00437E18"/>
    <w:rsid w:val="00440744"/>
    <w:rsid w:val="004454CA"/>
    <w:rsid w:val="00451739"/>
    <w:rsid w:val="00457EA0"/>
    <w:rsid w:val="004642E0"/>
    <w:rsid w:val="004674B0"/>
    <w:rsid w:val="004744FD"/>
    <w:rsid w:val="00476542"/>
    <w:rsid w:val="004777FC"/>
    <w:rsid w:val="00477D69"/>
    <w:rsid w:val="00485CB7"/>
    <w:rsid w:val="00495EC3"/>
    <w:rsid w:val="004A3AF8"/>
    <w:rsid w:val="004A40BD"/>
    <w:rsid w:val="004B09A9"/>
    <w:rsid w:val="004B0F0F"/>
    <w:rsid w:val="004B3063"/>
    <w:rsid w:val="004B54C9"/>
    <w:rsid w:val="004C295A"/>
    <w:rsid w:val="004C34BE"/>
    <w:rsid w:val="004C7215"/>
    <w:rsid w:val="004D591B"/>
    <w:rsid w:val="004D621B"/>
    <w:rsid w:val="004D7B7B"/>
    <w:rsid w:val="004E307A"/>
    <w:rsid w:val="004E649B"/>
    <w:rsid w:val="004E72C9"/>
    <w:rsid w:val="004F2CB5"/>
    <w:rsid w:val="004F6818"/>
    <w:rsid w:val="00502F3B"/>
    <w:rsid w:val="005050A3"/>
    <w:rsid w:val="00511630"/>
    <w:rsid w:val="00514ED8"/>
    <w:rsid w:val="00515549"/>
    <w:rsid w:val="00517DFC"/>
    <w:rsid w:val="00521603"/>
    <w:rsid w:val="0053489D"/>
    <w:rsid w:val="005363C1"/>
    <w:rsid w:val="00540EAF"/>
    <w:rsid w:val="0055179F"/>
    <w:rsid w:val="0055269E"/>
    <w:rsid w:val="00554C63"/>
    <w:rsid w:val="00563359"/>
    <w:rsid w:val="005726AB"/>
    <w:rsid w:val="00574CBD"/>
    <w:rsid w:val="0058412D"/>
    <w:rsid w:val="005875D1"/>
    <w:rsid w:val="0059287A"/>
    <w:rsid w:val="005A3DD5"/>
    <w:rsid w:val="005A422D"/>
    <w:rsid w:val="005A74A4"/>
    <w:rsid w:val="005B25BB"/>
    <w:rsid w:val="005B44BD"/>
    <w:rsid w:val="005C09E9"/>
    <w:rsid w:val="005D0D75"/>
    <w:rsid w:val="005D2C96"/>
    <w:rsid w:val="005D3052"/>
    <w:rsid w:val="005D7897"/>
    <w:rsid w:val="005E0C25"/>
    <w:rsid w:val="005E3929"/>
    <w:rsid w:val="005F5C34"/>
    <w:rsid w:val="005F60D0"/>
    <w:rsid w:val="00606B6D"/>
    <w:rsid w:val="00607531"/>
    <w:rsid w:val="006075D1"/>
    <w:rsid w:val="00612E0C"/>
    <w:rsid w:val="00616D16"/>
    <w:rsid w:val="00620890"/>
    <w:rsid w:val="00624BE6"/>
    <w:rsid w:val="00626862"/>
    <w:rsid w:val="00627231"/>
    <w:rsid w:val="0063156D"/>
    <w:rsid w:val="00636141"/>
    <w:rsid w:val="00636E0F"/>
    <w:rsid w:val="00637815"/>
    <w:rsid w:val="00641314"/>
    <w:rsid w:val="00641ACF"/>
    <w:rsid w:val="00641E9C"/>
    <w:rsid w:val="00642155"/>
    <w:rsid w:val="006421FE"/>
    <w:rsid w:val="00644EAE"/>
    <w:rsid w:val="00646E4D"/>
    <w:rsid w:val="006473EC"/>
    <w:rsid w:val="00655950"/>
    <w:rsid w:val="0066006C"/>
    <w:rsid w:val="00661A7F"/>
    <w:rsid w:val="006627FE"/>
    <w:rsid w:val="00663F01"/>
    <w:rsid w:val="0066570A"/>
    <w:rsid w:val="00672877"/>
    <w:rsid w:val="00672B51"/>
    <w:rsid w:val="00676232"/>
    <w:rsid w:val="006766AD"/>
    <w:rsid w:val="006776BA"/>
    <w:rsid w:val="006867F2"/>
    <w:rsid w:val="00690A1F"/>
    <w:rsid w:val="00695D6B"/>
    <w:rsid w:val="00696878"/>
    <w:rsid w:val="006A2D19"/>
    <w:rsid w:val="006A2D7B"/>
    <w:rsid w:val="006A44D4"/>
    <w:rsid w:val="006A5368"/>
    <w:rsid w:val="006A5D41"/>
    <w:rsid w:val="006A78EF"/>
    <w:rsid w:val="006C05D4"/>
    <w:rsid w:val="006C68B4"/>
    <w:rsid w:val="006C7983"/>
    <w:rsid w:val="006D0AEF"/>
    <w:rsid w:val="006D3A4A"/>
    <w:rsid w:val="006D4716"/>
    <w:rsid w:val="006E03FE"/>
    <w:rsid w:val="006E40B9"/>
    <w:rsid w:val="006E77F1"/>
    <w:rsid w:val="006F452B"/>
    <w:rsid w:val="00704BC9"/>
    <w:rsid w:val="0070517C"/>
    <w:rsid w:val="007079D1"/>
    <w:rsid w:val="00722179"/>
    <w:rsid w:val="007348AB"/>
    <w:rsid w:val="0073521F"/>
    <w:rsid w:val="00736302"/>
    <w:rsid w:val="00737B8C"/>
    <w:rsid w:val="00741B03"/>
    <w:rsid w:val="00744BEF"/>
    <w:rsid w:val="007453CF"/>
    <w:rsid w:val="00747F5F"/>
    <w:rsid w:val="007530BF"/>
    <w:rsid w:val="007622FA"/>
    <w:rsid w:val="00763579"/>
    <w:rsid w:val="00764A4C"/>
    <w:rsid w:val="007660A2"/>
    <w:rsid w:val="00766B33"/>
    <w:rsid w:val="0077010A"/>
    <w:rsid w:val="00770D49"/>
    <w:rsid w:val="00772921"/>
    <w:rsid w:val="0077317E"/>
    <w:rsid w:val="007733E8"/>
    <w:rsid w:val="0077467A"/>
    <w:rsid w:val="0077536B"/>
    <w:rsid w:val="00780053"/>
    <w:rsid w:val="00787F4C"/>
    <w:rsid w:val="00792B09"/>
    <w:rsid w:val="007A5E53"/>
    <w:rsid w:val="007B1C14"/>
    <w:rsid w:val="007B262C"/>
    <w:rsid w:val="007C0588"/>
    <w:rsid w:val="007C1B34"/>
    <w:rsid w:val="007C1E26"/>
    <w:rsid w:val="007D3399"/>
    <w:rsid w:val="007E0C70"/>
    <w:rsid w:val="007E122F"/>
    <w:rsid w:val="007F1AF6"/>
    <w:rsid w:val="007F1C60"/>
    <w:rsid w:val="007F33A7"/>
    <w:rsid w:val="007F3644"/>
    <w:rsid w:val="007F5225"/>
    <w:rsid w:val="0080324A"/>
    <w:rsid w:val="00804E86"/>
    <w:rsid w:val="008072E1"/>
    <w:rsid w:val="008113FE"/>
    <w:rsid w:val="0081263B"/>
    <w:rsid w:val="00820439"/>
    <w:rsid w:val="00827AE9"/>
    <w:rsid w:val="00833F5E"/>
    <w:rsid w:val="00834761"/>
    <w:rsid w:val="00835DF6"/>
    <w:rsid w:val="00837037"/>
    <w:rsid w:val="00844D3C"/>
    <w:rsid w:val="008474B7"/>
    <w:rsid w:val="008529B5"/>
    <w:rsid w:val="00854757"/>
    <w:rsid w:val="008558B1"/>
    <w:rsid w:val="00855CFC"/>
    <w:rsid w:val="0086305C"/>
    <w:rsid w:val="008657F8"/>
    <w:rsid w:val="00872447"/>
    <w:rsid w:val="0087394C"/>
    <w:rsid w:val="00877037"/>
    <w:rsid w:val="008862F2"/>
    <w:rsid w:val="00891367"/>
    <w:rsid w:val="008947DC"/>
    <w:rsid w:val="00894B07"/>
    <w:rsid w:val="00896465"/>
    <w:rsid w:val="008A0748"/>
    <w:rsid w:val="008A4226"/>
    <w:rsid w:val="008A4D87"/>
    <w:rsid w:val="008B7256"/>
    <w:rsid w:val="008C0763"/>
    <w:rsid w:val="008C3420"/>
    <w:rsid w:val="008D2714"/>
    <w:rsid w:val="008D3563"/>
    <w:rsid w:val="008D4CDE"/>
    <w:rsid w:val="008F48DB"/>
    <w:rsid w:val="008F4B63"/>
    <w:rsid w:val="008F575D"/>
    <w:rsid w:val="00901EAB"/>
    <w:rsid w:val="009075E0"/>
    <w:rsid w:val="00911AD0"/>
    <w:rsid w:val="00913DB4"/>
    <w:rsid w:val="009244F4"/>
    <w:rsid w:val="00925F6F"/>
    <w:rsid w:val="009262B4"/>
    <w:rsid w:val="009264F3"/>
    <w:rsid w:val="0092650E"/>
    <w:rsid w:val="00934FA5"/>
    <w:rsid w:val="009361B4"/>
    <w:rsid w:val="009367DD"/>
    <w:rsid w:val="00941477"/>
    <w:rsid w:val="0094328D"/>
    <w:rsid w:val="0094557F"/>
    <w:rsid w:val="009457D7"/>
    <w:rsid w:val="00945D51"/>
    <w:rsid w:val="0096063B"/>
    <w:rsid w:val="00963683"/>
    <w:rsid w:val="00965898"/>
    <w:rsid w:val="00966F25"/>
    <w:rsid w:val="00972250"/>
    <w:rsid w:val="00977770"/>
    <w:rsid w:val="00977FFC"/>
    <w:rsid w:val="0098383A"/>
    <w:rsid w:val="009877A2"/>
    <w:rsid w:val="009877C1"/>
    <w:rsid w:val="00992DE8"/>
    <w:rsid w:val="00993138"/>
    <w:rsid w:val="00993F28"/>
    <w:rsid w:val="00997129"/>
    <w:rsid w:val="00997C37"/>
    <w:rsid w:val="00997DEA"/>
    <w:rsid w:val="009A0AE3"/>
    <w:rsid w:val="009B70EE"/>
    <w:rsid w:val="009C357F"/>
    <w:rsid w:val="009C3F11"/>
    <w:rsid w:val="009C5691"/>
    <w:rsid w:val="009C58C9"/>
    <w:rsid w:val="009C61E6"/>
    <w:rsid w:val="009C71F1"/>
    <w:rsid w:val="009D379E"/>
    <w:rsid w:val="009D6937"/>
    <w:rsid w:val="009D7120"/>
    <w:rsid w:val="009D7914"/>
    <w:rsid w:val="009D7A81"/>
    <w:rsid w:val="009D7B5D"/>
    <w:rsid w:val="009E02BF"/>
    <w:rsid w:val="009E3967"/>
    <w:rsid w:val="009E7676"/>
    <w:rsid w:val="009E7B88"/>
    <w:rsid w:val="009F1CA1"/>
    <w:rsid w:val="009F234A"/>
    <w:rsid w:val="009F3C9C"/>
    <w:rsid w:val="009F3D95"/>
    <w:rsid w:val="009F6BEF"/>
    <w:rsid w:val="00A022B6"/>
    <w:rsid w:val="00A04758"/>
    <w:rsid w:val="00A05635"/>
    <w:rsid w:val="00A062AB"/>
    <w:rsid w:val="00A0763E"/>
    <w:rsid w:val="00A11A09"/>
    <w:rsid w:val="00A139C1"/>
    <w:rsid w:val="00A14CA5"/>
    <w:rsid w:val="00A150E4"/>
    <w:rsid w:val="00A15332"/>
    <w:rsid w:val="00A174BD"/>
    <w:rsid w:val="00A20A10"/>
    <w:rsid w:val="00A26680"/>
    <w:rsid w:val="00A27BBE"/>
    <w:rsid w:val="00A27BBF"/>
    <w:rsid w:val="00A31804"/>
    <w:rsid w:val="00A37372"/>
    <w:rsid w:val="00A404B5"/>
    <w:rsid w:val="00A41612"/>
    <w:rsid w:val="00A44531"/>
    <w:rsid w:val="00A53A36"/>
    <w:rsid w:val="00A53E5F"/>
    <w:rsid w:val="00A550E6"/>
    <w:rsid w:val="00A5583D"/>
    <w:rsid w:val="00A647EF"/>
    <w:rsid w:val="00A71838"/>
    <w:rsid w:val="00A74E03"/>
    <w:rsid w:val="00A76B5F"/>
    <w:rsid w:val="00A7751B"/>
    <w:rsid w:val="00A82BF6"/>
    <w:rsid w:val="00A84541"/>
    <w:rsid w:val="00A856DC"/>
    <w:rsid w:val="00A87B75"/>
    <w:rsid w:val="00A92F14"/>
    <w:rsid w:val="00A94DEB"/>
    <w:rsid w:val="00A95924"/>
    <w:rsid w:val="00AA1A83"/>
    <w:rsid w:val="00AA3939"/>
    <w:rsid w:val="00AA5274"/>
    <w:rsid w:val="00AA769B"/>
    <w:rsid w:val="00AB2048"/>
    <w:rsid w:val="00AB4260"/>
    <w:rsid w:val="00AB6D4C"/>
    <w:rsid w:val="00AC5C10"/>
    <w:rsid w:val="00AD1DED"/>
    <w:rsid w:val="00AE5634"/>
    <w:rsid w:val="00AE5EF8"/>
    <w:rsid w:val="00AE7303"/>
    <w:rsid w:val="00AF41EE"/>
    <w:rsid w:val="00AF47F6"/>
    <w:rsid w:val="00AF6AB4"/>
    <w:rsid w:val="00AF7683"/>
    <w:rsid w:val="00B00047"/>
    <w:rsid w:val="00B00416"/>
    <w:rsid w:val="00B133A5"/>
    <w:rsid w:val="00B13D74"/>
    <w:rsid w:val="00B14FDC"/>
    <w:rsid w:val="00B168ED"/>
    <w:rsid w:val="00B16AFB"/>
    <w:rsid w:val="00B16E50"/>
    <w:rsid w:val="00B235F1"/>
    <w:rsid w:val="00B259EF"/>
    <w:rsid w:val="00B25A1B"/>
    <w:rsid w:val="00B269F6"/>
    <w:rsid w:val="00B26FBF"/>
    <w:rsid w:val="00B42B86"/>
    <w:rsid w:val="00B45027"/>
    <w:rsid w:val="00B50902"/>
    <w:rsid w:val="00B52ADC"/>
    <w:rsid w:val="00B5408F"/>
    <w:rsid w:val="00B57C86"/>
    <w:rsid w:val="00B60328"/>
    <w:rsid w:val="00B607CF"/>
    <w:rsid w:val="00B620D9"/>
    <w:rsid w:val="00B62EF7"/>
    <w:rsid w:val="00B63D6E"/>
    <w:rsid w:val="00B64F5A"/>
    <w:rsid w:val="00B7002B"/>
    <w:rsid w:val="00B73DD5"/>
    <w:rsid w:val="00B82392"/>
    <w:rsid w:val="00B847E7"/>
    <w:rsid w:val="00B85034"/>
    <w:rsid w:val="00B855FF"/>
    <w:rsid w:val="00B8777C"/>
    <w:rsid w:val="00B9447C"/>
    <w:rsid w:val="00B94BC9"/>
    <w:rsid w:val="00B97129"/>
    <w:rsid w:val="00B9779A"/>
    <w:rsid w:val="00BA0F9A"/>
    <w:rsid w:val="00BA36B4"/>
    <w:rsid w:val="00BA56F6"/>
    <w:rsid w:val="00BA7817"/>
    <w:rsid w:val="00BA7BFD"/>
    <w:rsid w:val="00BB0BF4"/>
    <w:rsid w:val="00BB1D8C"/>
    <w:rsid w:val="00BB2A09"/>
    <w:rsid w:val="00BB2D81"/>
    <w:rsid w:val="00BB7005"/>
    <w:rsid w:val="00BC28FC"/>
    <w:rsid w:val="00BC62DF"/>
    <w:rsid w:val="00BD0DE1"/>
    <w:rsid w:val="00BD1D06"/>
    <w:rsid w:val="00BD43E6"/>
    <w:rsid w:val="00BD4F5C"/>
    <w:rsid w:val="00BE18FF"/>
    <w:rsid w:val="00BE5219"/>
    <w:rsid w:val="00BE5393"/>
    <w:rsid w:val="00BF222A"/>
    <w:rsid w:val="00BF4E72"/>
    <w:rsid w:val="00BF6F48"/>
    <w:rsid w:val="00BF7712"/>
    <w:rsid w:val="00C00D69"/>
    <w:rsid w:val="00C05A0B"/>
    <w:rsid w:val="00C06BC0"/>
    <w:rsid w:val="00C14E70"/>
    <w:rsid w:val="00C24A38"/>
    <w:rsid w:val="00C36217"/>
    <w:rsid w:val="00C40D04"/>
    <w:rsid w:val="00C41F57"/>
    <w:rsid w:val="00C46A14"/>
    <w:rsid w:val="00C47DF6"/>
    <w:rsid w:val="00C47FA1"/>
    <w:rsid w:val="00C51D54"/>
    <w:rsid w:val="00C5510A"/>
    <w:rsid w:val="00C55459"/>
    <w:rsid w:val="00C56179"/>
    <w:rsid w:val="00C57DDC"/>
    <w:rsid w:val="00C72CDA"/>
    <w:rsid w:val="00C775AB"/>
    <w:rsid w:val="00C84015"/>
    <w:rsid w:val="00C87560"/>
    <w:rsid w:val="00C9246D"/>
    <w:rsid w:val="00C9301F"/>
    <w:rsid w:val="00C93B2A"/>
    <w:rsid w:val="00C93D0D"/>
    <w:rsid w:val="00C96BD1"/>
    <w:rsid w:val="00CA06AA"/>
    <w:rsid w:val="00CA3F00"/>
    <w:rsid w:val="00CB49B0"/>
    <w:rsid w:val="00CB4A37"/>
    <w:rsid w:val="00CC17EF"/>
    <w:rsid w:val="00CC46E7"/>
    <w:rsid w:val="00CC53B5"/>
    <w:rsid w:val="00CC5CEC"/>
    <w:rsid w:val="00CC727E"/>
    <w:rsid w:val="00CD500D"/>
    <w:rsid w:val="00CD65C8"/>
    <w:rsid w:val="00CD6973"/>
    <w:rsid w:val="00CE2168"/>
    <w:rsid w:val="00CF077B"/>
    <w:rsid w:val="00CF0A4E"/>
    <w:rsid w:val="00CF1E5C"/>
    <w:rsid w:val="00CF5375"/>
    <w:rsid w:val="00D006F4"/>
    <w:rsid w:val="00D1215A"/>
    <w:rsid w:val="00D15E24"/>
    <w:rsid w:val="00D1755E"/>
    <w:rsid w:val="00D1758B"/>
    <w:rsid w:val="00D254CD"/>
    <w:rsid w:val="00D30726"/>
    <w:rsid w:val="00D339BE"/>
    <w:rsid w:val="00D3623F"/>
    <w:rsid w:val="00D41794"/>
    <w:rsid w:val="00D43A52"/>
    <w:rsid w:val="00D4771E"/>
    <w:rsid w:val="00D52071"/>
    <w:rsid w:val="00D54452"/>
    <w:rsid w:val="00D60491"/>
    <w:rsid w:val="00D62A79"/>
    <w:rsid w:val="00D634C4"/>
    <w:rsid w:val="00D71DDA"/>
    <w:rsid w:val="00D72205"/>
    <w:rsid w:val="00D7282B"/>
    <w:rsid w:val="00D74450"/>
    <w:rsid w:val="00D75AA9"/>
    <w:rsid w:val="00D8366F"/>
    <w:rsid w:val="00D86BAB"/>
    <w:rsid w:val="00D87214"/>
    <w:rsid w:val="00D87782"/>
    <w:rsid w:val="00D9226D"/>
    <w:rsid w:val="00DA088B"/>
    <w:rsid w:val="00DB1A2A"/>
    <w:rsid w:val="00DB3AE9"/>
    <w:rsid w:val="00DB5B4A"/>
    <w:rsid w:val="00DB5CE5"/>
    <w:rsid w:val="00DB75EA"/>
    <w:rsid w:val="00DC0177"/>
    <w:rsid w:val="00DC138A"/>
    <w:rsid w:val="00DC3B0C"/>
    <w:rsid w:val="00DC44C8"/>
    <w:rsid w:val="00DC5EE3"/>
    <w:rsid w:val="00DC5F07"/>
    <w:rsid w:val="00DD59AC"/>
    <w:rsid w:val="00DE025B"/>
    <w:rsid w:val="00DE286D"/>
    <w:rsid w:val="00DE7CB2"/>
    <w:rsid w:val="00DF3E61"/>
    <w:rsid w:val="00DF4766"/>
    <w:rsid w:val="00DF6BAD"/>
    <w:rsid w:val="00E00F5B"/>
    <w:rsid w:val="00E11298"/>
    <w:rsid w:val="00E12A6E"/>
    <w:rsid w:val="00E1334C"/>
    <w:rsid w:val="00E15A90"/>
    <w:rsid w:val="00E162AC"/>
    <w:rsid w:val="00E2080E"/>
    <w:rsid w:val="00E24095"/>
    <w:rsid w:val="00E34E74"/>
    <w:rsid w:val="00E422F4"/>
    <w:rsid w:val="00E43559"/>
    <w:rsid w:val="00E51973"/>
    <w:rsid w:val="00E529D0"/>
    <w:rsid w:val="00E55AC4"/>
    <w:rsid w:val="00E648B6"/>
    <w:rsid w:val="00E64AD8"/>
    <w:rsid w:val="00E64D89"/>
    <w:rsid w:val="00E66284"/>
    <w:rsid w:val="00E670CC"/>
    <w:rsid w:val="00E70692"/>
    <w:rsid w:val="00E73D4D"/>
    <w:rsid w:val="00E750F3"/>
    <w:rsid w:val="00E81768"/>
    <w:rsid w:val="00E942E1"/>
    <w:rsid w:val="00EB051D"/>
    <w:rsid w:val="00EB2679"/>
    <w:rsid w:val="00EB726C"/>
    <w:rsid w:val="00EC182C"/>
    <w:rsid w:val="00EC26DA"/>
    <w:rsid w:val="00EC444D"/>
    <w:rsid w:val="00EC4F3E"/>
    <w:rsid w:val="00EC7310"/>
    <w:rsid w:val="00EE01EE"/>
    <w:rsid w:val="00EE65A6"/>
    <w:rsid w:val="00EF2861"/>
    <w:rsid w:val="00EF62C3"/>
    <w:rsid w:val="00F04B7F"/>
    <w:rsid w:val="00F1509B"/>
    <w:rsid w:val="00F15DC9"/>
    <w:rsid w:val="00F16854"/>
    <w:rsid w:val="00F21B7C"/>
    <w:rsid w:val="00F27EE5"/>
    <w:rsid w:val="00F3024D"/>
    <w:rsid w:val="00F325F5"/>
    <w:rsid w:val="00F33DD4"/>
    <w:rsid w:val="00F417F0"/>
    <w:rsid w:val="00F4185A"/>
    <w:rsid w:val="00F421E1"/>
    <w:rsid w:val="00F42B90"/>
    <w:rsid w:val="00F4643E"/>
    <w:rsid w:val="00F46890"/>
    <w:rsid w:val="00F46B35"/>
    <w:rsid w:val="00F573B7"/>
    <w:rsid w:val="00F60F37"/>
    <w:rsid w:val="00F62336"/>
    <w:rsid w:val="00F644D0"/>
    <w:rsid w:val="00F671CD"/>
    <w:rsid w:val="00F713B3"/>
    <w:rsid w:val="00F75665"/>
    <w:rsid w:val="00F77436"/>
    <w:rsid w:val="00F77F23"/>
    <w:rsid w:val="00F80360"/>
    <w:rsid w:val="00F82F0C"/>
    <w:rsid w:val="00F87C83"/>
    <w:rsid w:val="00F91097"/>
    <w:rsid w:val="00F96011"/>
    <w:rsid w:val="00F96BB0"/>
    <w:rsid w:val="00F9752A"/>
    <w:rsid w:val="00FA118F"/>
    <w:rsid w:val="00FA2BB5"/>
    <w:rsid w:val="00FA537A"/>
    <w:rsid w:val="00FA5687"/>
    <w:rsid w:val="00FB1FB8"/>
    <w:rsid w:val="00FB38BC"/>
    <w:rsid w:val="00FB510C"/>
    <w:rsid w:val="00FB64AD"/>
    <w:rsid w:val="00FC1902"/>
    <w:rsid w:val="00FC1ED3"/>
    <w:rsid w:val="00FC6A34"/>
    <w:rsid w:val="00FD19B6"/>
    <w:rsid w:val="00FD774D"/>
    <w:rsid w:val="00FE1687"/>
    <w:rsid w:val="00FE4186"/>
    <w:rsid w:val="00FE58A6"/>
    <w:rsid w:val="00FE782B"/>
    <w:rsid w:val="00FF08E7"/>
    <w:rsid w:val="00FF1BB9"/>
    <w:rsid w:val="00FF5C65"/>
    <w:rsid w:val="039C38F7"/>
    <w:rsid w:val="04D41C0A"/>
    <w:rsid w:val="05506C12"/>
    <w:rsid w:val="05A1EDAB"/>
    <w:rsid w:val="05EDC5C8"/>
    <w:rsid w:val="065F3D79"/>
    <w:rsid w:val="07EAD328"/>
    <w:rsid w:val="08061714"/>
    <w:rsid w:val="09161B88"/>
    <w:rsid w:val="0D4585E4"/>
    <w:rsid w:val="0D8A879A"/>
    <w:rsid w:val="0E4CBBCC"/>
    <w:rsid w:val="0E6D624F"/>
    <w:rsid w:val="0F9F8188"/>
    <w:rsid w:val="0FAA85AA"/>
    <w:rsid w:val="1316BD84"/>
    <w:rsid w:val="154B401A"/>
    <w:rsid w:val="166BF83F"/>
    <w:rsid w:val="16965DA2"/>
    <w:rsid w:val="196443C6"/>
    <w:rsid w:val="1983EC55"/>
    <w:rsid w:val="1A99319A"/>
    <w:rsid w:val="1B0F1769"/>
    <w:rsid w:val="1BB1E465"/>
    <w:rsid w:val="1BDB6B9E"/>
    <w:rsid w:val="1C505641"/>
    <w:rsid w:val="1CA91142"/>
    <w:rsid w:val="1E6CEE6D"/>
    <w:rsid w:val="1E7D663F"/>
    <w:rsid w:val="1E95E317"/>
    <w:rsid w:val="1EF6B412"/>
    <w:rsid w:val="1F50F2FA"/>
    <w:rsid w:val="1FF6D97E"/>
    <w:rsid w:val="200CE638"/>
    <w:rsid w:val="2089D932"/>
    <w:rsid w:val="20B1D96E"/>
    <w:rsid w:val="22DA5AFD"/>
    <w:rsid w:val="22EB95D4"/>
    <w:rsid w:val="2349ED74"/>
    <w:rsid w:val="2396400A"/>
    <w:rsid w:val="2574CF3C"/>
    <w:rsid w:val="275142E5"/>
    <w:rsid w:val="28987517"/>
    <w:rsid w:val="2A324F0F"/>
    <w:rsid w:val="2B67592D"/>
    <w:rsid w:val="2B6DEFE6"/>
    <w:rsid w:val="2DF26D07"/>
    <w:rsid w:val="2EDE6138"/>
    <w:rsid w:val="300398EA"/>
    <w:rsid w:val="311466DB"/>
    <w:rsid w:val="32A68449"/>
    <w:rsid w:val="33FF801E"/>
    <w:rsid w:val="345EF6CE"/>
    <w:rsid w:val="346E749F"/>
    <w:rsid w:val="3480823C"/>
    <w:rsid w:val="3513BA49"/>
    <w:rsid w:val="3521758B"/>
    <w:rsid w:val="35A7BFC1"/>
    <w:rsid w:val="36F5F560"/>
    <w:rsid w:val="374D3107"/>
    <w:rsid w:val="37578E73"/>
    <w:rsid w:val="3815E41E"/>
    <w:rsid w:val="3A14DC2A"/>
    <w:rsid w:val="3CD8362E"/>
    <w:rsid w:val="3D650FA6"/>
    <w:rsid w:val="3DE6F265"/>
    <w:rsid w:val="3ECDE16F"/>
    <w:rsid w:val="3F78D009"/>
    <w:rsid w:val="41B32F35"/>
    <w:rsid w:val="422504B8"/>
    <w:rsid w:val="43154222"/>
    <w:rsid w:val="440F36C8"/>
    <w:rsid w:val="452FE144"/>
    <w:rsid w:val="4544B354"/>
    <w:rsid w:val="45586399"/>
    <w:rsid w:val="45EE25D4"/>
    <w:rsid w:val="4658296E"/>
    <w:rsid w:val="473E5188"/>
    <w:rsid w:val="4766922A"/>
    <w:rsid w:val="47793CAB"/>
    <w:rsid w:val="47B0A386"/>
    <w:rsid w:val="48EF0B89"/>
    <w:rsid w:val="495146D9"/>
    <w:rsid w:val="49867367"/>
    <w:rsid w:val="4C67F9C4"/>
    <w:rsid w:val="4C6BD510"/>
    <w:rsid w:val="4CAA37D1"/>
    <w:rsid w:val="4D785988"/>
    <w:rsid w:val="50B1ED43"/>
    <w:rsid w:val="52B33FAE"/>
    <w:rsid w:val="5373CD02"/>
    <w:rsid w:val="53AC1462"/>
    <w:rsid w:val="53BA689E"/>
    <w:rsid w:val="540BA587"/>
    <w:rsid w:val="544FFCAE"/>
    <w:rsid w:val="547C9589"/>
    <w:rsid w:val="54EFFAF3"/>
    <w:rsid w:val="5746FD81"/>
    <w:rsid w:val="5801F07B"/>
    <w:rsid w:val="58239055"/>
    <w:rsid w:val="59138AFD"/>
    <w:rsid w:val="5A14CA21"/>
    <w:rsid w:val="5AF6793F"/>
    <w:rsid w:val="5B242018"/>
    <w:rsid w:val="5FF1A369"/>
    <w:rsid w:val="60DC33D4"/>
    <w:rsid w:val="61B8A065"/>
    <w:rsid w:val="6253EE10"/>
    <w:rsid w:val="62C21914"/>
    <w:rsid w:val="6380E667"/>
    <w:rsid w:val="64760C3B"/>
    <w:rsid w:val="65FBEF7D"/>
    <w:rsid w:val="671CE2C0"/>
    <w:rsid w:val="68C593C0"/>
    <w:rsid w:val="69F237D0"/>
    <w:rsid w:val="6C72A08B"/>
    <w:rsid w:val="6DD7B40A"/>
    <w:rsid w:val="6F2B664E"/>
    <w:rsid w:val="6F5707AA"/>
    <w:rsid w:val="70E1C3D6"/>
    <w:rsid w:val="71C11D7D"/>
    <w:rsid w:val="71E637D6"/>
    <w:rsid w:val="7248F677"/>
    <w:rsid w:val="72D2A33C"/>
    <w:rsid w:val="72E4D497"/>
    <w:rsid w:val="7342A89F"/>
    <w:rsid w:val="73E0B6E6"/>
    <w:rsid w:val="76B850B0"/>
    <w:rsid w:val="76CF1B2D"/>
    <w:rsid w:val="772772EA"/>
    <w:rsid w:val="77B2B495"/>
    <w:rsid w:val="7A11C011"/>
    <w:rsid w:val="7BFFA3EA"/>
    <w:rsid w:val="7DCFAA3A"/>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styleId="InfoBluelistitem" w:customStyle="1">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styleId="BodyTextChar" w:customStyle="1">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itc303teampharmacon/pharmacy_app/src/dev/documents/UAT%20Test%20Scripts/UAT%20Tests%20for%20Error%20Types/UAT%20for%20Update%20Error%20Types.docx" TargetMode="External"/><Relationship Id="rId18" Type="http://schemas.openxmlformats.org/officeDocument/2006/relationships/hyperlink" Target="https://bitbucket.org/itc303teampharmacon/pharmacy_app/src/dev/documents/UAT%20Test%20Scripts/UAT%20Tests%20for%20Patient%20Types/UAT%20for%20Search%20Patient%20Types.docx" TargetMode="External"/><Relationship Id="rId26" Type="http://schemas.openxmlformats.org/officeDocument/2006/relationships/hyperlink" Target="https://bitbucket.org/itc303teampharmacon/pharmacy_app/src/dev/documents/User%20Manual/User%20Guide%20-%20Manage%20Workers.docx" TargetMode="External"/><Relationship Id="rId39" Type="http://schemas.openxmlformats.org/officeDocument/2006/relationships/hyperlink" Target="https://bitbucket.org/itc303teampharmacon/pharmacy_app/src/dev/code/client/src/components/PatientType.vue" TargetMode="External"/><Relationship Id="rId3" Type="http://schemas.openxmlformats.org/officeDocument/2006/relationships/settings" Target="settings.xml"/><Relationship Id="rId21" Type="http://schemas.openxmlformats.org/officeDocument/2006/relationships/hyperlink" Target="https://bitbucket.org/itc303teampharmacon/pharmacy_app/src/dev/documents/UAT%20Test%20Scripts/UAT%20Tests%20for%20Physician/UAT%20for%20Update%20Physician.docx" TargetMode="External"/><Relationship Id="rId34" Type="http://schemas.openxmlformats.org/officeDocument/2006/relationships/hyperlink" Target="https://bitbucket.org/itc303teampharmacon/pharmacy_app/src/dev/documents/User%20Manual/User%20Guide%20-%20Update%20Errors.docx" TargetMode="External"/><Relationship Id="rId42" Type="http://schemas.openxmlformats.org/officeDocument/2006/relationships/hyperlink" Target="https://bitbucket.org/itc303teampharmacon/pharmacy_app/src/dev/code/client/src/services/ErrortypeService.js" TargetMode="External"/><Relationship Id="rId47" Type="http://schemas.openxmlformats.org/officeDocument/2006/relationships/hyperlink" Target="https://bitbucket.org/itc303teampharmacon/pharmacy_app/pull-requests/113/dbscriptupdate/diff" TargetMode="External"/><Relationship Id="rId50" Type="http://schemas.openxmlformats.org/officeDocument/2006/relationships/footer" Target="footer1.xml"/><Relationship Id="rId7" Type="http://schemas.openxmlformats.org/officeDocument/2006/relationships/hyperlink" Target="https://bitbucket.org/itc303teampharmacon/pharmacy_app/commits/3bdfdb3e6d00ccf147f10968cbc3fba7b857150c?at=Search-Delete-User" TargetMode="External"/><Relationship Id="rId12" Type="http://schemas.openxmlformats.org/officeDocument/2006/relationships/hyperlink" Target="https://bitbucket.org/itc303teampharmacon/pharmacy_app/src/dev/documents/UAT%20Test%20Scripts/UAT%20Tests%20for%20Error%20Types/UAT%20for%20Search%20Error%20Types.docx" TargetMode="External"/><Relationship Id="rId17" Type="http://schemas.openxmlformats.org/officeDocument/2006/relationships/hyperlink" Target="https://bitbucket.org/itc303teampharmacon/pharmacy_app/src/dev/documents/UAT%20Test%20Scripts/UAT%20Tests%20for%20Patient%20Types/UAT%20for%20Add%20Patient%20Type%20to%20System.docx" TargetMode="External"/><Relationship Id="rId25" Type="http://schemas.openxmlformats.org/officeDocument/2006/relationships/hyperlink" Target="https://bitbucket.org/itc303teampharmacon/pharmacy_app/src/dev/documents/User%20Manual/User%20Guide%20-%20Manage%20Patient%20Types.docx" TargetMode="External"/><Relationship Id="rId33" Type="http://schemas.openxmlformats.org/officeDocument/2006/relationships/hyperlink" Target="https://bitbucket.org/itc303teampharmacon/pharmacy_app/src/dev/documents/User%20Manual/User%20Guide%20-%20Update%20Error%20Types.docx" TargetMode="External"/><Relationship Id="rId38" Type="http://schemas.openxmlformats.org/officeDocument/2006/relationships/hyperlink" Target="https://bitbucket.org/itc303teampharmacon/pharmacy_app/src/dev/documents/User%20Manual/User%20Guide%20-%20Update%20Workers.docx" TargetMode="External"/><Relationship Id="rId46" Type="http://schemas.openxmlformats.org/officeDocument/2006/relationships/hyperlink" Target="https://bitbucket.org/itc303teampharmacon/pharmacy_app/commits/1c480923de99b24d15e37f4d97005c0722b80784?at=dev" TargetMode="External"/><Relationship Id="rId2" Type="http://schemas.openxmlformats.org/officeDocument/2006/relationships/styles" Target="styles.xml"/><Relationship Id="rId16" Type="http://schemas.openxmlformats.org/officeDocument/2006/relationships/hyperlink" Target="https://bitbucket.org/itc303teampharmacon/pharmacy_app/src/dev/documents/UAT%20Test%20Scripts/UAT%20Tests%20for%20Medication%20Types/UAT%20for%20Update%20Medication%20Types.docx" TargetMode="External"/><Relationship Id="rId20" Type="http://schemas.openxmlformats.org/officeDocument/2006/relationships/hyperlink" Target="https://bitbucket.org/itc303teampharmacon/pharmacy_app/src/dev/documents/UAT%20Test%20Scripts/UAT%20Tests%20for%20Physician/UAT%20for%20Search%20Physician.docx" TargetMode="External"/><Relationship Id="rId29" Type="http://schemas.openxmlformats.org/officeDocument/2006/relationships/hyperlink" Target="https://bitbucket.org/itc303teampharmacon/pharmacy_app/src/dev/documents/User%20Manual/User%20Guide%20-%20Search%20Medication%20Types.docx" TargetMode="External"/><Relationship Id="rId41" Type="http://schemas.openxmlformats.org/officeDocument/2006/relationships/hyperlink" Target="https://bitbucket.org/itc303teampharmacon/pharmacy_app/src/dev/code/client/src/components/ErrorType.v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itc303teampharmacon/pharmacy_app/src/dev/documents/UAT%20Test%20Scripts/UAT%20Tests%20for%20Error%20Types/UAT%20for%20Add%20Error%20Type%20to%20System.docx" TargetMode="External"/><Relationship Id="rId24" Type="http://schemas.openxmlformats.org/officeDocument/2006/relationships/hyperlink" Target="https://bitbucket.org/itc303teampharmacon/pharmacy_app/src/dev/documents/User%20Manual/User%20Guide%20-%20Manage%20Medication%20Types.docx" TargetMode="External"/><Relationship Id="rId32" Type="http://schemas.openxmlformats.org/officeDocument/2006/relationships/hyperlink" Target="https://bitbucket.org/itc303teampharmacon/pharmacy_app/src/dev/documents/User%20Manual/User%20Guide%20-%20Search%20Workers.docx" TargetMode="External"/><Relationship Id="rId37" Type="http://schemas.openxmlformats.org/officeDocument/2006/relationships/hyperlink" Target="https://bitbucket.org/itc303teampharmacon/pharmacy_app/src/dev/documents/User%20Manual/User%20Guide%20-%20Update%20Physicians.docx" TargetMode="External"/><Relationship Id="rId40" Type="http://schemas.openxmlformats.org/officeDocument/2006/relationships/hyperlink" Target="https://bitbucket.org/itc303teampharmacon/pharmacy_app/src/dev/code/client/src/services/PatienttypeService.js" TargetMode="External"/><Relationship Id="rId45" Type="http://schemas.openxmlformats.org/officeDocument/2006/relationships/hyperlink" Target="https://bitbucket.org/itc303teampharmacon/pharmacy_app/commits/e66af3cdb9c8faa2176b9adbcdb1569fc20e1baf?at=dev" TargetMode="External"/><Relationship Id="rId5" Type="http://schemas.openxmlformats.org/officeDocument/2006/relationships/footnotes" Target="footnotes.xml"/><Relationship Id="rId15" Type="http://schemas.openxmlformats.org/officeDocument/2006/relationships/hyperlink" Target="https://bitbucket.org/itc303teampharmacon/pharmacy_app/src/dev/documents/UAT%20Test%20Scripts/UAT%20Tests%20for%20Medication%20Types/UAT%20for%20Search%20Medication%20Types.docx" TargetMode="External"/><Relationship Id="rId23" Type="http://schemas.openxmlformats.org/officeDocument/2006/relationships/hyperlink" Target="https://bitbucket.org/itc303teampharmacon/pharmacy_app/src/dev/documents/User%20Manual/User%20Guide%20-%20Manage%20Error%20Types.docx" TargetMode="External"/><Relationship Id="rId28" Type="http://schemas.openxmlformats.org/officeDocument/2006/relationships/hyperlink" Target="https://bitbucket.org/itc303teampharmacon/pharmacy_app/src/dev/documents/User%20Manual/User%20Guide%20-%20Search%20Errors.docx" TargetMode="External"/><Relationship Id="rId36" Type="http://schemas.openxmlformats.org/officeDocument/2006/relationships/hyperlink" Target="https://bitbucket.org/itc303teampharmacon/pharmacy_app/src/dev/documents/User%20Manual/User%20Guide%20-%20Update%20Patient%20Types.docx" TargetMode="External"/><Relationship Id="rId49" Type="http://schemas.openxmlformats.org/officeDocument/2006/relationships/header" Target="header1.xml"/><Relationship Id="rId10" Type="http://schemas.openxmlformats.org/officeDocument/2006/relationships/hyperlink" Target="https://bitbucket.org/itc303teampharmacon/pharmacy_app/commits/aa3298afdcd4be26a87ce1e02cdeeb84401eaefc?at=dev" TargetMode="External"/><Relationship Id="rId19" Type="http://schemas.openxmlformats.org/officeDocument/2006/relationships/hyperlink" Target="https://bitbucket.org/itc303teampharmacon/pharmacy_app/src/dev/documents/UAT%20Test%20Scripts/UAT%20Tests%20for%20Patient%20Types/UAT%20for%20Update%20Patient%20Types.docx" TargetMode="External"/><Relationship Id="rId31" Type="http://schemas.openxmlformats.org/officeDocument/2006/relationships/hyperlink" Target="https://bitbucket.org/itc303teampharmacon/pharmacy_app/src/dev/documents/User%20Manual/User%20Guide%20-%20Search%20Physicians.docx" TargetMode="External"/><Relationship Id="rId44" Type="http://schemas.openxmlformats.org/officeDocument/2006/relationships/hyperlink" Target="https://bitbucket.org/itc303teampharmacon/pharmacy_app/src/dev/code/client/src/services/MedicationtypeService.j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tbucket.org/itc303teampharmacon/pharmacy_app/commits/775f04d6d254f9dfcf5d5b975db8a1aa2717b268?at=changePassword" TargetMode="External"/><Relationship Id="rId14" Type="http://schemas.openxmlformats.org/officeDocument/2006/relationships/hyperlink" Target="https://bitbucket.org/itc303teampharmacon/pharmacy_app/src/dev/documents/UAT%20Test%20Scripts/UAT%20Tests%20for%20Medication%20Types/UAT%20for%20Add%20Medication%20Type%20to%20System.docx" TargetMode="External"/><Relationship Id="rId22" Type="http://schemas.openxmlformats.org/officeDocument/2006/relationships/hyperlink" Target="https://bitbucket.org/itc303teampharmacon/pharmacy_app/src/dev/documents/User%20Manual/User%20Guide%20-%20Log%20An%20Error.docx" TargetMode="External"/><Relationship Id="rId27" Type="http://schemas.openxmlformats.org/officeDocument/2006/relationships/hyperlink" Target="https://bitbucket.org/itc303teampharmacon/pharmacy_app/src/dev/documents/User%20Manual/User%20Guide%20-%20Search%20Error%20Types.docx" TargetMode="External"/><Relationship Id="rId30" Type="http://schemas.openxmlformats.org/officeDocument/2006/relationships/hyperlink" Target="https://bitbucket.org/itc303teampharmacon/pharmacy_app/src/dev/documents/User%20Manual/User%20Guide%20-%20Search%20Patient%20Types.docx" TargetMode="External"/><Relationship Id="rId35" Type="http://schemas.openxmlformats.org/officeDocument/2006/relationships/hyperlink" Target="https://bitbucket.org/itc303teampharmacon/pharmacy_app/src/dev/documents/User%20Manual/User%20Guide%20-%20Update%20Medication%20Types.docx" TargetMode="External"/><Relationship Id="rId43" Type="http://schemas.openxmlformats.org/officeDocument/2006/relationships/hyperlink" Target="https://bitbucket.org/itc303teampharmacon/pharmacy_app/src/dev/code/client/src/components/MedicationType.vue" TargetMode="External"/><Relationship Id="rId48" Type="http://schemas.openxmlformats.org/officeDocument/2006/relationships/hyperlink" Target="https://bitbucket.org/itc303teampharmacon/pharmacy_app/pull-requests/114/removed-the-diagnosis-table/diff" TargetMode="External"/><Relationship Id="rId8" Type="http://schemas.openxmlformats.org/officeDocument/2006/relationships/hyperlink" Target="https://bitbucket.org/itc303teampharmacon/pharmacy_app/commits/5ca47c33478efeb35e8671383f36a7f33257b7b2?at=changePassword"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14</TotalTime>
  <Pages>4</Pages>
  <Words>1875</Words>
  <Characters>10688</Characters>
  <Application>Microsoft Office Word</Application>
  <DocSecurity>0</DocSecurity>
  <Lines>89</Lines>
  <Paragraphs>25</Paragraphs>
  <ScaleCrop>false</ScaleCrop>
  <Company>&lt;Company Name&gt;</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62</cp:revision>
  <cp:lastPrinted>1899-12-31T14:00:00Z</cp:lastPrinted>
  <dcterms:created xsi:type="dcterms:W3CDTF">2018-09-01T05:16:00Z</dcterms:created>
  <dcterms:modified xsi:type="dcterms:W3CDTF">2018-09-03T11:16:00Z</dcterms:modified>
</cp:coreProperties>
</file>