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CF0A4E" w14:paraId="71522D00" w14:noSpellErr="1" w14:textId="6523F4FD">
      <w:pPr>
        <w:pStyle w:val="Title"/>
      </w:pPr>
      <w:r>
        <w:rPr/>
        <w:t xml:space="preserve">Transition </w:t>
      </w:r>
      <w:fldSimple w:instr=" TITLE  \* MERGEFORMAT ">
        <w:r w:rsidR="00FA2BB5">
          <w:t>Iteration Plan</w:t>
        </w:r>
      </w:fldSimple>
      <w:r w:rsidR="00BF3E6A">
        <w:rPr/>
        <w:t xml:space="preserve"> </w:t>
      </w:r>
      <w:r w:rsidR="00BF3E6A">
        <w:rPr/>
        <w:t xml:space="preserve">3</w:t>
      </w:r>
    </w:p>
    <w:p w:rsidRPr="008A4D87" w:rsidR="003C7438" w:rsidP="30A80FD2" w:rsidRDefault="6F8556A1" w14:paraId="71522D03" w14:textId="5F724DE6">
      <w:pPr>
        <w:pStyle w:val="Heading1"/>
      </w:pPr>
      <w:r>
        <w:t>1.  Key milestones</w:t>
      </w:r>
    </w:p>
    <w:tbl>
      <w:tblPr>
        <w:tblW w:w="7409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14"/>
        <w:gridCol w:w="2495"/>
      </w:tblGrid>
      <w:tr w:rsidR="003C7438" w:rsidTr="693747A1" w14:paraId="71522D06" w14:textId="77777777">
        <w:trPr>
          <w:trHeight w:val="240"/>
        </w:trPr>
        <w:tc>
          <w:tcPr>
            <w:tcW w:w="4914" w:type="dxa"/>
            <w:tcMar/>
          </w:tcPr>
          <w:p w:rsidRPr="00B7002B" w:rsidR="003C7438" w:rsidP="6F8556A1" w:rsidRDefault="6F8556A1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0"/>
            <w:r w:rsidRPr="6F8556A1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2495" w:type="dxa"/>
            <w:tcMar/>
          </w:tcPr>
          <w:p w:rsidRPr="00B7002B" w:rsidR="003C7438" w:rsidP="6F8556A1" w:rsidRDefault="6F8556A1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6F8556A1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693747A1" w14:paraId="71522D09" w14:textId="77777777">
        <w:trPr>
          <w:trHeight w:val="225"/>
        </w:trPr>
        <w:tc>
          <w:tcPr>
            <w:tcW w:w="4914" w:type="dxa"/>
            <w:tcMar/>
          </w:tcPr>
          <w:p w:rsidR="003C7438" w:rsidRDefault="6F8556A1" w14:paraId="71522D07" w14:textId="28424351">
            <w:r>
              <w:t>Iteration start</w:t>
            </w:r>
          </w:p>
        </w:tc>
        <w:tc>
          <w:tcPr>
            <w:tcW w:w="2495" w:type="dxa"/>
            <w:tcMar/>
          </w:tcPr>
          <w:p w:rsidR="003C7438" w:rsidP="00CF0A4E" w:rsidRDefault="00BF3E6A" w14:paraId="71522D08" w14:noSpellErr="1" w14:textId="0F854425">
            <w:r w:rsidR="054D9538">
              <w:rPr/>
              <w:t>9/10/2018</w:t>
            </w:r>
          </w:p>
        </w:tc>
      </w:tr>
      <w:tr w:rsidR="003C7438" w:rsidTr="693747A1" w14:paraId="71522D18" w14:textId="77777777">
        <w:trPr>
          <w:trHeight w:val="333"/>
        </w:trPr>
        <w:tc>
          <w:tcPr>
            <w:tcW w:w="4914" w:type="dxa"/>
            <w:tcMar/>
          </w:tcPr>
          <w:p w:rsidR="003C7438" w:rsidRDefault="6F8556A1" w14:paraId="71522D16" w14:textId="1350C0DE">
            <w:r>
              <w:t>Iteration stop</w:t>
            </w:r>
          </w:p>
        </w:tc>
        <w:tc>
          <w:tcPr>
            <w:tcW w:w="2495" w:type="dxa"/>
            <w:tcMar/>
          </w:tcPr>
          <w:p w:rsidRPr="00FF3EEF" w:rsidR="003C7438" w:rsidP="693747A1" w:rsidRDefault="00545DB8" w14:paraId="71522D17" w14:noSpellErr="1" w14:textId="490887CD">
            <w:pPr>
              <w:rPr>
                <w:strike w:val="1"/>
                <w:u w:val="single"/>
              </w:rPr>
            </w:pPr>
            <w:r w:rsidR="693747A1">
              <w:rPr>
                <w:strike w:val="0"/>
                <w:dstrike w:val="0"/>
                <w:u w:val="none"/>
              </w:rPr>
              <w:t>15/10/2018</w:t>
            </w:r>
          </w:p>
        </w:tc>
      </w:tr>
      <w:bookmarkEnd w:id="0"/>
    </w:tbl>
    <w:p w:rsidR="003C7438" w:rsidRDefault="003C7438" w14:paraId="71522D19" w14:textId="77777777">
      <w:pPr>
        <w:pStyle w:val="BodyText"/>
        <w:ind w:left="0"/>
      </w:pPr>
    </w:p>
    <w:p w:rsidRPr="00181F9B" w:rsidR="00B62EF7" w:rsidP="00181F9B" w:rsidRDefault="6F8556A1" w14:paraId="71522D1C" w14:textId="732085F8">
      <w:pPr>
        <w:pStyle w:val="Heading1"/>
        <w:rPr>
          <w:b w:val="0"/>
        </w:rPr>
      </w:pPr>
      <w:r>
        <w:t>2.  High-level objectives</w:t>
      </w:r>
    </w:p>
    <w:p w:rsidR="006D40D5" w:rsidP="393E5B7F" w:rsidRDefault="4239F2FE" w14:paraId="326D6488" w14:textId="43A2AB20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:rsidR="3A14DC2A" w:rsidP="393E5B7F" w:rsidRDefault="4239F2FE" w14:paraId="43EC8D19" w14:textId="76B6BC22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:rsidR="00CF0A4E" w:rsidP="6F8556A1" w:rsidRDefault="00CF0A4E" w14:paraId="71522D1F" w14:textId="6A662B7E">
      <w:pPr>
        <w:rPr>
          <w:color w:val="0000FF"/>
        </w:rPr>
      </w:pPr>
    </w:p>
    <w:p w:rsidRPr="00AB647C" w:rsidR="00AB647C" w:rsidP="00AB647C" w:rsidRDefault="4239F2FE" w14:paraId="5C6780A1" w14:textId="79B6B167">
      <w:pPr>
        <w:pStyle w:val="Heading1"/>
        <w:numPr>
          <w:ilvl w:val="0"/>
          <w:numId w:val="49"/>
        </w:numPr>
      </w:pPr>
      <w:r>
        <w:t>Evaluation criteria</w:t>
      </w:r>
    </w:p>
    <w:p w:rsidR="4239F2FE" w:rsidP="6809EACD" w:rsidRDefault="00BF3E6A" w14:paraId="6455367D" w14:textId="60894B5B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:rsidR="00BB12E4" w:rsidP="6809EACD" w:rsidRDefault="00BF3E6A" w14:paraId="66744033" w14:textId="189D41D5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:rsidR="00BB12E4" w:rsidP="671CE2C0" w:rsidRDefault="00BB12E4" w14:paraId="05531972" w14:textId="77777777">
      <w:pPr>
        <w:rPr>
          <w:color w:val="0000FF"/>
        </w:rPr>
      </w:pPr>
    </w:p>
    <w:p w:rsidRPr="00B7002B" w:rsidR="00BB12E4" w:rsidP="671CE2C0" w:rsidRDefault="00BB12E4" w14:paraId="122A458F" w14:textId="77777777">
      <w:pPr>
        <w:rPr>
          <w:color w:val="0000FF"/>
        </w:rPr>
      </w:pPr>
    </w:p>
    <w:p w:rsidRPr="00A15332" w:rsidR="00A15332" w:rsidP="00B7002B" w:rsidRDefault="6F8556A1" w14:paraId="71522D26" w14:textId="75DD9E3C">
      <w:pPr>
        <w:pStyle w:val="Heading1"/>
      </w:pPr>
      <w:r>
        <w:t>4.  Work Item assignments</w:t>
      </w:r>
    </w:p>
    <w:p w:rsidRPr="00FA5687" w:rsidR="00F96BB0" w:rsidP="6F8556A1" w:rsidRDefault="6F8556A1" w14:paraId="74E03AB6" w14:textId="2FD5265F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Pr="009D6937" w:rsidR="00977FFC" w:rsidTr="693747A1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2A75EC63" w:rsidTr="693747A1" w14:paraId="2E6FF949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3A0F0E3F" w14:textId="4D7AE13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1FD345A2" w14:textId="2F7887EC">
            <w:r>
              <w:t>Demonstration Video</w:t>
            </w:r>
          </w:p>
        </w:tc>
        <w:tc>
          <w:tcPr>
            <w:tcW w:w="2409" w:type="dxa"/>
            <w:tcMar/>
          </w:tcPr>
          <w:p w:rsidR="2A75EC63" w:rsidP="2A75EC63" w:rsidRDefault="2A75EC63" w14:paraId="13DDFBEE" w14:textId="14F2DD84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693747A1" w:rsidRDefault="2A75EC63" w14:noSpellErr="1" w14:paraId="3C999084" w14:textId="4686BB79">
            <w:pPr>
              <w:spacing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Incomplete</w:t>
            </w:r>
          </w:p>
          <w:p w:rsidR="2A75EC63" w:rsidP="693747A1" w:rsidRDefault="2A75EC63" w14:paraId="52D29A0C" w14:noSpellErr="1" w14:textId="578D0321">
            <w:pPr>
              <w:pStyle w:val="Normal"/>
            </w:pPr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(</w:t>
            </w:r>
            <w:hyperlink r:id="R7bb56bc9984c4d08">
              <w:r w:rsidRPr="693747A1" w:rsidR="693747A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n-US"/>
                </w:rPr>
                <w:t>Status</w:t>
              </w:r>
            </w:hyperlink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5D83CBE2" w14:textId="00010903">
            <w:r>
              <w:t>Lenny</w:t>
            </w:r>
          </w:p>
        </w:tc>
        <w:tc>
          <w:tcPr>
            <w:tcW w:w="850" w:type="dxa"/>
            <w:tcMar/>
          </w:tcPr>
          <w:p w:rsidR="2A75EC63" w:rsidP="2A75EC63" w:rsidRDefault="2A75EC63" w14:paraId="0EB95424" w14:textId="305DF50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693747A1" w:rsidRDefault="2A75EC63" w14:paraId="13CD802F" w14:textId="2381D8F7">
            <w:pPr>
              <w:rPr>
                <w:lang w:eastAsia="ja-JP"/>
              </w:rPr>
            </w:pPr>
            <w:r w:rsidRPr="693747A1" w:rsidR="693747A1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693747A1" w:rsidRDefault="2A75EC63" w14:paraId="461A201C" w14:textId="068089AC">
            <w:pPr>
              <w:rPr>
                <w:lang w:eastAsia="ja-JP"/>
              </w:rPr>
            </w:pPr>
            <w:r w:rsidRPr="693747A1" w:rsidR="693747A1">
              <w:rPr>
                <w:lang w:eastAsia="ja-JP"/>
              </w:rPr>
              <w:t>6</w:t>
            </w:r>
          </w:p>
        </w:tc>
      </w:tr>
      <w:tr w:rsidR="2A75EC63" w:rsidTr="693747A1" w14:paraId="4A471E37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09E0BFDC" w14:textId="4D2A8265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5922B39D" w14:textId="556DFF2B">
            <w:r>
              <w:t>Beta tester sign-off</w:t>
            </w:r>
          </w:p>
        </w:tc>
        <w:tc>
          <w:tcPr>
            <w:tcW w:w="2409" w:type="dxa"/>
            <w:tcMar/>
          </w:tcPr>
          <w:p w:rsidR="2A75EC63" w:rsidP="2A75EC63" w:rsidRDefault="2A75EC63" w14:paraId="338C2731" w14:textId="1B9BEDE4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paraId="3A18AC41" w14:textId="52B4622F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17B14ED4" w14:textId="4A7A2D70">
            <w:r>
              <w:t>Ryan</w:t>
            </w:r>
            <w:r>
              <w:br/>
            </w:r>
            <w:r>
              <w:t>Lenny</w:t>
            </w:r>
            <w:r>
              <w:br/>
            </w:r>
            <w:r>
              <w:t>Beau</w:t>
            </w:r>
            <w:r>
              <w:br/>
            </w:r>
            <w:r>
              <w:t>Jette</w:t>
            </w:r>
          </w:p>
        </w:tc>
        <w:tc>
          <w:tcPr>
            <w:tcW w:w="850" w:type="dxa"/>
            <w:tcMar/>
          </w:tcPr>
          <w:p w:rsidR="2A75EC63" w:rsidP="2A75EC63" w:rsidRDefault="2A75EC63" w14:paraId="4AA2CD31" w14:textId="7E831A42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693747A1" w:rsidRDefault="2A75EC63" w14:paraId="092C44FA" w14:textId="697DCB75">
            <w:pPr>
              <w:rPr>
                <w:lang w:eastAsia="ja-JP"/>
              </w:rPr>
            </w:pPr>
            <w:r w:rsidRPr="693747A1" w:rsidR="693747A1">
              <w:rPr>
                <w:lang w:eastAsia="ja-JP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693747A1" w:rsidRDefault="2A75EC63" w14:paraId="52ADDA79" w14:textId="71D47A69">
            <w:pPr>
              <w:rPr>
                <w:lang w:eastAsia="ja-JP"/>
              </w:rPr>
            </w:pPr>
            <w:r w:rsidRPr="693747A1" w:rsidR="693747A1">
              <w:rPr>
                <w:lang w:eastAsia="ja-JP"/>
              </w:rPr>
              <w:t>2</w:t>
            </w:r>
          </w:p>
        </w:tc>
      </w:tr>
      <w:tr w:rsidR="00FF3EEF" w:rsidTr="693747A1" w14:paraId="6CAE8CC0" w14:textId="77777777">
        <w:trPr>
          <w:trHeight w:val="255"/>
        </w:trPr>
        <w:tc>
          <w:tcPr>
            <w:tcW w:w="710" w:type="dxa"/>
            <w:tcMar/>
          </w:tcPr>
          <w:p w:rsidR="00FF3EEF" w:rsidP="2A75EC63" w:rsidRDefault="00D9233D" w14:paraId="2AC1FF07" w14:textId="27E94176">
            <w:pPr>
              <w:rPr>
                <w:lang w:eastAsia="ja-JP"/>
              </w:rPr>
            </w:pPr>
            <w:r>
              <w:rPr>
                <w:lang w:eastAsia="ja-JP"/>
              </w:rPr>
              <w:t>5.6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F3EEF" w:rsidP="00FF3EEF" w:rsidRDefault="00D9233D" w14:paraId="6F618B07" w14:textId="3A81234F">
            <w:r>
              <w:t>Update documentation for PRM submission</w:t>
            </w:r>
          </w:p>
        </w:tc>
        <w:tc>
          <w:tcPr>
            <w:tcW w:w="2409" w:type="dxa"/>
            <w:tcMar/>
          </w:tcPr>
          <w:p w:rsidR="00FF3EEF" w:rsidP="00D9233D" w:rsidRDefault="00D9233D" w14:paraId="0C1F836F" w14:noSpellErr="1" w14:textId="4814CC5A">
            <w:r w:rsidR="693747A1">
              <w:rPr/>
              <w:t>Go through documents and ensure they reflect the final project.</w:t>
            </w:r>
            <w:bookmarkStart w:name="_GoBack" w:id="1"/>
            <w:bookmarkEnd w:id="1"/>
          </w:p>
        </w:tc>
        <w:tc>
          <w:tcPr>
            <w:tcW w:w="1559" w:type="dxa"/>
            <w:shd w:val="clear" w:color="auto" w:fill="auto"/>
            <w:noWrap/>
            <w:tcMar/>
          </w:tcPr>
          <w:p w:rsidR="00FF3EEF" w:rsidP="693747A1" w:rsidRDefault="00D9233D" w14:noSpellErr="1" w14:paraId="50661B5F" w14:textId="6EA58A5A">
            <w:pPr>
              <w:spacing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Incomplete</w:t>
            </w:r>
          </w:p>
          <w:p w:rsidR="00FF3EEF" w:rsidP="693747A1" w:rsidRDefault="00D9233D" w14:noSpellErr="1" w14:paraId="38E03F38" w14:textId="0E50E306">
            <w:pPr>
              <w:spacing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- </w:t>
            </w:r>
            <w:hyperlink r:id="R4fd2e2438fbd4d9a">
              <w:r w:rsidRPr="693747A1" w:rsidR="693747A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n-US"/>
                </w:rPr>
                <w:t>SWFR</w:t>
              </w:r>
            </w:hyperlink>
          </w:p>
          <w:p w:rsidR="00FF3EEF" w:rsidP="693747A1" w:rsidRDefault="00D9233D" w14:noSpellErr="1" w14:paraId="75E09E5E" w14:textId="4DA5BDEE">
            <w:pPr>
              <w:spacing w:line="240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- </w:t>
            </w:r>
            <w:hyperlink r:id="R11dc22f2dea643d9">
              <w:r w:rsidRPr="693747A1" w:rsidR="693747A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n-US"/>
                </w:rPr>
                <w:t>System Architecture</w:t>
              </w:r>
            </w:hyperlink>
          </w:p>
          <w:p w:rsidR="00FF3EEF" w:rsidP="693747A1" w:rsidRDefault="00D9233D" w14:paraId="3001DE6A" w14:noSpellErr="1" w14:textId="430A9A24">
            <w:pPr>
              <w:pStyle w:val="Normal"/>
            </w:pPr>
            <w:r w:rsidRPr="693747A1" w:rsidR="693747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- </w:t>
            </w:r>
            <w:hyperlink r:id="R0be84da84bef4379">
              <w:r w:rsidRPr="693747A1" w:rsidR="693747A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n-US"/>
                </w:rPr>
                <w:t>EER Diagram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00FF3EEF" w:rsidP="2A75EC63" w:rsidRDefault="00D9233D" w14:paraId="52BE5EF9" w14:textId="1DBC7C6F">
            <w:r>
              <w:t>Jette</w:t>
            </w:r>
          </w:p>
        </w:tc>
        <w:tc>
          <w:tcPr>
            <w:tcW w:w="850" w:type="dxa"/>
            <w:tcMar/>
          </w:tcPr>
          <w:p w:rsidRPr="2A75EC63" w:rsidR="00FF3EEF" w:rsidP="2A75EC63" w:rsidRDefault="00D9233D" w14:paraId="6C4E67D2" w14:textId="62FE73E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A75EC63" w:rsidR="00FF3EEF" w:rsidP="2A75EC63" w:rsidRDefault="00D9233D" w14:paraId="16F1DCAD" w14:textId="56B267D9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A75EC63" w:rsidR="00FF3EEF" w:rsidP="693747A1" w:rsidRDefault="00D9233D" w14:paraId="57AB9636" w14:textId="24959B5F">
            <w:pPr>
              <w:rPr>
                <w:lang w:eastAsia="ja-JP"/>
              </w:rPr>
            </w:pPr>
            <w:r w:rsidRPr="693747A1" w:rsidR="693747A1">
              <w:rPr>
                <w:lang w:eastAsia="ja-JP"/>
              </w:rPr>
              <w:t>2</w:t>
            </w:r>
          </w:p>
        </w:tc>
      </w:tr>
    </w:tbl>
    <w:p w:rsidR="2A75EC63" w:rsidRDefault="2A75EC63" w14:paraId="100C3C07" w14:textId="2C756422"/>
    <w:p w:rsidR="3B1F55A0" w:rsidRDefault="3B1F55A0" w14:paraId="26B8530C" w14:textId="495D0465"/>
    <w:p w:rsidR="00D8366F" w:rsidP="3A14DC2A" w:rsidRDefault="00D8366F" w14:paraId="71522D4D" w14:textId="2007B55C">
      <w:pPr>
        <w:pStyle w:val="Heading1"/>
        <w:sectPr w:rsidR="00D8366F" w:rsidSect="004D621B">
          <w:headerReference w:type="default" r:id="rId11"/>
          <w:footerReference w:type="default" r:id="rId12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6F8556A1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:rsidTr="693747A1" w14:paraId="71522D54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6F8556A1" w:rsidRDefault="6F8556A1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6F8556A1" w:rsidRDefault="6F8556A1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6F8556A1" w:rsidRDefault="6F8556A1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</w:tbl>
    <w:p w:rsidR="3521758B" w:rsidRDefault="3521758B" w14:paraId="55C6781E" w14:textId="15D59119"/>
    <w:p w:rsidR="00D8366F" w:rsidP="00D8366F" w:rsidRDefault="00D8366F" w14:paraId="71522D59" w14:textId="77777777"/>
    <w:p w:rsidRPr="008A4D87" w:rsidR="000245C9" w:rsidP="000245C9" w:rsidRDefault="6F8556A1" w14:paraId="71522D5A" w14:textId="77777777">
      <w:pPr>
        <w:pStyle w:val="Heading1"/>
      </w:pPr>
      <w:r>
        <w:t>6.  Assessment</w:t>
      </w:r>
    </w:p>
    <w:p w:rsidR="00766B33" w:rsidP="000245C9" w:rsidRDefault="00155FC1" w14:paraId="71522D5B" w14:textId="14B54CDC">
      <w:pPr>
        <w:pStyle w:val="InfoBlue"/>
        <w:rPr>
          <w:vanish w:val="0"/>
        </w:rPr>
      </w:pPr>
      <w:r>
        <w:rPr>
          <w:vanish w:val="0"/>
        </w:rPr>
        <w:t>[</w:t>
      </w:r>
      <w:r w:rsidRPr="154B401A" w:rsidR="00766B33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Pr="00766B33" w:rsid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 w:rsid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Pr="6F8556A1" w:rsidR="00977770">
        <w:t xml:space="preserve">. 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2A75EC63" w14:paraId="71522D5E" w14:textId="77777777">
        <w:tc>
          <w:tcPr>
            <w:tcW w:w="1778" w:type="dxa"/>
          </w:tcPr>
          <w:p w:rsidRPr="00491AD7" w:rsidR="00766B33" w:rsidP="001E146F" w:rsidRDefault="6F8556A1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6F8556A1" w14:paraId="71522D5D" w14:textId="55A7CC2B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:rsidTr="2A75EC63" w14:paraId="71522D61" w14:textId="77777777">
        <w:tc>
          <w:tcPr>
            <w:tcW w:w="1778" w:type="dxa"/>
          </w:tcPr>
          <w:p w:rsidR="00766B33" w:rsidP="001E146F" w:rsidRDefault="6F8556A1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0D56AC" w14:paraId="71522D60" w14:textId="6207E2DB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:rsidTr="2A75EC63" w14:paraId="71522D64" w14:textId="77777777">
        <w:tc>
          <w:tcPr>
            <w:tcW w:w="1778" w:type="dxa"/>
          </w:tcPr>
          <w:p w:rsidR="00766B33" w:rsidP="001E146F" w:rsidRDefault="6F8556A1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6F8556A1" w14:paraId="71522D63" w14:textId="4FF2820D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:rsidTr="2A75EC63" w14:paraId="71522D67" w14:textId="77777777">
        <w:tc>
          <w:tcPr>
            <w:tcW w:w="1778" w:type="dxa"/>
          </w:tcPr>
          <w:p w:rsidR="00766B33" w:rsidP="001E146F" w:rsidRDefault="6F8556A1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55FC1" w:rsidR="00766B33" w:rsidP="2A75EC63" w:rsidRDefault="2A75EC63" w14:paraId="71522D66" w14:textId="522C85B2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hAnsi="Times" w:eastAsia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9A5D88" w:rsidRDefault="6F8556A1" w14:paraId="71522D69" w14:textId="77777777">
      <w:pPr>
        <w:pStyle w:val="Heading2"/>
        <w:numPr>
          <w:ilvl w:val="0"/>
          <w:numId w:val="3"/>
        </w:numPr>
      </w:pPr>
      <w:r>
        <w:t>Assessment against objectives</w:t>
      </w:r>
    </w:p>
    <w:p w:rsidRPr="007F1989" w:rsidR="00766B33" w:rsidP="6F8556A1" w:rsidRDefault="00766B33" w14:paraId="71522D6A" w14:textId="116AE46B">
      <w:pPr>
        <w:pStyle w:val="InfoBluelistitem"/>
        <w:rPr>
          <w:color w:val="auto"/>
        </w:rPr>
      </w:pPr>
    </w:p>
    <w:p w:rsidR="005D0D75" w:rsidP="009A5D88" w:rsidRDefault="6F8556A1" w14:paraId="71522D6C" w14:textId="6CE6138E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:rsidRPr="00EB3510" w:rsidR="00EB3510" w:rsidP="6F8556A1" w:rsidRDefault="00EB3510" w14:paraId="4B5985E2" w14:textId="2FB6FAAF">
      <w:pPr>
        <w:pStyle w:val="InfoBluelistitem"/>
        <w:rPr>
          <w:color w:val="auto"/>
        </w:rPr>
      </w:pPr>
    </w:p>
    <w:p w:rsidR="00766B33" w:rsidP="005F5C34" w:rsidRDefault="6F8556A1" w14:paraId="71522D6D" w14:textId="77777777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:rsidRPr="007F1989" w:rsidR="00766B33" w:rsidP="6F8556A1" w:rsidRDefault="00766B33" w14:paraId="71522D6F" w14:textId="63F44D46">
      <w:pPr>
        <w:pStyle w:val="InfoBluelistitem"/>
        <w:rPr>
          <w:color w:val="auto"/>
        </w:rPr>
      </w:pPr>
    </w:p>
    <w:p w:rsidR="00766B33" w:rsidP="009A5D88" w:rsidRDefault="6F8556A1" w14:paraId="71522D70" w14:textId="77777777">
      <w:pPr>
        <w:pStyle w:val="Heading2"/>
        <w:numPr>
          <w:ilvl w:val="0"/>
          <w:numId w:val="2"/>
        </w:numPr>
      </w:pPr>
      <w:r>
        <w:t>Other concerns and deviations</w:t>
      </w:r>
    </w:p>
    <w:p w:rsidRPr="00EB3510" w:rsidR="00766B33" w:rsidP="6F8556A1" w:rsidRDefault="00766B33" w14:paraId="71522D71" w14:textId="775901D4">
      <w:pPr>
        <w:pStyle w:val="InfoBluelistitem"/>
        <w:rPr>
          <w:color w:val="auto"/>
        </w:rPr>
      </w:pPr>
    </w:p>
    <w:sectPr w:rsidRPr="00EB3510"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10" w:rsidRDefault="00BB1910" w14:paraId="03CD0C47" w14:textId="77777777">
      <w:r>
        <w:separator/>
      </w:r>
    </w:p>
  </w:endnote>
  <w:endnote w:type="continuationSeparator" w:id="0">
    <w:p w:rsidR="00BB1910" w:rsidRDefault="00BB1910" w14:paraId="3B1412B7" w14:textId="77777777">
      <w:r>
        <w:continuationSeparator/>
      </w:r>
    </w:p>
  </w:endnote>
  <w:endnote w:type="continuationNotice" w:id="1">
    <w:p w:rsidR="00BB1910" w:rsidRDefault="00BB1910" w14:paraId="12114F2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F8556A1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057114DC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3EEF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F" w14:textId="2654A927">
          <w:pPr>
            <w:jc w:val="right"/>
          </w:pPr>
          <w:r>
            <w:t xml:space="preserve">Page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PAGE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NUMPAGES  \* MERGEFORMAT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3</w:t>
          </w:r>
          <w:r w:rsidRPr="6F8556A1" w:rsidR="671CE2C0">
            <w:rPr>
              <w:rStyle w:val="PageNumber"/>
              <w:noProof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10" w:rsidRDefault="00BB1910" w14:paraId="4161BBC2" w14:textId="77777777">
      <w:r>
        <w:separator/>
      </w:r>
    </w:p>
  </w:footnote>
  <w:footnote w:type="continuationSeparator" w:id="0">
    <w:p w:rsidR="00BB1910" w:rsidRDefault="00BB1910" w14:paraId="3534B7F1" w14:textId="77777777">
      <w:r>
        <w:continuationSeparator/>
      </w:r>
    </w:p>
  </w:footnote>
  <w:footnote w:type="continuationNotice" w:id="1">
    <w:p w:rsidR="00BB1910" w:rsidRDefault="00BB1910" w14:paraId="7A6D3F3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4239F2FE" w14:paraId="71522D78" w14:textId="77777777">
      <w:tc>
        <w:tcPr>
          <w:tcW w:w="6379" w:type="dxa"/>
        </w:tcPr>
        <w:p w:rsidR="00D1755E" w:rsidP="00CF0A4E" w:rsidRDefault="6F8556A1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4239F2FE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:rsidTr="4239F2FE" w14:paraId="71522D7B" w14:textId="77777777">
      <w:tc>
        <w:tcPr>
          <w:tcW w:w="6379" w:type="dxa"/>
        </w:tcPr>
        <w:p w:rsidR="00D1755E" w:rsidRDefault="005C178B" w14:paraId="71522D79" w14:textId="1F12312D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BF3E6A">
            <w:t xml:space="preserve"> 2</w:t>
          </w:r>
        </w:p>
      </w:tc>
      <w:tc>
        <w:tcPr>
          <w:tcW w:w="3179" w:type="dxa"/>
        </w:tcPr>
        <w:p w:rsidR="00D1755E" w:rsidP="00CF0A4E" w:rsidRDefault="6F8556A1" w14:paraId="71522D7A" w14:textId="485F7F59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45DB8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910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9233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3299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3EEF"/>
    <w:rsid w:val="00FF5C65"/>
    <w:rsid w:val="039C38F7"/>
    <w:rsid w:val="054D9538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3747A1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styleId="BodyTextChar" w:customStyle="1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youtu.be/tSl7SOcQMWA" TargetMode="External" Id="R7bb56bc9984c4d08" /><Relationship Type="http://schemas.openxmlformats.org/officeDocument/2006/relationships/hyperlink" Target="https://bitbucket.org/itc303teampharmacon/pharmacy_app/src/PMAS/documents/PRM%20updated%20documents/System-wide%20Function%20Requirements%20-%20updated.docx" TargetMode="External" Id="R4fd2e2438fbd4d9a" /><Relationship Type="http://schemas.openxmlformats.org/officeDocument/2006/relationships/hyperlink" Target="https://bitbucket.org/itc303teampharmacon/pharmacy_app/src/PMAS/documents/PRM%20updated%20documents/System%20Architecture%20Documentation.docx" TargetMode="External" Id="R11dc22f2dea643d9" /><Relationship Type="http://schemas.openxmlformats.org/officeDocument/2006/relationships/hyperlink" Target="https://bitbucket.org/itc303teampharmacon/pharmacy_app/src/PMAS/documents/PRM%20updated%20documents/Final%20PET%20EER%20Diagram.pdf" TargetMode="External" Id="R0be84da84bef437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Ryan Smith</lastModifiedBy>
  <revision>7</revision>
  <lastPrinted>1899-12-31T14:00:00.0000000Z</lastPrinted>
  <dcterms:created xsi:type="dcterms:W3CDTF">2018-09-30T09:04:00.0000000Z</dcterms:created>
  <dcterms:modified xsi:type="dcterms:W3CDTF">2018-10-08T09:51:45.0828341Z</dcterms:modified>
</coreProperties>
</file>