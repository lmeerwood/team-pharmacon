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2D00" w14:textId="6523F4FD" w:rsidR="003C7438" w:rsidRDefault="00CF0A4E">
      <w:pPr>
        <w:pStyle w:val="Title"/>
      </w:pPr>
      <w:r>
        <w:t xml:space="preserve">Transition </w:t>
      </w:r>
      <w:fldSimple w:instr=" TITLE  \* MERGEFORMAT ">
        <w:r w:rsidR="00FA2BB5">
          <w:t>Iteration Plan</w:t>
        </w:r>
      </w:fldSimple>
      <w:r w:rsidR="00BF3E6A">
        <w:t xml:space="preserve"> 3</w:t>
      </w:r>
    </w:p>
    <w:p w14:paraId="71522D03" w14:textId="5F724DE6" w:rsidR="003C7438" w:rsidRPr="008A4D87" w:rsidRDefault="6F8556A1" w:rsidP="30A80FD2">
      <w:pPr>
        <w:pStyle w:val="Heading1"/>
      </w:pPr>
      <w:r>
        <w:t>1.  Key milestones</w:t>
      </w:r>
    </w:p>
    <w:tbl>
      <w:tblPr>
        <w:tblW w:w="740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2495"/>
      </w:tblGrid>
      <w:tr w:rsidR="003C7438" w14:paraId="71522D06" w14:textId="77777777" w:rsidTr="5E8AA16A">
        <w:trPr>
          <w:trHeight w:val="240"/>
        </w:trPr>
        <w:tc>
          <w:tcPr>
            <w:tcW w:w="4914" w:type="dxa"/>
          </w:tcPr>
          <w:p w14:paraId="71522D04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bookmarkStart w:id="0" w:name="OLE_LINK1"/>
            <w:r w:rsidRPr="6F8556A1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2495" w:type="dxa"/>
          </w:tcPr>
          <w:p w14:paraId="71522D05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r w:rsidRPr="6F8556A1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5E8AA16A">
        <w:trPr>
          <w:trHeight w:val="225"/>
        </w:trPr>
        <w:tc>
          <w:tcPr>
            <w:tcW w:w="4914" w:type="dxa"/>
          </w:tcPr>
          <w:p w14:paraId="71522D07" w14:textId="28424351" w:rsidR="003C7438" w:rsidRDefault="6F8556A1">
            <w:r>
              <w:t>Iteration start</w:t>
            </w:r>
          </w:p>
        </w:tc>
        <w:tc>
          <w:tcPr>
            <w:tcW w:w="2495" w:type="dxa"/>
          </w:tcPr>
          <w:p w14:paraId="71522D08" w14:textId="0F854425" w:rsidR="003C7438" w:rsidRDefault="054D9538" w:rsidP="00CF0A4E">
            <w:r>
              <w:t>9/10/2018</w:t>
            </w:r>
          </w:p>
        </w:tc>
      </w:tr>
      <w:tr w:rsidR="003C7438" w14:paraId="71522D18" w14:textId="77777777" w:rsidTr="5E8AA16A">
        <w:trPr>
          <w:trHeight w:val="333"/>
        </w:trPr>
        <w:tc>
          <w:tcPr>
            <w:tcW w:w="4914" w:type="dxa"/>
          </w:tcPr>
          <w:p w14:paraId="71522D16" w14:textId="1350C0DE" w:rsidR="003C7438" w:rsidRDefault="6F8556A1">
            <w:r>
              <w:t>Iteration stop</w:t>
            </w:r>
          </w:p>
        </w:tc>
        <w:tc>
          <w:tcPr>
            <w:tcW w:w="2495" w:type="dxa"/>
          </w:tcPr>
          <w:p w14:paraId="71522D17" w14:textId="32B31A8E" w:rsidR="003C7438" w:rsidRPr="00FF3EEF" w:rsidRDefault="5E8AA16A" w:rsidP="5E8AA16A">
            <w:pPr>
              <w:rPr>
                <w:strike/>
                <w:u w:val="single"/>
              </w:rPr>
            </w:pPr>
            <w:r>
              <w:t>17/10/2018</w:t>
            </w:r>
          </w:p>
        </w:tc>
      </w:tr>
      <w:bookmarkEnd w:id="0"/>
    </w:tbl>
    <w:p w14:paraId="71522D19" w14:textId="77777777" w:rsidR="003C7438" w:rsidRDefault="003C7438">
      <w:pPr>
        <w:pStyle w:val="BodyText"/>
        <w:ind w:left="0"/>
      </w:pPr>
    </w:p>
    <w:p w14:paraId="326D6488" w14:textId="43984061" w:rsidR="006D40D5" w:rsidRDefault="5E8AA16A" w:rsidP="5E8AA16A">
      <w:pPr>
        <w:pStyle w:val="Heading1"/>
        <w:widowControl/>
        <w:spacing w:before="100" w:after="200" w:line="240" w:lineRule="auto"/>
        <w:rPr>
          <w:b w:val="0"/>
        </w:rPr>
      </w:pPr>
      <w:r>
        <w:t>2.  High-level objectives</w:t>
      </w:r>
    </w:p>
    <w:p w14:paraId="43EC8D19" w14:textId="2B59F20C" w:rsidR="3A14DC2A" w:rsidRDefault="5E8AA16A" w:rsidP="393E5B7F">
      <w:pPr>
        <w:pStyle w:val="ListParagraph"/>
        <w:numPr>
          <w:ilvl w:val="0"/>
          <w:numId w:val="49"/>
        </w:numPr>
        <w:spacing w:before="100" w:line="240" w:lineRule="auto"/>
      </w:pPr>
      <w:r>
        <w:t>Update all documentation to reflect final project.</w:t>
      </w:r>
    </w:p>
    <w:p w14:paraId="672FE1BD" w14:textId="5CE14464" w:rsidR="5E8AA16A" w:rsidRDefault="5E8AA16A" w:rsidP="5E8AA16A">
      <w:pPr>
        <w:pStyle w:val="ListParagraph"/>
        <w:numPr>
          <w:ilvl w:val="0"/>
          <w:numId w:val="49"/>
        </w:numPr>
        <w:spacing w:before="100" w:line="240" w:lineRule="auto"/>
      </w:pPr>
      <w:r>
        <w:t>Successfully submit the PRM milestone.</w:t>
      </w:r>
    </w:p>
    <w:p w14:paraId="71522D1F" w14:textId="6A662B7E" w:rsidR="00CF0A4E" w:rsidRDefault="00CF0A4E" w:rsidP="6F8556A1">
      <w:pPr>
        <w:rPr>
          <w:color w:val="0000FF"/>
        </w:rPr>
      </w:pPr>
    </w:p>
    <w:p w14:paraId="6455367D" w14:textId="4E1A953E" w:rsidR="4239F2FE" w:rsidRDefault="5E8AA16A" w:rsidP="5E8AA16A">
      <w:pPr>
        <w:pStyle w:val="Heading1"/>
        <w:numPr>
          <w:ilvl w:val="0"/>
          <w:numId w:val="49"/>
        </w:numPr>
        <w:spacing w:line="240" w:lineRule="auto"/>
      </w:pPr>
      <w:r>
        <w:t>Evaluation criteria</w:t>
      </w:r>
    </w:p>
    <w:p w14:paraId="66744033" w14:textId="385C03FC" w:rsidR="00BB12E4" w:rsidRDefault="5E8AA16A" w:rsidP="6809EACD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14:paraId="55FC6AFF" w14:textId="3B6F4390" w:rsidR="5E8AA16A" w:rsidRDefault="5E8AA16A" w:rsidP="5E8AA16A">
      <w:pPr>
        <w:pStyle w:val="ListParagraph"/>
        <w:numPr>
          <w:ilvl w:val="0"/>
          <w:numId w:val="7"/>
        </w:numPr>
        <w:spacing w:line="240" w:lineRule="auto"/>
      </w:pPr>
      <w:r>
        <w:t>PRM is successfully submitted</w:t>
      </w:r>
    </w:p>
    <w:p w14:paraId="05531972" w14:textId="77777777" w:rsidR="00BB12E4" w:rsidRDefault="00BB12E4" w:rsidP="671CE2C0">
      <w:pPr>
        <w:rPr>
          <w:color w:val="0000FF"/>
        </w:rPr>
      </w:pPr>
    </w:p>
    <w:p w14:paraId="122A458F" w14:textId="77777777" w:rsidR="00BB12E4" w:rsidRPr="00B7002B" w:rsidRDefault="00BB12E4" w:rsidP="671CE2C0">
      <w:pPr>
        <w:rPr>
          <w:color w:val="0000FF"/>
        </w:rPr>
      </w:pPr>
    </w:p>
    <w:p w14:paraId="71522D26" w14:textId="75DD9E3C" w:rsidR="00A15332" w:rsidRPr="00A15332" w:rsidRDefault="6F8556A1" w:rsidP="00B7002B">
      <w:pPr>
        <w:pStyle w:val="Heading1"/>
      </w:pPr>
      <w:r>
        <w:t>4.  Work Item assignments</w:t>
      </w:r>
    </w:p>
    <w:p w14:paraId="74E03AB6" w14:textId="2FD5265F" w:rsidR="00F96BB0" w:rsidRPr="00FA5687" w:rsidRDefault="6F8556A1" w:rsidP="6F8556A1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="00977FFC" w:rsidRPr="009D6937" w14:paraId="71522D31" w14:textId="77777777" w:rsidTr="75BCD69F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522D2B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522D2C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522D2D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522D2E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71522D30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2A75EC63" w14:paraId="2E6FF949" w14:textId="77777777" w:rsidTr="75BCD69F">
        <w:trPr>
          <w:trHeight w:val="255"/>
        </w:trPr>
        <w:tc>
          <w:tcPr>
            <w:tcW w:w="710" w:type="dxa"/>
          </w:tcPr>
          <w:p w14:paraId="3A0F0E3F" w14:textId="4D7AE13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5.3</w:t>
            </w:r>
          </w:p>
        </w:tc>
        <w:tc>
          <w:tcPr>
            <w:tcW w:w="2152" w:type="dxa"/>
            <w:shd w:val="clear" w:color="auto" w:fill="auto"/>
            <w:noWrap/>
          </w:tcPr>
          <w:p w14:paraId="1FD345A2" w14:textId="2F7887EC" w:rsidR="2A75EC63" w:rsidRDefault="2A75EC63" w:rsidP="2A75EC63">
            <w:r>
              <w:t>Demonstration Video</w:t>
            </w:r>
          </w:p>
        </w:tc>
        <w:tc>
          <w:tcPr>
            <w:tcW w:w="2409" w:type="dxa"/>
          </w:tcPr>
          <w:p w14:paraId="13DDFBEE" w14:textId="14F2DD84" w:rsidR="2A75EC63" w:rsidRDefault="2A75EC63" w:rsidP="2A75EC63">
            <w:r>
              <w:t>Create a demonstration video for Jim by the 10</w:t>
            </w:r>
            <w:r w:rsidRPr="2A75EC63">
              <w:rPr>
                <w:vertAlign w:val="superscript"/>
              </w:rPr>
              <w:t>th</w:t>
            </w:r>
            <w:r>
              <w:t>. Will need to submit a similar, more polished video for final submission.</w:t>
            </w:r>
          </w:p>
        </w:tc>
        <w:tc>
          <w:tcPr>
            <w:tcW w:w="1559" w:type="dxa"/>
            <w:shd w:val="clear" w:color="auto" w:fill="auto"/>
            <w:noWrap/>
          </w:tcPr>
          <w:p w14:paraId="3C999084" w14:textId="6658A69D" w:rsidR="2A75EC63" w:rsidRDefault="00EA38AC" w:rsidP="693747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"https://youtu.be/zbOEP-uyfJs"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B2013" w:rsidRPr="00EA38AC">
              <w:rPr>
                <w:rStyle w:val="Hyperlink"/>
                <w:sz w:val="22"/>
                <w:szCs w:val="22"/>
              </w:rPr>
              <w:t>C</w:t>
            </w:r>
            <w:r w:rsidR="693747A1" w:rsidRPr="00EA38AC">
              <w:rPr>
                <w:rStyle w:val="Hyperlink"/>
                <w:sz w:val="22"/>
                <w:szCs w:val="22"/>
              </w:rPr>
              <w:t>omplete</w:t>
            </w:r>
            <w:r>
              <w:rPr>
                <w:sz w:val="22"/>
                <w:szCs w:val="22"/>
              </w:rPr>
              <w:fldChar w:fldCharType="end"/>
            </w:r>
            <w:bookmarkStart w:id="1" w:name="_GoBack"/>
            <w:bookmarkEnd w:id="1"/>
          </w:p>
          <w:p w14:paraId="52D29A0C" w14:textId="78D6E037" w:rsidR="2A75EC63" w:rsidRDefault="2A75EC63" w:rsidP="693747A1"/>
        </w:tc>
        <w:tc>
          <w:tcPr>
            <w:tcW w:w="1276" w:type="dxa"/>
            <w:shd w:val="clear" w:color="auto" w:fill="auto"/>
            <w:noWrap/>
          </w:tcPr>
          <w:p w14:paraId="5D83CBE2" w14:textId="00010903" w:rsidR="2A75EC63" w:rsidRDefault="2A75EC63" w:rsidP="2A75EC63">
            <w:r>
              <w:t>Lenny</w:t>
            </w:r>
          </w:p>
        </w:tc>
        <w:tc>
          <w:tcPr>
            <w:tcW w:w="850" w:type="dxa"/>
          </w:tcPr>
          <w:p w14:paraId="0EB95424" w14:textId="305DF504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3CD802F" w14:textId="4CDD605F" w:rsidR="2A75EC63" w:rsidRDefault="5E8AA16A" w:rsidP="5E8AA16A">
            <w:pPr>
              <w:rPr>
                <w:lang w:eastAsia="ja-JP"/>
              </w:rPr>
            </w:pPr>
            <w:r w:rsidRPr="5E8AA16A">
              <w:rPr>
                <w:lang w:eastAsia="ja-JP"/>
              </w:rPr>
              <w:t>14</w:t>
            </w:r>
          </w:p>
        </w:tc>
        <w:tc>
          <w:tcPr>
            <w:tcW w:w="855" w:type="dxa"/>
            <w:shd w:val="clear" w:color="auto" w:fill="auto"/>
            <w:noWrap/>
          </w:tcPr>
          <w:p w14:paraId="461A201C" w14:textId="33E99D09" w:rsidR="2A75EC63" w:rsidRDefault="5E8AA16A" w:rsidP="5E8AA16A">
            <w:pPr>
              <w:rPr>
                <w:lang w:eastAsia="ja-JP"/>
              </w:rPr>
            </w:pPr>
            <w:r w:rsidRPr="5E8AA16A">
              <w:rPr>
                <w:lang w:eastAsia="ja-JP"/>
              </w:rPr>
              <w:t>0</w:t>
            </w:r>
          </w:p>
        </w:tc>
      </w:tr>
      <w:tr w:rsidR="2A75EC63" w14:paraId="4A471E37" w14:textId="77777777" w:rsidTr="75BCD69F">
        <w:trPr>
          <w:trHeight w:val="255"/>
        </w:trPr>
        <w:tc>
          <w:tcPr>
            <w:tcW w:w="710" w:type="dxa"/>
          </w:tcPr>
          <w:p w14:paraId="09E0BFDC" w14:textId="4D2A8265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</w:tcPr>
          <w:p w14:paraId="5922B39D" w14:textId="556DFF2B" w:rsidR="2A75EC63" w:rsidRDefault="2A75EC63" w:rsidP="2A75EC63">
            <w:r>
              <w:t>Beta tester sign-off</w:t>
            </w:r>
          </w:p>
        </w:tc>
        <w:tc>
          <w:tcPr>
            <w:tcW w:w="2409" w:type="dxa"/>
          </w:tcPr>
          <w:p w14:paraId="338C2731" w14:textId="1B9BEDE4" w:rsidR="2A75EC63" w:rsidRDefault="2A75EC63" w:rsidP="2A75EC63">
            <w:r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</w:tcPr>
          <w:p w14:paraId="3A18AC41" w14:textId="34B6A5B7" w:rsidR="2A75EC63" w:rsidRDefault="00EA38AC" w:rsidP="2A75EC63">
            <w:hyperlink r:id="rId7" w:history="1">
              <w:r w:rsidR="00CB2013">
                <w:rPr>
                  <w:rStyle w:val="Hyperlink"/>
                </w:rPr>
                <w:t>C</w:t>
              </w:r>
              <w:r w:rsidR="2A75EC63" w:rsidRPr="00CB2013">
                <w:rPr>
                  <w:rStyle w:val="Hyperlink"/>
                </w:rPr>
                <w:t>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17B14ED4" w14:textId="4A7A2D70" w:rsidR="2A75EC63" w:rsidRDefault="2A75EC63" w:rsidP="2A75EC63">
            <w:r>
              <w:t>Ryan</w:t>
            </w:r>
            <w:r>
              <w:br/>
              <w:t>Lenny</w:t>
            </w:r>
            <w:r>
              <w:br/>
              <w:t>Beau</w:t>
            </w:r>
            <w:r>
              <w:br/>
              <w:t>Jette</w:t>
            </w:r>
          </w:p>
        </w:tc>
        <w:tc>
          <w:tcPr>
            <w:tcW w:w="850" w:type="dxa"/>
          </w:tcPr>
          <w:p w14:paraId="4AA2CD31" w14:textId="7E831A42" w:rsidR="2A75EC63" w:rsidRDefault="2A75EC63" w:rsidP="2A75EC6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092C44FA" w14:textId="48967F20" w:rsidR="2A75EC63" w:rsidRDefault="00CB2013" w:rsidP="693747A1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55" w:type="dxa"/>
            <w:shd w:val="clear" w:color="auto" w:fill="auto"/>
            <w:noWrap/>
          </w:tcPr>
          <w:p w14:paraId="52ADDA79" w14:textId="6B03629D" w:rsidR="2A75EC63" w:rsidRDefault="00CB2013" w:rsidP="693747A1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F3EEF" w14:paraId="6CAE8CC0" w14:textId="77777777" w:rsidTr="75BCD69F">
        <w:trPr>
          <w:trHeight w:val="255"/>
        </w:trPr>
        <w:tc>
          <w:tcPr>
            <w:tcW w:w="710" w:type="dxa"/>
          </w:tcPr>
          <w:p w14:paraId="2AC1FF07" w14:textId="27E94176" w:rsidR="00FF3EEF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5.6</w:t>
            </w:r>
          </w:p>
        </w:tc>
        <w:tc>
          <w:tcPr>
            <w:tcW w:w="2152" w:type="dxa"/>
            <w:shd w:val="clear" w:color="auto" w:fill="auto"/>
            <w:noWrap/>
          </w:tcPr>
          <w:p w14:paraId="6F618B07" w14:textId="3A81234F" w:rsidR="00FF3EEF" w:rsidRDefault="00D9233D" w:rsidP="00FF3EEF">
            <w:r>
              <w:t>Update documentation for PRM submission</w:t>
            </w:r>
          </w:p>
        </w:tc>
        <w:tc>
          <w:tcPr>
            <w:tcW w:w="2409" w:type="dxa"/>
          </w:tcPr>
          <w:p w14:paraId="0C1F836F" w14:textId="4814CC5A" w:rsidR="00FF3EEF" w:rsidRDefault="693747A1" w:rsidP="00D9233D">
            <w:r>
              <w:t>Go through documents and ensure they reflect the final project.</w:t>
            </w:r>
          </w:p>
        </w:tc>
        <w:tc>
          <w:tcPr>
            <w:tcW w:w="1559" w:type="dxa"/>
            <w:shd w:val="clear" w:color="auto" w:fill="auto"/>
            <w:noWrap/>
          </w:tcPr>
          <w:p w14:paraId="50661B5F" w14:textId="0527E131" w:rsidR="00FF3EEF" w:rsidRDefault="00CB2013" w:rsidP="693747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693747A1" w:rsidRPr="693747A1">
              <w:rPr>
                <w:sz w:val="22"/>
                <w:szCs w:val="22"/>
              </w:rPr>
              <w:t>omplete</w:t>
            </w:r>
          </w:p>
          <w:p w14:paraId="38E03F38" w14:textId="0E50E306" w:rsidR="00FF3EEF" w:rsidRDefault="693747A1" w:rsidP="693747A1">
            <w:pPr>
              <w:rPr>
                <w:sz w:val="22"/>
                <w:szCs w:val="22"/>
              </w:rPr>
            </w:pPr>
            <w:r w:rsidRPr="693747A1">
              <w:rPr>
                <w:sz w:val="22"/>
                <w:szCs w:val="22"/>
              </w:rPr>
              <w:t xml:space="preserve">- </w:t>
            </w:r>
            <w:hyperlink r:id="rId8">
              <w:r w:rsidRPr="693747A1">
                <w:rPr>
                  <w:rStyle w:val="Hyperlink"/>
                  <w:sz w:val="22"/>
                  <w:szCs w:val="22"/>
                </w:rPr>
                <w:t>SWFR</w:t>
              </w:r>
            </w:hyperlink>
          </w:p>
          <w:p w14:paraId="75E09E5E" w14:textId="4DA5BDEE" w:rsidR="00FF3EEF" w:rsidRDefault="693747A1" w:rsidP="693747A1">
            <w:pPr>
              <w:rPr>
                <w:sz w:val="22"/>
                <w:szCs w:val="22"/>
              </w:rPr>
            </w:pPr>
            <w:r w:rsidRPr="693747A1">
              <w:rPr>
                <w:sz w:val="22"/>
                <w:szCs w:val="22"/>
              </w:rPr>
              <w:t xml:space="preserve">- </w:t>
            </w:r>
            <w:hyperlink r:id="rId9">
              <w:r w:rsidRPr="693747A1">
                <w:rPr>
                  <w:rStyle w:val="Hyperlink"/>
                  <w:sz w:val="22"/>
                  <w:szCs w:val="22"/>
                </w:rPr>
                <w:t>System Architecture</w:t>
              </w:r>
            </w:hyperlink>
          </w:p>
          <w:p w14:paraId="3001DE6A" w14:textId="430A9A24" w:rsidR="00FF3EEF" w:rsidRDefault="693747A1" w:rsidP="693747A1">
            <w:r w:rsidRPr="693747A1">
              <w:rPr>
                <w:sz w:val="22"/>
                <w:szCs w:val="22"/>
              </w:rPr>
              <w:t xml:space="preserve">- </w:t>
            </w:r>
            <w:hyperlink r:id="rId10">
              <w:r w:rsidRPr="693747A1">
                <w:rPr>
                  <w:rStyle w:val="Hyperlink"/>
                  <w:sz w:val="22"/>
                  <w:szCs w:val="22"/>
                </w:rPr>
                <w:t>EER Diagram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52BE5EF9" w14:textId="1DBC7C6F" w:rsidR="00FF3EEF" w:rsidRDefault="00D9233D" w:rsidP="2A75EC63">
            <w:r>
              <w:t>Jette</w:t>
            </w:r>
          </w:p>
        </w:tc>
        <w:tc>
          <w:tcPr>
            <w:tcW w:w="850" w:type="dxa"/>
          </w:tcPr>
          <w:p w14:paraId="6C4E67D2" w14:textId="62FE73EE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</w:tcPr>
          <w:p w14:paraId="16F1DCAD" w14:textId="56B267D9" w:rsidR="00FF3EEF" w:rsidRPr="2A75EC63" w:rsidRDefault="00D9233D" w:rsidP="2A75EC63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</w:tcPr>
          <w:p w14:paraId="57AB9636" w14:textId="5A20D1F0" w:rsidR="00FF3EEF" w:rsidRPr="2A75EC63" w:rsidRDefault="00CB2013" w:rsidP="693747A1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5E8AA16A" w14:paraId="26F5C026" w14:textId="77777777" w:rsidTr="75BCD69F">
        <w:trPr>
          <w:trHeight w:val="255"/>
        </w:trPr>
        <w:tc>
          <w:tcPr>
            <w:tcW w:w="710" w:type="dxa"/>
          </w:tcPr>
          <w:p w14:paraId="06F37801" w14:textId="2AACF8CD" w:rsidR="5E8AA16A" w:rsidRDefault="5E8AA16A" w:rsidP="5E8AA16A">
            <w:pPr>
              <w:rPr>
                <w:lang w:eastAsia="ja-JP"/>
              </w:rPr>
            </w:pPr>
            <w:r w:rsidRPr="5E8AA16A">
              <w:rPr>
                <w:lang w:eastAsia="ja-JP"/>
              </w:rPr>
              <w:t>6.1</w:t>
            </w:r>
          </w:p>
        </w:tc>
        <w:tc>
          <w:tcPr>
            <w:tcW w:w="2152" w:type="dxa"/>
            <w:shd w:val="clear" w:color="auto" w:fill="auto"/>
            <w:noWrap/>
          </w:tcPr>
          <w:p w14:paraId="02BC8718" w14:textId="69F4D856" w:rsidR="5E8AA16A" w:rsidRDefault="5E8AA16A" w:rsidP="5E8AA16A">
            <w:r>
              <w:t>Transition Phase Status Assessment</w:t>
            </w:r>
          </w:p>
        </w:tc>
        <w:tc>
          <w:tcPr>
            <w:tcW w:w="2409" w:type="dxa"/>
          </w:tcPr>
          <w:p w14:paraId="5D1D1F74" w14:textId="31946CE4" w:rsidR="5E8AA16A" w:rsidRDefault="5E8AA16A" w:rsidP="5E8AA16A">
            <w:r>
              <w:t>Transition Phase Status Assessment is written and committed to version control.</w:t>
            </w:r>
          </w:p>
        </w:tc>
        <w:tc>
          <w:tcPr>
            <w:tcW w:w="1559" w:type="dxa"/>
            <w:shd w:val="clear" w:color="auto" w:fill="auto"/>
            <w:noWrap/>
          </w:tcPr>
          <w:p w14:paraId="69C6CEFC" w14:textId="4C565CBD" w:rsidR="5E8AA16A" w:rsidRDefault="00EA38AC" w:rsidP="75BCD69F">
            <w:pPr>
              <w:rPr>
                <w:sz w:val="22"/>
                <w:szCs w:val="22"/>
              </w:rPr>
            </w:pPr>
            <w:hyperlink r:id="rId11">
              <w:r w:rsidR="75BCD69F" w:rsidRPr="75BCD69F">
                <w:rPr>
                  <w:rStyle w:val="Hyperlink"/>
                  <w:sz w:val="22"/>
                  <w:szCs w:val="22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</w:tcPr>
          <w:p w14:paraId="18701368" w14:textId="57EDFE69" w:rsidR="5E8AA16A" w:rsidRDefault="5E8AA16A" w:rsidP="5E8AA16A">
            <w:r>
              <w:t>Ryan</w:t>
            </w:r>
          </w:p>
          <w:p w14:paraId="20C30A84" w14:textId="2984BBE9" w:rsidR="5E8AA16A" w:rsidRDefault="5E8AA16A" w:rsidP="5E8AA16A">
            <w:r>
              <w:t>Jette</w:t>
            </w:r>
          </w:p>
        </w:tc>
        <w:tc>
          <w:tcPr>
            <w:tcW w:w="850" w:type="dxa"/>
          </w:tcPr>
          <w:p w14:paraId="17CBAAE6" w14:textId="04813F60" w:rsidR="5E8AA16A" w:rsidRDefault="5E8AA16A" w:rsidP="5E8AA16A">
            <w:pPr>
              <w:rPr>
                <w:lang w:eastAsia="ja-JP"/>
              </w:rPr>
            </w:pPr>
            <w:r w:rsidRPr="5E8AA16A">
              <w:rPr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</w:tcPr>
          <w:p w14:paraId="2B3B07A5" w14:textId="6CFFE01D" w:rsidR="5E8AA16A" w:rsidRDefault="5E8AA16A" w:rsidP="5E8AA16A">
            <w:pPr>
              <w:rPr>
                <w:lang w:eastAsia="ja-JP"/>
              </w:rPr>
            </w:pPr>
            <w:r w:rsidRPr="5E8AA16A">
              <w:rPr>
                <w:lang w:eastAsia="ja-JP"/>
              </w:rPr>
              <w:t>3</w:t>
            </w:r>
          </w:p>
        </w:tc>
        <w:tc>
          <w:tcPr>
            <w:tcW w:w="855" w:type="dxa"/>
            <w:shd w:val="clear" w:color="auto" w:fill="auto"/>
            <w:noWrap/>
          </w:tcPr>
          <w:p w14:paraId="5FAB40B1" w14:textId="58F2F617" w:rsidR="5E8AA16A" w:rsidRDefault="5E8AA16A" w:rsidP="5E8AA16A">
            <w:pPr>
              <w:rPr>
                <w:lang w:eastAsia="ja-JP"/>
              </w:rPr>
            </w:pPr>
            <w:r w:rsidRPr="5E8AA16A">
              <w:rPr>
                <w:lang w:eastAsia="ja-JP"/>
              </w:rPr>
              <w:t>0</w:t>
            </w:r>
          </w:p>
        </w:tc>
      </w:tr>
    </w:tbl>
    <w:p w14:paraId="100C3C07" w14:textId="2C756422" w:rsidR="2A75EC63" w:rsidRDefault="2A75EC63"/>
    <w:p w14:paraId="26B8530C" w14:textId="495D0465" w:rsidR="3B1F55A0" w:rsidRDefault="3B1F55A0"/>
    <w:p w14:paraId="71522D4D" w14:textId="2007B55C" w:rsidR="00D8366F" w:rsidRDefault="00D8366F" w:rsidP="3A14DC2A">
      <w:pPr>
        <w:pStyle w:val="Heading1"/>
        <w:sectPr w:rsidR="00D8366F" w:rsidSect="004D621B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6F8556A1" w:rsidP="000245C9">
      <w:pPr>
        <w:pStyle w:val="Heading1"/>
        <w:rPr>
          <w:b w:val="0"/>
        </w:rPr>
      </w:pPr>
      <w:r>
        <w:lastRenderedPageBreak/>
        <w:t>5.  Issues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14:paraId="71522D54" w14:textId="77777777" w:rsidTr="693747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CB2013" w14:paraId="4A28E622" w14:textId="77777777" w:rsidTr="693747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2A5E16" w14:textId="5FD25D2E" w:rsidR="00CB2013" w:rsidRPr="00CB2013" w:rsidRDefault="00CB2013" w:rsidP="00CB2013">
            <w:r>
              <w:t>Needed extra time to complete video due to exam pressures.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683A00" w14:textId="5D6CB23C" w:rsidR="00CB2013" w:rsidRPr="00CB2013" w:rsidRDefault="00CB2013" w:rsidP="00CB2013">
            <w:proofErr w:type="spellStart"/>
            <w:r w:rsidRPr="00CB2013">
              <w:t>Finalised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85DAD5" w14:textId="4DC8454A" w:rsidR="00CB2013" w:rsidRPr="00CB2013" w:rsidRDefault="00CB2013" w:rsidP="00CB2013">
            <w:r w:rsidRPr="00CB2013">
              <w:t>Extension</w:t>
            </w:r>
            <w:r>
              <w:t xml:space="preserve"> requested and received</w:t>
            </w:r>
          </w:p>
        </w:tc>
      </w:tr>
    </w:tbl>
    <w:p w14:paraId="71522D59" w14:textId="77777777" w:rsidR="00D8366F" w:rsidRDefault="00D8366F" w:rsidP="00D8366F"/>
    <w:p w14:paraId="71522D5A" w14:textId="77777777" w:rsidR="000245C9" w:rsidRPr="008A4D87" w:rsidRDefault="6F8556A1" w:rsidP="000245C9">
      <w:pPr>
        <w:pStyle w:val="Heading1"/>
      </w:pPr>
      <w:r>
        <w:t>6.  Assessment</w:t>
      </w:r>
    </w:p>
    <w:p w14:paraId="71522D5B" w14:textId="14B54CDC" w:rsidR="00766B33" w:rsidRDefault="00155FC1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766B33" w:rsidRPr="154B401A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="00766B33"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="00766B33" w:rsidRP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="00977770" w:rsidRPr="6F8556A1">
        <w:t xml:space="preserve">. 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2A75EC63">
        <w:tc>
          <w:tcPr>
            <w:tcW w:w="1778" w:type="dxa"/>
          </w:tcPr>
          <w:p w14:paraId="71522D5C" w14:textId="77777777" w:rsidR="00766B33" w:rsidRPr="00491AD7" w:rsidRDefault="6F8556A1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55A7CC2B" w:rsidR="00766B33" w:rsidRPr="001E146F" w:rsidRDefault="6F8556A1" w:rsidP="001E146F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14:paraId="71522D61" w14:textId="77777777" w:rsidTr="2A75EC63">
        <w:tc>
          <w:tcPr>
            <w:tcW w:w="1778" w:type="dxa"/>
          </w:tcPr>
          <w:p w14:paraId="71522D5F" w14:textId="77777777" w:rsidR="00766B33" w:rsidRDefault="6F8556A1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46EFA328" w:rsidR="00766B33" w:rsidRPr="001E146F" w:rsidRDefault="000D56AC" w:rsidP="001E146F">
            <w:pPr>
              <w:spacing w:before="40" w:after="40"/>
              <w:rPr>
                <w:iCs/>
              </w:rPr>
            </w:pPr>
            <w:r>
              <w:t>1</w:t>
            </w:r>
            <w:r w:rsidR="00CB2013">
              <w:t>7</w:t>
            </w:r>
            <w:r w:rsidR="004464BC">
              <w:t xml:space="preserve"> October 2018</w:t>
            </w:r>
          </w:p>
        </w:tc>
      </w:tr>
      <w:tr w:rsidR="00766B33" w14:paraId="71522D64" w14:textId="77777777" w:rsidTr="2A75EC63">
        <w:tc>
          <w:tcPr>
            <w:tcW w:w="1778" w:type="dxa"/>
          </w:tcPr>
          <w:p w14:paraId="71522D62" w14:textId="77777777" w:rsidR="00766B33" w:rsidRDefault="6F8556A1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4FF2820D" w:rsidR="00766B33" w:rsidRPr="001E146F" w:rsidRDefault="6F8556A1" w:rsidP="001E146F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14:paraId="71522D67" w14:textId="77777777" w:rsidTr="2A75EC63">
        <w:tc>
          <w:tcPr>
            <w:tcW w:w="1778" w:type="dxa"/>
          </w:tcPr>
          <w:p w14:paraId="71522D65" w14:textId="77777777" w:rsidR="00766B33" w:rsidRDefault="6F8556A1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522C85B2" w:rsidR="00766B33" w:rsidRPr="00155FC1" w:rsidRDefault="2A75EC63" w:rsidP="2A75EC63">
            <w:pPr>
              <w:spacing w:before="40" w:after="40"/>
              <w:rPr>
                <w:b/>
                <w:bCs/>
              </w:rPr>
            </w:pPr>
            <w:r w:rsidRPr="2A75EC63">
              <w:rPr>
                <w:rFonts w:ascii="Times" w:eastAsia="Times" w:hAnsi="Times" w:cs="Times"/>
                <w:b/>
                <w:bCs/>
                <w:color w:val="70AD47" w:themeColor="accent6"/>
              </w:rPr>
              <w:t>Green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6F8556A1" w:rsidP="009A5D88">
      <w:pPr>
        <w:pStyle w:val="Heading2"/>
        <w:numPr>
          <w:ilvl w:val="0"/>
          <w:numId w:val="3"/>
        </w:numPr>
      </w:pPr>
      <w:r>
        <w:t>Assessment against objectives</w:t>
      </w:r>
    </w:p>
    <w:p w14:paraId="71522D6A" w14:textId="5BD3C7A9" w:rsidR="00766B33" w:rsidRPr="007F1989" w:rsidRDefault="00CB2013" w:rsidP="6F8556A1">
      <w:pPr>
        <w:pStyle w:val="InfoBluelistitem"/>
        <w:rPr>
          <w:color w:val="auto"/>
        </w:rPr>
      </w:pPr>
      <w:r>
        <w:rPr>
          <w:color w:val="auto"/>
        </w:rPr>
        <w:t xml:space="preserve">All objectives for this iteration have been completed with bugs found during Iteration 1 fixed and final Beta Testing completed. </w:t>
      </w:r>
    </w:p>
    <w:p w14:paraId="71522D6C" w14:textId="6CE6138E" w:rsidR="005D0D75" w:rsidRDefault="6F8556A1" w:rsidP="009A5D88">
      <w:pPr>
        <w:pStyle w:val="Heading2"/>
        <w:numPr>
          <w:ilvl w:val="0"/>
          <w:numId w:val="2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4B5985E2" w14:textId="074F3ADC" w:rsidR="00EB3510" w:rsidRPr="00EB3510" w:rsidRDefault="00CB2013" w:rsidP="6F8556A1">
      <w:pPr>
        <w:pStyle w:val="InfoBluelistitem"/>
        <w:rPr>
          <w:color w:val="auto"/>
        </w:rPr>
      </w:pPr>
      <w:r>
        <w:rPr>
          <w:color w:val="auto"/>
        </w:rPr>
        <w:t>All work items have been completed.</w:t>
      </w:r>
    </w:p>
    <w:p w14:paraId="71522D6D" w14:textId="77777777" w:rsidR="00766B33" w:rsidRDefault="6F8556A1" w:rsidP="005F5C34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14:paraId="71522D6F" w14:textId="63F44D46" w:rsidR="00766B33" w:rsidRPr="007F1989" w:rsidRDefault="00766B33" w:rsidP="6F8556A1">
      <w:pPr>
        <w:pStyle w:val="InfoBluelistitem"/>
        <w:rPr>
          <w:color w:val="auto"/>
        </w:rPr>
      </w:pPr>
    </w:p>
    <w:p w14:paraId="71522D70" w14:textId="77777777" w:rsidR="00766B33" w:rsidRDefault="6F8556A1" w:rsidP="009A5D88">
      <w:pPr>
        <w:pStyle w:val="Heading2"/>
        <w:numPr>
          <w:ilvl w:val="0"/>
          <w:numId w:val="2"/>
        </w:numPr>
      </w:pPr>
      <w:r>
        <w:t>Other concerns and deviations</w:t>
      </w:r>
    </w:p>
    <w:p w14:paraId="71522D71" w14:textId="775901D4" w:rsidR="00766B33" w:rsidRPr="00EB3510" w:rsidRDefault="00766B33" w:rsidP="6F8556A1">
      <w:pPr>
        <w:pStyle w:val="InfoBluelistitem"/>
        <w:rPr>
          <w:color w:val="auto"/>
        </w:rPr>
      </w:pPr>
    </w:p>
    <w:sectPr w:rsidR="00766B33" w:rsidRPr="00EB351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D0C47" w14:textId="77777777" w:rsidR="00BB1910" w:rsidRDefault="00BB1910">
      <w:r>
        <w:separator/>
      </w:r>
    </w:p>
  </w:endnote>
  <w:endnote w:type="continuationSeparator" w:id="0">
    <w:p w14:paraId="3B1412B7" w14:textId="77777777" w:rsidR="00BB1910" w:rsidRDefault="00BB1910">
      <w:r>
        <w:continuationSeparator/>
      </w:r>
    </w:p>
  </w:endnote>
  <w:endnote w:type="continuationNotice" w:id="1">
    <w:p w14:paraId="12114F28" w14:textId="77777777" w:rsidR="00BB1910" w:rsidRDefault="00BB19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 w:rsidTr="6F8556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6F8556A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03F15E0E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38A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2654A927" w:rsidR="00D1755E" w:rsidRDefault="6F8556A1">
          <w:pPr>
            <w:jc w:val="right"/>
          </w:pPr>
          <w:r>
            <w:t xml:space="preserve">Page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PAGE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2</w:t>
          </w:r>
          <w:r w:rsidR="671CE2C0" w:rsidRPr="6F8556A1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NUMPAGES  \* MERGEFORMAT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3</w:t>
          </w:r>
          <w:r w:rsidR="671CE2C0" w:rsidRPr="6F8556A1">
            <w:rPr>
              <w:rStyle w:val="PageNumber"/>
              <w:noProof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1BBC2" w14:textId="77777777" w:rsidR="00BB1910" w:rsidRDefault="00BB1910">
      <w:r>
        <w:separator/>
      </w:r>
    </w:p>
  </w:footnote>
  <w:footnote w:type="continuationSeparator" w:id="0">
    <w:p w14:paraId="3534B7F1" w14:textId="77777777" w:rsidR="00BB1910" w:rsidRDefault="00BB1910">
      <w:r>
        <w:continuationSeparator/>
      </w:r>
    </w:p>
  </w:footnote>
  <w:footnote w:type="continuationNotice" w:id="1">
    <w:p w14:paraId="7A6D3F3D" w14:textId="77777777" w:rsidR="00BB1910" w:rsidRDefault="00BB191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 w:rsidTr="4239F2FE">
      <w:tc>
        <w:tcPr>
          <w:tcW w:w="6379" w:type="dxa"/>
        </w:tcPr>
        <w:p w14:paraId="71522D76" w14:textId="77777777" w:rsidR="00D1755E" w:rsidRDefault="6F8556A1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1350C0DE" w:rsidR="00D1755E" w:rsidRDefault="4239F2F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14:paraId="71522D7B" w14:textId="77777777" w:rsidTr="4239F2FE">
      <w:tc>
        <w:tcPr>
          <w:tcW w:w="6379" w:type="dxa"/>
        </w:tcPr>
        <w:p w14:paraId="71522D79" w14:textId="06DA5B51" w:rsidR="00D1755E" w:rsidRDefault="005C178B">
          <w:r>
            <w:t>Transition</w:t>
          </w:r>
          <w:r w:rsidR="00CF0A4E">
            <w:t xml:space="preserve"> </w:t>
          </w:r>
          <w:fldSimple w:instr=" TITLE  \* MERGEFORMAT ">
            <w:r w:rsidR="00FA2BB5">
              <w:t>Iteration Plan</w:t>
            </w:r>
          </w:fldSimple>
          <w:r w:rsidR="00CB2013">
            <w:t xml:space="preserve"> 3</w:t>
          </w:r>
        </w:p>
      </w:tc>
      <w:tc>
        <w:tcPr>
          <w:tcW w:w="3179" w:type="dxa"/>
        </w:tcPr>
        <w:p w14:paraId="71522D7A" w14:textId="01EDE96D" w:rsidR="00D1755E" w:rsidRDefault="6F8556A1" w:rsidP="00CF0A4E">
          <w:r>
            <w:t xml:space="preserve">  Date:</w:t>
          </w:r>
          <w:r w:rsidR="00BF3E6A">
            <w:t xml:space="preserve"> 1</w:t>
          </w:r>
          <w:r w:rsidR="00CB2013">
            <w:t>7</w:t>
          </w:r>
          <w:r w:rsidR="00BF3E6A">
            <w:t>/10</w:t>
          </w:r>
          <w:r>
            <w:t>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45DB8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910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2013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9233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A38AC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3299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3EEF"/>
    <w:rsid w:val="00FF5C65"/>
    <w:rsid w:val="039C38F7"/>
    <w:rsid w:val="054D9538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5E8AA16A"/>
    <w:rsid w:val="60230E83"/>
    <w:rsid w:val="60DC33D4"/>
    <w:rsid w:val="61B8A065"/>
    <w:rsid w:val="6253EE10"/>
    <w:rsid w:val="64760C3B"/>
    <w:rsid w:val="671CE2C0"/>
    <w:rsid w:val="6809EACD"/>
    <w:rsid w:val="693747A1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5BCD69F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customStyle="1" w:styleId="BodyTextChar">
    <w:name w:val="Body Text Char"/>
    <w:basedOn w:val="DefaultParagraphFont"/>
    <w:link w:val="BodyText"/>
    <w:rsid w:val="006F452B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20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src/PMAS/documents/PRM%20updated%20documents/System-wide%20Function%20Requirements%20-%20updated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src/master/documents/Beta%20Test%20documents/Sign%20Off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itc303teampharmacon/pharmacy_app/src/66a0075abb13810420a78c16015060ed649471b8/documents/PRM%20updated%20documents/Transition%20Phase%20Status%20Assessment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itc303teampharmacon/pharmacy_app/src/PMAS/documents/PRM%20updated%20documents/Final%20PET%20EER%20Diagra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itc303teampharmacon/pharmacy_app/src/PMAS/documents/PRM%20updated%20documents/System%20Architecture%20Documentation.doc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2</Pages>
  <Words>313</Words>
  <Characters>2619</Characters>
  <Application>Microsoft Office Word</Application>
  <DocSecurity>0</DocSecurity>
  <Lines>21</Lines>
  <Paragraphs>5</Paragraphs>
  <ScaleCrop>false</ScaleCrop>
  <Company>&lt;Company Name&gt;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Leonard Meerwood</cp:lastModifiedBy>
  <cp:revision>11</cp:revision>
  <cp:lastPrinted>1899-12-31T14:00:00Z</cp:lastPrinted>
  <dcterms:created xsi:type="dcterms:W3CDTF">2018-09-30T09:04:00Z</dcterms:created>
  <dcterms:modified xsi:type="dcterms:W3CDTF">2018-10-17T12:24:00Z</dcterms:modified>
</cp:coreProperties>
</file>