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C7438" w:rsidRDefault="00CF0A4E" w14:paraId="71522D00" w14:textId="67F8BF1F">
      <w:pPr>
        <w:pStyle w:val="Title"/>
      </w:pPr>
      <w:r>
        <w:t xml:space="preserve">Transition </w:t>
      </w:r>
      <w:fldSimple w:instr=" TITLE  \* MERGEFORMAT ">
        <w:r w:rsidR="00FA2BB5">
          <w:t>Iteration Plan</w:t>
        </w:r>
      </w:fldSimple>
      <w:r w:rsidR="4239F2FE">
        <w:t xml:space="preserve"> 1 </w:t>
      </w:r>
    </w:p>
    <w:p w:rsidRPr="008A4D87" w:rsidR="003C7438" w:rsidP="30A80FD2" w:rsidRDefault="6F8556A1" w14:paraId="71522D03" w14:textId="5F724DE6">
      <w:pPr>
        <w:pStyle w:val="Heading1"/>
      </w:pPr>
      <w:r>
        <w:t>1.  Key milestones</w:t>
      </w:r>
    </w:p>
    <w:tbl>
      <w:tblPr>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08"/>
        <w:gridCol w:w="1872"/>
      </w:tblGrid>
      <w:tr w:rsidR="003C7438" w:rsidTr="6685E525" w14:paraId="71522D06" w14:textId="77777777">
        <w:tc>
          <w:tcPr>
            <w:tcW w:w="4608" w:type="dxa"/>
          </w:tcPr>
          <w:p w:rsidRPr="00B7002B" w:rsidR="003C7438" w:rsidP="6F8556A1" w:rsidRDefault="6F8556A1" w14:paraId="71522D04" w14:textId="77777777">
            <w:pPr>
              <w:rPr>
                <w:rFonts w:ascii="Arial" w:hAnsi="Arial" w:eastAsia="Arial" w:cs="Arial"/>
                <w:b/>
                <w:bCs/>
              </w:rPr>
            </w:pPr>
            <w:bookmarkStart w:name="OLE_LINK1" w:id="0"/>
            <w:r w:rsidRPr="6F8556A1">
              <w:rPr>
                <w:rFonts w:ascii="Arial" w:hAnsi="Arial" w:eastAsia="Arial" w:cs="Arial"/>
                <w:b/>
                <w:bCs/>
              </w:rPr>
              <w:t>Milestone</w:t>
            </w:r>
          </w:p>
        </w:tc>
        <w:tc>
          <w:tcPr>
            <w:tcW w:w="1872" w:type="dxa"/>
          </w:tcPr>
          <w:p w:rsidRPr="00B7002B" w:rsidR="003C7438" w:rsidP="6F8556A1" w:rsidRDefault="6F8556A1" w14:paraId="71522D05" w14:textId="77777777">
            <w:pPr>
              <w:rPr>
                <w:rFonts w:ascii="Arial" w:hAnsi="Arial" w:eastAsia="Arial" w:cs="Arial"/>
                <w:b/>
                <w:bCs/>
              </w:rPr>
            </w:pPr>
            <w:r w:rsidRPr="6F8556A1">
              <w:rPr>
                <w:rFonts w:ascii="Arial" w:hAnsi="Arial" w:eastAsia="Arial" w:cs="Arial"/>
                <w:b/>
                <w:bCs/>
              </w:rPr>
              <w:t>Date</w:t>
            </w:r>
          </w:p>
        </w:tc>
      </w:tr>
      <w:tr w:rsidR="003C7438" w:rsidTr="6685E525" w14:paraId="71522D09" w14:textId="77777777">
        <w:tc>
          <w:tcPr>
            <w:tcW w:w="4608" w:type="dxa"/>
          </w:tcPr>
          <w:p w:rsidR="003C7438" w:rsidRDefault="6F8556A1" w14:paraId="71522D07" w14:textId="28424351">
            <w:r>
              <w:t>Iteration start</w:t>
            </w:r>
          </w:p>
        </w:tc>
        <w:tc>
          <w:tcPr>
            <w:tcW w:w="1872" w:type="dxa"/>
          </w:tcPr>
          <w:p w:rsidR="003C7438" w:rsidP="00CF0A4E" w:rsidRDefault="4239F2FE" w14:paraId="71522D08" w14:textId="0D7FAA9A">
            <w:r>
              <w:t>17/09/2018</w:t>
            </w:r>
          </w:p>
        </w:tc>
      </w:tr>
      <w:tr w:rsidR="003C7438" w:rsidTr="6685E525" w14:paraId="71522D0F" w14:textId="77777777">
        <w:tc>
          <w:tcPr>
            <w:tcW w:w="4608" w:type="dxa"/>
          </w:tcPr>
          <w:p w:rsidR="003C7438" w:rsidRDefault="6F8556A1" w14:paraId="71522D0D" w14:textId="77777777">
            <w:r>
              <w:t>Team Meeting</w:t>
            </w:r>
          </w:p>
        </w:tc>
        <w:tc>
          <w:tcPr>
            <w:tcW w:w="1872" w:type="dxa"/>
          </w:tcPr>
          <w:p w:rsidR="003C7438" w:rsidRDefault="4239F2FE" w14:paraId="71522D0E" w14:textId="1182A2BE">
            <w:r>
              <w:t>24/09/2018</w:t>
            </w:r>
          </w:p>
        </w:tc>
      </w:tr>
      <w:tr w:rsidR="00CF0A4E" w:rsidTr="6685E525" w14:paraId="71522D12" w14:textId="77777777">
        <w:tc>
          <w:tcPr>
            <w:tcW w:w="4608" w:type="dxa"/>
          </w:tcPr>
          <w:p w:rsidR="00CF0A4E" w:rsidRDefault="6F8556A1" w14:paraId="71522D10" w14:textId="5A70A942">
            <w:r>
              <w:t>Iteration Meeting with Jim</w:t>
            </w:r>
          </w:p>
        </w:tc>
        <w:tc>
          <w:tcPr>
            <w:tcW w:w="1872" w:type="dxa"/>
          </w:tcPr>
          <w:p w:rsidR="00CF0A4E" w:rsidRDefault="4239F2FE" w14:paraId="71522D11" w14:textId="05E695BD">
            <w:r>
              <w:t>3/10/2018</w:t>
            </w:r>
          </w:p>
        </w:tc>
      </w:tr>
      <w:tr w:rsidR="003C7438" w:rsidTr="6685E525" w14:paraId="71522D18" w14:textId="77777777">
        <w:tc>
          <w:tcPr>
            <w:tcW w:w="4608" w:type="dxa"/>
          </w:tcPr>
          <w:p w:rsidR="003C7438" w:rsidRDefault="6F8556A1" w14:paraId="71522D16" w14:textId="1350C0DE">
            <w:r>
              <w:t>Iteration stop</w:t>
            </w:r>
          </w:p>
        </w:tc>
        <w:tc>
          <w:tcPr>
            <w:tcW w:w="1872" w:type="dxa"/>
          </w:tcPr>
          <w:p w:rsidR="003C7438" w:rsidRDefault="4239F2FE" w14:paraId="71522D17" w14:textId="1D05C4C7">
            <w:r>
              <w:t>27/09/2018</w:t>
            </w:r>
          </w:p>
        </w:tc>
      </w:tr>
      <w:bookmarkEnd w:id="0"/>
    </w:tbl>
    <w:p w:rsidR="003C7438" w:rsidRDefault="003C7438" w14:paraId="71522D19" w14:textId="77777777">
      <w:pPr>
        <w:pStyle w:val="BodyText"/>
        <w:ind w:left="0"/>
      </w:pPr>
    </w:p>
    <w:p w:rsidRPr="00181F9B" w:rsidR="00B62EF7" w:rsidP="00181F9B" w:rsidRDefault="6F8556A1" w14:paraId="71522D1C" w14:textId="732085F8">
      <w:pPr>
        <w:pStyle w:val="Heading1"/>
        <w:rPr>
          <w:b w:val="0"/>
        </w:rPr>
      </w:pPr>
      <w:r>
        <w:t>2.  High-level objectives</w:t>
      </w:r>
    </w:p>
    <w:p w:rsidR="006D40D5" w:rsidP="393E5B7F" w:rsidRDefault="4239F2FE" w14:paraId="326D6488" w14:textId="3F7F77A6">
      <w:pPr>
        <w:pStyle w:val="ListParagraph"/>
        <w:widowControl/>
        <w:numPr>
          <w:ilvl w:val="0"/>
          <w:numId w:val="49"/>
        </w:numPr>
        <w:spacing w:before="100" w:after="200" w:line="240" w:lineRule="auto"/>
      </w:pPr>
      <w:r>
        <w:t>Complete Beta Testing.</w:t>
      </w:r>
    </w:p>
    <w:p w:rsidR="3A14DC2A" w:rsidP="393E5B7F" w:rsidRDefault="4239F2FE" w14:paraId="43EC8D19" w14:textId="219FAB6E">
      <w:pPr>
        <w:pStyle w:val="ListParagraph"/>
        <w:numPr>
          <w:ilvl w:val="0"/>
          <w:numId w:val="49"/>
        </w:numPr>
        <w:spacing w:before="100" w:line="240" w:lineRule="auto"/>
      </w:pPr>
      <w:r>
        <w:t>Update User Manual</w:t>
      </w:r>
    </w:p>
    <w:p w:rsidR="00CF0A4E" w:rsidP="6F8556A1" w:rsidRDefault="00CF0A4E" w14:paraId="71522D1F" w14:textId="6A662B7E">
      <w:pPr>
        <w:rPr>
          <w:color w:val="0000FF"/>
        </w:rPr>
      </w:pPr>
    </w:p>
    <w:p w:rsidRPr="00AB647C" w:rsidR="00AB647C" w:rsidP="00AB647C" w:rsidRDefault="4239F2FE" w14:paraId="5C6780A1" w14:textId="79B6B167">
      <w:pPr>
        <w:pStyle w:val="Heading1"/>
        <w:numPr>
          <w:ilvl w:val="0"/>
          <w:numId w:val="49"/>
        </w:numPr>
      </w:pPr>
      <w:r>
        <w:t>Evaluation criteria</w:t>
      </w:r>
    </w:p>
    <w:p w:rsidR="4239F2FE" w:rsidP="6809EACD" w:rsidRDefault="4239F2FE" w14:paraId="6455367D" w14:textId="47C4766A">
      <w:pPr>
        <w:pStyle w:val="ListParagraph"/>
        <w:numPr>
          <w:ilvl w:val="0"/>
          <w:numId w:val="7"/>
        </w:numPr>
        <w:spacing w:line="240" w:lineRule="auto"/>
      </w:pPr>
      <w:r w:rsidRPr="4239F2FE">
        <w:t>Each team member has had someone complete Beta Testing</w:t>
      </w:r>
    </w:p>
    <w:p w:rsidR="00BB12E4" w:rsidP="6809EACD" w:rsidRDefault="4239F2FE" w14:paraId="66744033" w14:textId="46AEEA00">
      <w:pPr>
        <w:pStyle w:val="ListParagraph"/>
        <w:numPr>
          <w:ilvl w:val="0"/>
          <w:numId w:val="7"/>
        </w:numPr>
        <w:spacing w:line="240" w:lineRule="auto"/>
      </w:pPr>
      <w:r w:rsidRPr="4239F2FE">
        <w:t>User Manuals are complete</w:t>
      </w:r>
    </w:p>
    <w:p w:rsidR="00BB12E4" w:rsidP="671CE2C0" w:rsidRDefault="00BB12E4" w14:paraId="05531972" w14:textId="77777777">
      <w:pPr>
        <w:rPr>
          <w:color w:val="0000FF"/>
        </w:rPr>
      </w:pPr>
    </w:p>
    <w:p w:rsidRPr="00B7002B" w:rsidR="00BB12E4" w:rsidP="671CE2C0" w:rsidRDefault="00BB12E4" w14:paraId="122A458F" w14:textId="77777777">
      <w:pPr>
        <w:rPr>
          <w:color w:val="0000FF"/>
        </w:rPr>
      </w:pPr>
    </w:p>
    <w:p w:rsidRPr="00A15332" w:rsidR="00A15332" w:rsidP="00B7002B" w:rsidRDefault="6F8556A1" w14:paraId="71522D26" w14:textId="75DD9E3C">
      <w:pPr>
        <w:pStyle w:val="Heading1"/>
      </w:pPr>
      <w:r>
        <w:t>4.  Work Item assignments</w:t>
      </w:r>
    </w:p>
    <w:p w:rsidRPr="00FA5687" w:rsidR="00F96BB0" w:rsidP="6F8556A1" w:rsidRDefault="6F8556A1" w14:paraId="74E03AB6" w14:textId="2FD5265F">
      <w:pPr>
        <w:pStyle w:val="BodyText"/>
        <w:ind w:left="0"/>
        <w:rPr>
          <w:sz w:val="16"/>
          <w:szCs w:val="16"/>
        </w:rPr>
      </w:pPr>
      <w:r>
        <w:t>The following Work Items will be addressed in this iteration:</w:t>
      </w:r>
    </w:p>
    <w:tbl>
      <w:tblPr>
        <w:tblW w:w="10821" w:type="dxa"/>
        <w:tblInd w:w="-7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Pr="009D6937" w:rsidR="00977FFC" w:rsidTr="02CF7E9A" w14:paraId="71522D31" w14:textId="77777777">
        <w:trPr>
          <w:trHeight w:val="728"/>
        </w:trPr>
        <w:tc>
          <w:tcPr>
            <w:tcW w:w="710" w:type="dxa"/>
            <w:shd w:val="clear" w:color="auto" w:fill="D9D9D9" w:themeFill="background1" w:themeFillShade="D9"/>
            <w:tcMar/>
          </w:tcPr>
          <w:p w:rsidRPr="008A4D87" w:rsidR="00977FFC" w:rsidP="6F8556A1" w:rsidRDefault="6F8556A1" w14:paraId="71522D29"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Work Item ID</w:t>
            </w:r>
          </w:p>
        </w:tc>
        <w:tc>
          <w:tcPr>
            <w:tcW w:w="2152" w:type="dxa"/>
            <w:shd w:val="clear" w:color="auto" w:fill="D9D9D9" w:themeFill="background1" w:themeFillShade="D9"/>
            <w:tcMar/>
          </w:tcPr>
          <w:p w:rsidRPr="008A4D87" w:rsidR="00977FFC" w:rsidP="6F8556A1" w:rsidRDefault="6F8556A1" w14:paraId="71522D2A"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Name or key words of description</w:t>
            </w:r>
          </w:p>
        </w:tc>
        <w:tc>
          <w:tcPr>
            <w:tcW w:w="2551" w:type="dxa"/>
            <w:shd w:val="clear" w:color="auto" w:fill="D9D9D9" w:themeFill="background1" w:themeFillShade="D9"/>
            <w:tcMar/>
          </w:tcPr>
          <w:p w:rsidRPr="008A4D87" w:rsidR="00977FFC" w:rsidP="6F8556A1" w:rsidRDefault="6F8556A1" w14:paraId="71522D2B"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Outcome</w:t>
            </w:r>
          </w:p>
        </w:tc>
        <w:tc>
          <w:tcPr>
            <w:tcW w:w="1559" w:type="dxa"/>
            <w:shd w:val="clear" w:color="auto" w:fill="D9D9D9" w:themeFill="background1" w:themeFillShade="D9"/>
            <w:tcMar/>
          </w:tcPr>
          <w:p w:rsidRPr="008A4D87" w:rsidR="00977FFC" w:rsidP="6F8556A1" w:rsidRDefault="6F8556A1" w14:paraId="71522D2C"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State</w:t>
            </w:r>
          </w:p>
        </w:tc>
        <w:tc>
          <w:tcPr>
            <w:tcW w:w="1276" w:type="dxa"/>
            <w:shd w:val="clear" w:color="auto" w:fill="D9D9D9" w:themeFill="background1" w:themeFillShade="D9"/>
            <w:tcMar/>
          </w:tcPr>
          <w:p w:rsidRPr="008A4D87" w:rsidR="00977FFC" w:rsidP="6F8556A1" w:rsidRDefault="6F8556A1" w14:paraId="71522D2D"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Assigned to (name)</w:t>
            </w:r>
          </w:p>
        </w:tc>
        <w:tc>
          <w:tcPr>
            <w:tcW w:w="850" w:type="dxa"/>
            <w:shd w:val="clear" w:color="auto" w:fill="D9D9D9" w:themeFill="background1" w:themeFillShade="D9"/>
            <w:tcMar/>
          </w:tcPr>
          <w:p w:rsidRPr="008A4D87" w:rsidR="00977FFC" w:rsidP="6F8556A1" w:rsidRDefault="6F8556A1" w14:paraId="71522D2E"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Estimated Hours</w:t>
            </w:r>
          </w:p>
        </w:tc>
        <w:tc>
          <w:tcPr>
            <w:tcW w:w="868" w:type="dxa"/>
            <w:shd w:val="clear" w:color="auto" w:fill="D9D9D9" w:themeFill="background1" w:themeFillShade="D9"/>
            <w:tcMar/>
          </w:tcPr>
          <w:p w:rsidRPr="008A4D87" w:rsidR="00977FFC" w:rsidP="6F8556A1" w:rsidRDefault="6F8556A1" w14:paraId="71522D2F"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 xml:space="preserve">Hours worked </w:t>
            </w:r>
          </w:p>
        </w:tc>
        <w:tc>
          <w:tcPr>
            <w:tcW w:w="855" w:type="dxa"/>
            <w:shd w:val="clear" w:color="auto" w:fill="D9D9D9" w:themeFill="background1" w:themeFillShade="D9"/>
            <w:tcMar/>
          </w:tcPr>
          <w:p w:rsidRPr="008A4D87" w:rsidR="00977FFC" w:rsidP="6F8556A1" w:rsidRDefault="6F8556A1" w14:paraId="71522D30"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 xml:space="preserve">Estimate of hours remaining </w:t>
            </w:r>
          </w:p>
        </w:tc>
      </w:tr>
      <w:tr w:rsidR="00B620D9" w:rsidTr="02CF7E9A" w14:paraId="0FC5C812" w14:textId="77777777">
        <w:trPr>
          <w:trHeight w:val="255"/>
        </w:trPr>
        <w:tc>
          <w:tcPr>
            <w:tcW w:w="710" w:type="dxa"/>
            <w:tcMar/>
          </w:tcPr>
          <w:p w:rsidR="00B620D9" w:rsidP="4239F2FE" w:rsidRDefault="4239F2FE" w14:paraId="247E2AF1" w14:textId="38516D9D">
            <w:pPr>
              <w:rPr>
                <w:lang w:eastAsia="ja-JP"/>
              </w:rPr>
            </w:pPr>
            <w:r w:rsidRPr="4239F2FE">
              <w:rPr>
                <w:lang w:eastAsia="ja-JP"/>
              </w:rPr>
              <w:t>4.1</w:t>
            </w:r>
          </w:p>
        </w:tc>
        <w:tc>
          <w:tcPr>
            <w:tcW w:w="2152" w:type="dxa"/>
            <w:shd w:val="clear" w:color="auto" w:fill="auto"/>
            <w:noWrap/>
            <w:tcMar/>
          </w:tcPr>
          <w:p w:rsidR="00B620D9" w:rsidP="00B620D9" w:rsidRDefault="4239F2FE" w14:paraId="78ECBAF1" w14:textId="6C724A3E">
            <w:r>
              <w:t>Beta Testing</w:t>
            </w:r>
          </w:p>
        </w:tc>
        <w:tc>
          <w:tcPr>
            <w:tcW w:w="2551" w:type="dxa"/>
            <w:tcMar/>
          </w:tcPr>
          <w:p w:rsidR="00B620D9" w:rsidP="00B620D9" w:rsidRDefault="4239F2FE" w14:paraId="3EA18867" w14:textId="58BAE100">
            <w:r>
              <w:t>Each member should have had one person that they have been able to contact (Family, Friends, Associates) to complete Beta testing in order to try and identify bugs in the application, or usability issues</w:t>
            </w:r>
          </w:p>
        </w:tc>
        <w:tc>
          <w:tcPr>
            <w:tcW w:w="1559" w:type="dxa"/>
            <w:shd w:val="clear" w:color="auto" w:fill="auto"/>
            <w:noWrap/>
            <w:tcMar/>
          </w:tcPr>
          <w:p w:rsidR="00B620D9" w:rsidP="4239F2FE" w:rsidRDefault="4239F2FE" w14:paraId="61F6A58E" w14:textId="6E236C7E">
            <w:r>
              <w:t>Incomplete</w:t>
            </w:r>
          </w:p>
        </w:tc>
        <w:tc>
          <w:tcPr>
            <w:tcW w:w="1276" w:type="dxa"/>
            <w:shd w:val="clear" w:color="auto" w:fill="auto"/>
            <w:noWrap/>
            <w:tcMar/>
          </w:tcPr>
          <w:p w:rsidR="00B620D9" w:rsidP="00B620D9" w:rsidRDefault="4239F2FE" w14:paraId="11A30201" w14:textId="4BB0D5EF">
            <w:r>
              <w:t>Ryan</w:t>
            </w:r>
          </w:p>
          <w:p w:rsidR="00B620D9" w:rsidP="4239F2FE" w:rsidRDefault="4239F2FE" w14:paraId="1961B953" w14:textId="1E2CD8E2">
            <w:r>
              <w:t>Lenny</w:t>
            </w:r>
          </w:p>
          <w:p w:rsidR="00B620D9" w:rsidP="4239F2FE" w:rsidRDefault="4239F2FE" w14:paraId="3A976A7C" w14:textId="122A0A6E">
            <w:r>
              <w:t>Beau</w:t>
            </w:r>
          </w:p>
          <w:p w:rsidR="00B620D9" w:rsidP="4239F2FE" w:rsidRDefault="4239F2FE" w14:paraId="2E26CA3E" w14:textId="0111A563">
            <w:r>
              <w:t>Jette</w:t>
            </w:r>
          </w:p>
        </w:tc>
        <w:tc>
          <w:tcPr>
            <w:tcW w:w="850" w:type="dxa"/>
            <w:tcMar/>
          </w:tcPr>
          <w:p w:rsidR="00B620D9" w:rsidP="4239F2FE" w:rsidRDefault="4239F2FE" w14:paraId="2CB2A050" w14:textId="7E253C84">
            <w:pPr>
              <w:rPr>
                <w:lang w:eastAsia="ja-JP"/>
              </w:rPr>
            </w:pPr>
            <w:r w:rsidRPr="4239F2FE">
              <w:rPr>
                <w:lang w:eastAsia="ja-JP"/>
              </w:rPr>
              <w:t>10</w:t>
            </w:r>
          </w:p>
        </w:tc>
        <w:tc>
          <w:tcPr>
            <w:tcW w:w="868" w:type="dxa"/>
            <w:shd w:val="clear" w:color="auto" w:fill="auto"/>
            <w:noWrap/>
            <w:tcMar/>
          </w:tcPr>
          <w:p w:rsidR="00B620D9" w:rsidP="4239F2FE" w:rsidRDefault="4239F2FE" w14:paraId="1152515A" w14:textId="42BF5A07">
            <w:pPr>
              <w:rPr>
                <w:lang w:eastAsia="ja-JP"/>
              </w:rPr>
            </w:pPr>
            <w:r w:rsidRPr="4239F2FE">
              <w:rPr>
                <w:lang w:eastAsia="ja-JP"/>
              </w:rPr>
              <w:t>0</w:t>
            </w:r>
          </w:p>
        </w:tc>
        <w:tc>
          <w:tcPr>
            <w:tcW w:w="855" w:type="dxa"/>
            <w:shd w:val="clear" w:color="auto" w:fill="auto"/>
            <w:noWrap/>
            <w:tcMar/>
          </w:tcPr>
          <w:p w:rsidR="00B620D9" w:rsidP="4239F2FE" w:rsidRDefault="4239F2FE" w14:paraId="67920278" w14:textId="3527BB3E">
            <w:pPr>
              <w:rPr>
                <w:lang w:eastAsia="ja-JP"/>
              </w:rPr>
            </w:pPr>
            <w:r w:rsidRPr="4239F2FE">
              <w:rPr>
                <w:lang w:eastAsia="ja-JP"/>
              </w:rPr>
              <w:t>10</w:t>
            </w:r>
          </w:p>
        </w:tc>
      </w:tr>
      <w:tr w:rsidR="00B620D9" w:rsidTr="02CF7E9A" w14:paraId="45F25E9A" w14:textId="77777777">
        <w:trPr>
          <w:trHeight w:val="255"/>
        </w:trPr>
        <w:tc>
          <w:tcPr>
            <w:tcW w:w="710" w:type="dxa"/>
            <w:tcMar/>
          </w:tcPr>
          <w:p w:rsidR="00B620D9" w:rsidP="4239F2FE" w:rsidRDefault="4239F2FE" w14:paraId="1761B1A3" w14:textId="10265A9C">
            <w:pPr>
              <w:rPr>
                <w:lang w:eastAsia="ja-JP"/>
              </w:rPr>
            </w:pPr>
            <w:r w:rsidRPr="4239F2FE">
              <w:rPr>
                <w:lang w:eastAsia="ja-JP"/>
              </w:rPr>
              <w:t>4.2</w:t>
            </w:r>
          </w:p>
        </w:tc>
        <w:tc>
          <w:tcPr>
            <w:tcW w:w="2152" w:type="dxa"/>
            <w:shd w:val="clear" w:color="auto" w:fill="auto"/>
            <w:noWrap/>
            <w:tcMar/>
          </w:tcPr>
          <w:p w:rsidR="00B620D9" w:rsidP="00B620D9" w:rsidRDefault="4239F2FE" w14:paraId="3A338619" w14:textId="05E848E5">
            <w:r>
              <w:t xml:space="preserve">Update User Manual </w:t>
            </w:r>
          </w:p>
        </w:tc>
        <w:tc>
          <w:tcPr>
            <w:tcW w:w="2551" w:type="dxa"/>
            <w:tcMar/>
          </w:tcPr>
          <w:p w:rsidR="00B620D9" w:rsidP="00B620D9" w:rsidRDefault="009A5D88" w14:paraId="3AD96BBA" w14:textId="2FA52788">
            <w:r>
              <w:t>Remove unnecessary redundant information and whitespace</w:t>
            </w:r>
          </w:p>
        </w:tc>
        <w:tc>
          <w:tcPr>
            <w:tcW w:w="1559" w:type="dxa"/>
            <w:shd w:val="clear" w:color="auto" w:fill="auto"/>
            <w:noWrap/>
            <w:tcMar/>
          </w:tcPr>
          <w:p w:rsidR="00B620D9" w:rsidP="00B620D9" w:rsidRDefault="00AE4B54" w14:paraId="4E3EC2AC" w14:textId="6D93DAE4">
            <w:hyperlink w:history="1" r:id="rId7">
              <w:r w:rsidRPr="0094423A" w:rsidR="00B34339">
                <w:rPr>
                  <w:rStyle w:val="Hyperlink"/>
                </w:rPr>
                <w:t>Complete</w:t>
              </w:r>
            </w:hyperlink>
          </w:p>
        </w:tc>
        <w:tc>
          <w:tcPr>
            <w:tcW w:w="1276" w:type="dxa"/>
            <w:shd w:val="clear" w:color="auto" w:fill="auto"/>
            <w:noWrap/>
            <w:tcMar/>
          </w:tcPr>
          <w:p w:rsidR="00B620D9" w:rsidP="00B620D9" w:rsidRDefault="00B34339" w14:paraId="411CFF8E" w14:textId="5D9D93D1">
            <w:r>
              <w:t>Jette</w:t>
            </w:r>
          </w:p>
        </w:tc>
        <w:tc>
          <w:tcPr>
            <w:tcW w:w="850" w:type="dxa"/>
            <w:tcMar/>
          </w:tcPr>
          <w:p w:rsidR="00B620D9" w:rsidP="4239F2FE" w:rsidRDefault="4239F2FE" w14:paraId="47C71A2B" w14:textId="6BAF0FF3">
            <w:pPr>
              <w:rPr>
                <w:lang w:eastAsia="ja-JP"/>
              </w:rPr>
            </w:pPr>
            <w:r w:rsidRPr="4239F2FE">
              <w:rPr>
                <w:lang w:eastAsia="ja-JP"/>
              </w:rPr>
              <w:t>5</w:t>
            </w:r>
          </w:p>
        </w:tc>
        <w:tc>
          <w:tcPr>
            <w:tcW w:w="868" w:type="dxa"/>
            <w:shd w:val="clear" w:color="auto" w:fill="auto"/>
            <w:noWrap/>
            <w:tcMar/>
          </w:tcPr>
          <w:p w:rsidR="00B620D9" w:rsidP="4239F2FE" w:rsidRDefault="00F83BA8" w14:paraId="571BE80B" w14:textId="4F0E1A88">
            <w:pPr>
              <w:rPr>
                <w:lang w:eastAsia="ja-JP"/>
              </w:rPr>
            </w:pPr>
            <w:r>
              <w:rPr>
                <w:lang w:eastAsia="ja-JP"/>
              </w:rPr>
              <w:t>5</w:t>
            </w:r>
          </w:p>
        </w:tc>
        <w:tc>
          <w:tcPr>
            <w:tcW w:w="855" w:type="dxa"/>
            <w:shd w:val="clear" w:color="auto" w:fill="auto"/>
            <w:noWrap/>
            <w:tcMar/>
          </w:tcPr>
          <w:p w:rsidR="00B620D9" w:rsidP="4239F2FE" w:rsidRDefault="4239F2FE" w14:paraId="310DD34C" w14:textId="673EFA06">
            <w:pPr>
              <w:rPr>
                <w:lang w:eastAsia="ja-JP"/>
              </w:rPr>
            </w:pPr>
            <w:r w:rsidRPr="4239F2FE">
              <w:rPr>
                <w:lang w:eastAsia="ja-JP"/>
              </w:rPr>
              <w:t>0</w:t>
            </w:r>
          </w:p>
        </w:tc>
      </w:tr>
      <w:tr w:rsidR="00B932C9" w:rsidTr="02CF7E9A" w14:paraId="352FA0AD" w14:textId="77777777">
        <w:trPr>
          <w:trHeight w:val="255"/>
        </w:trPr>
        <w:tc>
          <w:tcPr>
            <w:tcW w:w="710" w:type="dxa"/>
            <w:tcMar/>
          </w:tcPr>
          <w:p w:rsidRPr="4239F2FE" w:rsidR="00B932C9" w:rsidP="4239F2FE" w:rsidRDefault="00B932C9" w14:paraId="58C1CA73" w14:textId="616B334C">
            <w:pPr>
              <w:rPr>
                <w:lang w:eastAsia="ja-JP"/>
              </w:rPr>
            </w:pPr>
            <w:r>
              <w:rPr>
                <w:lang w:eastAsia="ja-JP"/>
              </w:rPr>
              <w:t>4.3</w:t>
            </w:r>
          </w:p>
        </w:tc>
        <w:tc>
          <w:tcPr>
            <w:tcW w:w="2152" w:type="dxa"/>
            <w:shd w:val="clear" w:color="auto" w:fill="auto"/>
            <w:noWrap/>
            <w:tcMar/>
          </w:tcPr>
          <w:p w:rsidR="00B932C9" w:rsidP="00B620D9" w:rsidRDefault="00B932C9" w14:paraId="1D807C44" w14:textId="738D3476">
            <w:r>
              <w:t xml:space="preserve">Survey for </w:t>
            </w:r>
            <w:r w:rsidR="0060606A">
              <w:t>Beta Testing Round 2</w:t>
            </w:r>
          </w:p>
        </w:tc>
        <w:tc>
          <w:tcPr>
            <w:tcW w:w="2551" w:type="dxa"/>
            <w:tcMar/>
          </w:tcPr>
          <w:p w:rsidR="00B932C9" w:rsidP="00B620D9" w:rsidRDefault="0060606A" w14:paraId="652BF20D" w14:textId="5234A1C7">
            <w:r>
              <w:t xml:space="preserve">Survey users to identify that issues found in Round 1 </w:t>
            </w:r>
            <w:r w:rsidR="002D0D63">
              <w:t>have been dealt with and can be signed off</w:t>
            </w:r>
          </w:p>
        </w:tc>
        <w:tc>
          <w:tcPr>
            <w:tcW w:w="1559" w:type="dxa"/>
            <w:shd w:val="clear" w:color="auto" w:fill="auto"/>
            <w:noWrap/>
            <w:tcMar/>
          </w:tcPr>
          <w:p w:rsidR="00B932C9" w:rsidP="00B620D9" w:rsidRDefault="002D0D63" w14:paraId="61F1C326" w14:textId="073F202B">
            <w:r>
              <w:t>Incomplete</w:t>
            </w:r>
          </w:p>
        </w:tc>
        <w:tc>
          <w:tcPr>
            <w:tcW w:w="1276" w:type="dxa"/>
            <w:shd w:val="clear" w:color="auto" w:fill="auto"/>
            <w:noWrap/>
            <w:tcMar/>
          </w:tcPr>
          <w:p w:rsidR="002D0D63" w:rsidP="002D0D63" w:rsidRDefault="002D0D63" w14:paraId="418AA603" w14:noSpellErr="1" w14:textId="65A558A0">
            <w:r w:rsidR="02CF7E9A">
              <w:rPr/>
              <w:t>Ryan</w:t>
            </w:r>
          </w:p>
          <w:p w:rsidR="002D0D63" w:rsidP="002D0D63" w:rsidRDefault="002D0D63" w14:paraId="7F0FA591" w14:noSpellErr="1" w14:textId="65A558A0">
            <w:r w:rsidR="02CF7E9A">
              <w:rPr/>
              <w:t>Lenny</w:t>
            </w:r>
          </w:p>
          <w:p w:rsidR="002D0D63" w:rsidP="002D0D63" w:rsidRDefault="002D0D63" w14:paraId="164F9BC5" w14:noSpellErr="1" w14:textId="65A558A0">
            <w:r w:rsidR="02CF7E9A">
              <w:rPr/>
              <w:t>Beau</w:t>
            </w:r>
          </w:p>
          <w:p w:rsidR="00B932C9" w:rsidP="002D0D63" w:rsidRDefault="002D0D63" w14:paraId="12D86E43" w14:noSpellErr="1" w14:textId="65A558A0">
            <w:r w:rsidR="02CF7E9A">
              <w:rPr/>
              <w:t>Jette</w:t>
            </w:r>
          </w:p>
        </w:tc>
        <w:tc>
          <w:tcPr>
            <w:tcW w:w="850" w:type="dxa"/>
            <w:tcMar/>
          </w:tcPr>
          <w:p w:rsidRPr="4239F2FE" w:rsidR="00B932C9" w:rsidP="4239F2FE" w:rsidRDefault="002D0D63" w14:paraId="140AB192" w14:textId="1BEF9CCE">
            <w:pPr>
              <w:rPr>
                <w:lang w:eastAsia="ja-JP"/>
              </w:rPr>
            </w:pPr>
            <w:r>
              <w:rPr>
                <w:lang w:eastAsia="ja-JP"/>
              </w:rPr>
              <w:t>2</w:t>
            </w:r>
          </w:p>
        </w:tc>
        <w:tc>
          <w:tcPr>
            <w:tcW w:w="868" w:type="dxa"/>
            <w:shd w:val="clear" w:color="auto" w:fill="auto"/>
            <w:noWrap/>
            <w:tcMar/>
          </w:tcPr>
          <w:p w:rsidR="00B932C9" w:rsidP="4239F2FE" w:rsidRDefault="002D0D63" w14:paraId="794AEE79" w14:textId="1C04A705">
            <w:pPr>
              <w:rPr>
                <w:lang w:eastAsia="ja-JP"/>
              </w:rPr>
            </w:pPr>
            <w:r>
              <w:rPr>
                <w:lang w:eastAsia="ja-JP"/>
              </w:rPr>
              <w:t>0</w:t>
            </w:r>
          </w:p>
        </w:tc>
        <w:tc>
          <w:tcPr>
            <w:tcW w:w="855" w:type="dxa"/>
            <w:shd w:val="clear" w:color="auto" w:fill="auto"/>
            <w:noWrap/>
            <w:tcMar/>
          </w:tcPr>
          <w:p w:rsidRPr="4239F2FE" w:rsidR="00B932C9" w:rsidP="4239F2FE" w:rsidRDefault="002D0D63" w14:paraId="4AABA040" w14:textId="3115FB14">
            <w:pPr>
              <w:rPr>
                <w:lang w:eastAsia="ja-JP"/>
              </w:rPr>
            </w:pPr>
            <w:r>
              <w:rPr>
                <w:lang w:eastAsia="ja-JP"/>
              </w:rPr>
              <w:t>2</w:t>
            </w:r>
            <w:bookmarkStart w:name="_GoBack" w:id="1"/>
            <w:bookmarkEnd w:id="1"/>
          </w:p>
        </w:tc>
      </w:tr>
    </w:tbl>
    <w:p w:rsidR="3B1F55A0" w:rsidRDefault="3B1F55A0" w14:paraId="26B8530C" w14:textId="495D0465"/>
    <w:p w:rsidR="00D8366F" w:rsidP="3A14DC2A" w:rsidRDefault="00D8366F" w14:paraId="71522D4D" w14:textId="2007B55C">
      <w:pPr>
        <w:pStyle w:val="Heading1"/>
        <w:sectPr w:rsidR="00D8366F" w:rsidSect="004D621B">
          <w:headerReference w:type="default" r:id="rId8"/>
          <w:footerReference w:type="default" r:id="rId9"/>
          <w:pgSz w:w="12240" w:h="15840" w:orient="portrait" w:code="1"/>
          <w:pgMar w:top="1440" w:right="1440" w:bottom="1440" w:left="1440" w:header="720" w:footer="720" w:gutter="0"/>
          <w:cols w:space="720"/>
        </w:sectPr>
      </w:pPr>
    </w:p>
    <w:p w:rsidR="000245C9" w:rsidP="000245C9" w:rsidRDefault="6F8556A1" w14:paraId="71522D4E" w14:textId="77777777">
      <w:pPr>
        <w:pStyle w:val="Heading1"/>
        <w:rPr>
          <w:b w:val="0"/>
        </w:rPr>
      </w:pPr>
      <w:r>
        <w:lastRenderedPageBreak/>
        <w:t>5.  Issues</w:t>
      </w:r>
    </w:p>
    <w:p w:rsidR="00D8366F" w:rsidP="00D8366F" w:rsidRDefault="00D8366F" w14:paraId="71522D50" w14:textId="77777777"/>
    <w:tbl>
      <w:tblPr>
        <w:tblStyle w:val="TableGrid"/>
        <w:tblW w:w="0" w:type="auto"/>
        <w:tblInd w:w="0" w:type="dxa"/>
        <w:tblLook w:val="01E0" w:firstRow="1" w:lastRow="1" w:firstColumn="1" w:lastColumn="1" w:noHBand="0" w:noVBand="0"/>
      </w:tblPr>
      <w:tblGrid>
        <w:gridCol w:w="3113"/>
        <w:gridCol w:w="1435"/>
        <w:gridCol w:w="4802"/>
      </w:tblGrid>
      <w:tr w:rsidR="00D8366F" w:rsidTr="6F8556A1" w14:paraId="71522D54" w14:textId="77777777">
        <w:tc>
          <w:tcPr>
            <w:tcW w:w="3113"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1"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Issue</w:t>
            </w:r>
          </w:p>
        </w:tc>
        <w:tc>
          <w:tcPr>
            <w:tcW w:w="1435"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2"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Status</w:t>
            </w:r>
          </w:p>
        </w:tc>
        <w:tc>
          <w:tcPr>
            <w:tcW w:w="4802" w:type="dxa"/>
            <w:tcBorders>
              <w:top w:val="single" w:color="auto" w:sz="4" w:space="0"/>
              <w:left w:val="single" w:color="auto" w:sz="4" w:space="0"/>
              <w:bottom w:val="single" w:color="auto" w:sz="4" w:space="0"/>
              <w:right w:val="single" w:color="auto" w:sz="4" w:space="0"/>
            </w:tcBorders>
            <w:shd w:val="clear" w:color="auto" w:fill="C0C0C0"/>
          </w:tcPr>
          <w:p w:rsidR="00D8366F" w:rsidP="6F8556A1" w:rsidRDefault="6F8556A1" w14:paraId="71522D53" w14:textId="77777777">
            <w:pPr>
              <w:widowControl/>
              <w:spacing w:before="60" w:line="240" w:lineRule="auto"/>
              <w:rPr>
                <w:rFonts w:ascii="Arial" w:hAnsi="Arial" w:eastAsia="Arial" w:cs="Arial"/>
                <w:b/>
                <w:bCs/>
                <w:sz w:val="18"/>
                <w:szCs w:val="18"/>
                <w:lang w:eastAsia="ja-JP"/>
              </w:rPr>
            </w:pPr>
            <w:r w:rsidRPr="6F8556A1">
              <w:rPr>
                <w:rFonts w:ascii="Arial" w:hAnsi="Arial" w:eastAsia="Arial" w:cs="Arial"/>
                <w:b/>
                <w:bCs/>
                <w:sz w:val="18"/>
                <w:szCs w:val="18"/>
                <w:lang w:eastAsia="ja-JP"/>
              </w:rPr>
              <w:t>Notes</w:t>
            </w:r>
          </w:p>
        </w:tc>
      </w:tr>
      <w:tr w:rsidR="00E43559" w:rsidTr="6F8556A1" w14:paraId="18AA11A6" w14:textId="77777777">
        <w:tc>
          <w:tcPr>
            <w:tcW w:w="3113"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007440F2" w:rsidRDefault="69C10724" w14:paraId="5BBEDCC5" w14:textId="1AFCCF8D">
            <w:pPr>
              <w:widowControl/>
              <w:spacing w:before="60"/>
              <w:rPr>
                <w:rFonts w:eastAsia="Arial" w:asciiTheme="minorHAnsi" w:hAnsiTheme="minorHAnsi" w:cstheme="minorBidi"/>
                <w:lang w:eastAsia="ja-JP"/>
              </w:rPr>
            </w:pPr>
            <w:r w:rsidRPr="69C10724">
              <w:rPr>
                <w:rFonts w:eastAsia="Arial" w:asciiTheme="minorHAnsi" w:hAnsiTheme="minorHAnsi" w:cstheme="minorBidi"/>
                <w:lang w:eastAsia="ja-JP"/>
              </w:rPr>
              <w:t>Database not responding</w:t>
            </w:r>
          </w:p>
        </w:tc>
        <w:tc>
          <w:tcPr>
            <w:tcW w:w="1435"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6F8556A1" w:rsidRDefault="69C10724" w14:paraId="442854EC" w14:textId="6135FC2E">
            <w:pPr>
              <w:widowControl/>
              <w:spacing w:before="60" w:line="240" w:lineRule="auto"/>
              <w:rPr>
                <w:rFonts w:eastAsia="Arial" w:asciiTheme="minorHAnsi" w:hAnsiTheme="minorHAnsi" w:cstheme="minorBidi"/>
              </w:rPr>
            </w:pPr>
            <w:r w:rsidRPr="69C10724">
              <w:rPr>
                <w:rFonts w:eastAsia="Arial" w:asciiTheme="minorHAnsi" w:hAnsiTheme="minorHAnsi" w:cstheme="minorBidi"/>
              </w:rPr>
              <w:t>Resolved</w:t>
            </w:r>
          </w:p>
        </w:tc>
        <w:tc>
          <w:tcPr>
            <w:tcW w:w="4802"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007440F2" w:rsidRDefault="69C10724" w14:paraId="5A4EB607" w14:textId="14A95DD1">
            <w:pPr>
              <w:widowControl/>
              <w:spacing w:before="60"/>
              <w:rPr>
                <w:rFonts w:eastAsia="Arial" w:asciiTheme="minorHAnsi" w:hAnsiTheme="minorHAnsi" w:cstheme="minorBidi"/>
              </w:rPr>
            </w:pPr>
            <w:r w:rsidRPr="69C10724">
              <w:rPr>
                <w:rFonts w:eastAsia="Arial" w:asciiTheme="minorHAnsi" w:hAnsiTheme="minorHAnsi" w:cstheme="minorBidi"/>
              </w:rPr>
              <w:t xml:space="preserve">The database had been dropped for some reason, on </w:t>
            </w:r>
            <w:r w:rsidRPr="49B7FB6A" w:rsidR="49B7FB6A">
              <w:rPr>
                <w:rFonts w:eastAsia="Arial" w:asciiTheme="minorHAnsi" w:hAnsiTheme="minorHAnsi" w:cstheme="minorBidi"/>
              </w:rPr>
              <w:t xml:space="preserve">inspection we were unable to identify why this was the case. </w:t>
            </w:r>
            <w:r w:rsidRPr="70840341" w:rsidR="70840341">
              <w:rPr>
                <w:rFonts w:eastAsia="Arial" w:asciiTheme="minorHAnsi" w:hAnsiTheme="minorHAnsi" w:cstheme="minorBidi"/>
              </w:rPr>
              <w:t>In order to rectify the issues with the database, all of the database scripts were run to rebuild the schema, tables, and reinsert the data.</w:t>
            </w:r>
          </w:p>
        </w:tc>
      </w:tr>
    </w:tbl>
    <w:p w:rsidR="3521758B" w:rsidRDefault="3521758B" w14:paraId="55C6781E" w14:textId="15D59119"/>
    <w:p w:rsidR="00D8366F" w:rsidP="00D8366F" w:rsidRDefault="00D8366F" w14:paraId="71522D59" w14:textId="77777777"/>
    <w:p w:rsidRPr="008A4D87" w:rsidR="000245C9" w:rsidP="000245C9" w:rsidRDefault="6F8556A1" w14:paraId="71522D5A" w14:textId="77777777">
      <w:pPr>
        <w:pStyle w:val="Heading1"/>
      </w:pPr>
      <w:r>
        <w:t>6.  Assessment</w:t>
      </w:r>
    </w:p>
    <w:p w:rsidR="00766B33" w:rsidP="000245C9" w:rsidRDefault="00155FC1" w14:paraId="71522D5B" w14:textId="14B54CDC">
      <w:pPr>
        <w:pStyle w:val="InfoBlue"/>
        <w:rPr>
          <w:vanish w:val="0"/>
        </w:rPr>
      </w:pPr>
      <w:r>
        <w:rPr>
          <w:vanish w:val="0"/>
        </w:rPr>
        <w:t>[</w:t>
      </w:r>
      <w:r w:rsidRPr="154B401A" w:rsidR="00766B33">
        <w:t>[</w:t>
      </w:r>
      <w:r w:rsidR="00D1755E">
        <w:rPr>
          <w:vanish w:val="0"/>
        </w:rPr>
        <w:t>Use t</w:t>
      </w:r>
      <w:r w:rsidR="00766B33">
        <w:rPr>
          <w:vanish w:val="0"/>
        </w:rPr>
        <w:t>his section for capturing and communicating</w:t>
      </w:r>
      <w:r w:rsidRPr="00766B33" w:rsidR="00766B33">
        <w:rPr>
          <w:vanish w:val="0"/>
        </w:rPr>
        <w:t xml:space="preserve"> results and actions from assessments</w:t>
      </w:r>
      <w:r w:rsidR="001E146F">
        <w:rPr>
          <w:vanish w:val="0"/>
        </w:rPr>
        <w:t>, which are</w:t>
      </w:r>
      <w:r w:rsidRPr="00766B33" w:rsidR="00766B33">
        <w:rPr>
          <w:vanish w:val="0"/>
        </w:rPr>
        <w:t xml:space="preserve"> typically done at the end of each iteration</w:t>
      </w:r>
      <w:r>
        <w:rPr>
          <w:vanish w:val="0"/>
        </w:rPr>
        <w:t xml:space="preserve">. </w:t>
      </w:r>
      <w:r w:rsidRPr="6F8556A1" w:rsidR="00977770">
        <w:t xml:space="preserve">. </w:t>
      </w:r>
      <w:r w:rsidRPr="154B401A" w:rsidR="00170DD9">
        <w:t>.</w:t>
      </w:r>
      <w:r w:rsidRPr="154B401A" w:rsidR="001E146F">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8"/>
        <w:gridCol w:w="3765"/>
      </w:tblGrid>
      <w:tr w:rsidRPr="00491AD7" w:rsidR="00766B33" w:rsidTr="6685E525" w14:paraId="71522D5E" w14:textId="77777777">
        <w:tc>
          <w:tcPr>
            <w:tcW w:w="1778" w:type="dxa"/>
          </w:tcPr>
          <w:p w:rsidRPr="00491AD7" w:rsidR="00766B33" w:rsidP="001E146F" w:rsidRDefault="6F8556A1" w14:paraId="71522D5C" w14:textId="77777777">
            <w:pPr>
              <w:spacing w:before="40" w:after="40"/>
              <w:rPr>
                <w:bCs/>
              </w:rPr>
            </w:pPr>
            <w:r>
              <w:t>Assessment target</w:t>
            </w:r>
          </w:p>
        </w:tc>
        <w:tc>
          <w:tcPr>
            <w:tcW w:w="3765" w:type="dxa"/>
          </w:tcPr>
          <w:p w:rsidRPr="001E146F" w:rsidR="00766B33" w:rsidP="6685E525" w:rsidRDefault="6685E525" w14:paraId="71522D5D" w14:textId="04428E56">
            <w:pPr>
              <w:spacing w:before="40" w:after="40"/>
              <w:rPr>
                <w:color w:val="000000" w:themeColor="text1"/>
              </w:rPr>
            </w:pPr>
            <w:r w:rsidRPr="6685E525">
              <w:rPr>
                <w:color w:val="000000" w:themeColor="text1"/>
              </w:rPr>
              <w:t>Completed transition</w:t>
            </w:r>
          </w:p>
        </w:tc>
      </w:tr>
      <w:tr w:rsidR="00766B33" w:rsidTr="6685E525" w14:paraId="71522D61" w14:textId="77777777">
        <w:tc>
          <w:tcPr>
            <w:tcW w:w="1778" w:type="dxa"/>
          </w:tcPr>
          <w:p w:rsidR="00766B33" w:rsidP="001E146F" w:rsidRDefault="6F8556A1" w14:paraId="71522D5F" w14:textId="77777777">
            <w:pPr>
              <w:spacing w:before="40" w:after="40"/>
            </w:pPr>
            <w:r>
              <w:t>Assessment date</w:t>
            </w:r>
          </w:p>
        </w:tc>
        <w:tc>
          <w:tcPr>
            <w:tcW w:w="3765" w:type="dxa"/>
          </w:tcPr>
          <w:p w:rsidRPr="001E146F" w:rsidR="00766B33" w:rsidP="001E146F" w:rsidRDefault="000D56AC" w14:paraId="71522D60" w14:textId="6207E2DB">
            <w:pPr>
              <w:spacing w:before="40" w:after="40"/>
              <w:rPr>
                <w:iCs/>
              </w:rPr>
            </w:pPr>
            <w:r>
              <w:t>15</w:t>
            </w:r>
            <w:r w:rsidR="004464BC">
              <w:t xml:space="preserve"> October 2018</w:t>
            </w:r>
          </w:p>
        </w:tc>
      </w:tr>
      <w:tr w:rsidR="00766B33" w:rsidTr="6685E525" w14:paraId="71522D64" w14:textId="77777777">
        <w:tc>
          <w:tcPr>
            <w:tcW w:w="1778" w:type="dxa"/>
          </w:tcPr>
          <w:p w:rsidR="00766B33" w:rsidP="001E146F" w:rsidRDefault="6F8556A1" w14:paraId="71522D62" w14:textId="77777777">
            <w:pPr>
              <w:spacing w:before="40" w:after="40"/>
            </w:pPr>
            <w:r>
              <w:t>Participants</w:t>
            </w:r>
          </w:p>
        </w:tc>
        <w:tc>
          <w:tcPr>
            <w:tcW w:w="3765" w:type="dxa"/>
          </w:tcPr>
          <w:p w:rsidRPr="001E146F" w:rsidR="00766B33" w:rsidP="001E146F" w:rsidRDefault="6F8556A1" w14:paraId="71522D63" w14:textId="4FF2820D">
            <w:pPr>
              <w:spacing w:before="40" w:after="40"/>
              <w:rPr>
                <w:iCs/>
              </w:rPr>
            </w:pPr>
            <w:r>
              <w:t>Ryan, Beau, Lenny, &amp; Jette</w:t>
            </w:r>
          </w:p>
        </w:tc>
      </w:tr>
      <w:tr w:rsidR="00766B33" w:rsidTr="6685E525" w14:paraId="71522D67" w14:textId="77777777">
        <w:tc>
          <w:tcPr>
            <w:tcW w:w="1778" w:type="dxa"/>
          </w:tcPr>
          <w:p w:rsidR="00766B33" w:rsidP="001E146F" w:rsidRDefault="6F8556A1" w14:paraId="71522D65" w14:textId="77777777">
            <w:pPr>
              <w:spacing w:before="40" w:after="40"/>
            </w:pPr>
            <w:r>
              <w:t>Project status</w:t>
            </w:r>
          </w:p>
        </w:tc>
        <w:tc>
          <w:tcPr>
            <w:tcW w:w="3765" w:type="dxa"/>
          </w:tcPr>
          <w:p w:rsidRPr="00155FC1" w:rsidR="00766B33" w:rsidP="6685E525" w:rsidRDefault="6685E525" w14:paraId="71522D66" w14:textId="46451B1D">
            <w:pPr>
              <w:spacing w:before="40" w:after="40"/>
              <w:rPr>
                <w:b/>
                <w:bCs/>
              </w:rPr>
            </w:pPr>
            <w:r w:rsidRPr="6685E525">
              <w:rPr>
                <w:rFonts w:ascii="Times" w:hAnsi="Times" w:eastAsia="Times" w:cs="Times"/>
                <w:b/>
                <w:bCs/>
                <w:color w:val="70AD47" w:themeColor="accent6"/>
              </w:rPr>
              <w:t>Green</w:t>
            </w:r>
          </w:p>
        </w:tc>
      </w:tr>
    </w:tbl>
    <w:p w:rsidRPr="00AB7CE1" w:rsidR="00766B33" w:rsidP="00766B33" w:rsidRDefault="00766B33" w14:paraId="71522D68" w14:textId="77777777"/>
    <w:p w:rsidRPr="00766B33" w:rsidR="00766B33" w:rsidP="009A5D88" w:rsidRDefault="6F8556A1" w14:paraId="71522D69" w14:textId="77777777">
      <w:pPr>
        <w:pStyle w:val="Heading2"/>
        <w:numPr>
          <w:ilvl w:val="0"/>
          <w:numId w:val="3"/>
        </w:numPr>
      </w:pPr>
      <w:r>
        <w:t>Assessment against objectives</w:t>
      </w:r>
    </w:p>
    <w:p w:rsidRPr="007F1989" w:rsidR="00766B33" w:rsidP="6F8556A1" w:rsidRDefault="00766B33" w14:paraId="71522D6A" w14:textId="116AE46B">
      <w:pPr>
        <w:pStyle w:val="InfoBluelistitem"/>
        <w:rPr>
          <w:color w:val="auto"/>
        </w:rPr>
      </w:pPr>
    </w:p>
    <w:p w:rsidR="005D0D75" w:rsidP="009A5D88" w:rsidRDefault="6F8556A1" w14:paraId="71522D6C" w14:textId="6CE6138E">
      <w:pPr>
        <w:pStyle w:val="Heading2"/>
        <w:numPr>
          <w:ilvl w:val="0"/>
          <w:numId w:val="2"/>
        </w:numPr>
      </w:pPr>
      <w:r>
        <w:t>Work Items: Planned compared to actually completed</w:t>
      </w:r>
    </w:p>
    <w:p w:rsidRPr="00EB3510" w:rsidR="00EB3510" w:rsidP="6F8556A1" w:rsidRDefault="00EB3510" w14:paraId="4B5985E2" w14:textId="2FB6FAAF">
      <w:pPr>
        <w:pStyle w:val="InfoBluelistitem"/>
        <w:rPr>
          <w:color w:val="auto"/>
        </w:rPr>
      </w:pPr>
    </w:p>
    <w:p w:rsidR="00766B33" w:rsidP="005F5C34" w:rsidRDefault="6F8556A1" w14:paraId="71522D6D" w14:textId="77777777">
      <w:pPr>
        <w:pStyle w:val="Heading2"/>
        <w:tabs>
          <w:tab w:val="clear" w:pos="720"/>
        </w:tabs>
        <w:ind w:firstLine="0"/>
      </w:pPr>
      <w:r>
        <w:t>Assessment against Evaluation Criteria Test results</w:t>
      </w:r>
    </w:p>
    <w:p w:rsidRPr="007F1989" w:rsidR="00766B33" w:rsidP="6F8556A1" w:rsidRDefault="00766B33" w14:paraId="71522D6F" w14:textId="63F44D46">
      <w:pPr>
        <w:pStyle w:val="InfoBluelistitem"/>
        <w:rPr>
          <w:color w:val="auto"/>
        </w:rPr>
      </w:pPr>
    </w:p>
    <w:p w:rsidR="00766B33" w:rsidP="009A5D88" w:rsidRDefault="6F8556A1" w14:paraId="71522D70" w14:textId="77777777">
      <w:pPr>
        <w:pStyle w:val="Heading2"/>
        <w:numPr>
          <w:ilvl w:val="0"/>
          <w:numId w:val="2"/>
        </w:numPr>
      </w:pPr>
      <w:r>
        <w:t>Other concerns and deviations</w:t>
      </w:r>
    </w:p>
    <w:p w:rsidR="00766B33" w:rsidP="6F8556A1" w:rsidRDefault="00766B33" w14:paraId="71522D71" w14:textId="775901D4">
      <w:pPr>
        <w:pStyle w:val="InfoBluelistitem"/>
        <w:rPr>
          <w:color w:val="auto"/>
        </w:rPr>
      </w:pPr>
    </w:p>
    <w:p w:rsidR="00E05AAD" w:rsidP="6F8556A1" w:rsidRDefault="00E05AAD" w14:paraId="34643D9F" w14:textId="77777777">
      <w:pPr>
        <w:pStyle w:val="InfoBluelistitem"/>
        <w:rPr>
          <w:color w:val="auto"/>
        </w:rPr>
      </w:pPr>
    </w:p>
    <w:p w:rsidR="00E05AAD" w:rsidRDefault="00E05AAD" w14:paraId="0CB42838" w14:textId="7677AEBA">
      <w:pPr>
        <w:widowControl/>
        <w:spacing w:line="240" w:lineRule="auto"/>
        <w:rPr>
          <w:rFonts w:ascii="Times" w:hAnsi="Times"/>
        </w:rPr>
      </w:pPr>
      <w:r>
        <w:br w:type="page"/>
      </w:r>
    </w:p>
    <w:p w:rsidR="00E05AAD" w:rsidP="00130283" w:rsidRDefault="009843C9" w14:paraId="68771339" w14:textId="0FB564A6">
      <w:pPr>
        <w:pStyle w:val="InfoBluelistitem"/>
        <w:ind w:left="0"/>
        <w:rPr>
          <w:color w:val="auto"/>
        </w:rPr>
      </w:pPr>
      <w:r>
        <w:rPr>
          <w:color w:val="auto"/>
        </w:rPr>
        <w:lastRenderedPageBreak/>
        <w:t xml:space="preserve">Investigation into the disappearance of the P.E.T. database has discovered that the </w:t>
      </w:r>
      <w:r w:rsidR="001B54D3">
        <w:rPr>
          <w:color w:val="auto"/>
        </w:rPr>
        <w:t>application has been hacked by persons unknown. Following are screenshots of the investigation.</w:t>
      </w:r>
    </w:p>
    <w:p w:rsidR="00B13422" w:rsidP="00B13422" w:rsidRDefault="00B13422" w14:paraId="04A1E016" w14:textId="03BA9ED4">
      <w:pPr>
        <w:pStyle w:val="InfoBluelistitem"/>
        <w:ind w:left="0"/>
        <w:rPr>
          <w:color w:val="auto"/>
        </w:rPr>
      </w:pPr>
      <w:r>
        <w:rPr>
          <w:noProof/>
        </w:rPr>
        <w:drawing>
          <wp:inline distT="0" distB="0" distL="0" distR="0" wp14:anchorId="296BED54" wp14:editId="7B1FA92A">
            <wp:extent cx="5943600" cy="3528060"/>
            <wp:effectExtent l="0" t="0" r="0" b="0"/>
            <wp:docPr id="8234429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Pr="002D0D63" w:rsidR="002D0D63" w:rsidP="002D0D63" w:rsidRDefault="00F61604" w14:paraId="4B3875EC" w14:textId="30749C6D">
      <w:pPr>
        <w:pStyle w:val="InfoBluelistitem"/>
        <w:rPr>
          <w:color w:val="auto"/>
        </w:rPr>
      </w:pPr>
      <w:r>
        <w:rPr>
          <w:noProof/>
        </w:rPr>
        <w:lastRenderedPageBreak/>
        <w:drawing>
          <wp:inline distT="0" distB="0" distL="0" distR="0" wp14:anchorId="20D14875" wp14:editId="146086ED">
            <wp:extent cx="4171950" cy="5695948"/>
            <wp:effectExtent l="0" t="0" r="0" b="0"/>
            <wp:docPr id="6283475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171950" cy="5695948"/>
                    </a:xfrm>
                    <a:prstGeom prst="rect">
                      <a:avLst/>
                    </a:prstGeom>
                  </pic:spPr>
                </pic:pic>
              </a:graphicData>
            </a:graphic>
          </wp:inline>
        </w:drawing>
      </w:r>
    </w:p>
    <w:p w:rsidR="5A061A44" w:rsidP="5A061A44" w:rsidRDefault="5A061A44" w14:paraId="6E315161" w14:noSpellErr="1" w14:textId="370692DB">
      <w:pPr>
        <w:pStyle w:val="InfoBluelistitem"/>
      </w:pPr>
      <w:r w:rsidRPr="02CF7E9A" w:rsidR="02CF7E9A">
        <w:rPr>
          <w:color w:val="auto"/>
        </w:rPr>
        <w:t>Initially IP 123.249.13.31 attempted a number of times to connect to the database using the root account without success, this resulted in moving to where the logs had error messages and back</w:t>
      </w:r>
      <w:r w:rsidRPr="02CF7E9A" w:rsidR="02CF7E9A">
        <w:rPr>
          <w:color w:val="auto"/>
        </w:rPr>
        <w:t xml:space="preserve"> tracking to the last access before the errors began.</w:t>
      </w:r>
    </w:p>
    <w:p w:rsidR="00F61604" w:rsidP="6F8556A1" w:rsidRDefault="00A2670E" w14:paraId="33B7678C" w14:textId="49E47124">
      <w:pPr>
        <w:pStyle w:val="InfoBluelistitem"/>
        <w:rPr>
          <w:color w:val="auto"/>
        </w:rPr>
      </w:pPr>
      <w:r>
        <w:rPr>
          <w:noProof/>
        </w:rPr>
        <w:drawing>
          <wp:inline distT="0" distB="0" distL="0" distR="0" wp14:anchorId="5BCF1B45" wp14:editId="34F81573">
            <wp:extent cx="4733926" cy="5495924"/>
            <wp:effectExtent l="0" t="0" r="9525" b="9525"/>
            <wp:docPr id="888336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733926" cy="5495924"/>
                    </a:xfrm>
                    <a:prstGeom prst="rect">
                      <a:avLst/>
                    </a:prstGeom>
                  </pic:spPr>
                </pic:pic>
              </a:graphicData>
            </a:graphic>
          </wp:inline>
        </w:drawing>
      </w:r>
    </w:p>
    <w:p w:rsidRPr="002D0D63" w:rsidR="002D0D63" w:rsidP="002D0D63" w:rsidRDefault="00792A01" w14:paraId="4F362E35" w14:textId="0526F9E7">
      <w:pPr>
        <w:pStyle w:val="InfoBluelistitem"/>
        <w:ind w:left="0"/>
        <w:rPr>
          <w:color w:val="auto"/>
        </w:rPr>
      </w:pPr>
      <w:r>
        <w:rPr>
          <w:noProof/>
        </w:rPr>
        <w:lastRenderedPageBreak/>
        <w:drawing>
          <wp:inline distT="0" distB="0" distL="0" distR="0" wp14:anchorId="756DCF8C" wp14:editId="22FFFF6E">
            <wp:extent cx="5943600" cy="2730500"/>
            <wp:effectExtent l="0" t="0" r="0" b="0"/>
            <wp:docPr id="11249296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70B10F78" w:rsidP="70B10F78" w:rsidRDefault="70B10F78" w14:paraId="66F27C9A" w14:textId="32622B51">
      <w:pPr>
        <w:pStyle w:val="InfoBluelistitem"/>
        <w:ind w:left="0"/>
      </w:pPr>
      <w:r w:rsidRPr="02CF7E9A" w:rsidR="02CF7E9A">
        <w:rPr>
          <w:color w:val="auto"/>
        </w:rPr>
        <w:t>As can be seen above the address: 113.4.133.4 was connected to the database as u</w:t>
      </w:r>
      <w:r w:rsidRPr="02CF7E9A" w:rsidR="02CF7E9A">
        <w:rPr>
          <w:color w:val="auto"/>
        </w:rPr>
        <w:t xml:space="preserve">ser root and </w:t>
      </w:r>
      <w:r w:rsidRPr="02CF7E9A" w:rsidR="02CF7E9A">
        <w:rPr>
          <w:color w:val="auto"/>
        </w:rPr>
        <w:t xml:space="preserve">got a timeout, it is assumed that this address was the address that dropped all of the tables in the database. </w:t>
      </w:r>
      <w:r w:rsidRPr="02CF7E9A" w:rsidR="02CF7E9A">
        <w:rPr>
          <w:color w:val="auto"/>
        </w:rPr>
        <w:t>This can then be seend with MySQL having issues with the InnoDB engine trying to talk to mysql.innodb_table_stats</w:t>
      </w:r>
      <w:r w:rsidRPr="02CF7E9A" w:rsidR="02CF7E9A">
        <w:rPr>
          <w:color w:val="auto"/>
        </w:rPr>
        <w:t>.</w:t>
      </w:r>
    </w:p>
    <w:p w:rsidR="00B932C9" w:rsidP="00B932C9" w:rsidRDefault="70B10F78" w14:paraId="0E85DB51" w14:textId="56B07BF4">
      <w:pPr>
        <w:pStyle w:val="InfoBluelistitem"/>
        <w:ind w:left="0"/>
      </w:pPr>
      <w:r w:rsidR="02CF7E9A">
        <w:rPr/>
        <w:t>.</w:t>
      </w:r>
    </w:p>
    <w:sectPr w:rsidR="00B932C9" w:rsidSect="004D621B">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54" w:rsidRDefault="00AE4B54" w14:paraId="03D3488A" w14:textId="77777777">
      <w:r>
        <w:separator/>
      </w:r>
    </w:p>
  </w:endnote>
  <w:endnote w:type="continuationSeparator" w:id="0">
    <w:p w:rsidR="00AE4B54" w:rsidRDefault="00AE4B54" w14:paraId="1FE11568" w14:textId="77777777">
      <w:r>
        <w:continuationSeparator/>
      </w:r>
    </w:p>
  </w:endnote>
  <w:endnote w:type="continuationNotice" w:id="1">
    <w:p w:rsidR="00AE4B54" w:rsidRDefault="00AE4B54" w14:paraId="08987EB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1755E" w:rsidTr="6F8556A1" w14:paraId="71522D80" w14:textId="77777777">
      <w:tc>
        <w:tcPr>
          <w:tcW w:w="3162" w:type="dxa"/>
          <w:tcBorders>
            <w:top w:val="nil"/>
            <w:left w:val="nil"/>
            <w:bottom w:val="nil"/>
            <w:right w:val="nil"/>
          </w:tcBorders>
        </w:tcPr>
        <w:p w:rsidR="00D1755E" w:rsidRDefault="6F8556A1" w14:paraId="71522D7D" w14:textId="77777777">
          <w:pPr>
            <w:ind w:right="360"/>
          </w:pPr>
          <w:r>
            <w:t>Confidential</w:t>
          </w:r>
        </w:p>
      </w:tc>
      <w:tc>
        <w:tcPr>
          <w:tcW w:w="3162" w:type="dxa"/>
          <w:tcBorders>
            <w:top w:val="nil"/>
            <w:left w:val="nil"/>
            <w:bottom w:val="nil"/>
            <w:right w:val="nil"/>
          </w:tcBorders>
        </w:tcPr>
        <w:p w:rsidR="00D1755E" w:rsidRDefault="00D1755E" w14:paraId="71522D7E" w14:textId="64DCAAF8">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E05AAD">
            <w:rPr>
              <w:noProof/>
            </w:rPr>
            <w:t>2018</w:t>
          </w:r>
          <w:r>
            <w:fldChar w:fldCharType="end"/>
          </w:r>
        </w:p>
      </w:tc>
      <w:tc>
        <w:tcPr>
          <w:tcW w:w="3162" w:type="dxa"/>
          <w:tcBorders>
            <w:top w:val="nil"/>
            <w:left w:val="nil"/>
            <w:bottom w:val="nil"/>
            <w:right w:val="nil"/>
          </w:tcBorders>
        </w:tcPr>
        <w:p w:rsidR="00D1755E" w:rsidRDefault="6F8556A1" w14:paraId="71522D7F" w14:textId="2654A927">
          <w:pPr>
            <w:jc w:val="right"/>
          </w:pPr>
          <w:r>
            <w:t xml:space="preserve">Page </w:t>
          </w:r>
          <w:r w:rsidRPr="6F8556A1" w:rsidR="671CE2C0">
            <w:rPr>
              <w:rStyle w:val="PageNumber"/>
              <w:noProof/>
            </w:rPr>
            <w:fldChar w:fldCharType="begin"/>
          </w:r>
          <w:r w:rsidRPr="6F8556A1" w:rsidR="671CE2C0">
            <w:rPr>
              <w:rStyle w:val="PageNumber"/>
              <w:noProof/>
            </w:rPr>
            <w:instrText xml:space="preserve"> PAGE </w:instrText>
          </w:r>
          <w:r w:rsidRPr="6F8556A1" w:rsidR="671CE2C0">
            <w:rPr>
              <w:rStyle w:val="PageNumber"/>
              <w:noProof/>
            </w:rPr>
            <w:fldChar w:fldCharType="separate"/>
          </w:r>
          <w:r w:rsidRPr="6F8556A1">
            <w:rPr>
              <w:rStyle w:val="PageNumber"/>
              <w:noProof/>
            </w:rPr>
            <w:t>2</w:t>
          </w:r>
          <w:r w:rsidRPr="6F8556A1" w:rsidR="671CE2C0">
            <w:rPr>
              <w:rStyle w:val="PageNumber"/>
              <w:noProof/>
            </w:rPr>
            <w:fldChar w:fldCharType="end"/>
          </w:r>
          <w:r w:rsidRPr="6F8556A1">
            <w:rPr>
              <w:rStyle w:val="PageNumber"/>
            </w:rPr>
            <w:t xml:space="preserve"> of </w:t>
          </w:r>
          <w:r w:rsidRPr="6F8556A1" w:rsidR="671CE2C0">
            <w:rPr>
              <w:rStyle w:val="PageNumber"/>
              <w:noProof/>
            </w:rPr>
            <w:fldChar w:fldCharType="begin"/>
          </w:r>
          <w:r w:rsidRPr="6F8556A1" w:rsidR="671CE2C0">
            <w:rPr>
              <w:rStyle w:val="PageNumber"/>
              <w:noProof/>
            </w:rPr>
            <w:instrText xml:space="preserve"> NUMPAGES  \* MERGEFORMAT </w:instrText>
          </w:r>
          <w:r w:rsidRPr="6F8556A1" w:rsidR="671CE2C0">
            <w:rPr>
              <w:rStyle w:val="PageNumber"/>
              <w:noProof/>
            </w:rPr>
            <w:fldChar w:fldCharType="separate"/>
          </w:r>
          <w:r w:rsidRPr="6F8556A1">
            <w:rPr>
              <w:rStyle w:val="PageNumber"/>
              <w:noProof/>
            </w:rPr>
            <w:t>2</w:t>
          </w:r>
          <w:r w:rsidRPr="6F8556A1" w:rsidR="671CE2C0">
            <w:rPr>
              <w:rStyle w:val="PageNumber"/>
              <w:noProof/>
            </w:rPr>
            <w:fldChar w:fldCharType="end"/>
          </w:r>
        </w:p>
      </w:tc>
    </w:tr>
  </w:tbl>
  <w:p w:rsidR="00D1755E" w:rsidRDefault="00D1755E" w14:paraId="71522D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54" w:rsidRDefault="00AE4B54" w14:paraId="238C5264" w14:textId="77777777">
      <w:r>
        <w:separator/>
      </w:r>
    </w:p>
  </w:footnote>
  <w:footnote w:type="continuationSeparator" w:id="0">
    <w:p w:rsidR="00AE4B54" w:rsidRDefault="00AE4B54" w14:paraId="446591E8" w14:textId="77777777">
      <w:r>
        <w:continuationSeparator/>
      </w:r>
    </w:p>
  </w:footnote>
  <w:footnote w:type="continuationNotice" w:id="1">
    <w:p w:rsidR="00AE4B54" w:rsidRDefault="00AE4B54" w14:paraId="6C588D8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1755E" w:rsidTr="4239F2FE" w14:paraId="71522D78" w14:textId="77777777">
      <w:tc>
        <w:tcPr>
          <w:tcW w:w="6379" w:type="dxa"/>
        </w:tcPr>
        <w:p w:rsidR="00D1755E" w:rsidP="00CF0A4E" w:rsidRDefault="6F8556A1" w14:paraId="71522D76" w14:textId="77777777">
          <w:pPr>
            <w:pStyle w:val="Header"/>
            <w:tabs>
              <w:tab w:val="clear" w:pos="4320"/>
              <w:tab w:val="clear" w:pos="8640"/>
            </w:tabs>
          </w:pPr>
          <w:r>
            <w:t>Pharmacy Error Tracker</w:t>
          </w:r>
        </w:p>
      </w:tc>
      <w:tc>
        <w:tcPr>
          <w:tcW w:w="3179" w:type="dxa"/>
        </w:tcPr>
        <w:p w:rsidR="00D1755E" w:rsidRDefault="4239F2FE" w14:paraId="71522D77" w14:textId="1350C0DE">
          <w:pPr>
            <w:tabs>
              <w:tab w:val="left" w:pos="1135"/>
            </w:tabs>
            <w:spacing w:before="40"/>
            <w:ind w:right="68"/>
          </w:pPr>
          <w:r>
            <w:t>Team Pharmacon</w:t>
          </w:r>
        </w:p>
      </w:tc>
    </w:tr>
    <w:tr w:rsidR="00D1755E" w:rsidTr="4239F2FE" w14:paraId="71522D7B" w14:textId="77777777">
      <w:tc>
        <w:tcPr>
          <w:tcW w:w="6379" w:type="dxa"/>
        </w:tcPr>
        <w:p w:rsidR="00D1755E" w:rsidRDefault="005C178B" w14:paraId="71522D79" w14:textId="67B6D9F5">
          <w:r>
            <w:t>Transition</w:t>
          </w:r>
          <w:r w:rsidR="00CF0A4E">
            <w:t xml:space="preserve"> </w:t>
          </w:r>
          <w:fldSimple w:instr=" TITLE  \* MERGEFORMAT ">
            <w:r w:rsidR="00FA2BB5">
              <w:t>Iteration Plan</w:t>
            </w:r>
          </w:fldSimple>
          <w:r w:rsidR="00286700">
            <w:t xml:space="preserve"> 1</w:t>
          </w:r>
        </w:p>
      </w:tc>
      <w:tc>
        <w:tcPr>
          <w:tcW w:w="3179" w:type="dxa"/>
        </w:tcPr>
        <w:p w:rsidR="00D1755E" w:rsidP="00CF0A4E" w:rsidRDefault="6F8556A1" w14:paraId="71522D7A" w14:textId="676B402F">
          <w:r>
            <w:t xml:space="preserve">  Date:</w:t>
          </w:r>
          <w:r w:rsidR="00286700">
            <w:t>24</w:t>
          </w:r>
          <w:r>
            <w:t>/09/2018</w:t>
          </w:r>
        </w:p>
      </w:tc>
    </w:tr>
  </w:tbl>
  <w:p w:rsidR="00D1755E" w:rsidRDefault="00D1755E" w14:paraId="71522D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5BD5967"/>
    <w:multiLevelType w:val="hybridMultilevel"/>
    <w:tmpl w:val="1B4A33B8"/>
    <w:lvl w:ilvl="0" w:tplc="604E0D18">
      <w:start w:val="1"/>
      <w:numFmt w:val="decimal"/>
      <w:lvlText w:val="%1."/>
      <w:lvlJc w:val="left"/>
      <w:pPr>
        <w:ind w:left="720" w:hanging="360"/>
      </w:pPr>
    </w:lvl>
    <w:lvl w:ilvl="1" w:tplc="BAC49F5E">
      <w:start w:val="1"/>
      <w:numFmt w:val="lowerLetter"/>
      <w:lvlText w:val="%2."/>
      <w:lvlJc w:val="left"/>
      <w:pPr>
        <w:ind w:left="1440" w:hanging="360"/>
      </w:pPr>
    </w:lvl>
    <w:lvl w:ilvl="2" w:tplc="74A09FE4">
      <w:start w:val="1"/>
      <w:numFmt w:val="lowerRoman"/>
      <w:lvlText w:val="%3."/>
      <w:lvlJc w:val="right"/>
      <w:pPr>
        <w:ind w:left="2160" w:hanging="180"/>
      </w:pPr>
    </w:lvl>
    <w:lvl w:ilvl="3" w:tplc="5F0A6082">
      <w:start w:val="1"/>
      <w:numFmt w:val="decimal"/>
      <w:lvlText w:val="%4."/>
      <w:lvlJc w:val="left"/>
      <w:pPr>
        <w:ind w:left="2880" w:hanging="360"/>
      </w:pPr>
    </w:lvl>
    <w:lvl w:ilvl="4" w:tplc="DB2A6952">
      <w:start w:val="1"/>
      <w:numFmt w:val="lowerLetter"/>
      <w:lvlText w:val="%5."/>
      <w:lvlJc w:val="left"/>
      <w:pPr>
        <w:ind w:left="3600" w:hanging="360"/>
      </w:pPr>
    </w:lvl>
    <w:lvl w:ilvl="5" w:tplc="F9A4C89A">
      <w:start w:val="1"/>
      <w:numFmt w:val="lowerRoman"/>
      <w:lvlText w:val="%6."/>
      <w:lvlJc w:val="right"/>
      <w:pPr>
        <w:ind w:left="4320" w:hanging="180"/>
      </w:pPr>
    </w:lvl>
    <w:lvl w:ilvl="6" w:tplc="5E729DE6">
      <w:start w:val="1"/>
      <w:numFmt w:val="decimal"/>
      <w:lvlText w:val="%7."/>
      <w:lvlJc w:val="left"/>
      <w:pPr>
        <w:ind w:left="5040" w:hanging="360"/>
      </w:pPr>
    </w:lvl>
    <w:lvl w:ilvl="7" w:tplc="24506536">
      <w:start w:val="1"/>
      <w:numFmt w:val="lowerLetter"/>
      <w:lvlText w:val="%8."/>
      <w:lvlJc w:val="left"/>
      <w:pPr>
        <w:ind w:left="5760" w:hanging="360"/>
      </w:pPr>
    </w:lvl>
    <w:lvl w:ilvl="8" w:tplc="2E060B7C">
      <w:start w:val="1"/>
      <w:numFmt w:val="lowerRoman"/>
      <w:lvlText w:val="%9."/>
      <w:lvlJc w:val="right"/>
      <w:pPr>
        <w:ind w:left="6480" w:hanging="180"/>
      </w:pPr>
    </w:lvl>
  </w:abstractNum>
  <w:abstractNum w:abstractNumId="4"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F437A8B"/>
    <w:multiLevelType w:val="multilevel"/>
    <w:tmpl w:val="EFAE9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42D059CF"/>
    <w:multiLevelType w:val="hybridMultilevel"/>
    <w:tmpl w:val="91FE3C82"/>
    <w:lvl w:ilvl="0" w:tplc="4DBA5112">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4"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9502228"/>
    <w:multiLevelType w:val="hybridMultilevel"/>
    <w:tmpl w:val="1FB2599A"/>
    <w:lvl w:ilvl="0" w:tplc="E3ACE3FA">
      <w:start w:val="1"/>
      <w:numFmt w:val="decimal"/>
      <w:lvlText w:val="%1."/>
      <w:lvlJc w:val="left"/>
      <w:pPr>
        <w:ind w:left="720" w:hanging="360"/>
      </w:pPr>
    </w:lvl>
    <w:lvl w:ilvl="1" w:tplc="92845B0E">
      <w:start w:val="1"/>
      <w:numFmt w:val="lowerLetter"/>
      <w:lvlText w:val="%2."/>
      <w:lvlJc w:val="left"/>
      <w:pPr>
        <w:ind w:left="1440" w:hanging="360"/>
      </w:pPr>
    </w:lvl>
    <w:lvl w:ilvl="2" w:tplc="88DCF070">
      <w:start w:val="1"/>
      <w:numFmt w:val="lowerRoman"/>
      <w:lvlText w:val="%3."/>
      <w:lvlJc w:val="right"/>
      <w:pPr>
        <w:ind w:left="2160" w:hanging="180"/>
      </w:pPr>
    </w:lvl>
    <w:lvl w:ilvl="3" w:tplc="93DCC688">
      <w:start w:val="1"/>
      <w:numFmt w:val="decimal"/>
      <w:lvlText w:val="%4."/>
      <w:lvlJc w:val="left"/>
      <w:pPr>
        <w:ind w:left="2880" w:hanging="360"/>
      </w:pPr>
    </w:lvl>
    <w:lvl w:ilvl="4" w:tplc="DF787E18">
      <w:start w:val="1"/>
      <w:numFmt w:val="lowerLetter"/>
      <w:lvlText w:val="%5."/>
      <w:lvlJc w:val="left"/>
      <w:pPr>
        <w:ind w:left="3600" w:hanging="360"/>
      </w:pPr>
    </w:lvl>
    <w:lvl w:ilvl="5" w:tplc="CE66BC18">
      <w:start w:val="1"/>
      <w:numFmt w:val="lowerRoman"/>
      <w:lvlText w:val="%6."/>
      <w:lvlJc w:val="right"/>
      <w:pPr>
        <w:ind w:left="4320" w:hanging="180"/>
      </w:pPr>
    </w:lvl>
    <w:lvl w:ilvl="6" w:tplc="6498A6C6">
      <w:start w:val="1"/>
      <w:numFmt w:val="decimal"/>
      <w:lvlText w:val="%7."/>
      <w:lvlJc w:val="left"/>
      <w:pPr>
        <w:ind w:left="5040" w:hanging="360"/>
      </w:pPr>
    </w:lvl>
    <w:lvl w:ilvl="7" w:tplc="85B29D2A">
      <w:start w:val="1"/>
      <w:numFmt w:val="lowerLetter"/>
      <w:lvlText w:val="%8."/>
      <w:lvlJc w:val="left"/>
      <w:pPr>
        <w:ind w:left="5760" w:hanging="360"/>
      </w:pPr>
    </w:lvl>
    <w:lvl w:ilvl="8" w:tplc="F9D60F7C">
      <w:start w:val="1"/>
      <w:numFmt w:val="lowerRoman"/>
      <w:lvlText w:val="%9."/>
      <w:lvlJc w:val="right"/>
      <w:pPr>
        <w:ind w:left="6480" w:hanging="180"/>
      </w:pPr>
    </w:lvl>
  </w:abstractNum>
  <w:abstractNum w:abstractNumId="34"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6"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41" w15:restartNumberingAfterBreak="0">
    <w:nsid w:val="70890B35"/>
    <w:multiLevelType w:val="hybridMultilevel"/>
    <w:tmpl w:val="645203A8"/>
    <w:lvl w:ilvl="0" w:tplc="7EF4F7AE">
      <w:start w:val="1"/>
      <w:numFmt w:val="decimal"/>
      <w:lvlText w:val="%1."/>
      <w:lvlJc w:val="left"/>
      <w:pPr>
        <w:ind w:left="720" w:hanging="360"/>
      </w:pPr>
    </w:lvl>
    <w:lvl w:ilvl="1" w:tplc="526A276A">
      <w:start w:val="1"/>
      <w:numFmt w:val="lowerLetter"/>
      <w:lvlText w:val="%2."/>
      <w:lvlJc w:val="left"/>
      <w:pPr>
        <w:ind w:left="1440" w:hanging="360"/>
      </w:pPr>
    </w:lvl>
    <w:lvl w:ilvl="2" w:tplc="637AC65E">
      <w:start w:val="1"/>
      <w:numFmt w:val="lowerRoman"/>
      <w:lvlText w:val="%3."/>
      <w:lvlJc w:val="right"/>
      <w:pPr>
        <w:ind w:left="2160" w:hanging="180"/>
      </w:pPr>
    </w:lvl>
    <w:lvl w:ilvl="3" w:tplc="8D407638">
      <w:start w:val="1"/>
      <w:numFmt w:val="decimal"/>
      <w:lvlText w:val="%4."/>
      <w:lvlJc w:val="left"/>
      <w:pPr>
        <w:ind w:left="2880" w:hanging="360"/>
      </w:pPr>
    </w:lvl>
    <w:lvl w:ilvl="4" w:tplc="9E9401B8">
      <w:start w:val="1"/>
      <w:numFmt w:val="lowerLetter"/>
      <w:lvlText w:val="%5."/>
      <w:lvlJc w:val="left"/>
      <w:pPr>
        <w:ind w:left="3600" w:hanging="360"/>
      </w:pPr>
    </w:lvl>
    <w:lvl w:ilvl="5" w:tplc="6ADABD38">
      <w:start w:val="1"/>
      <w:numFmt w:val="lowerRoman"/>
      <w:lvlText w:val="%6."/>
      <w:lvlJc w:val="right"/>
      <w:pPr>
        <w:ind w:left="4320" w:hanging="180"/>
      </w:pPr>
    </w:lvl>
    <w:lvl w:ilvl="6" w:tplc="9E721D42">
      <w:start w:val="1"/>
      <w:numFmt w:val="decimal"/>
      <w:lvlText w:val="%7."/>
      <w:lvlJc w:val="left"/>
      <w:pPr>
        <w:ind w:left="5040" w:hanging="360"/>
      </w:pPr>
    </w:lvl>
    <w:lvl w:ilvl="7" w:tplc="B9C2CC4C">
      <w:start w:val="1"/>
      <w:numFmt w:val="lowerLetter"/>
      <w:lvlText w:val="%8."/>
      <w:lvlJc w:val="left"/>
      <w:pPr>
        <w:ind w:left="5760" w:hanging="360"/>
      </w:pPr>
    </w:lvl>
    <w:lvl w:ilvl="8" w:tplc="2AE6271C">
      <w:start w:val="1"/>
      <w:numFmt w:val="lowerRoman"/>
      <w:lvlText w:val="%9."/>
      <w:lvlJc w:val="right"/>
      <w:pPr>
        <w:ind w:left="6480" w:hanging="18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38619A7"/>
    <w:multiLevelType w:val="hybridMultilevel"/>
    <w:tmpl w:val="43965F96"/>
    <w:lvl w:ilvl="0" w:tplc="6726A64C">
      <w:numFmt w:val="bullet"/>
      <w:lvlText w:val="-"/>
      <w:lvlJc w:val="left"/>
      <w:pPr>
        <w:ind w:left="720" w:hanging="360"/>
      </w:pPr>
      <w:rPr>
        <w:rFonts w:hint="default" w:ascii="Century Gothic" w:hAnsi="Century Gothic"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6" w15:restartNumberingAfterBreak="0">
    <w:nsid w:val="7BDB5812"/>
    <w:multiLevelType w:val="hybridMultilevel"/>
    <w:tmpl w:val="D026C326"/>
    <w:lvl w:ilvl="0" w:tplc="FED85FF2">
      <w:start w:val="1"/>
      <w:numFmt w:val="decimal"/>
      <w:lvlText w:val="%1."/>
      <w:lvlJc w:val="left"/>
      <w:pPr>
        <w:ind w:left="720" w:hanging="360"/>
      </w:pPr>
    </w:lvl>
    <w:lvl w:ilvl="1" w:tplc="3BAED5EE">
      <w:start w:val="1"/>
      <w:numFmt w:val="lowerLetter"/>
      <w:lvlText w:val="%2."/>
      <w:lvlJc w:val="left"/>
      <w:pPr>
        <w:ind w:left="1440" w:hanging="360"/>
      </w:pPr>
    </w:lvl>
    <w:lvl w:ilvl="2" w:tplc="A08A6C08">
      <w:start w:val="1"/>
      <w:numFmt w:val="lowerRoman"/>
      <w:lvlText w:val="%3."/>
      <w:lvlJc w:val="right"/>
      <w:pPr>
        <w:ind w:left="2160" w:hanging="180"/>
      </w:pPr>
    </w:lvl>
    <w:lvl w:ilvl="3" w:tplc="D34493EE">
      <w:start w:val="1"/>
      <w:numFmt w:val="decimal"/>
      <w:lvlText w:val="%4."/>
      <w:lvlJc w:val="left"/>
      <w:pPr>
        <w:ind w:left="2880" w:hanging="360"/>
      </w:pPr>
    </w:lvl>
    <w:lvl w:ilvl="4" w:tplc="AF4EBDD2">
      <w:start w:val="1"/>
      <w:numFmt w:val="lowerLetter"/>
      <w:lvlText w:val="%5."/>
      <w:lvlJc w:val="left"/>
      <w:pPr>
        <w:ind w:left="3600" w:hanging="360"/>
      </w:pPr>
    </w:lvl>
    <w:lvl w:ilvl="5" w:tplc="DA64C68A">
      <w:start w:val="1"/>
      <w:numFmt w:val="lowerRoman"/>
      <w:lvlText w:val="%6."/>
      <w:lvlJc w:val="right"/>
      <w:pPr>
        <w:ind w:left="4320" w:hanging="180"/>
      </w:pPr>
    </w:lvl>
    <w:lvl w:ilvl="6" w:tplc="0EF29F38">
      <w:start w:val="1"/>
      <w:numFmt w:val="decimal"/>
      <w:lvlText w:val="%7."/>
      <w:lvlJc w:val="left"/>
      <w:pPr>
        <w:ind w:left="5040" w:hanging="360"/>
      </w:pPr>
    </w:lvl>
    <w:lvl w:ilvl="7" w:tplc="AEDA6D30">
      <w:start w:val="1"/>
      <w:numFmt w:val="lowerLetter"/>
      <w:lvlText w:val="%8."/>
      <w:lvlJc w:val="left"/>
      <w:pPr>
        <w:ind w:left="5760" w:hanging="360"/>
      </w:pPr>
    </w:lvl>
    <w:lvl w:ilvl="8" w:tplc="51D02086">
      <w:start w:val="1"/>
      <w:numFmt w:val="lowerRoman"/>
      <w:lvlText w:val="%9."/>
      <w:lvlJc w:val="right"/>
      <w:pPr>
        <w:ind w:left="6480" w:hanging="180"/>
      </w:p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32"/>
  </w:num>
  <w:num w:numId="3">
    <w:abstractNumId w:val="25"/>
  </w:num>
  <w:num w:numId="4">
    <w:abstractNumId w:val="22"/>
  </w:num>
  <w:num w:numId="5">
    <w:abstractNumId w:val="11"/>
  </w:num>
  <w:num w:numId="6">
    <w:abstractNumId w:val="33"/>
  </w:num>
  <w:num w:numId="7">
    <w:abstractNumId w:val="46"/>
  </w:num>
  <w:num w:numId="8">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9">
    <w:abstractNumId w:val="18"/>
  </w:num>
  <w:num w:numId="10">
    <w:abstractNumId w:val="47"/>
  </w:num>
  <w:num w:numId="11">
    <w:abstractNumId w:val="30"/>
  </w:num>
  <w:num w:numId="12">
    <w:abstractNumId w:val="28"/>
  </w:num>
  <w:num w:numId="13">
    <w:abstractNumId w:val="1"/>
    <w:lvlOverride w:ilvl="0">
      <w:lvl w:ilvl="0">
        <w:numFmt w:val="bullet"/>
        <w:lvlText w:val=""/>
        <w:legacy w:legacy="1" w:legacySpace="0" w:legacyIndent="360"/>
        <w:lvlJc w:val="left"/>
        <w:pPr>
          <w:ind w:left="720" w:hanging="360"/>
        </w:pPr>
        <w:rPr>
          <w:rFonts w:hint="default" w:ascii="Symbol" w:hAnsi="Symbol"/>
        </w:rPr>
      </w:lvl>
    </w:lvlOverride>
  </w:num>
  <w:num w:numId="14">
    <w:abstractNumId w:val="2"/>
  </w:num>
  <w:num w:numId="15">
    <w:abstractNumId w:val="45"/>
  </w:num>
  <w:num w:numId="16">
    <w:abstractNumId w:val="5"/>
  </w:num>
  <w:num w:numId="17">
    <w:abstractNumId w:val="19"/>
  </w:num>
  <w:num w:numId="18">
    <w:abstractNumId w:val="17"/>
  </w:num>
  <w:num w:numId="19">
    <w:abstractNumId w:val="44"/>
  </w:num>
  <w:num w:numId="20">
    <w:abstractNumId w:val="16"/>
  </w:num>
  <w:num w:numId="21">
    <w:abstractNumId w:val="8"/>
  </w:num>
  <w:num w:numId="22">
    <w:abstractNumId w:val="42"/>
  </w:num>
  <w:num w:numId="23">
    <w:abstractNumId w:val="26"/>
  </w:num>
  <w:num w:numId="24">
    <w:abstractNumId w:val="13"/>
  </w:num>
  <w:num w:numId="25">
    <w:abstractNumId w:val="21"/>
  </w:num>
  <w:num w:numId="26">
    <w:abstractNumId w:val="15"/>
  </w:num>
  <w:num w:numId="27">
    <w:abstractNumId w:val="39"/>
  </w:num>
  <w:num w:numId="28">
    <w:abstractNumId w:val="24"/>
  </w:num>
  <w:num w:numId="29">
    <w:abstractNumId w:val="29"/>
  </w:num>
  <w:num w:numId="30">
    <w:abstractNumId w:val="38"/>
  </w:num>
  <w:num w:numId="31">
    <w:abstractNumId w:val="27"/>
  </w:num>
  <w:num w:numId="32">
    <w:abstractNumId w:val="9"/>
  </w:num>
  <w:num w:numId="33">
    <w:abstractNumId w:val="7"/>
  </w:num>
  <w:num w:numId="34">
    <w:abstractNumId w:val="14"/>
  </w:num>
  <w:num w:numId="35">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5"/>
  </w:num>
  <w:num w:numId="38">
    <w:abstractNumId w:val="34"/>
  </w:num>
  <w:num w:numId="39">
    <w:abstractNumId w:val="6"/>
  </w:num>
  <w:num w:numId="40">
    <w:abstractNumId w:val="10"/>
  </w:num>
  <w:num w:numId="41">
    <w:abstractNumId w:val="31"/>
  </w:num>
  <w:num w:numId="42">
    <w:abstractNumId w:val="12"/>
  </w:num>
  <w:num w:numId="43">
    <w:abstractNumId w:val="23"/>
  </w:num>
  <w:num w:numId="44">
    <w:abstractNumId w:val="40"/>
  </w:num>
  <w:num w:numId="45">
    <w:abstractNumId w:val="36"/>
  </w:num>
  <w:num w:numId="46">
    <w:abstractNumId w:val="4"/>
  </w:num>
  <w:num w:numId="47">
    <w:abstractNumId w:val="43"/>
  </w:num>
  <w:num w:numId="48">
    <w:abstractNumId w:val="41"/>
  </w:num>
  <w:num w:numId="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490"/>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76AF8"/>
    <w:rsid w:val="000777B3"/>
    <w:rsid w:val="00080BE5"/>
    <w:rsid w:val="00080D62"/>
    <w:rsid w:val="00082304"/>
    <w:rsid w:val="00083367"/>
    <w:rsid w:val="00084824"/>
    <w:rsid w:val="00085E66"/>
    <w:rsid w:val="000877CD"/>
    <w:rsid w:val="0009226D"/>
    <w:rsid w:val="00096B1F"/>
    <w:rsid w:val="000A350D"/>
    <w:rsid w:val="000A43EB"/>
    <w:rsid w:val="000A46B3"/>
    <w:rsid w:val="000A58C8"/>
    <w:rsid w:val="000A5A8A"/>
    <w:rsid w:val="000A7339"/>
    <w:rsid w:val="000A795A"/>
    <w:rsid w:val="000A7A4E"/>
    <w:rsid w:val="000B0E5B"/>
    <w:rsid w:val="000B1ADD"/>
    <w:rsid w:val="000B24D1"/>
    <w:rsid w:val="000B3886"/>
    <w:rsid w:val="000B6D46"/>
    <w:rsid w:val="000B76F1"/>
    <w:rsid w:val="000B7BE6"/>
    <w:rsid w:val="000C0EA6"/>
    <w:rsid w:val="000C2419"/>
    <w:rsid w:val="000C429C"/>
    <w:rsid w:val="000C764D"/>
    <w:rsid w:val="000D2D60"/>
    <w:rsid w:val="000D56AC"/>
    <w:rsid w:val="000D7BB1"/>
    <w:rsid w:val="000E60CD"/>
    <w:rsid w:val="000F45F8"/>
    <w:rsid w:val="000F5631"/>
    <w:rsid w:val="000F5D5F"/>
    <w:rsid w:val="00101251"/>
    <w:rsid w:val="001125D4"/>
    <w:rsid w:val="001149D0"/>
    <w:rsid w:val="0011658B"/>
    <w:rsid w:val="001166A5"/>
    <w:rsid w:val="001210E3"/>
    <w:rsid w:val="00124023"/>
    <w:rsid w:val="00124674"/>
    <w:rsid w:val="00130283"/>
    <w:rsid w:val="00131CA5"/>
    <w:rsid w:val="00131E29"/>
    <w:rsid w:val="00134C20"/>
    <w:rsid w:val="00135694"/>
    <w:rsid w:val="00136400"/>
    <w:rsid w:val="001373C9"/>
    <w:rsid w:val="0014683A"/>
    <w:rsid w:val="001476FA"/>
    <w:rsid w:val="0014780E"/>
    <w:rsid w:val="00150885"/>
    <w:rsid w:val="00154AC1"/>
    <w:rsid w:val="00155FC1"/>
    <w:rsid w:val="00170DD9"/>
    <w:rsid w:val="00172482"/>
    <w:rsid w:val="00172C4B"/>
    <w:rsid w:val="00173AD0"/>
    <w:rsid w:val="00176824"/>
    <w:rsid w:val="00181F9B"/>
    <w:rsid w:val="00184D89"/>
    <w:rsid w:val="001874B0"/>
    <w:rsid w:val="00192B33"/>
    <w:rsid w:val="0019355C"/>
    <w:rsid w:val="00194A5E"/>
    <w:rsid w:val="00195EA3"/>
    <w:rsid w:val="001966DD"/>
    <w:rsid w:val="0019789F"/>
    <w:rsid w:val="001A6041"/>
    <w:rsid w:val="001A7CE4"/>
    <w:rsid w:val="001B0626"/>
    <w:rsid w:val="001B0964"/>
    <w:rsid w:val="001B0F8B"/>
    <w:rsid w:val="001B54D3"/>
    <w:rsid w:val="001B5D9B"/>
    <w:rsid w:val="001C0026"/>
    <w:rsid w:val="001C167F"/>
    <w:rsid w:val="001C2725"/>
    <w:rsid w:val="001C564E"/>
    <w:rsid w:val="001D0281"/>
    <w:rsid w:val="001D0C10"/>
    <w:rsid w:val="001D6A72"/>
    <w:rsid w:val="001E0683"/>
    <w:rsid w:val="001E146F"/>
    <w:rsid w:val="001E3D49"/>
    <w:rsid w:val="001E6982"/>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57843"/>
    <w:rsid w:val="002611C4"/>
    <w:rsid w:val="00261669"/>
    <w:rsid w:val="0026201A"/>
    <w:rsid w:val="00263C55"/>
    <w:rsid w:val="00263F16"/>
    <w:rsid w:val="002675B0"/>
    <w:rsid w:val="002726F7"/>
    <w:rsid w:val="0027764E"/>
    <w:rsid w:val="00281145"/>
    <w:rsid w:val="00285BD7"/>
    <w:rsid w:val="00286700"/>
    <w:rsid w:val="00287961"/>
    <w:rsid w:val="00296610"/>
    <w:rsid w:val="00296BD6"/>
    <w:rsid w:val="002970C1"/>
    <w:rsid w:val="002A4735"/>
    <w:rsid w:val="002A6ADF"/>
    <w:rsid w:val="002A6EE7"/>
    <w:rsid w:val="002B24C0"/>
    <w:rsid w:val="002B2519"/>
    <w:rsid w:val="002B62F4"/>
    <w:rsid w:val="002B74E4"/>
    <w:rsid w:val="002C0546"/>
    <w:rsid w:val="002C2252"/>
    <w:rsid w:val="002D0596"/>
    <w:rsid w:val="002D0D63"/>
    <w:rsid w:val="002D494A"/>
    <w:rsid w:val="002D5B9E"/>
    <w:rsid w:val="002D674D"/>
    <w:rsid w:val="002E6D7D"/>
    <w:rsid w:val="002F1A05"/>
    <w:rsid w:val="002F35CD"/>
    <w:rsid w:val="002F4160"/>
    <w:rsid w:val="002F771D"/>
    <w:rsid w:val="00302210"/>
    <w:rsid w:val="00303B00"/>
    <w:rsid w:val="00303CA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5544C"/>
    <w:rsid w:val="00360BF7"/>
    <w:rsid w:val="00365FB6"/>
    <w:rsid w:val="003800E3"/>
    <w:rsid w:val="00383E1B"/>
    <w:rsid w:val="003845B3"/>
    <w:rsid w:val="00384C76"/>
    <w:rsid w:val="00386288"/>
    <w:rsid w:val="003871C8"/>
    <w:rsid w:val="00391493"/>
    <w:rsid w:val="003928EA"/>
    <w:rsid w:val="003A56D7"/>
    <w:rsid w:val="003A7240"/>
    <w:rsid w:val="003A7344"/>
    <w:rsid w:val="003B0B37"/>
    <w:rsid w:val="003B4C25"/>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45D72"/>
    <w:rsid w:val="004464BC"/>
    <w:rsid w:val="00451739"/>
    <w:rsid w:val="00452D4A"/>
    <w:rsid w:val="00457EA0"/>
    <w:rsid w:val="004631A0"/>
    <w:rsid w:val="004642E0"/>
    <w:rsid w:val="004674B0"/>
    <w:rsid w:val="004744FD"/>
    <w:rsid w:val="00476542"/>
    <w:rsid w:val="00477D69"/>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45E7"/>
    <w:rsid w:val="004E649B"/>
    <w:rsid w:val="004E72C9"/>
    <w:rsid w:val="004F2CB5"/>
    <w:rsid w:val="004F6818"/>
    <w:rsid w:val="004F7E20"/>
    <w:rsid w:val="00502F3B"/>
    <w:rsid w:val="005050A3"/>
    <w:rsid w:val="00511630"/>
    <w:rsid w:val="00514ED8"/>
    <w:rsid w:val="00515549"/>
    <w:rsid w:val="00515AF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3B9C"/>
    <w:rsid w:val="005B44BD"/>
    <w:rsid w:val="005B7F84"/>
    <w:rsid w:val="005C09E9"/>
    <w:rsid w:val="005C178B"/>
    <w:rsid w:val="005C39C7"/>
    <w:rsid w:val="005D0D75"/>
    <w:rsid w:val="005D2C96"/>
    <w:rsid w:val="005D3052"/>
    <w:rsid w:val="005D6007"/>
    <w:rsid w:val="005E0C25"/>
    <w:rsid w:val="005F5C34"/>
    <w:rsid w:val="0060606A"/>
    <w:rsid w:val="00607531"/>
    <w:rsid w:val="006075D1"/>
    <w:rsid w:val="00612D7E"/>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28A3"/>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0045"/>
    <w:rsid w:val="006C76B1"/>
    <w:rsid w:val="006C7983"/>
    <w:rsid w:val="006D0AEF"/>
    <w:rsid w:val="006D3A4A"/>
    <w:rsid w:val="006D40D5"/>
    <w:rsid w:val="006D4716"/>
    <w:rsid w:val="006E03FE"/>
    <w:rsid w:val="006E060B"/>
    <w:rsid w:val="006E40B9"/>
    <w:rsid w:val="006E6C27"/>
    <w:rsid w:val="006F452B"/>
    <w:rsid w:val="00701C2B"/>
    <w:rsid w:val="00704BC9"/>
    <w:rsid w:val="0070517C"/>
    <w:rsid w:val="007079D1"/>
    <w:rsid w:val="00707F9D"/>
    <w:rsid w:val="00711BA8"/>
    <w:rsid w:val="00713B50"/>
    <w:rsid w:val="00722179"/>
    <w:rsid w:val="0073521F"/>
    <w:rsid w:val="00736302"/>
    <w:rsid w:val="00737B8C"/>
    <w:rsid w:val="00741B03"/>
    <w:rsid w:val="007434E6"/>
    <w:rsid w:val="007440F2"/>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92A01"/>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680F"/>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01A9"/>
    <w:rsid w:val="00934FA5"/>
    <w:rsid w:val="009361B4"/>
    <w:rsid w:val="009367DD"/>
    <w:rsid w:val="00937B02"/>
    <w:rsid w:val="00941477"/>
    <w:rsid w:val="0094328D"/>
    <w:rsid w:val="0094423A"/>
    <w:rsid w:val="0094557F"/>
    <w:rsid w:val="009457D7"/>
    <w:rsid w:val="00945D51"/>
    <w:rsid w:val="0096063B"/>
    <w:rsid w:val="00963683"/>
    <w:rsid w:val="00965898"/>
    <w:rsid w:val="00966F25"/>
    <w:rsid w:val="00972250"/>
    <w:rsid w:val="00977770"/>
    <w:rsid w:val="00977FFC"/>
    <w:rsid w:val="00980DF9"/>
    <w:rsid w:val="0098383A"/>
    <w:rsid w:val="009843C9"/>
    <w:rsid w:val="009877A2"/>
    <w:rsid w:val="009877C1"/>
    <w:rsid w:val="00992DE8"/>
    <w:rsid w:val="00993F28"/>
    <w:rsid w:val="00997129"/>
    <w:rsid w:val="00997C37"/>
    <w:rsid w:val="00997DEA"/>
    <w:rsid w:val="009A0AE3"/>
    <w:rsid w:val="009A5D88"/>
    <w:rsid w:val="009B21CB"/>
    <w:rsid w:val="009B605C"/>
    <w:rsid w:val="009C357F"/>
    <w:rsid w:val="009C3F11"/>
    <w:rsid w:val="009C5691"/>
    <w:rsid w:val="009C58C9"/>
    <w:rsid w:val="009D3D64"/>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670E"/>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47C"/>
    <w:rsid w:val="00AB6D4C"/>
    <w:rsid w:val="00AC5C10"/>
    <w:rsid w:val="00AD1C32"/>
    <w:rsid w:val="00AD1DED"/>
    <w:rsid w:val="00AE4B54"/>
    <w:rsid w:val="00AE5634"/>
    <w:rsid w:val="00AE7303"/>
    <w:rsid w:val="00AF41EE"/>
    <w:rsid w:val="00AF47F6"/>
    <w:rsid w:val="00AF6AB4"/>
    <w:rsid w:val="00AF7683"/>
    <w:rsid w:val="00B00047"/>
    <w:rsid w:val="00B133A5"/>
    <w:rsid w:val="00B13422"/>
    <w:rsid w:val="00B168ED"/>
    <w:rsid w:val="00B215D5"/>
    <w:rsid w:val="00B259EF"/>
    <w:rsid w:val="00B25A1B"/>
    <w:rsid w:val="00B269F6"/>
    <w:rsid w:val="00B31273"/>
    <w:rsid w:val="00B34339"/>
    <w:rsid w:val="00B42B86"/>
    <w:rsid w:val="00B45027"/>
    <w:rsid w:val="00B50902"/>
    <w:rsid w:val="00B52ADC"/>
    <w:rsid w:val="00B5408F"/>
    <w:rsid w:val="00B55475"/>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32C9"/>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D7DA6"/>
    <w:rsid w:val="00BE18FF"/>
    <w:rsid w:val="00BE5219"/>
    <w:rsid w:val="00BE5393"/>
    <w:rsid w:val="00BE5CDA"/>
    <w:rsid w:val="00BE7AA1"/>
    <w:rsid w:val="00BF222A"/>
    <w:rsid w:val="00BF4E72"/>
    <w:rsid w:val="00BF6F48"/>
    <w:rsid w:val="00BF7712"/>
    <w:rsid w:val="00C00D69"/>
    <w:rsid w:val="00C01637"/>
    <w:rsid w:val="00C04658"/>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33F"/>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2F00"/>
    <w:rsid w:val="00DD59AC"/>
    <w:rsid w:val="00DE025B"/>
    <w:rsid w:val="00DE11CB"/>
    <w:rsid w:val="00DE4921"/>
    <w:rsid w:val="00DE7CB2"/>
    <w:rsid w:val="00DF4766"/>
    <w:rsid w:val="00DF6BAD"/>
    <w:rsid w:val="00E00F5B"/>
    <w:rsid w:val="00E0532B"/>
    <w:rsid w:val="00E05AAD"/>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1BB"/>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1604"/>
    <w:rsid w:val="00F62336"/>
    <w:rsid w:val="00F671CD"/>
    <w:rsid w:val="00F6777A"/>
    <w:rsid w:val="00F713B3"/>
    <w:rsid w:val="00F716B6"/>
    <w:rsid w:val="00F77436"/>
    <w:rsid w:val="00F77F23"/>
    <w:rsid w:val="00F80360"/>
    <w:rsid w:val="00F8127B"/>
    <w:rsid w:val="00F82F0C"/>
    <w:rsid w:val="00F83BA8"/>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2170"/>
    <w:rsid w:val="00FC6A34"/>
    <w:rsid w:val="00FD090E"/>
    <w:rsid w:val="00FD19B6"/>
    <w:rsid w:val="00FE1687"/>
    <w:rsid w:val="00FE4186"/>
    <w:rsid w:val="00FE58A6"/>
    <w:rsid w:val="00FE782B"/>
    <w:rsid w:val="00FF08E7"/>
    <w:rsid w:val="00FF5C65"/>
    <w:rsid w:val="02CF7E9A"/>
    <w:rsid w:val="039C38F7"/>
    <w:rsid w:val="05506C12"/>
    <w:rsid w:val="05A1EDAB"/>
    <w:rsid w:val="05EDC5C8"/>
    <w:rsid w:val="07EAD328"/>
    <w:rsid w:val="08061714"/>
    <w:rsid w:val="0CB7495E"/>
    <w:rsid w:val="0D8A879A"/>
    <w:rsid w:val="0E4CBBCC"/>
    <w:rsid w:val="0E6D624F"/>
    <w:rsid w:val="0FAA85AA"/>
    <w:rsid w:val="1082503A"/>
    <w:rsid w:val="1316BD84"/>
    <w:rsid w:val="154B401A"/>
    <w:rsid w:val="166BF83F"/>
    <w:rsid w:val="17FB6078"/>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8B134EB"/>
    <w:rsid w:val="2A324F0F"/>
    <w:rsid w:val="2B67592D"/>
    <w:rsid w:val="2B6DEFE6"/>
    <w:rsid w:val="2D8620C8"/>
    <w:rsid w:val="2DF26D07"/>
    <w:rsid w:val="2E3CB368"/>
    <w:rsid w:val="2EDE6138"/>
    <w:rsid w:val="300398EA"/>
    <w:rsid w:val="30A80FD2"/>
    <w:rsid w:val="311466DB"/>
    <w:rsid w:val="32A68449"/>
    <w:rsid w:val="33FF801E"/>
    <w:rsid w:val="345EF6CE"/>
    <w:rsid w:val="346E749F"/>
    <w:rsid w:val="3521758B"/>
    <w:rsid w:val="36F5F560"/>
    <w:rsid w:val="37578E73"/>
    <w:rsid w:val="37D363EC"/>
    <w:rsid w:val="393E5B7F"/>
    <w:rsid w:val="3A14DC2A"/>
    <w:rsid w:val="3A6DF639"/>
    <w:rsid w:val="3B1F55A0"/>
    <w:rsid w:val="3CD8362E"/>
    <w:rsid w:val="3D650FA6"/>
    <w:rsid w:val="3ECDE16F"/>
    <w:rsid w:val="3F78D009"/>
    <w:rsid w:val="41B32F35"/>
    <w:rsid w:val="422504B8"/>
    <w:rsid w:val="4239F2FE"/>
    <w:rsid w:val="440F36C8"/>
    <w:rsid w:val="452FE144"/>
    <w:rsid w:val="45EE25D4"/>
    <w:rsid w:val="469A422B"/>
    <w:rsid w:val="47793CAB"/>
    <w:rsid w:val="47B0A386"/>
    <w:rsid w:val="48E5BBEE"/>
    <w:rsid w:val="48EF0B89"/>
    <w:rsid w:val="495146D9"/>
    <w:rsid w:val="49867367"/>
    <w:rsid w:val="49B7FB6A"/>
    <w:rsid w:val="4A108E32"/>
    <w:rsid w:val="4A950563"/>
    <w:rsid w:val="4BB81408"/>
    <w:rsid w:val="4C67F9C4"/>
    <w:rsid w:val="4C6BD510"/>
    <w:rsid w:val="4D1B3BB6"/>
    <w:rsid w:val="4D785988"/>
    <w:rsid w:val="50B1ED43"/>
    <w:rsid w:val="52B33FAE"/>
    <w:rsid w:val="5373CD02"/>
    <w:rsid w:val="53AC1462"/>
    <w:rsid w:val="540BA587"/>
    <w:rsid w:val="54333AFD"/>
    <w:rsid w:val="544FFCAE"/>
    <w:rsid w:val="547C9589"/>
    <w:rsid w:val="54EFFAF3"/>
    <w:rsid w:val="555E4230"/>
    <w:rsid w:val="5801F07B"/>
    <w:rsid w:val="59138AFD"/>
    <w:rsid w:val="5A061A44"/>
    <w:rsid w:val="5A14CA21"/>
    <w:rsid w:val="5AF6793F"/>
    <w:rsid w:val="60230E83"/>
    <w:rsid w:val="60DC33D4"/>
    <w:rsid w:val="61B8A065"/>
    <w:rsid w:val="6253EE10"/>
    <w:rsid w:val="62E04169"/>
    <w:rsid w:val="64760C3B"/>
    <w:rsid w:val="6685E525"/>
    <w:rsid w:val="671CE2C0"/>
    <w:rsid w:val="6809EACD"/>
    <w:rsid w:val="69C10724"/>
    <w:rsid w:val="69F237D0"/>
    <w:rsid w:val="6C72A08B"/>
    <w:rsid w:val="6CD9BA60"/>
    <w:rsid w:val="6DD7B40A"/>
    <w:rsid w:val="6F2B664E"/>
    <w:rsid w:val="6F5707AA"/>
    <w:rsid w:val="6F8556A1"/>
    <w:rsid w:val="70840341"/>
    <w:rsid w:val="70B10F78"/>
    <w:rsid w:val="71C11D7D"/>
    <w:rsid w:val="71E637D6"/>
    <w:rsid w:val="7248F677"/>
    <w:rsid w:val="72D2A33C"/>
    <w:rsid w:val="72E4D497"/>
    <w:rsid w:val="7342A89F"/>
    <w:rsid w:val="73E0B6E6"/>
    <w:rsid w:val="77B2B495"/>
    <w:rsid w:val="7A11C011"/>
    <w:rsid w:val="7DE98A06"/>
    <w:rsid w:val="7EE4BB61"/>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tabs>
        <w:tab w:val="num" w:pos="720"/>
      </w:tabs>
      <w:ind w:left="720" w:hanging="360"/>
      <w:outlineLvl w:val="1"/>
    </w:pPr>
    <w:rPr>
      <w:sz w:val="20"/>
    </w:rPr>
  </w:style>
  <w:style w:type="paragraph" w:styleId="Heading3">
    <w:name w:val="heading 3"/>
    <w:basedOn w:val="Heading1"/>
    <w:next w:val="Normal"/>
    <w:qFormat/>
    <w:pPr>
      <w:outlineLvl w:val="2"/>
    </w:pPr>
    <w:rPr>
      <w:b w:val="0"/>
      <w:i/>
      <w:sz w:val="20"/>
    </w:rPr>
  </w:style>
  <w:style w:type="paragraph" w:styleId="Heading4">
    <w:name w:val="heading 4"/>
    <w:basedOn w:val="Heading1"/>
    <w:next w:val="Normal"/>
    <w:qFormat/>
    <w:pPr>
      <w:outlineLvl w:val="3"/>
    </w:pPr>
    <w:rPr>
      <w:b w:val="0"/>
      <w:sz w:val="20"/>
    </w:rPr>
  </w:style>
  <w:style w:type="paragraph" w:styleId="Heading5">
    <w:name w:val="heading 5"/>
    <w:basedOn w:val="Normal"/>
    <w:next w:val="Normal"/>
    <w:qFormat/>
    <w:pPr>
      <w:spacing w:before="240" w:after="60"/>
      <w:ind w:left="2880"/>
      <w:outlineLvl w:val="4"/>
    </w:pPr>
    <w:rPr>
      <w:sz w:val="22"/>
    </w:rPr>
  </w:style>
  <w:style w:type="paragraph" w:styleId="Heading6">
    <w:name w:val="heading 6"/>
    <w:basedOn w:val="Normal"/>
    <w:next w:val="Normal"/>
    <w:qFormat/>
    <w:pPr>
      <w:spacing w:before="240" w:after="60"/>
      <w:ind w:left="2880"/>
      <w:outlineLvl w:val="5"/>
    </w:pPr>
    <w:rPr>
      <w:i/>
      <w:sz w:val="22"/>
    </w:rPr>
  </w:style>
  <w:style w:type="paragraph" w:styleId="Heading7">
    <w:name w:val="heading 7"/>
    <w:basedOn w:val="Normal"/>
    <w:next w:val="Normal"/>
    <w:qFormat/>
    <w:pPr>
      <w:spacing w:before="240" w:after="60"/>
      <w:ind w:left="2880"/>
      <w:outlineLvl w:val="6"/>
    </w:pPr>
  </w:style>
  <w:style w:type="paragraph" w:styleId="Heading8">
    <w:name w:val="heading 8"/>
    <w:basedOn w:val="Normal"/>
    <w:next w:val="Normal"/>
    <w:qFormat/>
    <w:pPr>
      <w:spacing w:before="240" w:after="60"/>
      <w:ind w:left="2880"/>
      <w:outlineLvl w:val="7"/>
    </w:pPr>
    <w:rPr>
      <w:i/>
    </w:rPr>
  </w:style>
  <w:style w:type="paragraph" w:styleId="Heading9">
    <w:name w:val="heading 9"/>
    <w:basedOn w:val="Normal"/>
    <w:next w:val="Normal"/>
    <w:qFormat/>
    <w:p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settings" Target="settings.xml" Id="rId3" /><Relationship Type="http://schemas.openxmlformats.org/officeDocument/2006/relationships/hyperlink" Target="https://bitbucket.org/itc303teampharmacon/pharmacy_app/src/master/documents/User%20Manual/UserManual.pdf" TargetMode="External"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iteration_plan_tpl.dot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Iteration Plan</dc:title>
  <dc:subject>&lt;Project Name&gt;</dc:subject>
  <dc:creator>James Tulip</dc:creator>
  <keywords/>
  <dc:description/>
  <lastModifiedBy>Beau W Johnson</lastModifiedBy>
  <revision>43</revision>
  <lastPrinted>1899-12-31T14:00:00.0000000Z</lastPrinted>
  <dcterms:created xsi:type="dcterms:W3CDTF">2018-09-17T07:58:00.0000000Z</dcterms:created>
  <dcterms:modified xsi:type="dcterms:W3CDTF">2018-09-24T10:58:48.4804506Z</dcterms:modified>
</coreProperties>
</file>