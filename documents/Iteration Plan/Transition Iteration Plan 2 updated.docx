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522D00" w14:textId="31701018" w:rsidR="003C7438" w:rsidRDefault="00CF0A4E">
      <w:pPr>
        <w:pStyle w:val="Title"/>
      </w:pPr>
      <w:bookmarkStart w:id="0" w:name="_GoBack"/>
      <w:bookmarkEnd w:id="0"/>
      <w:r>
        <w:t xml:space="preserve">Transition </w:t>
      </w:r>
      <w:r w:rsidR="004B24D3">
        <w:fldChar w:fldCharType="begin"/>
      </w:r>
      <w:r w:rsidR="004B24D3">
        <w:instrText xml:space="preserve"> TITLE  \* MERGEFORMAT </w:instrText>
      </w:r>
      <w:r w:rsidR="004B24D3">
        <w:fldChar w:fldCharType="separate"/>
      </w:r>
      <w:r w:rsidR="00FA2BB5">
        <w:t>Iteration Plan</w:t>
      </w:r>
      <w:r w:rsidR="004B24D3">
        <w:fldChar w:fldCharType="end"/>
      </w:r>
      <w:r w:rsidR="00BF3E6A">
        <w:t xml:space="preserve"> 2</w:t>
      </w:r>
      <w:r w:rsidR="4239F2FE">
        <w:t xml:space="preserve"> </w:t>
      </w:r>
    </w:p>
    <w:p w14:paraId="71522D03" w14:textId="5F724DE6" w:rsidR="003C7438" w:rsidRPr="008A4D87" w:rsidRDefault="6F8556A1" w:rsidP="30A80FD2">
      <w:pPr>
        <w:pStyle w:val="Heading1"/>
      </w:pPr>
      <w:r>
        <w:t>1.  Key milestones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14:paraId="71522D06" w14:textId="77777777" w:rsidTr="4239F2FE">
        <w:tc>
          <w:tcPr>
            <w:tcW w:w="4608" w:type="dxa"/>
          </w:tcPr>
          <w:p w14:paraId="71522D04" w14:textId="77777777" w:rsidR="003C7438" w:rsidRPr="00B7002B" w:rsidRDefault="6F8556A1" w:rsidP="6F8556A1">
            <w:pPr>
              <w:rPr>
                <w:rFonts w:ascii="Arial" w:eastAsia="Arial" w:hAnsi="Arial" w:cs="Arial"/>
                <w:b/>
                <w:bCs/>
              </w:rPr>
            </w:pPr>
            <w:bookmarkStart w:id="1" w:name="OLE_LINK1"/>
            <w:r w:rsidRPr="6F8556A1">
              <w:rPr>
                <w:rFonts w:ascii="Arial" w:eastAsia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14:paraId="71522D05" w14:textId="77777777" w:rsidR="003C7438" w:rsidRPr="00B7002B" w:rsidRDefault="6F8556A1" w:rsidP="6F8556A1">
            <w:pPr>
              <w:rPr>
                <w:rFonts w:ascii="Arial" w:eastAsia="Arial" w:hAnsi="Arial" w:cs="Arial"/>
                <w:b/>
                <w:bCs/>
              </w:rPr>
            </w:pPr>
            <w:r w:rsidRPr="6F8556A1">
              <w:rPr>
                <w:rFonts w:ascii="Arial" w:eastAsia="Arial" w:hAnsi="Arial" w:cs="Arial"/>
                <w:b/>
                <w:bCs/>
              </w:rPr>
              <w:t>Date</w:t>
            </w:r>
          </w:p>
        </w:tc>
      </w:tr>
      <w:tr w:rsidR="003C7438" w14:paraId="71522D09" w14:textId="77777777" w:rsidTr="4239F2FE">
        <w:tc>
          <w:tcPr>
            <w:tcW w:w="4608" w:type="dxa"/>
          </w:tcPr>
          <w:p w14:paraId="71522D07" w14:textId="28424351" w:rsidR="003C7438" w:rsidRDefault="6F8556A1">
            <w:r>
              <w:t>Iteration start</w:t>
            </w:r>
          </w:p>
        </w:tc>
        <w:tc>
          <w:tcPr>
            <w:tcW w:w="1872" w:type="dxa"/>
          </w:tcPr>
          <w:p w14:paraId="71522D08" w14:textId="3E4E8C4C" w:rsidR="003C7438" w:rsidRDefault="00BF3E6A" w:rsidP="00CF0A4E">
            <w:r>
              <w:t>28/09</w:t>
            </w:r>
            <w:r w:rsidR="4239F2FE">
              <w:t>/2018</w:t>
            </w:r>
          </w:p>
        </w:tc>
      </w:tr>
      <w:tr w:rsidR="003C7438" w14:paraId="71522D0F" w14:textId="77777777" w:rsidTr="4239F2FE">
        <w:tc>
          <w:tcPr>
            <w:tcW w:w="4608" w:type="dxa"/>
          </w:tcPr>
          <w:p w14:paraId="71522D0D" w14:textId="77777777" w:rsidR="003C7438" w:rsidRDefault="6F8556A1">
            <w:r>
              <w:t>Team Meeting</w:t>
            </w:r>
          </w:p>
        </w:tc>
        <w:tc>
          <w:tcPr>
            <w:tcW w:w="1872" w:type="dxa"/>
          </w:tcPr>
          <w:p w14:paraId="71522D0E" w14:textId="55D74D57" w:rsidR="003C7438" w:rsidRDefault="00BF3E6A">
            <w:r>
              <w:t>1/10</w:t>
            </w:r>
            <w:r w:rsidR="4239F2FE">
              <w:t>/2018</w:t>
            </w:r>
          </w:p>
        </w:tc>
      </w:tr>
      <w:tr w:rsidR="00CF0A4E" w14:paraId="71522D12" w14:textId="77777777" w:rsidTr="4239F2FE">
        <w:tc>
          <w:tcPr>
            <w:tcW w:w="4608" w:type="dxa"/>
          </w:tcPr>
          <w:p w14:paraId="71522D10" w14:textId="5A70A942" w:rsidR="00CF0A4E" w:rsidRDefault="6F8556A1">
            <w:r>
              <w:t>Iteration Meeting with Jim</w:t>
            </w:r>
          </w:p>
        </w:tc>
        <w:tc>
          <w:tcPr>
            <w:tcW w:w="1872" w:type="dxa"/>
          </w:tcPr>
          <w:p w14:paraId="71522D11" w14:textId="05E695BD" w:rsidR="00CF0A4E" w:rsidRDefault="4239F2FE">
            <w:r>
              <w:t>3/10/2018</w:t>
            </w:r>
          </w:p>
        </w:tc>
      </w:tr>
      <w:tr w:rsidR="00CF0A4E" w14:paraId="71522D15" w14:textId="77777777" w:rsidTr="4239F2FE">
        <w:tc>
          <w:tcPr>
            <w:tcW w:w="4608" w:type="dxa"/>
          </w:tcPr>
          <w:p w14:paraId="71522D13" w14:textId="0044B7C4" w:rsidR="00CF0A4E" w:rsidRDefault="6F8556A1">
            <w:r>
              <w:t>Team Meeting 2</w:t>
            </w:r>
          </w:p>
        </w:tc>
        <w:tc>
          <w:tcPr>
            <w:tcW w:w="1872" w:type="dxa"/>
          </w:tcPr>
          <w:p w14:paraId="71522D14" w14:textId="64C8689F" w:rsidR="00CF0A4E" w:rsidRDefault="00CF0A4E"/>
        </w:tc>
      </w:tr>
      <w:tr w:rsidR="00FB38BC" w14:paraId="5A0128F8" w14:textId="77777777" w:rsidTr="4239F2FE">
        <w:tc>
          <w:tcPr>
            <w:tcW w:w="4608" w:type="dxa"/>
          </w:tcPr>
          <w:p w14:paraId="43EA6EF7" w14:textId="4C769F13" w:rsidR="00FB38BC" w:rsidRDefault="6F8556A1">
            <w:r>
              <w:t>Team Meeting 3</w:t>
            </w:r>
          </w:p>
        </w:tc>
        <w:tc>
          <w:tcPr>
            <w:tcW w:w="1872" w:type="dxa"/>
          </w:tcPr>
          <w:p w14:paraId="13AFCABB" w14:textId="1E461BDC" w:rsidR="00FB38BC" w:rsidRDefault="00FB38BC"/>
        </w:tc>
      </w:tr>
      <w:tr w:rsidR="003C7438" w14:paraId="71522D18" w14:textId="77777777" w:rsidTr="4239F2FE">
        <w:tc>
          <w:tcPr>
            <w:tcW w:w="4608" w:type="dxa"/>
          </w:tcPr>
          <w:p w14:paraId="71522D16" w14:textId="1350C0DE" w:rsidR="003C7438" w:rsidRDefault="6F8556A1">
            <w:r>
              <w:t>Iteration stop</w:t>
            </w:r>
          </w:p>
        </w:tc>
        <w:tc>
          <w:tcPr>
            <w:tcW w:w="1872" w:type="dxa"/>
          </w:tcPr>
          <w:p w14:paraId="71522D17" w14:textId="0CDBA599" w:rsidR="003C7438" w:rsidRDefault="00BF3E6A">
            <w:r>
              <w:t>11/10</w:t>
            </w:r>
            <w:r w:rsidR="4239F2FE">
              <w:t>/2018</w:t>
            </w:r>
          </w:p>
        </w:tc>
      </w:tr>
      <w:bookmarkEnd w:id="1"/>
    </w:tbl>
    <w:p w14:paraId="71522D19" w14:textId="77777777" w:rsidR="003C7438" w:rsidRDefault="003C7438">
      <w:pPr>
        <w:pStyle w:val="BodyText"/>
        <w:ind w:left="0"/>
      </w:pPr>
    </w:p>
    <w:p w14:paraId="71522D1C" w14:textId="732085F8" w:rsidR="00B62EF7" w:rsidRPr="00181F9B" w:rsidRDefault="6F8556A1" w:rsidP="00181F9B">
      <w:pPr>
        <w:pStyle w:val="Heading1"/>
        <w:rPr>
          <w:b w:val="0"/>
        </w:rPr>
      </w:pPr>
      <w:r>
        <w:t>2.  High-level objectives</w:t>
      </w:r>
    </w:p>
    <w:p w14:paraId="326D6488" w14:textId="43A2AB20" w:rsidR="006D40D5" w:rsidRDefault="4239F2FE" w:rsidP="393E5B7F">
      <w:pPr>
        <w:pStyle w:val="ListParagraph"/>
        <w:widowControl/>
        <w:numPr>
          <w:ilvl w:val="0"/>
          <w:numId w:val="49"/>
        </w:numPr>
        <w:spacing w:before="100" w:after="200" w:line="240" w:lineRule="auto"/>
      </w:pPr>
      <w:r>
        <w:t xml:space="preserve">Complete </w:t>
      </w:r>
      <w:r w:rsidR="00BF3E6A">
        <w:t>fixing identified issues discovered during Iteration Plan 1</w:t>
      </w:r>
      <w:r>
        <w:t>.</w:t>
      </w:r>
    </w:p>
    <w:p w14:paraId="43EC8D19" w14:textId="76B6BC22" w:rsidR="3A14DC2A" w:rsidRDefault="4239F2FE" w:rsidP="393E5B7F">
      <w:pPr>
        <w:pStyle w:val="ListParagraph"/>
        <w:numPr>
          <w:ilvl w:val="0"/>
          <w:numId w:val="49"/>
        </w:numPr>
        <w:spacing w:before="100" w:line="240" w:lineRule="auto"/>
      </w:pPr>
      <w:r>
        <w:t xml:space="preserve">Update </w:t>
      </w:r>
      <w:r w:rsidR="00BF3E6A">
        <w:t>all documentation to reflect current project.</w:t>
      </w:r>
    </w:p>
    <w:p w14:paraId="71522D1F" w14:textId="6A662B7E" w:rsidR="00CF0A4E" w:rsidRDefault="00CF0A4E" w:rsidP="6F8556A1">
      <w:pPr>
        <w:rPr>
          <w:color w:val="0000FF"/>
        </w:rPr>
      </w:pPr>
    </w:p>
    <w:p w14:paraId="5C6780A1" w14:textId="79B6B167" w:rsidR="00AB647C" w:rsidRPr="00AB647C" w:rsidRDefault="4239F2FE" w:rsidP="00AB647C">
      <w:pPr>
        <w:pStyle w:val="Heading1"/>
        <w:numPr>
          <w:ilvl w:val="0"/>
          <w:numId w:val="49"/>
        </w:numPr>
      </w:pPr>
      <w:r>
        <w:t>Evaluation criteria</w:t>
      </w:r>
    </w:p>
    <w:p w14:paraId="6455367D" w14:textId="60894B5B" w:rsidR="4239F2FE" w:rsidRDefault="00BF3E6A" w:rsidP="6809EACD">
      <w:pPr>
        <w:pStyle w:val="ListParagraph"/>
        <w:numPr>
          <w:ilvl w:val="0"/>
          <w:numId w:val="7"/>
        </w:numPr>
        <w:spacing w:line="240" w:lineRule="auto"/>
      </w:pPr>
      <w:r>
        <w:t>All issues found are resolved</w:t>
      </w:r>
    </w:p>
    <w:p w14:paraId="66744033" w14:textId="189D41D5" w:rsidR="00BB12E4" w:rsidRDefault="00BF3E6A" w:rsidP="6809EACD">
      <w:pPr>
        <w:pStyle w:val="ListParagraph"/>
        <w:numPr>
          <w:ilvl w:val="0"/>
          <w:numId w:val="7"/>
        </w:numPr>
        <w:spacing w:line="240" w:lineRule="auto"/>
      </w:pPr>
      <w:r>
        <w:t>Documentation is completed</w:t>
      </w:r>
    </w:p>
    <w:p w14:paraId="05531972" w14:textId="77777777" w:rsidR="00BB12E4" w:rsidRDefault="00BB12E4" w:rsidP="671CE2C0">
      <w:pPr>
        <w:rPr>
          <w:color w:val="0000FF"/>
        </w:rPr>
      </w:pPr>
    </w:p>
    <w:p w14:paraId="122A458F" w14:textId="77777777" w:rsidR="00BB12E4" w:rsidRPr="00B7002B" w:rsidRDefault="00BB12E4" w:rsidP="671CE2C0">
      <w:pPr>
        <w:rPr>
          <w:color w:val="0000FF"/>
        </w:rPr>
      </w:pPr>
    </w:p>
    <w:p w14:paraId="71522D26" w14:textId="75DD9E3C" w:rsidR="00A15332" w:rsidRPr="00A15332" w:rsidRDefault="6F8556A1" w:rsidP="00B7002B">
      <w:pPr>
        <w:pStyle w:val="Heading1"/>
      </w:pPr>
      <w:r>
        <w:t>4.  Work Item assignments</w:t>
      </w:r>
    </w:p>
    <w:p w14:paraId="74E03AB6" w14:textId="2FD5265F" w:rsidR="00F96BB0" w:rsidRPr="00FA5687" w:rsidRDefault="6F8556A1" w:rsidP="6F8556A1">
      <w:pPr>
        <w:pStyle w:val="BodyText"/>
        <w:ind w:left="0"/>
        <w:rPr>
          <w:sz w:val="16"/>
          <w:szCs w:val="16"/>
        </w:rPr>
      </w:pPr>
      <w:r>
        <w:t>The following Work Items will be addressed in this iteration:</w:t>
      </w:r>
    </w:p>
    <w:tbl>
      <w:tblPr>
        <w:tblW w:w="10679" w:type="dxa"/>
        <w:tblInd w:w="-74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152"/>
        <w:gridCol w:w="2409"/>
        <w:gridCol w:w="1559"/>
        <w:gridCol w:w="1276"/>
        <w:gridCol w:w="850"/>
        <w:gridCol w:w="868"/>
        <w:gridCol w:w="855"/>
      </w:tblGrid>
      <w:tr w:rsidR="00977FFC" w:rsidRPr="009D6937" w14:paraId="71522D31" w14:textId="77777777" w:rsidTr="5D54A0AD">
        <w:trPr>
          <w:trHeight w:val="728"/>
        </w:trPr>
        <w:tc>
          <w:tcPr>
            <w:tcW w:w="710" w:type="dxa"/>
            <w:shd w:val="clear" w:color="auto" w:fill="D9D9D9" w:themeFill="background1" w:themeFillShade="D9"/>
          </w:tcPr>
          <w:p w14:paraId="71522D29" w14:textId="77777777" w:rsidR="00977FFC" w:rsidRPr="008A4D87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152" w:type="dxa"/>
            <w:shd w:val="clear" w:color="auto" w:fill="D9D9D9" w:themeFill="background1" w:themeFillShade="D9"/>
          </w:tcPr>
          <w:p w14:paraId="71522D2A" w14:textId="77777777" w:rsidR="00977FFC" w:rsidRPr="008A4D87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14:paraId="71522D2B" w14:textId="77777777" w:rsidR="00977FFC" w:rsidRPr="008A4D87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1522D2C" w14:textId="77777777" w:rsidR="00977FFC" w:rsidRPr="008A4D87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1522D2D" w14:textId="77777777" w:rsidR="00977FFC" w:rsidRPr="008A4D87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71522D2E" w14:textId="77777777" w:rsidR="00977FFC" w:rsidRPr="008A4D87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868" w:type="dxa"/>
            <w:shd w:val="clear" w:color="auto" w:fill="D9D9D9" w:themeFill="background1" w:themeFillShade="D9"/>
          </w:tcPr>
          <w:p w14:paraId="71522D2F" w14:textId="77777777" w:rsidR="00977FFC" w:rsidRPr="008A4D87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855" w:type="dxa"/>
            <w:shd w:val="clear" w:color="auto" w:fill="D9D9D9" w:themeFill="background1" w:themeFillShade="D9"/>
          </w:tcPr>
          <w:p w14:paraId="71522D30" w14:textId="77777777" w:rsidR="00977FFC" w:rsidRPr="008A4D87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B620D9" w14:paraId="0FC5C812" w14:textId="77777777" w:rsidTr="5D54A0AD">
        <w:trPr>
          <w:trHeight w:val="255"/>
        </w:trPr>
        <w:tc>
          <w:tcPr>
            <w:tcW w:w="710" w:type="dxa"/>
          </w:tcPr>
          <w:p w14:paraId="247E2AF1" w14:textId="38516D9D" w:rsidR="00B620D9" w:rsidRDefault="4239F2FE" w:rsidP="4239F2FE">
            <w:pPr>
              <w:rPr>
                <w:lang w:eastAsia="ja-JP"/>
              </w:rPr>
            </w:pPr>
            <w:r w:rsidRPr="4239F2FE">
              <w:rPr>
                <w:lang w:eastAsia="ja-JP"/>
              </w:rPr>
              <w:t>4.1</w:t>
            </w:r>
          </w:p>
        </w:tc>
        <w:tc>
          <w:tcPr>
            <w:tcW w:w="2152" w:type="dxa"/>
            <w:shd w:val="clear" w:color="auto" w:fill="auto"/>
            <w:noWrap/>
          </w:tcPr>
          <w:p w14:paraId="78ECBAF1" w14:textId="0FA3E5A6" w:rsidR="00B620D9" w:rsidRDefault="2893952C" w:rsidP="00B620D9">
            <w:r>
              <w:t>Manage Medication Type</w:t>
            </w:r>
          </w:p>
        </w:tc>
        <w:tc>
          <w:tcPr>
            <w:tcW w:w="2409" w:type="dxa"/>
          </w:tcPr>
          <w:p w14:paraId="3EA18867" w14:textId="05891215" w:rsidR="00B620D9" w:rsidRDefault="2893952C" w:rsidP="00B620D9">
            <w:r>
              <w:t xml:space="preserve">Ability to add a medication type  </w:t>
            </w:r>
          </w:p>
        </w:tc>
        <w:tc>
          <w:tcPr>
            <w:tcW w:w="1559" w:type="dxa"/>
            <w:shd w:val="clear" w:color="auto" w:fill="auto"/>
            <w:noWrap/>
          </w:tcPr>
          <w:p w14:paraId="61F6A58E" w14:textId="7DB12A90" w:rsidR="00BF3E6A" w:rsidRDefault="4239F2FE" w:rsidP="4239F2FE">
            <w:r>
              <w:t>Incomplete</w:t>
            </w:r>
          </w:p>
          <w:p w14:paraId="10BAC8F5" w14:textId="77777777" w:rsidR="00B620D9" w:rsidRPr="00BF3E6A" w:rsidRDefault="00B620D9" w:rsidP="00BF3E6A"/>
        </w:tc>
        <w:tc>
          <w:tcPr>
            <w:tcW w:w="1276" w:type="dxa"/>
            <w:shd w:val="clear" w:color="auto" w:fill="auto"/>
            <w:noWrap/>
          </w:tcPr>
          <w:p w14:paraId="11A30201" w14:textId="4BB0D5EF" w:rsidR="00B620D9" w:rsidRDefault="4239F2FE" w:rsidP="00B620D9">
            <w:r>
              <w:t>Ryan</w:t>
            </w:r>
          </w:p>
          <w:p w14:paraId="1961B953" w14:textId="1E2CD8E2" w:rsidR="00B620D9" w:rsidRDefault="4239F2FE" w:rsidP="4239F2FE">
            <w:r>
              <w:t>Lenny</w:t>
            </w:r>
          </w:p>
          <w:p w14:paraId="3A976A7C" w14:textId="122A0A6E" w:rsidR="00B620D9" w:rsidRDefault="4239F2FE" w:rsidP="4239F2FE">
            <w:r>
              <w:t>Beau</w:t>
            </w:r>
          </w:p>
          <w:p w14:paraId="2E26CA3E" w14:textId="0111A563" w:rsidR="00B620D9" w:rsidRDefault="4239F2FE" w:rsidP="4239F2FE">
            <w:r>
              <w:t>Jette</w:t>
            </w:r>
          </w:p>
        </w:tc>
        <w:tc>
          <w:tcPr>
            <w:tcW w:w="850" w:type="dxa"/>
          </w:tcPr>
          <w:p w14:paraId="2CB2A050" w14:textId="7E253C84" w:rsidR="00B620D9" w:rsidRDefault="4239F2FE" w:rsidP="4239F2FE">
            <w:pPr>
              <w:rPr>
                <w:lang w:eastAsia="ja-JP"/>
              </w:rPr>
            </w:pPr>
            <w:r w:rsidRPr="4239F2FE">
              <w:rPr>
                <w:lang w:eastAsia="ja-JP"/>
              </w:rPr>
              <w:t>10</w:t>
            </w:r>
          </w:p>
        </w:tc>
        <w:tc>
          <w:tcPr>
            <w:tcW w:w="868" w:type="dxa"/>
            <w:shd w:val="clear" w:color="auto" w:fill="auto"/>
            <w:noWrap/>
          </w:tcPr>
          <w:p w14:paraId="1152515A" w14:textId="42BF5A07" w:rsidR="00B620D9" w:rsidRDefault="4239F2FE" w:rsidP="4239F2FE">
            <w:pPr>
              <w:rPr>
                <w:lang w:eastAsia="ja-JP"/>
              </w:rPr>
            </w:pPr>
            <w:r w:rsidRPr="4239F2FE">
              <w:rPr>
                <w:lang w:eastAsia="ja-JP"/>
              </w:rPr>
              <w:t>0</w:t>
            </w:r>
          </w:p>
        </w:tc>
        <w:tc>
          <w:tcPr>
            <w:tcW w:w="855" w:type="dxa"/>
            <w:shd w:val="clear" w:color="auto" w:fill="auto"/>
            <w:noWrap/>
          </w:tcPr>
          <w:p w14:paraId="67920278" w14:textId="3527BB3E" w:rsidR="00B620D9" w:rsidRDefault="4239F2FE" w:rsidP="4239F2FE">
            <w:pPr>
              <w:rPr>
                <w:lang w:eastAsia="ja-JP"/>
              </w:rPr>
            </w:pPr>
            <w:r w:rsidRPr="4239F2FE">
              <w:rPr>
                <w:lang w:eastAsia="ja-JP"/>
              </w:rPr>
              <w:t>10</w:t>
            </w:r>
          </w:p>
        </w:tc>
      </w:tr>
      <w:tr w:rsidR="00BF3E6A" w14:paraId="45F25E9A" w14:textId="77777777" w:rsidTr="5D54A0AD">
        <w:trPr>
          <w:trHeight w:val="255"/>
        </w:trPr>
        <w:tc>
          <w:tcPr>
            <w:tcW w:w="710" w:type="dxa"/>
          </w:tcPr>
          <w:p w14:paraId="1761B1A3" w14:textId="10265A9C" w:rsidR="00BF3E6A" w:rsidRDefault="00BF3E6A" w:rsidP="00BF3E6A">
            <w:pPr>
              <w:rPr>
                <w:lang w:eastAsia="ja-JP"/>
              </w:rPr>
            </w:pPr>
            <w:r w:rsidRPr="4239F2FE">
              <w:rPr>
                <w:lang w:eastAsia="ja-JP"/>
              </w:rPr>
              <w:t>4.2</w:t>
            </w:r>
          </w:p>
        </w:tc>
        <w:tc>
          <w:tcPr>
            <w:tcW w:w="2152" w:type="dxa"/>
            <w:shd w:val="clear" w:color="auto" w:fill="auto"/>
            <w:noWrap/>
          </w:tcPr>
          <w:p w14:paraId="3A338619" w14:textId="72111FD9" w:rsidR="00BF3E6A" w:rsidRDefault="2893952C" w:rsidP="00BF3E6A">
            <w:r>
              <w:t>Manage Patient Type</w:t>
            </w:r>
          </w:p>
        </w:tc>
        <w:tc>
          <w:tcPr>
            <w:tcW w:w="2409" w:type="dxa"/>
          </w:tcPr>
          <w:p w14:paraId="3AD96BBA" w14:textId="4C57171F" w:rsidR="00BF3E6A" w:rsidRDefault="2893952C" w:rsidP="00BF3E6A">
            <w:r>
              <w:t>Ability to add a patient type</w:t>
            </w:r>
          </w:p>
        </w:tc>
        <w:tc>
          <w:tcPr>
            <w:tcW w:w="1559" w:type="dxa"/>
            <w:shd w:val="clear" w:color="auto" w:fill="auto"/>
            <w:noWrap/>
          </w:tcPr>
          <w:p w14:paraId="4E3EC2AC" w14:textId="04DFEDE2" w:rsidR="00BF3E6A" w:rsidRDefault="00BF3E6A" w:rsidP="00BF3E6A">
            <w:r>
              <w:t>Incomplete</w:t>
            </w:r>
          </w:p>
        </w:tc>
        <w:tc>
          <w:tcPr>
            <w:tcW w:w="1276" w:type="dxa"/>
            <w:shd w:val="clear" w:color="auto" w:fill="auto"/>
            <w:noWrap/>
          </w:tcPr>
          <w:p w14:paraId="3646F342" w14:textId="77777777" w:rsidR="00BF3E6A" w:rsidRDefault="00BF3E6A" w:rsidP="00BF3E6A">
            <w:r>
              <w:t>Ryan</w:t>
            </w:r>
          </w:p>
          <w:p w14:paraId="5AEEFA66" w14:textId="77777777" w:rsidR="00BF3E6A" w:rsidRDefault="00BF3E6A" w:rsidP="00BF3E6A">
            <w:r>
              <w:t>Lenny</w:t>
            </w:r>
          </w:p>
          <w:p w14:paraId="1D090994" w14:textId="77777777" w:rsidR="00BF3E6A" w:rsidRDefault="00BF3E6A" w:rsidP="00BF3E6A">
            <w:r>
              <w:t>Beau</w:t>
            </w:r>
          </w:p>
          <w:p w14:paraId="411CFF8E" w14:textId="7EC1232A" w:rsidR="00BF3E6A" w:rsidRDefault="00BF3E6A" w:rsidP="00BF3E6A">
            <w:r>
              <w:t>Jette</w:t>
            </w:r>
          </w:p>
        </w:tc>
        <w:tc>
          <w:tcPr>
            <w:tcW w:w="850" w:type="dxa"/>
          </w:tcPr>
          <w:p w14:paraId="47C71A2B" w14:textId="3C68EF82" w:rsidR="00BF3E6A" w:rsidRDefault="00BF3E6A" w:rsidP="00BF3E6A">
            <w:pPr>
              <w:rPr>
                <w:lang w:eastAsia="ja-JP"/>
              </w:rPr>
            </w:pPr>
            <w:r>
              <w:rPr>
                <w:lang w:eastAsia="ja-JP"/>
              </w:rPr>
              <w:t>10</w:t>
            </w:r>
          </w:p>
        </w:tc>
        <w:tc>
          <w:tcPr>
            <w:tcW w:w="868" w:type="dxa"/>
            <w:shd w:val="clear" w:color="auto" w:fill="auto"/>
            <w:noWrap/>
          </w:tcPr>
          <w:p w14:paraId="571BE80B" w14:textId="7B093CEC" w:rsidR="00BF3E6A" w:rsidRDefault="00BF3E6A" w:rsidP="00BF3E6A">
            <w:pPr>
              <w:rPr>
                <w:lang w:eastAsia="ja-JP"/>
              </w:rPr>
            </w:pPr>
            <w:r>
              <w:rPr>
                <w:lang w:eastAsia="ja-JP"/>
              </w:rPr>
              <w:t>0</w:t>
            </w:r>
          </w:p>
        </w:tc>
        <w:tc>
          <w:tcPr>
            <w:tcW w:w="855" w:type="dxa"/>
            <w:shd w:val="clear" w:color="auto" w:fill="auto"/>
            <w:noWrap/>
          </w:tcPr>
          <w:p w14:paraId="310DD34C" w14:textId="429CA7C7" w:rsidR="00BF3E6A" w:rsidRDefault="00BF3E6A" w:rsidP="00BF3E6A">
            <w:pPr>
              <w:rPr>
                <w:lang w:eastAsia="ja-JP"/>
              </w:rPr>
            </w:pPr>
            <w:r>
              <w:rPr>
                <w:lang w:eastAsia="ja-JP"/>
              </w:rPr>
              <w:t>10</w:t>
            </w:r>
          </w:p>
        </w:tc>
      </w:tr>
      <w:tr w:rsidR="2893952C" w14:paraId="6841AEC3" w14:textId="77777777" w:rsidTr="5D54A0AD">
        <w:trPr>
          <w:trHeight w:val="255"/>
        </w:trPr>
        <w:tc>
          <w:tcPr>
            <w:tcW w:w="710" w:type="dxa"/>
          </w:tcPr>
          <w:p w14:paraId="793D8B10" w14:textId="3CF3B554" w:rsidR="2893952C" w:rsidRDefault="2893952C" w:rsidP="2893952C">
            <w:pPr>
              <w:rPr>
                <w:lang w:eastAsia="ja-JP"/>
              </w:rPr>
            </w:pPr>
            <w:r w:rsidRPr="2893952C">
              <w:rPr>
                <w:lang w:eastAsia="ja-JP"/>
              </w:rPr>
              <w:t>4.3</w:t>
            </w:r>
          </w:p>
        </w:tc>
        <w:tc>
          <w:tcPr>
            <w:tcW w:w="2152" w:type="dxa"/>
            <w:shd w:val="clear" w:color="auto" w:fill="auto"/>
            <w:noWrap/>
          </w:tcPr>
          <w:p w14:paraId="17339D6F" w14:textId="1F212BD6" w:rsidR="2893952C" w:rsidRDefault="2893952C" w:rsidP="2893952C">
            <w:r>
              <w:t>Manage Worker</w:t>
            </w:r>
          </w:p>
        </w:tc>
        <w:tc>
          <w:tcPr>
            <w:tcW w:w="2409" w:type="dxa"/>
          </w:tcPr>
          <w:p w14:paraId="0676D07C" w14:textId="4DF6C408" w:rsidR="2893952C" w:rsidRDefault="2893952C" w:rsidP="2893952C">
            <w:r>
              <w:t>Ability to add a worker</w:t>
            </w:r>
          </w:p>
        </w:tc>
        <w:tc>
          <w:tcPr>
            <w:tcW w:w="1559" w:type="dxa"/>
            <w:shd w:val="clear" w:color="auto" w:fill="auto"/>
            <w:noWrap/>
          </w:tcPr>
          <w:p w14:paraId="01546A13" w14:textId="24349DF6" w:rsidR="2893952C" w:rsidRDefault="2893952C" w:rsidP="2893952C">
            <w:r>
              <w:t>Incomplete</w:t>
            </w:r>
          </w:p>
        </w:tc>
        <w:tc>
          <w:tcPr>
            <w:tcW w:w="1276" w:type="dxa"/>
            <w:shd w:val="clear" w:color="auto" w:fill="auto"/>
            <w:noWrap/>
          </w:tcPr>
          <w:p w14:paraId="3C4F2948" w14:textId="77777777" w:rsidR="2893952C" w:rsidRDefault="2893952C">
            <w:r>
              <w:t>Ryan</w:t>
            </w:r>
          </w:p>
          <w:p w14:paraId="0B500C4B" w14:textId="77777777" w:rsidR="2893952C" w:rsidRDefault="2893952C">
            <w:r>
              <w:t>Lenny</w:t>
            </w:r>
          </w:p>
          <w:p w14:paraId="579F0355" w14:textId="77777777" w:rsidR="2893952C" w:rsidRDefault="2893952C">
            <w:r>
              <w:t>Beau</w:t>
            </w:r>
          </w:p>
          <w:p w14:paraId="37F6C60E" w14:textId="7EC1232A" w:rsidR="2893952C" w:rsidRDefault="2893952C">
            <w:r>
              <w:t>Jette</w:t>
            </w:r>
          </w:p>
        </w:tc>
        <w:tc>
          <w:tcPr>
            <w:tcW w:w="850" w:type="dxa"/>
          </w:tcPr>
          <w:p w14:paraId="0792F5B2" w14:textId="3C68EF82" w:rsidR="2893952C" w:rsidRDefault="2893952C" w:rsidP="2893952C">
            <w:pPr>
              <w:rPr>
                <w:lang w:eastAsia="ja-JP"/>
              </w:rPr>
            </w:pPr>
            <w:r w:rsidRPr="2893952C">
              <w:rPr>
                <w:lang w:eastAsia="ja-JP"/>
              </w:rPr>
              <w:t>10</w:t>
            </w:r>
          </w:p>
        </w:tc>
        <w:tc>
          <w:tcPr>
            <w:tcW w:w="868" w:type="dxa"/>
            <w:shd w:val="clear" w:color="auto" w:fill="auto"/>
            <w:noWrap/>
          </w:tcPr>
          <w:p w14:paraId="6A4D3A91" w14:textId="7B093CEC" w:rsidR="2893952C" w:rsidRDefault="2893952C" w:rsidP="2893952C">
            <w:pPr>
              <w:rPr>
                <w:lang w:eastAsia="ja-JP"/>
              </w:rPr>
            </w:pPr>
            <w:r w:rsidRPr="2893952C">
              <w:rPr>
                <w:lang w:eastAsia="ja-JP"/>
              </w:rPr>
              <w:t>0</w:t>
            </w:r>
          </w:p>
        </w:tc>
        <w:tc>
          <w:tcPr>
            <w:tcW w:w="855" w:type="dxa"/>
            <w:shd w:val="clear" w:color="auto" w:fill="auto"/>
            <w:noWrap/>
          </w:tcPr>
          <w:p w14:paraId="1F6FB718" w14:textId="429CA7C7" w:rsidR="2893952C" w:rsidRDefault="2893952C" w:rsidP="2893952C">
            <w:pPr>
              <w:rPr>
                <w:lang w:eastAsia="ja-JP"/>
              </w:rPr>
            </w:pPr>
            <w:r w:rsidRPr="2893952C">
              <w:rPr>
                <w:lang w:eastAsia="ja-JP"/>
              </w:rPr>
              <w:t>10</w:t>
            </w:r>
          </w:p>
        </w:tc>
      </w:tr>
      <w:tr w:rsidR="00F46DCB" w14:paraId="22DB36E0" w14:textId="77777777" w:rsidTr="5D54A0AD">
        <w:trPr>
          <w:trHeight w:val="255"/>
        </w:trPr>
        <w:tc>
          <w:tcPr>
            <w:tcW w:w="710" w:type="dxa"/>
          </w:tcPr>
          <w:p w14:paraId="06670CA0" w14:textId="7A550B59" w:rsidR="00F46DCB" w:rsidRPr="2893952C" w:rsidRDefault="00F46DCB" w:rsidP="00F46DCB">
            <w:pPr>
              <w:rPr>
                <w:lang w:eastAsia="ja-JP"/>
              </w:rPr>
            </w:pPr>
            <w:r>
              <w:rPr>
                <w:lang w:eastAsia="ja-JP"/>
              </w:rPr>
              <w:t>4.4</w:t>
            </w:r>
          </w:p>
        </w:tc>
        <w:tc>
          <w:tcPr>
            <w:tcW w:w="2152" w:type="dxa"/>
            <w:shd w:val="clear" w:color="auto" w:fill="auto"/>
            <w:noWrap/>
          </w:tcPr>
          <w:p w14:paraId="3A5C16CA" w14:textId="76413E21" w:rsidR="00F46DCB" w:rsidRDefault="00F46DCB" w:rsidP="00F46DCB">
            <w:r>
              <w:t>Download .csv file</w:t>
            </w:r>
          </w:p>
        </w:tc>
        <w:tc>
          <w:tcPr>
            <w:tcW w:w="2409" w:type="dxa"/>
          </w:tcPr>
          <w:p w14:paraId="79E313DA" w14:textId="16F26203" w:rsidR="00F46DCB" w:rsidRDefault="00F46DCB" w:rsidP="00F46DCB">
            <w:r>
              <w:t>Ensure that a file can be downloaded</w:t>
            </w:r>
          </w:p>
        </w:tc>
        <w:tc>
          <w:tcPr>
            <w:tcW w:w="1559" w:type="dxa"/>
            <w:shd w:val="clear" w:color="auto" w:fill="auto"/>
            <w:noWrap/>
          </w:tcPr>
          <w:p w14:paraId="177D958C" w14:textId="2B1BD272" w:rsidR="00F46DCB" w:rsidRDefault="00F46DCB" w:rsidP="00F46DCB">
            <w:r>
              <w:t>Incomplete</w:t>
            </w:r>
          </w:p>
        </w:tc>
        <w:tc>
          <w:tcPr>
            <w:tcW w:w="1276" w:type="dxa"/>
            <w:shd w:val="clear" w:color="auto" w:fill="auto"/>
            <w:noWrap/>
          </w:tcPr>
          <w:p w14:paraId="47DEDF5F" w14:textId="6A63CE6C" w:rsidR="00F46DCB" w:rsidRDefault="00F46DCB" w:rsidP="00F46DCB">
            <w:r>
              <w:t>Jette</w:t>
            </w:r>
          </w:p>
        </w:tc>
        <w:tc>
          <w:tcPr>
            <w:tcW w:w="850" w:type="dxa"/>
          </w:tcPr>
          <w:p w14:paraId="4C2C0C3D" w14:textId="11F2E67F" w:rsidR="00F46DCB" w:rsidRPr="2893952C" w:rsidRDefault="00F46DCB" w:rsidP="00F46DCB">
            <w:pPr>
              <w:rPr>
                <w:lang w:eastAsia="ja-JP"/>
              </w:rPr>
            </w:pPr>
            <w:r w:rsidRPr="2893952C">
              <w:rPr>
                <w:lang w:eastAsia="ja-JP"/>
              </w:rPr>
              <w:t>10</w:t>
            </w:r>
          </w:p>
        </w:tc>
        <w:tc>
          <w:tcPr>
            <w:tcW w:w="868" w:type="dxa"/>
            <w:shd w:val="clear" w:color="auto" w:fill="auto"/>
            <w:noWrap/>
          </w:tcPr>
          <w:p w14:paraId="50DE5A00" w14:textId="2E8140C6" w:rsidR="00F46DCB" w:rsidRPr="2893952C" w:rsidRDefault="00F46DCB" w:rsidP="00F46DCB">
            <w:pPr>
              <w:rPr>
                <w:lang w:eastAsia="ja-JP"/>
              </w:rPr>
            </w:pPr>
            <w:r w:rsidRPr="2893952C">
              <w:rPr>
                <w:lang w:eastAsia="ja-JP"/>
              </w:rPr>
              <w:t>0</w:t>
            </w:r>
          </w:p>
        </w:tc>
        <w:tc>
          <w:tcPr>
            <w:tcW w:w="855" w:type="dxa"/>
            <w:shd w:val="clear" w:color="auto" w:fill="auto"/>
            <w:noWrap/>
          </w:tcPr>
          <w:p w14:paraId="7D2F83AB" w14:textId="2F9EACF8" w:rsidR="00F46DCB" w:rsidRPr="2893952C" w:rsidRDefault="00F46DCB" w:rsidP="00F46DCB">
            <w:pPr>
              <w:rPr>
                <w:lang w:eastAsia="ja-JP"/>
              </w:rPr>
            </w:pPr>
            <w:r w:rsidRPr="2893952C">
              <w:rPr>
                <w:lang w:eastAsia="ja-JP"/>
              </w:rPr>
              <w:t>10</w:t>
            </w:r>
          </w:p>
        </w:tc>
      </w:tr>
      <w:tr w:rsidR="00F46DCB" w14:paraId="7E716768" w14:textId="77777777" w:rsidTr="5D54A0AD">
        <w:trPr>
          <w:trHeight w:val="255"/>
        </w:trPr>
        <w:tc>
          <w:tcPr>
            <w:tcW w:w="710" w:type="dxa"/>
          </w:tcPr>
          <w:p w14:paraId="454A343D" w14:textId="24BFFB30" w:rsidR="00F46DCB" w:rsidRDefault="00F46DCB" w:rsidP="00F46DCB">
            <w:pPr>
              <w:rPr>
                <w:lang w:eastAsia="ja-JP"/>
              </w:rPr>
            </w:pPr>
            <w:r>
              <w:rPr>
                <w:lang w:eastAsia="ja-JP"/>
              </w:rPr>
              <w:t>4.5</w:t>
            </w:r>
          </w:p>
        </w:tc>
        <w:tc>
          <w:tcPr>
            <w:tcW w:w="2152" w:type="dxa"/>
            <w:shd w:val="clear" w:color="auto" w:fill="auto"/>
            <w:noWrap/>
          </w:tcPr>
          <w:p w14:paraId="4AC2E7D8" w14:textId="118E333E" w:rsidR="00F46DCB" w:rsidRDefault="00F46DCB" w:rsidP="00F46DCB">
            <w:r>
              <w:t>Dropdown Manage functions</w:t>
            </w:r>
          </w:p>
        </w:tc>
        <w:tc>
          <w:tcPr>
            <w:tcW w:w="2409" w:type="dxa"/>
          </w:tcPr>
          <w:p w14:paraId="32452196" w14:textId="5B641155" w:rsidR="00F46DCB" w:rsidRDefault="00F46DCB" w:rsidP="00F46DCB">
            <w:r>
              <w:t>Ensure manage functions selected from the dropdown menu allows user to add item to function</w:t>
            </w:r>
          </w:p>
        </w:tc>
        <w:tc>
          <w:tcPr>
            <w:tcW w:w="1559" w:type="dxa"/>
            <w:shd w:val="clear" w:color="auto" w:fill="auto"/>
            <w:noWrap/>
          </w:tcPr>
          <w:p w14:paraId="21264259" w14:textId="02E4DCF6" w:rsidR="00F46DCB" w:rsidRDefault="00F46DCB" w:rsidP="00F46DCB">
            <w:r>
              <w:t>Incomplete</w:t>
            </w:r>
          </w:p>
        </w:tc>
        <w:tc>
          <w:tcPr>
            <w:tcW w:w="1276" w:type="dxa"/>
            <w:shd w:val="clear" w:color="auto" w:fill="auto"/>
            <w:noWrap/>
          </w:tcPr>
          <w:p w14:paraId="20FD8D68" w14:textId="77777777" w:rsidR="00F46DCB" w:rsidRDefault="00F46DCB" w:rsidP="00F46DCB">
            <w:r>
              <w:t>Ryan</w:t>
            </w:r>
          </w:p>
          <w:p w14:paraId="3A267F90" w14:textId="77777777" w:rsidR="00F46DCB" w:rsidRDefault="00F46DCB" w:rsidP="00F46DCB">
            <w:r>
              <w:t>Lenny</w:t>
            </w:r>
          </w:p>
          <w:p w14:paraId="71F88B4E" w14:textId="77777777" w:rsidR="00F46DCB" w:rsidRDefault="00F46DCB" w:rsidP="00F46DCB">
            <w:r>
              <w:t>Beau</w:t>
            </w:r>
          </w:p>
          <w:p w14:paraId="53CC156A" w14:textId="670520ED" w:rsidR="00F46DCB" w:rsidRDefault="00F46DCB" w:rsidP="00F46DCB">
            <w:r>
              <w:t>Jette</w:t>
            </w:r>
          </w:p>
        </w:tc>
        <w:tc>
          <w:tcPr>
            <w:tcW w:w="850" w:type="dxa"/>
          </w:tcPr>
          <w:p w14:paraId="575E6F7A" w14:textId="4ACD0C06" w:rsidR="00F46DCB" w:rsidRPr="2893952C" w:rsidRDefault="00F46DCB" w:rsidP="00F46DCB">
            <w:pPr>
              <w:rPr>
                <w:lang w:eastAsia="ja-JP"/>
              </w:rPr>
            </w:pPr>
            <w:r w:rsidRPr="2893952C">
              <w:rPr>
                <w:lang w:eastAsia="ja-JP"/>
              </w:rPr>
              <w:t>10</w:t>
            </w:r>
          </w:p>
        </w:tc>
        <w:tc>
          <w:tcPr>
            <w:tcW w:w="868" w:type="dxa"/>
            <w:shd w:val="clear" w:color="auto" w:fill="auto"/>
            <w:noWrap/>
          </w:tcPr>
          <w:p w14:paraId="5CE791B5" w14:textId="3753198C" w:rsidR="00F46DCB" w:rsidRPr="2893952C" w:rsidRDefault="00F46DCB" w:rsidP="00F46DCB">
            <w:pPr>
              <w:rPr>
                <w:lang w:eastAsia="ja-JP"/>
              </w:rPr>
            </w:pPr>
            <w:r w:rsidRPr="2893952C">
              <w:rPr>
                <w:lang w:eastAsia="ja-JP"/>
              </w:rPr>
              <w:t>0</w:t>
            </w:r>
          </w:p>
        </w:tc>
        <w:tc>
          <w:tcPr>
            <w:tcW w:w="855" w:type="dxa"/>
            <w:shd w:val="clear" w:color="auto" w:fill="auto"/>
            <w:noWrap/>
          </w:tcPr>
          <w:p w14:paraId="3ACDA64B" w14:textId="0A07E1C2" w:rsidR="00F46DCB" w:rsidRPr="2893952C" w:rsidRDefault="00F46DCB" w:rsidP="00F46DCB">
            <w:pPr>
              <w:rPr>
                <w:lang w:eastAsia="ja-JP"/>
              </w:rPr>
            </w:pPr>
            <w:r w:rsidRPr="2893952C">
              <w:rPr>
                <w:lang w:eastAsia="ja-JP"/>
              </w:rPr>
              <w:t>10</w:t>
            </w:r>
          </w:p>
        </w:tc>
      </w:tr>
    </w:tbl>
    <w:p w14:paraId="26B8530C" w14:textId="495D0465" w:rsidR="3B1F55A0" w:rsidRDefault="3B1F55A0"/>
    <w:p w14:paraId="71522D4D" w14:textId="2007B55C" w:rsidR="00D8366F" w:rsidRDefault="00D8366F" w:rsidP="3A14DC2A">
      <w:pPr>
        <w:pStyle w:val="Heading1"/>
        <w:sectPr w:rsidR="00D8366F" w:rsidSect="004D621B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71522D4E" w14:textId="77777777" w:rsidR="000245C9" w:rsidRDefault="6F8556A1" w:rsidP="000245C9">
      <w:pPr>
        <w:pStyle w:val="Heading1"/>
        <w:rPr>
          <w:b w:val="0"/>
        </w:rPr>
      </w:pPr>
      <w:r>
        <w:lastRenderedPageBreak/>
        <w:t>5.  Issues</w:t>
      </w:r>
    </w:p>
    <w:p w14:paraId="71522D50" w14:textId="77777777" w:rsidR="00D8366F" w:rsidRDefault="00D8366F" w:rsidP="00D8366F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3"/>
        <w:gridCol w:w="1435"/>
        <w:gridCol w:w="4802"/>
      </w:tblGrid>
      <w:tr w:rsidR="00D8366F" w14:paraId="71522D54" w14:textId="77777777" w:rsidTr="6F8556A1"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1522D51" w14:textId="77777777" w:rsidR="00D8366F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1522D52" w14:textId="77777777" w:rsidR="00D8366F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1522D53" w14:textId="77777777" w:rsidR="00D8366F" w:rsidRDefault="6F8556A1" w:rsidP="6F8556A1">
            <w:pPr>
              <w:widowControl/>
              <w:spacing w:before="60" w:line="240" w:lineRule="auto"/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</w:pPr>
            <w:r w:rsidRPr="6F8556A1">
              <w:rPr>
                <w:rFonts w:ascii="Arial" w:eastAsia="Arial" w:hAnsi="Arial" w:cs="Arial"/>
                <w:b/>
                <w:bCs/>
                <w:sz w:val="18"/>
                <w:szCs w:val="18"/>
                <w:lang w:eastAsia="ja-JP"/>
              </w:rPr>
              <w:t>Notes</w:t>
            </w:r>
          </w:p>
        </w:tc>
      </w:tr>
      <w:tr w:rsidR="00E43559" w14:paraId="18AA11A6" w14:textId="77777777" w:rsidTr="6F8556A1"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EDCC5" w14:textId="3679003C" w:rsidR="00E43559" w:rsidRPr="00945D51" w:rsidRDefault="00E43559" w:rsidP="007440F2">
            <w:pPr>
              <w:widowControl/>
              <w:spacing w:before="60"/>
              <w:rPr>
                <w:rFonts w:asciiTheme="minorHAnsi" w:eastAsia="Arial" w:hAnsiTheme="minorHAnsi" w:cstheme="minorBidi"/>
                <w:lang w:eastAsia="ja-JP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854EC" w14:textId="5E7B2CF8" w:rsidR="00E43559" w:rsidRPr="00945D51" w:rsidRDefault="00E43559" w:rsidP="6F8556A1">
            <w:pPr>
              <w:widowControl/>
              <w:spacing w:before="60" w:line="240" w:lineRule="auto"/>
              <w:rPr>
                <w:rFonts w:asciiTheme="minorHAnsi" w:eastAsia="Arial" w:hAnsiTheme="minorHAnsi" w:cstheme="minorBidi"/>
              </w:rPr>
            </w:pPr>
          </w:p>
        </w:tc>
        <w:tc>
          <w:tcPr>
            <w:tcW w:w="4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EB607" w14:textId="0EDD6512" w:rsidR="00E43559" w:rsidRPr="00945D51" w:rsidRDefault="00E43559" w:rsidP="007440F2">
            <w:pPr>
              <w:widowControl/>
              <w:spacing w:before="60"/>
              <w:rPr>
                <w:rFonts w:asciiTheme="minorHAnsi" w:eastAsia="Arial" w:hAnsiTheme="minorHAnsi" w:cstheme="minorBidi"/>
              </w:rPr>
            </w:pPr>
          </w:p>
        </w:tc>
      </w:tr>
    </w:tbl>
    <w:p w14:paraId="55C6781E" w14:textId="15D59119" w:rsidR="3521758B" w:rsidRDefault="3521758B"/>
    <w:p w14:paraId="71522D59" w14:textId="77777777" w:rsidR="00D8366F" w:rsidRDefault="00D8366F" w:rsidP="00D8366F"/>
    <w:p w14:paraId="71522D5A" w14:textId="77777777" w:rsidR="000245C9" w:rsidRPr="008A4D87" w:rsidRDefault="6F8556A1" w:rsidP="000245C9">
      <w:pPr>
        <w:pStyle w:val="Heading1"/>
      </w:pPr>
      <w:r>
        <w:t>6.  Assessment</w:t>
      </w:r>
    </w:p>
    <w:p w14:paraId="71522D5B" w14:textId="14B54CDC" w:rsidR="00766B33" w:rsidRDefault="00155FC1" w:rsidP="000245C9">
      <w:pPr>
        <w:pStyle w:val="InfoBlue"/>
        <w:rPr>
          <w:vanish w:val="0"/>
        </w:rPr>
      </w:pPr>
      <w:r>
        <w:rPr>
          <w:vanish w:val="0"/>
        </w:rPr>
        <w:t>[</w:t>
      </w:r>
      <w:r w:rsidR="00766B33" w:rsidRPr="154B401A">
        <w:t>[</w:t>
      </w:r>
      <w:r w:rsidR="00D1755E">
        <w:rPr>
          <w:vanish w:val="0"/>
        </w:rPr>
        <w:t>Use t</w:t>
      </w:r>
      <w:r w:rsidR="00766B33">
        <w:rPr>
          <w:vanish w:val="0"/>
        </w:rPr>
        <w:t>his section for capturing and communicating</w:t>
      </w:r>
      <w:r w:rsidR="00766B33" w:rsidRPr="00766B33">
        <w:rPr>
          <w:vanish w:val="0"/>
        </w:rPr>
        <w:t xml:space="preserve"> results and actions from assessments</w:t>
      </w:r>
      <w:r w:rsidR="001E146F">
        <w:rPr>
          <w:vanish w:val="0"/>
        </w:rPr>
        <w:t>, which are</w:t>
      </w:r>
      <w:r w:rsidR="00766B33" w:rsidRPr="00766B33">
        <w:rPr>
          <w:vanish w:val="0"/>
        </w:rPr>
        <w:t xml:space="preserve"> typically done at the end of each iteration</w:t>
      </w:r>
      <w:r>
        <w:rPr>
          <w:vanish w:val="0"/>
        </w:rPr>
        <w:t xml:space="preserve">. </w:t>
      </w:r>
      <w:r w:rsidR="00977770" w:rsidRPr="6F8556A1">
        <w:t xml:space="preserve">. </w:t>
      </w:r>
      <w:r w:rsidR="00170DD9" w:rsidRPr="154B401A">
        <w:t>.</w:t>
      </w:r>
      <w:r w:rsidR="001E146F" w:rsidRPr="154B401A">
        <w:t xml:space="preserve"> </w:t>
      </w:r>
      <w:r w:rsidR="009367DD">
        <w:rPr>
          <w:vanish w:val="0"/>
        </w:rPr>
        <w:t xml:space="preserve">If you don’t </w:t>
      </w:r>
      <w:r w:rsidR="001E146F">
        <w:rPr>
          <w:vanish w:val="0"/>
        </w:rPr>
        <w:t xml:space="preserve">do this, </w:t>
      </w:r>
      <w:r w:rsidR="009367DD">
        <w:rPr>
          <w:vanish w:val="0"/>
        </w:rPr>
        <w:t>the team may not be able to improve the way they develop software.]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 w14:paraId="71522D5E" w14:textId="77777777" w:rsidTr="6F8556A1">
        <w:tc>
          <w:tcPr>
            <w:tcW w:w="1778" w:type="dxa"/>
          </w:tcPr>
          <w:p w14:paraId="71522D5C" w14:textId="77777777" w:rsidR="00766B33" w:rsidRPr="00491AD7" w:rsidRDefault="6F8556A1" w:rsidP="001E146F">
            <w:pPr>
              <w:spacing w:before="40" w:after="40"/>
              <w:rPr>
                <w:bCs/>
              </w:rPr>
            </w:pPr>
            <w:r>
              <w:t>Assessment target</w:t>
            </w:r>
          </w:p>
        </w:tc>
        <w:tc>
          <w:tcPr>
            <w:tcW w:w="3765" w:type="dxa"/>
          </w:tcPr>
          <w:p w14:paraId="71522D5D" w14:textId="55A7CC2B" w:rsidR="00766B33" w:rsidRPr="001E146F" w:rsidRDefault="6F8556A1" w:rsidP="001E146F">
            <w:pPr>
              <w:spacing w:before="40" w:after="40"/>
              <w:rPr>
                <w:bCs/>
                <w:iCs/>
              </w:rPr>
            </w:pPr>
            <w:r w:rsidRPr="6F8556A1">
              <w:rPr>
                <w:color w:val="000000" w:themeColor="text1"/>
              </w:rPr>
              <w:t xml:space="preserve">Successful submission of </w:t>
            </w:r>
            <w:r w:rsidR="001A7CE4">
              <w:rPr>
                <w:color w:val="000000" w:themeColor="text1"/>
              </w:rPr>
              <w:t>PRM and PMAS</w:t>
            </w:r>
          </w:p>
        </w:tc>
      </w:tr>
      <w:tr w:rsidR="00766B33" w14:paraId="71522D61" w14:textId="77777777" w:rsidTr="6F8556A1">
        <w:tc>
          <w:tcPr>
            <w:tcW w:w="1778" w:type="dxa"/>
          </w:tcPr>
          <w:p w14:paraId="71522D5F" w14:textId="77777777" w:rsidR="00766B33" w:rsidRDefault="6F8556A1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14:paraId="71522D60" w14:textId="6207E2DB" w:rsidR="00766B33" w:rsidRPr="001E146F" w:rsidRDefault="000D56AC" w:rsidP="001E146F">
            <w:pPr>
              <w:spacing w:before="40" w:after="40"/>
              <w:rPr>
                <w:iCs/>
              </w:rPr>
            </w:pPr>
            <w:r>
              <w:t>15</w:t>
            </w:r>
            <w:r w:rsidR="004464BC">
              <w:t xml:space="preserve"> October 2018</w:t>
            </w:r>
          </w:p>
        </w:tc>
      </w:tr>
      <w:tr w:rsidR="00766B33" w14:paraId="71522D64" w14:textId="77777777" w:rsidTr="6F8556A1">
        <w:tc>
          <w:tcPr>
            <w:tcW w:w="1778" w:type="dxa"/>
          </w:tcPr>
          <w:p w14:paraId="71522D62" w14:textId="77777777" w:rsidR="00766B33" w:rsidRDefault="6F8556A1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14:paraId="71522D63" w14:textId="4FF2820D" w:rsidR="00766B33" w:rsidRPr="001E146F" w:rsidRDefault="6F8556A1" w:rsidP="001E146F">
            <w:pPr>
              <w:spacing w:before="40" w:after="40"/>
              <w:rPr>
                <w:iCs/>
              </w:rPr>
            </w:pPr>
            <w:r>
              <w:t>Ryan, Beau, Lenny, &amp; Jette</w:t>
            </w:r>
          </w:p>
        </w:tc>
      </w:tr>
      <w:tr w:rsidR="00766B33" w14:paraId="71522D67" w14:textId="77777777" w:rsidTr="6F8556A1">
        <w:tc>
          <w:tcPr>
            <w:tcW w:w="1778" w:type="dxa"/>
          </w:tcPr>
          <w:p w14:paraId="71522D65" w14:textId="77777777" w:rsidR="00766B33" w:rsidRDefault="6F8556A1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14:paraId="71522D66" w14:textId="4076D501" w:rsidR="00766B33" w:rsidRPr="00155FC1" w:rsidRDefault="6F8556A1" w:rsidP="001E146F">
            <w:pPr>
              <w:spacing w:before="40" w:after="40"/>
              <w:rPr>
                <w:b/>
                <w:iCs/>
              </w:rPr>
            </w:pPr>
            <w:r w:rsidRPr="00155FC1">
              <w:rPr>
                <w:rFonts w:ascii="Times" w:eastAsia="Times" w:hAnsi="Times" w:cs="Times"/>
                <w:b/>
                <w:color w:val="BF8F00" w:themeColor="accent4" w:themeShade="BF"/>
              </w:rPr>
              <w:t>Gold</w:t>
            </w:r>
          </w:p>
        </w:tc>
      </w:tr>
    </w:tbl>
    <w:p w14:paraId="71522D68" w14:textId="77777777" w:rsidR="00766B33" w:rsidRPr="00AB7CE1" w:rsidRDefault="00766B33" w:rsidP="00766B33"/>
    <w:p w14:paraId="71522D69" w14:textId="77777777" w:rsidR="00766B33" w:rsidRPr="00766B33" w:rsidRDefault="6F8556A1" w:rsidP="009A5D88">
      <w:pPr>
        <w:pStyle w:val="Heading2"/>
        <w:numPr>
          <w:ilvl w:val="0"/>
          <w:numId w:val="3"/>
        </w:numPr>
      </w:pPr>
      <w:r>
        <w:t>Assessment against objectives</w:t>
      </w:r>
    </w:p>
    <w:p w14:paraId="71522D6A" w14:textId="116AE46B" w:rsidR="00766B33" w:rsidRPr="007F1989" w:rsidRDefault="00766B33" w:rsidP="6F8556A1">
      <w:pPr>
        <w:pStyle w:val="InfoBluelistitem"/>
        <w:rPr>
          <w:color w:val="auto"/>
        </w:rPr>
      </w:pPr>
    </w:p>
    <w:p w14:paraId="71522D6C" w14:textId="6CE6138E" w:rsidR="005D0D75" w:rsidRDefault="6F8556A1" w:rsidP="009A5D88">
      <w:pPr>
        <w:pStyle w:val="Heading2"/>
        <w:numPr>
          <w:ilvl w:val="0"/>
          <w:numId w:val="2"/>
        </w:numPr>
      </w:pPr>
      <w:r>
        <w:t>Work Items: Planned compared to actually completed</w:t>
      </w:r>
    </w:p>
    <w:p w14:paraId="4B5985E2" w14:textId="2FB6FAAF" w:rsidR="00EB3510" w:rsidRPr="00EB3510" w:rsidRDefault="00EB3510" w:rsidP="6F8556A1">
      <w:pPr>
        <w:pStyle w:val="InfoBluelistitem"/>
        <w:rPr>
          <w:color w:val="auto"/>
        </w:rPr>
      </w:pPr>
    </w:p>
    <w:p w14:paraId="71522D6D" w14:textId="77777777" w:rsidR="00766B33" w:rsidRDefault="6F8556A1" w:rsidP="005F5C34">
      <w:pPr>
        <w:pStyle w:val="Heading2"/>
        <w:tabs>
          <w:tab w:val="clear" w:pos="720"/>
        </w:tabs>
        <w:ind w:firstLine="0"/>
      </w:pPr>
      <w:r>
        <w:t>Assessment against Evaluation Criteria Test results</w:t>
      </w:r>
    </w:p>
    <w:p w14:paraId="71522D6F" w14:textId="63F44D46" w:rsidR="00766B33" w:rsidRPr="007F1989" w:rsidRDefault="00766B33" w:rsidP="6F8556A1">
      <w:pPr>
        <w:pStyle w:val="InfoBluelistitem"/>
        <w:rPr>
          <w:color w:val="auto"/>
        </w:rPr>
      </w:pPr>
    </w:p>
    <w:p w14:paraId="71522D70" w14:textId="77777777" w:rsidR="00766B33" w:rsidRDefault="6F8556A1" w:rsidP="009A5D88">
      <w:pPr>
        <w:pStyle w:val="Heading2"/>
        <w:numPr>
          <w:ilvl w:val="0"/>
          <w:numId w:val="2"/>
        </w:numPr>
      </w:pPr>
      <w:r>
        <w:t>Other concerns and deviations</w:t>
      </w:r>
    </w:p>
    <w:p w14:paraId="71522D71" w14:textId="775901D4" w:rsidR="00766B33" w:rsidRPr="00EB3510" w:rsidRDefault="00766B33" w:rsidP="6F8556A1">
      <w:pPr>
        <w:pStyle w:val="InfoBluelistitem"/>
        <w:rPr>
          <w:color w:val="auto"/>
        </w:rPr>
      </w:pPr>
    </w:p>
    <w:sectPr w:rsidR="00766B33" w:rsidRPr="00EB3510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19D4E0" w14:textId="77777777" w:rsidR="004B24D3" w:rsidRDefault="004B24D3">
      <w:r>
        <w:separator/>
      </w:r>
    </w:p>
  </w:endnote>
  <w:endnote w:type="continuationSeparator" w:id="0">
    <w:p w14:paraId="01F67854" w14:textId="77777777" w:rsidR="004B24D3" w:rsidRDefault="004B24D3">
      <w:r>
        <w:continuationSeparator/>
      </w:r>
    </w:p>
  </w:endnote>
  <w:endnote w:type="continuationNotice" w:id="1">
    <w:p w14:paraId="3AD95B87" w14:textId="77777777" w:rsidR="004B24D3" w:rsidRDefault="004B24D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71522D80" w14:textId="77777777" w:rsidTr="6F8556A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522D7D" w14:textId="77777777" w:rsidR="00D1755E" w:rsidRDefault="6F8556A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522D7E" w14:textId="057114DC" w:rsidR="00D1755E" w:rsidRDefault="00D1755E">
          <w:pPr>
            <w:jc w:val="center"/>
          </w:pPr>
          <w:r>
            <w:sym w:font="Symbol" w:char="F0D3"/>
          </w:r>
          <w:r w:rsidR="004B24D3">
            <w:fldChar w:fldCharType="begin"/>
          </w:r>
          <w:r w:rsidR="004B24D3">
            <w:instrText xml:space="preserve"> DOCPROPERTY "Company"  \* MERGEFORMAT </w:instrText>
          </w:r>
          <w:r w:rsidR="004B24D3">
            <w:fldChar w:fldCharType="separate"/>
          </w:r>
          <w:r w:rsidR="00FA2BB5">
            <w:t>&lt;Company Name&gt;</w:t>
          </w:r>
          <w:r w:rsidR="004B24D3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74FC8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522D7F" w14:textId="2654A927" w:rsidR="00D1755E" w:rsidRDefault="6F8556A1">
          <w:pPr>
            <w:jc w:val="right"/>
          </w:pPr>
          <w:r>
            <w:t xml:space="preserve">Page </w:t>
          </w:r>
          <w:r w:rsidR="671CE2C0" w:rsidRPr="6F8556A1">
            <w:rPr>
              <w:rStyle w:val="PageNumber"/>
              <w:noProof/>
            </w:rPr>
            <w:fldChar w:fldCharType="begin"/>
          </w:r>
          <w:r w:rsidR="671CE2C0" w:rsidRPr="6F8556A1">
            <w:rPr>
              <w:rStyle w:val="PageNumber"/>
              <w:noProof/>
            </w:rPr>
            <w:instrText xml:space="preserve"> PAGE </w:instrText>
          </w:r>
          <w:r w:rsidR="671CE2C0" w:rsidRPr="6F8556A1">
            <w:rPr>
              <w:rStyle w:val="PageNumber"/>
              <w:noProof/>
            </w:rPr>
            <w:fldChar w:fldCharType="separate"/>
          </w:r>
          <w:r w:rsidR="00DD3734">
            <w:rPr>
              <w:rStyle w:val="PageNumber"/>
              <w:noProof/>
            </w:rPr>
            <w:t>1</w:t>
          </w:r>
          <w:r w:rsidR="671CE2C0" w:rsidRPr="6F8556A1">
            <w:rPr>
              <w:rStyle w:val="PageNumber"/>
              <w:noProof/>
            </w:rPr>
            <w:fldChar w:fldCharType="end"/>
          </w:r>
          <w:r w:rsidRPr="6F8556A1">
            <w:rPr>
              <w:rStyle w:val="PageNumber"/>
            </w:rPr>
            <w:t xml:space="preserve"> of </w:t>
          </w:r>
          <w:r w:rsidR="671CE2C0" w:rsidRPr="6F8556A1">
            <w:rPr>
              <w:rStyle w:val="PageNumber"/>
              <w:noProof/>
            </w:rPr>
            <w:fldChar w:fldCharType="begin"/>
          </w:r>
          <w:r w:rsidR="671CE2C0" w:rsidRPr="6F8556A1">
            <w:rPr>
              <w:rStyle w:val="PageNumber"/>
              <w:noProof/>
            </w:rPr>
            <w:instrText xml:space="preserve"> NUMPAGES  \* MERGEFORMAT </w:instrText>
          </w:r>
          <w:r w:rsidR="671CE2C0" w:rsidRPr="6F8556A1">
            <w:rPr>
              <w:rStyle w:val="PageNumber"/>
              <w:noProof/>
            </w:rPr>
            <w:fldChar w:fldCharType="separate"/>
          </w:r>
          <w:r w:rsidR="00DD3734">
            <w:rPr>
              <w:rStyle w:val="PageNumber"/>
              <w:noProof/>
            </w:rPr>
            <w:t>2</w:t>
          </w:r>
          <w:r w:rsidR="671CE2C0" w:rsidRPr="6F8556A1">
            <w:rPr>
              <w:rStyle w:val="PageNumber"/>
              <w:noProof/>
            </w:rPr>
            <w:fldChar w:fldCharType="end"/>
          </w:r>
        </w:p>
      </w:tc>
    </w:tr>
  </w:tbl>
  <w:p w14:paraId="71522D81" w14:textId="77777777" w:rsidR="00D1755E" w:rsidRDefault="00D175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0B439D" w14:textId="77777777" w:rsidR="004B24D3" w:rsidRDefault="004B24D3">
      <w:r>
        <w:separator/>
      </w:r>
    </w:p>
  </w:footnote>
  <w:footnote w:type="continuationSeparator" w:id="0">
    <w:p w14:paraId="5E556E23" w14:textId="77777777" w:rsidR="004B24D3" w:rsidRDefault="004B24D3">
      <w:r>
        <w:continuationSeparator/>
      </w:r>
    </w:p>
  </w:footnote>
  <w:footnote w:type="continuationNotice" w:id="1">
    <w:p w14:paraId="5A035BEA" w14:textId="77777777" w:rsidR="004B24D3" w:rsidRDefault="004B24D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71522D78" w14:textId="77777777" w:rsidTr="4239F2FE">
      <w:tc>
        <w:tcPr>
          <w:tcW w:w="6379" w:type="dxa"/>
        </w:tcPr>
        <w:p w14:paraId="71522D76" w14:textId="77777777" w:rsidR="00D1755E" w:rsidRDefault="6F8556A1" w:rsidP="00CF0A4E">
          <w:pPr>
            <w:pStyle w:val="Header"/>
            <w:tabs>
              <w:tab w:val="clear" w:pos="4320"/>
              <w:tab w:val="clear" w:pos="8640"/>
            </w:tabs>
          </w:pPr>
          <w:r>
            <w:t>Pharmacy Error Tracker</w:t>
          </w:r>
        </w:p>
      </w:tc>
      <w:tc>
        <w:tcPr>
          <w:tcW w:w="3179" w:type="dxa"/>
        </w:tcPr>
        <w:p w14:paraId="71522D77" w14:textId="1350C0DE" w:rsidR="00D1755E" w:rsidRDefault="4239F2FE">
          <w:pPr>
            <w:tabs>
              <w:tab w:val="left" w:pos="1135"/>
            </w:tabs>
            <w:spacing w:before="40"/>
            <w:ind w:right="68"/>
          </w:pPr>
          <w:r>
            <w:t>Team Pharmacon</w:t>
          </w:r>
        </w:p>
      </w:tc>
    </w:tr>
    <w:tr w:rsidR="00D1755E" w14:paraId="71522D7B" w14:textId="77777777" w:rsidTr="4239F2FE">
      <w:tc>
        <w:tcPr>
          <w:tcW w:w="6379" w:type="dxa"/>
        </w:tcPr>
        <w:p w14:paraId="71522D79" w14:textId="1F12312D" w:rsidR="00D1755E" w:rsidRDefault="005C178B">
          <w:r>
            <w:t>Transition</w:t>
          </w:r>
          <w:r w:rsidR="00CF0A4E">
            <w:t xml:space="preserve"> </w:t>
          </w:r>
          <w:r w:rsidR="004B24D3">
            <w:fldChar w:fldCharType="begin"/>
          </w:r>
          <w:r w:rsidR="004B24D3">
            <w:instrText xml:space="preserve"> TITLE  \* MERGEFORMAT </w:instrText>
          </w:r>
          <w:r w:rsidR="004B24D3">
            <w:fldChar w:fldCharType="separate"/>
          </w:r>
          <w:r w:rsidR="00FA2BB5">
            <w:t>Iteration Plan</w:t>
          </w:r>
          <w:r w:rsidR="004B24D3">
            <w:fldChar w:fldCharType="end"/>
          </w:r>
          <w:r w:rsidR="00BF3E6A">
            <w:t xml:space="preserve"> 2</w:t>
          </w:r>
        </w:p>
      </w:tc>
      <w:tc>
        <w:tcPr>
          <w:tcW w:w="3179" w:type="dxa"/>
        </w:tcPr>
        <w:p w14:paraId="71522D7A" w14:textId="485F7F59" w:rsidR="00D1755E" w:rsidRDefault="6F8556A1" w:rsidP="00CF0A4E">
          <w:r>
            <w:t xml:space="preserve">  Date:</w:t>
          </w:r>
          <w:r w:rsidR="00BF3E6A">
            <w:t xml:space="preserve"> 1/10</w:t>
          </w:r>
          <w:r>
            <w:t>/2018</w:t>
          </w:r>
        </w:p>
      </w:tc>
    </w:tr>
  </w:tbl>
  <w:p w14:paraId="71522D7C" w14:textId="77777777" w:rsidR="00D1755E" w:rsidRDefault="00D175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5BD5967"/>
    <w:multiLevelType w:val="hybridMultilevel"/>
    <w:tmpl w:val="1B4A33B8"/>
    <w:lvl w:ilvl="0" w:tplc="604E0D18">
      <w:start w:val="1"/>
      <w:numFmt w:val="decimal"/>
      <w:lvlText w:val="%1."/>
      <w:lvlJc w:val="left"/>
      <w:pPr>
        <w:ind w:left="720" w:hanging="360"/>
      </w:pPr>
    </w:lvl>
    <w:lvl w:ilvl="1" w:tplc="BAC49F5E">
      <w:start w:val="1"/>
      <w:numFmt w:val="lowerLetter"/>
      <w:lvlText w:val="%2."/>
      <w:lvlJc w:val="left"/>
      <w:pPr>
        <w:ind w:left="1440" w:hanging="360"/>
      </w:pPr>
    </w:lvl>
    <w:lvl w:ilvl="2" w:tplc="74A09FE4">
      <w:start w:val="1"/>
      <w:numFmt w:val="lowerRoman"/>
      <w:lvlText w:val="%3."/>
      <w:lvlJc w:val="right"/>
      <w:pPr>
        <w:ind w:left="2160" w:hanging="180"/>
      </w:pPr>
    </w:lvl>
    <w:lvl w:ilvl="3" w:tplc="5F0A6082">
      <w:start w:val="1"/>
      <w:numFmt w:val="decimal"/>
      <w:lvlText w:val="%4."/>
      <w:lvlJc w:val="left"/>
      <w:pPr>
        <w:ind w:left="2880" w:hanging="360"/>
      </w:pPr>
    </w:lvl>
    <w:lvl w:ilvl="4" w:tplc="DB2A6952">
      <w:start w:val="1"/>
      <w:numFmt w:val="lowerLetter"/>
      <w:lvlText w:val="%5."/>
      <w:lvlJc w:val="left"/>
      <w:pPr>
        <w:ind w:left="3600" w:hanging="360"/>
      </w:pPr>
    </w:lvl>
    <w:lvl w:ilvl="5" w:tplc="F9A4C89A">
      <w:start w:val="1"/>
      <w:numFmt w:val="lowerRoman"/>
      <w:lvlText w:val="%6."/>
      <w:lvlJc w:val="right"/>
      <w:pPr>
        <w:ind w:left="4320" w:hanging="180"/>
      </w:pPr>
    </w:lvl>
    <w:lvl w:ilvl="6" w:tplc="5E729DE6">
      <w:start w:val="1"/>
      <w:numFmt w:val="decimal"/>
      <w:lvlText w:val="%7."/>
      <w:lvlJc w:val="left"/>
      <w:pPr>
        <w:ind w:left="5040" w:hanging="360"/>
      </w:pPr>
    </w:lvl>
    <w:lvl w:ilvl="7" w:tplc="24506536">
      <w:start w:val="1"/>
      <w:numFmt w:val="lowerLetter"/>
      <w:lvlText w:val="%8."/>
      <w:lvlJc w:val="left"/>
      <w:pPr>
        <w:ind w:left="5760" w:hanging="360"/>
      </w:pPr>
    </w:lvl>
    <w:lvl w:ilvl="8" w:tplc="2E060B7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776B1"/>
    <w:multiLevelType w:val="hybridMultilevel"/>
    <w:tmpl w:val="5FEE93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E022487"/>
    <w:multiLevelType w:val="hybridMultilevel"/>
    <w:tmpl w:val="6688CEFC"/>
    <w:lvl w:ilvl="0" w:tplc="EE54C8F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CC31DA"/>
    <w:multiLevelType w:val="hybridMultilevel"/>
    <w:tmpl w:val="F796C326"/>
    <w:lvl w:ilvl="0" w:tplc="28269CA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437A8B"/>
    <w:multiLevelType w:val="multilevel"/>
    <w:tmpl w:val="EFAE9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20575AB3"/>
    <w:multiLevelType w:val="hybridMultilevel"/>
    <w:tmpl w:val="78DAB658"/>
    <w:lvl w:ilvl="0" w:tplc="FC3C57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E8E7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14EB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1848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2EC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6C39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415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120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3EDD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2D059CF"/>
    <w:multiLevelType w:val="hybridMultilevel"/>
    <w:tmpl w:val="91FE3C82"/>
    <w:lvl w:ilvl="0" w:tplc="4DBA51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4024AA"/>
    <w:multiLevelType w:val="hybridMultilevel"/>
    <w:tmpl w:val="842ACBEE"/>
    <w:lvl w:ilvl="0" w:tplc="072ECE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08F2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7A5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662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76C9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72A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DEE5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AC4B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D20F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6153576"/>
    <w:multiLevelType w:val="hybridMultilevel"/>
    <w:tmpl w:val="A290F6BC"/>
    <w:lvl w:ilvl="0" w:tplc="0FB0270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502228"/>
    <w:multiLevelType w:val="hybridMultilevel"/>
    <w:tmpl w:val="1FB2599A"/>
    <w:lvl w:ilvl="0" w:tplc="E3ACE3FA">
      <w:start w:val="1"/>
      <w:numFmt w:val="decimal"/>
      <w:lvlText w:val="%1."/>
      <w:lvlJc w:val="left"/>
      <w:pPr>
        <w:ind w:left="720" w:hanging="360"/>
      </w:pPr>
    </w:lvl>
    <w:lvl w:ilvl="1" w:tplc="92845B0E">
      <w:start w:val="1"/>
      <w:numFmt w:val="lowerLetter"/>
      <w:lvlText w:val="%2."/>
      <w:lvlJc w:val="left"/>
      <w:pPr>
        <w:ind w:left="1440" w:hanging="360"/>
      </w:pPr>
    </w:lvl>
    <w:lvl w:ilvl="2" w:tplc="88DCF070">
      <w:start w:val="1"/>
      <w:numFmt w:val="lowerRoman"/>
      <w:lvlText w:val="%3."/>
      <w:lvlJc w:val="right"/>
      <w:pPr>
        <w:ind w:left="2160" w:hanging="180"/>
      </w:pPr>
    </w:lvl>
    <w:lvl w:ilvl="3" w:tplc="93DCC688">
      <w:start w:val="1"/>
      <w:numFmt w:val="decimal"/>
      <w:lvlText w:val="%4."/>
      <w:lvlJc w:val="left"/>
      <w:pPr>
        <w:ind w:left="2880" w:hanging="360"/>
      </w:pPr>
    </w:lvl>
    <w:lvl w:ilvl="4" w:tplc="DF787E18">
      <w:start w:val="1"/>
      <w:numFmt w:val="lowerLetter"/>
      <w:lvlText w:val="%5."/>
      <w:lvlJc w:val="left"/>
      <w:pPr>
        <w:ind w:left="3600" w:hanging="360"/>
      </w:pPr>
    </w:lvl>
    <w:lvl w:ilvl="5" w:tplc="CE66BC18">
      <w:start w:val="1"/>
      <w:numFmt w:val="lowerRoman"/>
      <w:lvlText w:val="%6."/>
      <w:lvlJc w:val="right"/>
      <w:pPr>
        <w:ind w:left="4320" w:hanging="180"/>
      </w:pPr>
    </w:lvl>
    <w:lvl w:ilvl="6" w:tplc="6498A6C6">
      <w:start w:val="1"/>
      <w:numFmt w:val="decimal"/>
      <w:lvlText w:val="%7."/>
      <w:lvlJc w:val="left"/>
      <w:pPr>
        <w:ind w:left="5040" w:hanging="360"/>
      </w:pPr>
    </w:lvl>
    <w:lvl w:ilvl="7" w:tplc="85B29D2A">
      <w:start w:val="1"/>
      <w:numFmt w:val="lowerLetter"/>
      <w:lvlText w:val="%8."/>
      <w:lvlJc w:val="left"/>
      <w:pPr>
        <w:ind w:left="5760" w:hanging="360"/>
      </w:pPr>
    </w:lvl>
    <w:lvl w:ilvl="8" w:tplc="F9D60F7C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DA38A2"/>
    <w:multiLevelType w:val="hybridMultilevel"/>
    <w:tmpl w:val="C7FED582"/>
    <w:lvl w:ilvl="0" w:tplc="0C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35" w15:restartNumberingAfterBreak="0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492010B"/>
    <w:multiLevelType w:val="hybridMultilevel"/>
    <w:tmpl w:val="3D205440"/>
    <w:lvl w:ilvl="0" w:tplc="A588D3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A6B4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6099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F011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3CA9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445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FC96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049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6A0D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6E672E0B"/>
    <w:multiLevelType w:val="hybridMultilevel"/>
    <w:tmpl w:val="51F0F4C8"/>
    <w:lvl w:ilvl="0" w:tplc="6136F0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4CD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26A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D44E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7812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AAE8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2073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38CD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863D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890B35"/>
    <w:multiLevelType w:val="hybridMultilevel"/>
    <w:tmpl w:val="645203A8"/>
    <w:lvl w:ilvl="0" w:tplc="7EF4F7AE">
      <w:start w:val="1"/>
      <w:numFmt w:val="decimal"/>
      <w:lvlText w:val="%1."/>
      <w:lvlJc w:val="left"/>
      <w:pPr>
        <w:ind w:left="720" w:hanging="360"/>
      </w:pPr>
    </w:lvl>
    <w:lvl w:ilvl="1" w:tplc="526A276A">
      <w:start w:val="1"/>
      <w:numFmt w:val="lowerLetter"/>
      <w:lvlText w:val="%2."/>
      <w:lvlJc w:val="left"/>
      <w:pPr>
        <w:ind w:left="1440" w:hanging="360"/>
      </w:pPr>
    </w:lvl>
    <w:lvl w:ilvl="2" w:tplc="637AC65E">
      <w:start w:val="1"/>
      <w:numFmt w:val="lowerRoman"/>
      <w:lvlText w:val="%3."/>
      <w:lvlJc w:val="right"/>
      <w:pPr>
        <w:ind w:left="2160" w:hanging="180"/>
      </w:pPr>
    </w:lvl>
    <w:lvl w:ilvl="3" w:tplc="8D407638">
      <w:start w:val="1"/>
      <w:numFmt w:val="decimal"/>
      <w:lvlText w:val="%4."/>
      <w:lvlJc w:val="left"/>
      <w:pPr>
        <w:ind w:left="2880" w:hanging="360"/>
      </w:pPr>
    </w:lvl>
    <w:lvl w:ilvl="4" w:tplc="9E9401B8">
      <w:start w:val="1"/>
      <w:numFmt w:val="lowerLetter"/>
      <w:lvlText w:val="%5."/>
      <w:lvlJc w:val="left"/>
      <w:pPr>
        <w:ind w:left="3600" w:hanging="360"/>
      </w:pPr>
    </w:lvl>
    <w:lvl w:ilvl="5" w:tplc="6ADABD38">
      <w:start w:val="1"/>
      <w:numFmt w:val="lowerRoman"/>
      <w:lvlText w:val="%6."/>
      <w:lvlJc w:val="right"/>
      <w:pPr>
        <w:ind w:left="4320" w:hanging="180"/>
      </w:pPr>
    </w:lvl>
    <w:lvl w:ilvl="6" w:tplc="9E721D42">
      <w:start w:val="1"/>
      <w:numFmt w:val="decimal"/>
      <w:lvlText w:val="%7."/>
      <w:lvlJc w:val="left"/>
      <w:pPr>
        <w:ind w:left="5040" w:hanging="360"/>
      </w:pPr>
    </w:lvl>
    <w:lvl w:ilvl="7" w:tplc="B9C2CC4C">
      <w:start w:val="1"/>
      <w:numFmt w:val="lowerLetter"/>
      <w:lvlText w:val="%8."/>
      <w:lvlJc w:val="left"/>
      <w:pPr>
        <w:ind w:left="5760" w:hanging="360"/>
      </w:pPr>
    </w:lvl>
    <w:lvl w:ilvl="8" w:tplc="2AE6271C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738619A7"/>
    <w:multiLevelType w:val="hybridMultilevel"/>
    <w:tmpl w:val="43965F96"/>
    <w:lvl w:ilvl="0" w:tplc="6726A64C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6" w15:restartNumberingAfterBreak="0">
    <w:nsid w:val="7BDB5812"/>
    <w:multiLevelType w:val="hybridMultilevel"/>
    <w:tmpl w:val="D026C326"/>
    <w:lvl w:ilvl="0" w:tplc="FED85FF2">
      <w:start w:val="1"/>
      <w:numFmt w:val="decimal"/>
      <w:lvlText w:val="%1."/>
      <w:lvlJc w:val="left"/>
      <w:pPr>
        <w:ind w:left="720" w:hanging="360"/>
      </w:pPr>
    </w:lvl>
    <w:lvl w:ilvl="1" w:tplc="3BAED5EE">
      <w:start w:val="1"/>
      <w:numFmt w:val="lowerLetter"/>
      <w:lvlText w:val="%2."/>
      <w:lvlJc w:val="left"/>
      <w:pPr>
        <w:ind w:left="1440" w:hanging="360"/>
      </w:pPr>
    </w:lvl>
    <w:lvl w:ilvl="2" w:tplc="A08A6C08">
      <w:start w:val="1"/>
      <w:numFmt w:val="lowerRoman"/>
      <w:lvlText w:val="%3."/>
      <w:lvlJc w:val="right"/>
      <w:pPr>
        <w:ind w:left="2160" w:hanging="180"/>
      </w:pPr>
    </w:lvl>
    <w:lvl w:ilvl="3" w:tplc="D34493EE">
      <w:start w:val="1"/>
      <w:numFmt w:val="decimal"/>
      <w:lvlText w:val="%4."/>
      <w:lvlJc w:val="left"/>
      <w:pPr>
        <w:ind w:left="2880" w:hanging="360"/>
      </w:pPr>
    </w:lvl>
    <w:lvl w:ilvl="4" w:tplc="AF4EBDD2">
      <w:start w:val="1"/>
      <w:numFmt w:val="lowerLetter"/>
      <w:lvlText w:val="%5."/>
      <w:lvlJc w:val="left"/>
      <w:pPr>
        <w:ind w:left="3600" w:hanging="360"/>
      </w:pPr>
    </w:lvl>
    <w:lvl w:ilvl="5" w:tplc="DA64C68A">
      <w:start w:val="1"/>
      <w:numFmt w:val="lowerRoman"/>
      <w:lvlText w:val="%6."/>
      <w:lvlJc w:val="right"/>
      <w:pPr>
        <w:ind w:left="4320" w:hanging="180"/>
      </w:pPr>
    </w:lvl>
    <w:lvl w:ilvl="6" w:tplc="0EF29F38">
      <w:start w:val="1"/>
      <w:numFmt w:val="decimal"/>
      <w:lvlText w:val="%7."/>
      <w:lvlJc w:val="left"/>
      <w:pPr>
        <w:ind w:left="5040" w:hanging="360"/>
      </w:pPr>
    </w:lvl>
    <w:lvl w:ilvl="7" w:tplc="AEDA6D30">
      <w:start w:val="1"/>
      <w:numFmt w:val="lowerLetter"/>
      <w:lvlText w:val="%8."/>
      <w:lvlJc w:val="left"/>
      <w:pPr>
        <w:ind w:left="5760" w:hanging="360"/>
      </w:pPr>
    </w:lvl>
    <w:lvl w:ilvl="8" w:tplc="51D02086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32"/>
  </w:num>
  <w:num w:numId="3">
    <w:abstractNumId w:val="25"/>
  </w:num>
  <w:num w:numId="4">
    <w:abstractNumId w:val="22"/>
  </w:num>
  <w:num w:numId="5">
    <w:abstractNumId w:val="11"/>
  </w:num>
  <w:num w:numId="6">
    <w:abstractNumId w:val="33"/>
  </w:num>
  <w:num w:numId="7">
    <w:abstractNumId w:val="46"/>
  </w:num>
  <w:num w:numId="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18"/>
  </w:num>
  <w:num w:numId="10">
    <w:abstractNumId w:val="47"/>
  </w:num>
  <w:num w:numId="11">
    <w:abstractNumId w:val="30"/>
  </w:num>
  <w:num w:numId="12">
    <w:abstractNumId w:val="28"/>
  </w:num>
  <w:num w:numId="13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4">
    <w:abstractNumId w:val="2"/>
  </w:num>
  <w:num w:numId="15">
    <w:abstractNumId w:val="45"/>
  </w:num>
  <w:num w:numId="16">
    <w:abstractNumId w:val="5"/>
  </w:num>
  <w:num w:numId="17">
    <w:abstractNumId w:val="19"/>
  </w:num>
  <w:num w:numId="18">
    <w:abstractNumId w:val="17"/>
  </w:num>
  <w:num w:numId="19">
    <w:abstractNumId w:val="44"/>
  </w:num>
  <w:num w:numId="20">
    <w:abstractNumId w:val="16"/>
  </w:num>
  <w:num w:numId="21">
    <w:abstractNumId w:val="8"/>
  </w:num>
  <w:num w:numId="22">
    <w:abstractNumId w:val="42"/>
  </w:num>
  <w:num w:numId="23">
    <w:abstractNumId w:val="26"/>
  </w:num>
  <w:num w:numId="24">
    <w:abstractNumId w:val="13"/>
  </w:num>
  <w:num w:numId="25">
    <w:abstractNumId w:val="21"/>
  </w:num>
  <w:num w:numId="26">
    <w:abstractNumId w:val="15"/>
  </w:num>
  <w:num w:numId="27">
    <w:abstractNumId w:val="39"/>
  </w:num>
  <w:num w:numId="28">
    <w:abstractNumId w:val="24"/>
  </w:num>
  <w:num w:numId="29">
    <w:abstractNumId w:val="29"/>
  </w:num>
  <w:num w:numId="30">
    <w:abstractNumId w:val="38"/>
  </w:num>
  <w:num w:numId="31">
    <w:abstractNumId w:val="27"/>
  </w:num>
  <w:num w:numId="32">
    <w:abstractNumId w:val="9"/>
  </w:num>
  <w:num w:numId="33">
    <w:abstractNumId w:val="7"/>
  </w:num>
  <w:num w:numId="34">
    <w:abstractNumId w:val="14"/>
  </w:num>
  <w:num w:numId="35">
    <w:abstractNumId w:val="2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7"/>
  </w:num>
  <w:num w:numId="37">
    <w:abstractNumId w:val="35"/>
  </w:num>
  <w:num w:numId="38">
    <w:abstractNumId w:val="34"/>
  </w:num>
  <w:num w:numId="39">
    <w:abstractNumId w:val="6"/>
  </w:num>
  <w:num w:numId="40">
    <w:abstractNumId w:val="10"/>
  </w:num>
  <w:num w:numId="41">
    <w:abstractNumId w:val="31"/>
  </w:num>
  <w:num w:numId="42">
    <w:abstractNumId w:val="12"/>
  </w:num>
  <w:num w:numId="43">
    <w:abstractNumId w:val="23"/>
  </w:num>
  <w:num w:numId="44">
    <w:abstractNumId w:val="40"/>
  </w:num>
  <w:num w:numId="45">
    <w:abstractNumId w:val="36"/>
  </w:num>
  <w:num w:numId="46">
    <w:abstractNumId w:val="4"/>
  </w:num>
  <w:num w:numId="47">
    <w:abstractNumId w:val="43"/>
  </w:num>
  <w:num w:numId="48">
    <w:abstractNumId w:val="41"/>
  </w:num>
  <w:num w:numId="49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BB5"/>
    <w:rsid w:val="00001BDA"/>
    <w:rsid w:val="00004CB4"/>
    <w:rsid w:val="00006C81"/>
    <w:rsid w:val="00016B42"/>
    <w:rsid w:val="000178C5"/>
    <w:rsid w:val="000205A8"/>
    <w:rsid w:val="00024490"/>
    <w:rsid w:val="000245C9"/>
    <w:rsid w:val="000264E3"/>
    <w:rsid w:val="00034270"/>
    <w:rsid w:val="0004020E"/>
    <w:rsid w:val="000411F0"/>
    <w:rsid w:val="0004359F"/>
    <w:rsid w:val="00043BC1"/>
    <w:rsid w:val="00044A98"/>
    <w:rsid w:val="00044FCD"/>
    <w:rsid w:val="00046409"/>
    <w:rsid w:val="00047010"/>
    <w:rsid w:val="00053AAC"/>
    <w:rsid w:val="000561FC"/>
    <w:rsid w:val="0006053A"/>
    <w:rsid w:val="00062923"/>
    <w:rsid w:val="0007086E"/>
    <w:rsid w:val="00071C92"/>
    <w:rsid w:val="00072478"/>
    <w:rsid w:val="00076AF8"/>
    <w:rsid w:val="000777B3"/>
    <w:rsid w:val="00080BE5"/>
    <w:rsid w:val="00080D62"/>
    <w:rsid w:val="00082304"/>
    <w:rsid w:val="00083367"/>
    <w:rsid w:val="00084824"/>
    <w:rsid w:val="00085E66"/>
    <w:rsid w:val="000877CD"/>
    <w:rsid w:val="0009226D"/>
    <w:rsid w:val="00096B1F"/>
    <w:rsid w:val="000A350D"/>
    <w:rsid w:val="000A43EB"/>
    <w:rsid w:val="000A46B3"/>
    <w:rsid w:val="000A58C8"/>
    <w:rsid w:val="000A5A8A"/>
    <w:rsid w:val="000A7339"/>
    <w:rsid w:val="000A795A"/>
    <w:rsid w:val="000A7A4E"/>
    <w:rsid w:val="000B0E5B"/>
    <w:rsid w:val="000B1ADD"/>
    <w:rsid w:val="000B24D1"/>
    <w:rsid w:val="000B3886"/>
    <w:rsid w:val="000B6D46"/>
    <w:rsid w:val="000B76F1"/>
    <w:rsid w:val="000B7BE6"/>
    <w:rsid w:val="000C0EA6"/>
    <w:rsid w:val="000C2419"/>
    <w:rsid w:val="000C429C"/>
    <w:rsid w:val="000C764D"/>
    <w:rsid w:val="000D2D60"/>
    <w:rsid w:val="000D56AC"/>
    <w:rsid w:val="000D7BB1"/>
    <w:rsid w:val="000E60CD"/>
    <w:rsid w:val="000F45F8"/>
    <w:rsid w:val="000F5631"/>
    <w:rsid w:val="000F5D5F"/>
    <w:rsid w:val="00101251"/>
    <w:rsid w:val="001125D4"/>
    <w:rsid w:val="001149D0"/>
    <w:rsid w:val="0011658B"/>
    <w:rsid w:val="001166A5"/>
    <w:rsid w:val="001210E3"/>
    <w:rsid w:val="00124023"/>
    <w:rsid w:val="00124674"/>
    <w:rsid w:val="00131CA5"/>
    <w:rsid w:val="00131E29"/>
    <w:rsid w:val="00134C20"/>
    <w:rsid w:val="00135694"/>
    <w:rsid w:val="00136400"/>
    <w:rsid w:val="001373C9"/>
    <w:rsid w:val="0014683A"/>
    <w:rsid w:val="001476FA"/>
    <w:rsid w:val="0014780E"/>
    <w:rsid w:val="00150885"/>
    <w:rsid w:val="00154AC1"/>
    <w:rsid w:val="00155FC1"/>
    <w:rsid w:val="00170DD9"/>
    <w:rsid w:val="00172482"/>
    <w:rsid w:val="00172C4B"/>
    <w:rsid w:val="00173AD0"/>
    <w:rsid w:val="00176824"/>
    <w:rsid w:val="00181F9B"/>
    <w:rsid w:val="00184D89"/>
    <w:rsid w:val="001874B0"/>
    <w:rsid w:val="00192B33"/>
    <w:rsid w:val="0019355C"/>
    <w:rsid w:val="00194A5E"/>
    <w:rsid w:val="00195EA3"/>
    <w:rsid w:val="001966DD"/>
    <w:rsid w:val="0019789F"/>
    <w:rsid w:val="001A6041"/>
    <w:rsid w:val="001A7CE4"/>
    <w:rsid w:val="001B0626"/>
    <w:rsid w:val="001B0964"/>
    <w:rsid w:val="001B0F8B"/>
    <w:rsid w:val="001B5D9B"/>
    <w:rsid w:val="001C167F"/>
    <w:rsid w:val="001C2725"/>
    <w:rsid w:val="001C564E"/>
    <w:rsid w:val="001D0281"/>
    <w:rsid w:val="001D0C10"/>
    <w:rsid w:val="001D6A72"/>
    <w:rsid w:val="001E0683"/>
    <w:rsid w:val="001E146F"/>
    <w:rsid w:val="001E3D49"/>
    <w:rsid w:val="001E6982"/>
    <w:rsid w:val="001E7B2A"/>
    <w:rsid w:val="00200188"/>
    <w:rsid w:val="002012E0"/>
    <w:rsid w:val="00203719"/>
    <w:rsid w:val="0020633E"/>
    <w:rsid w:val="00210C30"/>
    <w:rsid w:val="00211CB3"/>
    <w:rsid w:val="00216192"/>
    <w:rsid w:val="002211BD"/>
    <w:rsid w:val="00222202"/>
    <w:rsid w:val="00223849"/>
    <w:rsid w:val="00226908"/>
    <w:rsid w:val="00232422"/>
    <w:rsid w:val="00233521"/>
    <w:rsid w:val="00235E73"/>
    <w:rsid w:val="002371C8"/>
    <w:rsid w:val="002375CB"/>
    <w:rsid w:val="00240B59"/>
    <w:rsid w:val="00241C30"/>
    <w:rsid w:val="00242135"/>
    <w:rsid w:val="00242A91"/>
    <w:rsid w:val="002454CE"/>
    <w:rsid w:val="00245BCE"/>
    <w:rsid w:val="00245DC4"/>
    <w:rsid w:val="00245E1C"/>
    <w:rsid w:val="00247752"/>
    <w:rsid w:val="00252787"/>
    <w:rsid w:val="002550BE"/>
    <w:rsid w:val="00256BE5"/>
    <w:rsid w:val="002611C4"/>
    <w:rsid w:val="00261669"/>
    <w:rsid w:val="0026201A"/>
    <w:rsid w:val="00263C55"/>
    <w:rsid w:val="00263F16"/>
    <w:rsid w:val="002675B0"/>
    <w:rsid w:val="002726F7"/>
    <w:rsid w:val="0027764E"/>
    <w:rsid w:val="00281145"/>
    <w:rsid w:val="00285BD7"/>
    <w:rsid w:val="00286700"/>
    <w:rsid w:val="00287961"/>
    <w:rsid w:val="00296BD6"/>
    <w:rsid w:val="002970C1"/>
    <w:rsid w:val="002A4735"/>
    <w:rsid w:val="002A6EE7"/>
    <w:rsid w:val="002B24C0"/>
    <w:rsid w:val="002B2519"/>
    <w:rsid w:val="002B62F4"/>
    <w:rsid w:val="002B74E4"/>
    <w:rsid w:val="002C0546"/>
    <w:rsid w:val="002C2252"/>
    <w:rsid w:val="002D494A"/>
    <w:rsid w:val="002D674D"/>
    <w:rsid w:val="002E6D7D"/>
    <w:rsid w:val="002F1A05"/>
    <w:rsid w:val="002F35CD"/>
    <w:rsid w:val="002F4160"/>
    <w:rsid w:val="002F771D"/>
    <w:rsid w:val="00302210"/>
    <w:rsid w:val="00303B00"/>
    <w:rsid w:val="00303CA0"/>
    <w:rsid w:val="00304759"/>
    <w:rsid w:val="00306F5F"/>
    <w:rsid w:val="00314940"/>
    <w:rsid w:val="00314EC4"/>
    <w:rsid w:val="00316462"/>
    <w:rsid w:val="003172A2"/>
    <w:rsid w:val="00320F68"/>
    <w:rsid w:val="0032141D"/>
    <w:rsid w:val="00322931"/>
    <w:rsid w:val="0032690F"/>
    <w:rsid w:val="0034192A"/>
    <w:rsid w:val="00342F31"/>
    <w:rsid w:val="0035119C"/>
    <w:rsid w:val="00352A07"/>
    <w:rsid w:val="00353A84"/>
    <w:rsid w:val="00354ABB"/>
    <w:rsid w:val="0035544C"/>
    <w:rsid w:val="00360BF7"/>
    <w:rsid w:val="00365FB6"/>
    <w:rsid w:val="003800E3"/>
    <w:rsid w:val="00383E1B"/>
    <w:rsid w:val="003845B3"/>
    <w:rsid w:val="00384C76"/>
    <w:rsid w:val="00386288"/>
    <w:rsid w:val="003871C8"/>
    <w:rsid w:val="00391493"/>
    <w:rsid w:val="003928EA"/>
    <w:rsid w:val="003A7240"/>
    <w:rsid w:val="003A7344"/>
    <w:rsid w:val="003B0B37"/>
    <w:rsid w:val="003B4C25"/>
    <w:rsid w:val="003B6796"/>
    <w:rsid w:val="003C02D7"/>
    <w:rsid w:val="003C0B0C"/>
    <w:rsid w:val="003C5274"/>
    <w:rsid w:val="003C7438"/>
    <w:rsid w:val="003D0F56"/>
    <w:rsid w:val="003D1149"/>
    <w:rsid w:val="003D20BC"/>
    <w:rsid w:val="003D32D9"/>
    <w:rsid w:val="003D3477"/>
    <w:rsid w:val="003D61A6"/>
    <w:rsid w:val="003D72BF"/>
    <w:rsid w:val="003F1C47"/>
    <w:rsid w:val="003F1F88"/>
    <w:rsid w:val="00401836"/>
    <w:rsid w:val="004062C9"/>
    <w:rsid w:val="00407277"/>
    <w:rsid w:val="004113EF"/>
    <w:rsid w:val="0041696A"/>
    <w:rsid w:val="004269C0"/>
    <w:rsid w:val="004273D9"/>
    <w:rsid w:val="00427CE2"/>
    <w:rsid w:val="00430B8A"/>
    <w:rsid w:val="004337F8"/>
    <w:rsid w:val="00434BC7"/>
    <w:rsid w:val="004372BA"/>
    <w:rsid w:val="00437E18"/>
    <w:rsid w:val="00440744"/>
    <w:rsid w:val="00442761"/>
    <w:rsid w:val="004454CA"/>
    <w:rsid w:val="00445D72"/>
    <w:rsid w:val="004464BC"/>
    <w:rsid w:val="00451739"/>
    <w:rsid w:val="00452D4A"/>
    <w:rsid w:val="00457EA0"/>
    <w:rsid w:val="004642E0"/>
    <w:rsid w:val="004674B0"/>
    <w:rsid w:val="004744FD"/>
    <w:rsid w:val="00476542"/>
    <w:rsid w:val="00477D69"/>
    <w:rsid w:val="00485CB7"/>
    <w:rsid w:val="00495EC3"/>
    <w:rsid w:val="004A3AF8"/>
    <w:rsid w:val="004A40BD"/>
    <w:rsid w:val="004B09A9"/>
    <w:rsid w:val="004B0F0F"/>
    <w:rsid w:val="004B24D3"/>
    <w:rsid w:val="004B2500"/>
    <w:rsid w:val="004B3063"/>
    <w:rsid w:val="004B51B0"/>
    <w:rsid w:val="004B54C9"/>
    <w:rsid w:val="004C295A"/>
    <w:rsid w:val="004C34BE"/>
    <w:rsid w:val="004C4004"/>
    <w:rsid w:val="004C7215"/>
    <w:rsid w:val="004D47DA"/>
    <w:rsid w:val="004D591B"/>
    <w:rsid w:val="004D621B"/>
    <w:rsid w:val="004D7B7B"/>
    <w:rsid w:val="004E307A"/>
    <w:rsid w:val="004E45E7"/>
    <w:rsid w:val="004E649B"/>
    <w:rsid w:val="004E72C9"/>
    <w:rsid w:val="004F2CB5"/>
    <w:rsid w:val="004F6818"/>
    <w:rsid w:val="004F7E20"/>
    <w:rsid w:val="00502F3B"/>
    <w:rsid w:val="005050A3"/>
    <w:rsid w:val="00511630"/>
    <w:rsid w:val="00514ED8"/>
    <w:rsid w:val="00515549"/>
    <w:rsid w:val="00515AF9"/>
    <w:rsid w:val="00521603"/>
    <w:rsid w:val="0053489D"/>
    <w:rsid w:val="005363C1"/>
    <w:rsid w:val="00540EAF"/>
    <w:rsid w:val="0054220E"/>
    <w:rsid w:val="0055179F"/>
    <w:rsid w:val="0055269E"/>
    <w:rsid w:val="00554C63"/>
    <w:rsid w:val="00563359"/>
    <w:rsid w:val="00566E83"/>
    <w:rsid w:val="005726AB"/>
    <w:rsid w:val="00574CBD"/>
    <w:rsid w:val="0058412D"/>
    <w:rsid w:val="00585FD9"/>
    <w:rsid w:val="005875D1"/>
    <w:rsid w:val="0059287A"/>
    <w:rsid w:val="00592E34"/>
    <w:rsid w:val="005A3DD5"/>
    <w:rsid w:val="005A422D"/>
    <w:rsid w:val="005A74A4"/>
    <w:rsid w:val="005B31B9"/>
    <w:rsid w:val="005B3B9C"/>
    <w:rsid w:val="005B44BD"/>
    <w:rsid w:val="005B7F84"/>
    <w:rsid w:val="005C09E9"/>
    <w:rsid w:val="005C178B"/>
    <w:rsid w:val="005C39C7"/>
    <w:rsid w:val="005D0D75"/>
    <w:rsid w:val="005D2C96"/>
    <w:rsid w:val="005D3052"/>
    <w:rsid w:val="005D6007"/>
    <w:rsid w:val="005E0C25"/>
    <w:rsid w:val="005F5C34"/>
    <w:rsid w:val="00607531"/>
    <w:rsid w:val="006075D1"/>
    <w:rsid w:val="00612E0C"/>
    <w:rsid w:val="00616D16"/>
    <w:rsid w:val="00620890"/>
    <w:rsid w:val="00624BE6"/>
    <w:rsid w:val="00626862"/>
    <w:rsid w:val="00627231"/>
    <w:rsid w:val="0063156D"/>
    <w:rsid w:val="00636141"/>
    <w:rsid w:val="00636E0F"/>
    <w:rsid w:val="0063757B"/>
    <w:rsid w:val="00637815"/>
    <w:rsid w:val="00641314"/>
    <w:rsid w:val="00641ACF"/>
    <w:rsid w:val="00641E9C"/>
    <w:rsid w:val="00642155"/>
    <w:rsid w:val="006421FE"/>
    <w:rsid w:val="00644EAE"/>
    <w:rsid w:val="00646E4D"/>
    <w:rsid w:val="006473EC"/>
    <w:rsid w:val="006525F9"/>
    <w:rsid w:val="00655950"/>
    <w:rsid w:val="0066006C"/>
    <w:rsid w:val="00661A7F"/>
    <w:rsid w:val="006627FE"/>
    <w:rsid w:val="00663A44"/>
    <w:rsid w:val="00663F01"/>
    <w:rsid w:val="0066570A"/>
    <w:rsid w:val="00672877"/>
    <w:rsid w:val="00672B51"/>
    <w:rsid w:val="00676232"/>
    <w:rsid w:val="006766AD"/>
    <w:rsid w:val="006776BA"/>
    <w:rsid w:val="0068229E"/>
    <w:rsid w:val="006867F2"/>
    <w:rsid w:val="00690A1F"/>
    <w:rsid w:val="00695D6B"/>
    <w:rsid w:val="00696878"/>
    <w:rsid w:val="006A0738"/>
    <w:rsid w:val="006A2D19"/>
    <w:rsid w:val="006A3398"/>
    <w:rsid w:val="006A5368"/>
    <w:rsid w:val="006B1958"/>
    <w:rsid w:val="006C0045"/>
    <w:rsid w:val="006C76B1"/>
    <w:rsid w:val="006C7983"/>
    <w:rsid w:val="006D0AEF"/>
    <w:rsid w:val="006D3A4A"/>
    <w:rsid w:val="006D40D5"/>
    <w:rsid w:val="006D4716"/>
    <w:rsid w:val="006E03FE"/>
    <w:rsid w:val="006E060B"/>
    <w:rsid w:val="006E40B9"/>
    <w:rsid w:val="006E6C27"/>
    <w:rsid w:val="006F452B"/>
    <w:rsid w:val="00701C2B"/>
    <w:rsid w:val="00704BC9"/>
    <w:rsid w:val="0070517C"/>
    <w:rsid w:val="007079D1"/>
    <w:rsid w:val="00707F9D"/>
    <w:rsid w:val="00711BA8"/>
    <w:rsid w:val="00713B50"/>
    <w:rsid w:val="00722179"/>
    <w:rsid w:val="0073521F"/>
    <w:rsid w:val="00736302"/>
    <w:rsid w:val="00737B8C"/>
    <w:rsid w:val="00741B03"/>
    <w:rsid w:val="007434E6"/>
    <w:rsid w:val="007440F2"/>
    <w:rsid w:val="00744BEF"/>
    <w:rsid w:val="00746FC9"/>
    <w:rsid w:val="00747F5F"/>
    <w:rsid w:val="007530BF"/>
    <w:rsid w:val="00763579"/>
    <w:rsid w:val="00764A4C"/>
    <w:rsid w:val="007660A2"/>
    <w:rsid w:val="00766B33"/>
    <w:rsid w:val="0077010A"/>
    <w:rsid w:val="00770D49"/>
    <w:rsid w:val="00772921"/>
    <w:rsid w:val="0077317E"/>
    <w:rsid w:val="007733E8"/>
    <w:rsid w:val="0077536B"/>
    <w:rsid w:val="00780053"/>
    <w:rsid w:val="00787F4C"/>
    <w:rsid w:val="007901C3"/>
    <w:rsid w:val="0079033B"/>
    <w:rsid w:val="007A2A11"/>
    <w:rsid w:val="007A5E53"/>
    <w:rsid w:val="007A6B7F"/>
    <w:rsid w:val="007B262C"/>
    <w:rsid w:val="007C0588"/>
    <w:rsid w:val="007C1B34"/>
    <w:rsid w:val="007C1E26"/>
    <w:rsid w:val="007D3399"/>
    <w:rsid w:val="007D6A26"/>
    <w:rsid w:val="007E0C70"/>
    <w:rsid w:val="007E122F"/>
    <w:rsid w:val="007E6379"/>
    <w:rsid w:val="007F1989"/>
    <w:rsid w:val="007F1AF6"/>
    <w:rsid w:val="007F1C60"/>
    <w:rsid w:val="007F33A7"/>
    <w:rsid w:val="007F3644"/>
    <w:rsid w:val="007F432D"/>
    <w:rsid w:val="007F5225"/>
    <w:rsid w:val="0080324A"/>
    <w:rsid w:val="00804E86"/>
    <w:rsid w:val="008072E1"/>
    <w:rsid w:val="008113FE"/>
    <w:rsid w:val="0081263B"/>
    <w:rsid w:val="008131C0"/>
    <w:rsid w:val="00813C81"/>
    <w:rsid w:val="00820439"/>
    <w:rsid w:val="00822098"/>
    <w:rsid w:val="00827AE9"/>
    <w:rsid w:val="00833F5E"/>
    <w:rsid w:val="00835DF6"/>
    <w:rsid w:val="00837037"/>
    <w:rsid w:val="00844D3C"/>
    <w:rsid w:val="0085179F"/>
    <w:rsid w:val="008529B5"/>
    <w:rsid w:val="008558B1"/>
    <w:rsid w:val="00855CFC"/>
    <w:rsid w:val="0086305C"/>
    <w:rsid w:val="00863B8F"/>
    <w:rsid w:val="008657F8"/>
    <w:rsid w:val="00872447"/>
    <w:rsid w:val="0087394C"/>
    <w:rsid w:val="00874FC8"/>
    <w:rsid w:val="008754DC"/>
    <w:rsid w:val="00877037"/>
    <w:rsid w:val="008862F2"/>
    <w:rsid w:val="00891367"/>
    <w:rsid w:val="008947DC"/>
    <w:rsid w:val="00894B07"/>
    <w:rsid w:val="00896465"/>
    <w:rsid w:val="008A0748"/>
    <w:rsid w:val="008A4226"/>
    <w:rsid w:val="008A4D87"/>
    <w:rsid w:val="008B60DF"/>
    <w:rsid w:val="008B6CC8"/>
    <w:rsid w:val="008B7256"/>
    <w:rsid w:val="008C3420"/>
    <w:rsid w:val="008D2714"/>
    <w:rsid w:val="008D4CDE"/>
    <w:rsid w:val="008E321B"/>
    <w:rsid w:val="008E65ED"/>
    <w:rsid w:val="008F48DB"/>
    <w:rsid w:val="008F4B63"/>
    <w:rsid w:val="008F575D"/>
    <w:rsid w:val="00901EAB"/>
    <w:rsid w:val="00905535"/>
    <w:rsid w:val="009075E0"/>
    <w:rsid w:val="00911AD0"/>
    <w:rsid w:val="009244F4"/>
    <w:rsid w:val="00925F6F"/>
    <w:rsid w:val="0092615A"/>
    <w:rsid w:val="009262B4"/>
    <w:rsid w:val="009264F3"/>
    <w:rsid w:val="0092650E"/>
    <w:rsid w:val="009301A9"/>
    <w:rsid w:val="00934FA5"/>
    <w:rsid w:val="009361B4"/>
    <w:rsid w:val="009367DD"/>
    <w:rsid w:val="00937B02"/>
    <w:rsid w:val="00941477"/>
    <w:rsid w:val="0094328D"/>
    <w:rsid w:val="0094423A"/>
    <w:rsid w:val="0094557F"/>
    <w:rsid w:val="009457D7"/>
    <w:rsid w:val="00945D51"/>
    <w:rsid w:val="0096063B"/>
    <w:rsid w:val="00963683"/>
    <w:rsid w:val="00965898"/>
    <w:rsid w:val="00966F25"/>
    <w:rsid w:val="00972250"/>
    <w:rsid w:val="00977770"/>
    <w:rsid w:val="00977FFC"/>
    <w:rsid w:val="0098383A"/>
    <w:rsid w:val="009877A2"/>
    <w:rsid w:val="009877C1"/>
    <w:rsid w:val="00992DE8"/>
    <w:rsid w:val="00993F28"/>
    <w:rsid w:val="00997129"/>
    <w:rsid w:val="00997C37"/>
    <w:rsid w:val="00997DEA"/>
    <w:rsid w:val="009A0AE3"/>
    <w:rsid w:val="009A5D88"/>
    <w:rsid w:val="009C357F"/>
    <w:rsid w:val="009C3F11"/>
    <w:rsid w:val="009C5691"/>
    <w:rsid w:val="009C58C9"/>
    <w:rsid w:val="009C7017"/>
    <w:rsid w:val="009D6937"/>
    <w:rsid w:val="009D7120"/>
    <w:rsid w:val="009D7914"/>
    <w:rsid w:val="009D7A81"/>
    <w:rsid w:val="009D7B5D"/>
    <w:rsid w:val="009E02BF"/>
    <w:rsid w:val="009E7676"/>
    <w:rsid w:val="009E7B88"/>
    <w:rsid w:val="009F1CA1"/>
    <w:rsid w:val="009F234A"/>
    <w:rsid w:val="009F3C9C"/>
    <w:rsid w:val="009F3D95"/>
    <w:rsid w:val="009F6BEF"/>
    <w:rsid w:val="00A022B6"/>
    <w:rsid w:val="00A04758"/>
    <w:rsid w:val="00A05635"/>
    <w:rsid w:val="00A0763E"/>
    <w:rsid w:val="00A11A09"/>
    <w:rsid w:val="00A14CA5"/>
    <w:rsid w:val="00A150E4"/>
    <w:rsid w:val="00A15332"/>
    <w:rsid w:val="00A174BD"/>
    <w:rsid w:val="00A26680"/>
    <w:rsid w:val="00A27BBE"/>
    <w:rsid w:val="00A31804"/>
    <w:rsid w:val="00A37372"/>
    <w:rsid w:val="00A404B5"/>
    <w:rsid w:val="00A41612"/>
    <w:rsid w:val="00A44531"/>
    <w:rsid w:val="00A53E5F"/>
    <w:rsid w:val="00A550E6"/>
    <w:rsid w:val="00A5583D"/>
    <w:rsid w:val="00A647EF"/>
    <w:rsid w:val="00A707E8"/>
    <w:rsid w:val="00A71838"/>
    <w:rsid w:val="00A74E03"/>
    <w:rsid w:val="00A76B5F"/>
    <w:rsid w:val="00A7751B"/>
    <w:rsid w:val="00A777B3"/>
    <w:rsid w:val="00A80126"/>
    <w:rsid w:val="00A82BF6"/>
    <w:rsid w:val="00A84541"/>
    <w:rsid w:val="00A856DC"/>
    <w:rsid w:val="00A87B75"/>
    <w:rsid w:val="00A92F14"/>
    <w:rsid w:val="00A94DEB"/>
    <w:rsid w:val="00A95924"/>
    <w:rsid w:val="00AA1A83"/>
    <w:rsid w:val="00AA3939"/>
    <w:rsid w:val="00AA5274"/>
    <w:rsid w:val="00AA769B"/>
    <w:rsid w:val="00AB2048"/>
    <w:rsid w:val="00AB24A1"/>
    <w:rsid w:val="00AB4221"/>
    <w:rsid w:val="00AB4260"/>
    <w:rsid w:val="00AB647C"/>
    <w:rsid w:val="00AB6D4C"/>
    <w:rsid w:val="00AC5C10"/>
    <w:rsid w:val="00AD1C32"/>
    <w:rsid w:val="00AD1DED"/>
    <w:rsid w:val="00AE5634"/>
    <w:rsid w:val="00AE7303"/>
    <w:rsid w:val="00AF41EE"/>
    <w:rsid w:val="00AF47F6"/>
    <w:rsid w:val="00AF6AB4"/>
    <w:rsid w:val="00AF7683"/>
    <w:rsid w:val="00B00047"/>
    <w:rsid w:val="00B133A5"/>
    <w:rsid w:val="00B168ED"/>
    <w:rsid w:val="00B215D5"/>
    <w:rsid w:val="00B259EF"/>
    <w:rsid w:val="00B25A1B"/>
    <w:rsid w:val="00B269F6"/>
    <w:rsid w:val="00B34339"/>
    <w:rsid w:val="00B42B86"/>
    <w:rsid w:val="00B45027"/>
    <w:rsid w:val="00B50902"/>
    <w:rsid w:val="00B52ADC"/>
    <w:rsid w:val="00B5408F"/>
    <w:rsid w:val="00B55475"/>
    <w:rsid w:val="00B57C86"/>
    <w:rsid w:val="00B60328"/>
    <w:rsid w:val="00B604FC"/>
    <w:rsid w:val="00B620D9"/>
    <w:rsid w:val="00B62EF7"/>
    <w:rsid w:val="00B63D6E"/>
    <w:rsid w:val="00B64F5A"/>
    <w:rsid w:val="00B7002B"/>
    <w:rsid w:val="00B73DD5"/>
    <w:rsid w:val="00B82392"/>
    <w:rsid w:val="00B847E7"/>
    <w:rsid w:val="00B855FF"/>
    <w:rsid w:val="00B85DCD"/>
    <w:rsid w:val="00B8777C"/>
    <w:rsid w:val="00B9447C"/>
    <w:rsid w:val="00B97129"/>
    <w:rsid w:val="00B9779A"/>
    <w:rsid w:val="00BA0F9A"/>
    <w:rsid w:val="00BA36B4"/>
    <w:rsid w:val="00BA56F6"/>
    <w:rsid w:val="00BB0BF4"/>
    <w:rsid w:val="00BB12E4"/>
    <w:rsid w:val="00BB1D8C"/>
    <w:rsid w:val="00BB2A09"/>
    <w:rsid w:val="00BB2D81"/>
    <w:rsid w:val="00BB7005"/>
    <w:rsid w:val="00BC28FC"/>
    <w:rsid w:val="00BC62DF"/>
    <w:rsid w:val="00BD0DE1"/>
    <w:rsid w:val="00BD4F5C"/>
    <w:rsid w:val="00BD7DA6"/>
    <w:rsid w:val="00BE18FF"/>
    <w:rsid w:val="00BE5219"/>
    <w:rsid w:val="00BE5393"/>
    <w:rsid w:val="00BE5CDA"/>
    <w:rsid w:val="00BE7AA1"/>
    <w:rsid w:val="00BF222A"/>
    <w:rsid w:val="00BF3E6A"/>
    <w:rsid w:val="00BF4E72"/>
    <w:rsid w:val="00BF6F48"/>
    <w:rsid w:val="00BF7712"/>
    <w:rsid w:val="00C00D69"/>
    <w:rsid w:val="00C01637"/>
    <w:rsid w:val="00C04658"/>
    <w:rsid w:val="00C05A0B"/>
    <w:rsid w:val="00C06BC0"/>
    <w:rsid w:val="00C14E70"/>
    <w:rsid w:val="00C24A38"/>
    <w:rsid w:val="00C36217"/>
    <w:rsid w:val="00C40D04"/>
    <w:rsid w:val="00C41F57"/>
    <w:rsid w:val="00C47DF6"/>
    <w:rsid w:val="00C47FA1"/>
    <w:rsid w:val="00C525C2"/>
    <w:rsid w:val="00C55459"/>
    <w:rsid w:val="00C56179"/>
    <w:rsid w:val="00C57DDC"/>
    <w:rsid w:val="00C57FF6"/>
    <w:rsid w:val="00C6088B"/>
    <w:rsid w:val="00C72CDA"/>
    <w:rsid w:val="00C72E7A"/>
    <w:rsid w:val="00C83E79"/>
    <w:rsid w:val="00C84015"/>
    <w:rsid w:val="00C87560"/>
    <w:rsid w:val="00C92242"/>
    <w:rsid w:val="00C9246D"/>
    <w:rsid w:val="00C9301F"/>
    <w:rsid w:val="00C93B2A"/>
    <w:rsid w:val="00C93D0D"/>
    <w:rsid w:val="00CA06AA"/>
    <w:rsid w:val="00CB49B0"/>
    <w:rsid w:val="00CB4A37"/>
    <w:rsid w:val="00CC17EF"/>
    <w:rsid w:val="00CC46E7"/>
    <w:rsid w:val="00CC5CEC"/>
    <w:rsid w:val="00CC727E"/>
    <w:rsid w:val="00CD500D"/>
    <w:rsid w:val="00CD65C8"/>
    <w:rsid w:val="00CE32CC"/>
    <w:rsid w:val="00CE6073"/>
    <w:rsid w:val="00CE75EC"/>
    <w:rsid w:val="00CF077B"/>
    <w:rsid w:val="00CF0A4E"/>
    <w:rsid w:val="00CF0D8F"/>
    <w:rsid w:val="00CF1E5C"/>
    <w:rsid w:val="00CF5375"/>
    <w:rsid w:val="00D1215A"/>
    <w:rsid w:val="00D15E24"/>
    <w:rsid w:val="00D1755E"/>
    <w:rsid w:val="00D1758B"/>
    <w:rsid w:val="00D254CD"/>
    <w:rsid w:val="00D30726"/>
    <w:rsid w:val="00D3623F"/>
    <w:rsid w:val="00D41794"/>
    <w:rsid w:val="00D4267C"/>
    <w:rsid w:val="00D43A52"/>
    <w:rsid w:val="00D4771E"/>
    <w:rsid w:val="00D52071"/>
    <w:rsid w:val="00D559E2"/>
    <w:rsid w:val="00D62A79"/>
    <w:rsid w:val="00D634C4"/>
    <w:rsid w:val="00D71DDA"/>
    <w:rsid w:val="00D72205"/>
    <w:rsid w:val="00D7282B"/>
    <w:rsid w:val="00D73E48"/>
    <w:rsid w:val="00D74450"/>
    <w:rsid w:val="00D76B85"/>
    <w:rsid w:val="00D80DCA"/>
    <w:rsid w:val="00D8366F"/>
    <w:rsid w:val="00D86BAB"/>
    <w:rsid w:val="00D87214"/>
    <w:rsid w:val="00D87782"/>
    <w:rsid w:val="00D9226D"/>
    <w:rsid w:val="00DA088B"/>
    <w:rsid w:val="00DB1A2A"/>
    <w:rsid w:val="00DB2D4A"/>
    <w:rsid w:val="00DB3AE9"/>
    <w:rsid w:val="00DB5B4A"/>
    <w:rsid w:val="00DB5CE5"/>
    <w:rsid w:val="00DB5D51"/>
    <w:rsid w:val="00DB74A1"/>
    <w:rsid w:val="00DB75EA"/>
    <w:rsid w:val="00DB7A28"/>
    <w:rsid w:val="00DC0177"/>
    <w:rsid w:val="00DC138A"/>
    <w:rsid w:val="00DC3B0C"/>
    <w:rsid w:val="00DC425D"/>
    <w:rsid w:val="00DC44C8"/>
    <w:rsid w:val="00DC5EE3"/>
    <w:rsid w:val="00DC5F07"/>
    <w:rsid w:val="00DC7264"/>
    <w:rsid w:val="00DD0525"/>
    <w:rsid w:val="00DD2F00"/>
    <w:rsid w:val="00DD3734"/>
    <w:rsid w:val="00DD59AC"/>
    <w:rsid w:val="00DE025B"/>
    <w:rsid w:val="00DE11CB"/>
    <w:rsid w:val="00DE4921"/>
    <w:rsid w:val="00DE7CB2"/>
    <w:rsid w:val="00DF4766"/>
    <w:rsid w:val="00DF6BAD"/>
    <w:rsid w:val="00E00F5B"/>
    <w:rsid w:val="00E0532B"/>
    <w:rsid w:val="00E11298"/>
    <w:rsid w:val="00E124CD"/>
    <w:rsid w:val="00E12A6E"/>
    <w:rsid w:val="00E1334C"/>
    <w:rsid w:val="00E1555D"/>
    <w:rsid w:val="00E15A90"/>
    <w:rsid w:val="00E162AC"/>
    <w:rsid w:val="00E2080E"/>
    <w:rsid w:val="00E23AEC"/>
    <w:rsid w:val="00E24095"/>
    <w:rsid w:val="00E2562C"/>
    <w:rsid w:val="00E34E74"/>
    <w:rsid w:val="00E43559"/>
    <w:rsid w:val="00E51973"/>
    <w:rsid w:val="00E529D0"/>
    <w:rsid w:val="00E55AC4"/>
    <w:rsid w:val="00E560F9"/>
    <w:rsid w:val="00E64AD8"/>
    <w:rsid w:val="00E64D89"/>
    <w:rsid w:val="00E66284"/>
    <w:rsid w:val="00E67026"/>
    <w:rsid w:val="00E70692"/>
    <w:rsid w:val="00E73D4D"/>
    <w:rsid w:val="00E750F3"/>
    <w:rsid w:val="00E777E4"/>
    <w:rsid w:val="00EB051D"/>
    <w:rsid w:val="00EB2679"/>
    <w:rsid w:val="00EB3510"/>
    <w:rsid w:val="00EB726C"/>
    <w:rsid w:val="00EC182C"/>
    <w:rsid w:val="00EC26DA"/>
    <w:rsid w:val="00EC444D"/>
    <w:rsid w:val="00EC4F3E"/>
    <w:rsid w:val="00EC7310"/>
    <w:rsid w:val="00ED7B62"/>
    <w:rsid w:val="00EE01EE"/>
    <w:rsid w:val="00EE65A6"/>
    <w:rsid w:val="00EF2861"/>
    <w:rsid w:val="00EF62C3"/>
    <w:rsid w:val="00F04B7F"/>
    <w:rsid w:val="00F1509B"/>
    <w:rsid w:val="00F157A5"/>
    <w:rsid w:val="00F15DC9"/>
    <w:rsid w:val="00F16854"/>
    <w:rsid w:val="00F21B7C"/>
    <w:rsid w:val="00F237CB"/>
    <w:rsid w:val="00F269DF"/>
    <w:rsid w:val="00F27EE5"/>
    <w:rsid w:val="00F3024D"/>
    <w:rsid w:val="00F325F5"/>
    <w:rsid w:val="00F33DD4"/>
    <w:rsid w:val="00F417F0"/>
    <w:rsid w:val="00F4185A"/>
    <w:rsid w:val="00F421E1"/>
    <w:rsid w:val="00F42B90"/>
    <w:rsid w:val="00F4643E"/>
    <w:rsid w:val="00F46890"/>
    <w:rsid w:val="00F46DCB"/>
    <w:rsid w:val="00F53244"/>
    <w:rsid w:val="00F56DF0"/>
    <w:rsid w:val="00F573B7"/>
    <w:rsid w:val="00F60F37"/>
    <w:rsid w:val="00F62336"/>
    <w:rsid w:val="00F671CD"/>
    <w:rsid w:val="00F6777A"/>
    <w:rsid w:val="00F713B3"/>
    <w:rsid w:val="00F716B6"/>
    <w:rsid w:val="00F77436"/>
    <w:rsid w:val="00F77F23"/>
    <w:rsid w:val="00F80360"/>
    <w:rsid w:val="00F8127B"/>
    <w:rsid w:val="00F82F0C"/>
    <w:rsid w:val="00F83BA8"/>
    <w:rsid w:val="00F87C83"/>
    <w:rsid w:val="00F91097"/>
    <w:rsid w:val="00F96011"/>
    <w:rsid w:val="00F9633A"/>
    <w:rsid w:val="00F96BB0"/>
    <w:rsid w:val="00FA118F"/>
    <w:rsid w:val="00FA2BB5"/>
    <w:rsid w:val="00FA537A"/>
    <w:rsid w:val="00FA5687"/>
    <w:rsid w:val="00FB10E6"/>
    <w:rsid w:val="00FB1FB8"/>
    <w:rsid w:val="00FB38BC"/>
    <w:rsid w:val="00FB510C"/>
    <w:rsid w:val="00FB64AD"/>
    <w:rsid w:val="00FC1902"/>
    <w:rsid w:val="00FC1ED3"/>
    <w:rsid w:val="00FC6A34"/>
    <w:rsid w:val="00FD090E"/>
    <w:rsid w:val="00FD19B6"/>
    <w:rsid w:val="00FE1687"/>
    <w:rsid w:val="00FE2B2C"/>
    <w:rsid w:val="00FE4186"/>
    <w:rsid w:val="00FE58A6"/>
    <w:rsid w:val="00FE782B"/>
    <w:rsid w:val="00FF08E7"/>
    <w:rsid w:val="00FF5C65"/>
    <w:rsid w:val="039C38F7"/>
    <w:rsid w:val="05506C12"/>
    <w:rsid w:val="05A1EDAB"/>
    <w:rsid w:val="05EDC5C8"/>
    <w:rsid w:val="07EAD328"/>
    <w:rsid w:val="08061714"/>
    <w:rsid w:val="0CB7495E"/>
    <w:rsid w:val="0D8A879A"/>
    <w:rsid w:val="0E4CBBCC"/>
    <w:rsid w:val="0E6D624F"/>
    <w:rsid w:val="0FAA85AA"/>
    <w:rsid w:val="1316BD84"/>
    <w:rsid w:val="154B401A"/>
    <w:rsid w:val="166BF83F"/>
    <w:rsid w:val="196443C6"/>
    <w:rsid w:val="1983EC55"/>
    <w:rsid w:val="1A99319A"/>
    <w:rsid w:val="1BB1E465"/>
    <w:rsid w:val="1BDB6B9E"/>
    <w:rsid w:val="1C505641"/>
    <w:rsid w:val="1CA91142"/>
    <w:rsid w:val="1E6CEE6D"/>
    <w:rsid w:val="1E7D663F"/>
    <w:rsid w:val="1E95E317"/>
    <w:rsid w:val="1EF6B412"/>
    <w:rsid w:val="1F50F2FA"/>
    <w:rsid w:val="200CE638"/>
    <w:rsid w:val="2089D932"/>
    <w:rsid w:val="20B1D96E"/>
    <w:rsid w:val="22DA5AFD"/>
    <w:rsid w:val="22EB95D4"/>
    <w:rsid w:val="2396400A"/>
    <w:rsid w:val="275142E5"/>
    <w:rsid w:val="2893952C"/>
    <w:rsid w:val="28987517"/>
    <w:rsid w:val="2A324F0F"/>
    <w:rsid w:val="2B67592D"/>
    <w:rsid w:val="2B6DEFE6"/>
    <w:rsid w:val="2D8620C8"/>
    <w:rsid w:val="2DF26D07"/>
    <w:rsid w:val="2EDE6138"/>
    <w:rsid w:val="300398EA"/>
    <w:rsid w:val="30A80FD2"/>
    <w:rsid w:val="311466DB"/>
    <w:rsid w:val="32A68449"/>
    <w:rsid w:val="33FF801E"/>
    <w:rsid w:val="345EF6CE"/>
    <w:rsid w:val="346E749F"/>
    <w:rsid w:val="3521758B"/>
    <w:rsid w:val="36F5F560"/>
    <w:rsid w:val="37578E73"/>
    <w:rsid w:val="393E5B7F"/>
    <w:rsid w:val="3A14DC2A"/>
    <w:rsid w:val="3A6DF639"/>
    <w:rsid w:val="3B1F55A0"/>
    <w:rsid w:val="3CD8362E"/>
    <w:rsid w:val="3D650FA6"/>
    <w:rsid w:val="3ECDE16F"/>
    <w:rsid w:val="3F78D009"/>
    <w:rsid w:val="41B32F35"/>
    <w:rsid w:val="422504B8"/>
    <w:rsid w:val="4239F2FE"/>
    <w:rsid w:val="440F36C8"/>
    <w:rsid w:val="452FE144"/>
    <w:rsid w:val="45EE25D4"/>
    <w:rsid w:val="469A422B"/>
    <w:rsid w:val="47793CAB"/>
    <w:rsid w:val="47B0A386"/>
    <w:rsid w:val="48E5BBEE"/>
    <w:rsid w:val="48EF0B89"/>
    <w:rsid w:val="495146D9"/>
    <w:rsid w:val="49867367"/>
    <w:rsid w:val="49B7FB6A"/>
    <w:rsid w:val="4A950563"/>
    <w:rsid w:val="4BB81408"/>
    <w:rsid w:val="4C67F9C4"/>
    <w:rsid w:val="4C6BD510"/>
    <w:rsid w:val="4D785988"/>
    <w:rsid w:val="50B1ED43"/>
    <w:rsid w:val="52B33FAE"/>
    <w:rsid w:val="5373CD02"/>
    <w:rsid w:val="53AC1462"/>
    <w:rsid w:val="540BA587"/>
    <w:rsid w:val="544FFCAE"/>
    <w:rsid w:val="547C9589"/>
    <w:rsid w:val="54EFFAF3"/>
    <w:rsid w:val="555E4230"/>
    <w:rsid w:val="5801F07B"/>
    <w:rsid w:val="59138AFD"/>
    <w:rsid w:val="5A14CA21"/>
    <w:rsid w:val="5AF6793F"/>
    <w:rsid w:val="5D54A0AD"/>
    <w:rsid w:val="60230E83"/>
    <w:rsid w:val="60DC33D4"/>
    <w:rsid w:val="61B8A065"/>
    <w:rsid w:val="6253EE10"/>
    <w:rsid w:val="64760C3B"/>
    <w:rsid w:val="671CE2C0"/>
    <w:rsid w:val="6809EACD"/>
    <w:rsid w:val="69C10724"/>
    <w:rsid w:val="69F237D0"/>
    <w:rsid w:val="6C72A08B"/>
    <w:rsid w:val="6CD9BA60"/>
    <w:rsid w:val="6DD7B40A"/>
    <w:rsid w:val="6F2B664E"/>
    <w:rsid w:val="6F5707AA"/>
    <w:rsid w:val="6F8556A1"/>
    <w:rsid w:val="70840341"/>
    <w:rsid w:val="71C11D7D"/>
    <w:rsid w:val="71E637D6"/>
    <w:rsid w:val="7248F677"/>
    <w:rsid w:val="72D2A33C"/>
    <w:rsid w:val="72E4D497"/>
    <w:rsid w:val="7342A89F"/>
    <w:rsid w:val="73E0B6E6"/>
    <w:rsid w:val="77B2B495"/>
    <w:rsid w:val="7A11C011"/>
    <w:rsid w:val="7DE98A06"/>
    <w:rsid w:val="7EE4BB61"/>
    <w:rsid w:val="7F648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522CFF"/>
  <w15:chartTrackingRefBased/>
  <w15:docId w15:val="{FCF95838-A723-4841-833E-D0433328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tabs>
        <w:tab w:val="num" w:pos="720"/>
      </w:tabs>
      <w:ind w:left="720" w:hanging="360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2A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33A7"/>
    <w:pPr>
      <w:ind w:left="720"/>
      <w:contextualSpacing/>
    </w:pPr>
  </w:style>
  <w:style w:type="paragraph" w:styleId="NoSpacing">
    <w:name w:val="No Spacing"/>
    <w:uiPriority w:val="1"/>
    <w:qFormat/>
    <w:rsid w:val="009E02BF"/>
  </w:style>
  <w:style w:type="character" w:customStyle="1" w:styleId="BodyTextChar">
    <w:name w:val="Body Text Char"/>
    <w:basedOn w:val="DefaultParagraphFont"/>
    <w:link w:val="BodyText"/>
    <w:rsid w:val="006F452B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0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Plan</vt:lpstr>
    </vt:vector>
  </TitlesOfParts>
  <Company>&lt;Company Name&gt;</Company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James Tulip</dc:creator>
  <cp:keywords/>
  <dc:description/>
  <cp:lastModifiedBy>Ryan Smith</cp:lastModifiedBy>
  <cp:revision>2</cp:revision>
  <cp:lastPrinted>1899-12-31T14:00:00Z</cp:lastPrinted>
  <dcterms:created xsi:type="dcterms:W3CDTF">2018-10-03T07:10:00Z</dcterms:created>
  <dcterms:modified xsi:type="dcterms:W3CDTF">2018-10-03T07:10:00Z</dcterms:modified>
</cp:coreProperties>
</file>