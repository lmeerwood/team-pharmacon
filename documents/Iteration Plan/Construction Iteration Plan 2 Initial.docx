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3A14DC2A" w14:paraId="71522CFF" w14:textId="77777777">
      <w:pPr>
        <w:pStyle w:val="Title"/>
      </w:pPr>
      <w:r>
        <w:t>Pharmacy Error Tracker</w:t>
      </w:r>
    </w:p>
    <w:p w:rsidR="003C7438" w:rsidRDefault="00CF0A4E" w14:paraId="71522D00" w14:textId="1F4B2536">
      <w:pPr>
        <w:pStyle w:val="Title"/>
      </w:pPr>
      <w:r>
        <w:t xml:space="preserve">Construction </w:t>
      </w:r>
      <w:fldSimple w:instr=" TITLE  \* MERGEFORMAT ">
        <w:r w:rsidR="00FA2BB5">
          <w:t>Iteration Plan</w:t>
        </w:r>
      </w:fldSimple>
      <w:r w:rsidR="00FB38BC">
        <w:t xml:space="preserve"> 2</w:t>
      </w:r>
    </w:p>
    <w:p w:rsidR="003C7438" w:rsidRDefault="003C7438" w14:paraId="71522D01" w14:textId="77777777">
      <w:pPr>
        <w:pStyle w:val="Title"/>
        <w:jc w:val="left"/>
      </w:pPr>
    </w:p>
    <w:p w:rsidRPr="00176824" w:rsidR="00176824" w:rsidP="00176824" w:rsidRDefault="3A14DC2A" w14:paraId="71522D02" w14:textId="57631959">
      <w:pPr>
        <w:pStyle w:val="InfoBlue"/>
      </w:pPr>
      <w:r w:rsidR="69F237D0">
        <w:rPr/>
        <w:t>[Note: Text enclosed in square brackets and displayed in blue italics (style=InfoBlue) is included to provide guidance to the author and should be deleted before publishing the document.]</w:t>
      </w:r>
    </w:p>
    <w:p w:rsidRPr="008A4D87" w:rsidR="003C7438" w:rsidP="008A4D87" w:rsidRDefault="3A14DC2A" w14:paraId="71522D03" w14:textId="7777777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Tr="3A14DC2A" w14:paraId="71522D06" w14:textId="77777777">
        <w:tc>
          <w:tcPr>
            <w:tcW w:w="4608" w:type="dxa"/>
          </w:tcPr>
          <w:p w:rsidRPr="00B7002B" w:rsidR="003C7438" w:rsidP="3A14DC2A" w:rsidRDefault="3A14DC2A" w14:paraId="71522D04" w14:textId="77777777">
            <w:pPr>
              <w:rPr>
                <w:rFonts w:ascii="Arial" w:hAnsi="Arial" w:eastAsia="Arial" w:cs="Arial"/>
                <w:b/>
                <w:bCs/>
              </w:rPr>
            </w:pPr>
            <w:bookmarkStart w:name="OLE_LINK1" w:id="0"/>
            <w:r w:rsidRPr="3A14DC2A">
              <w:rPr>
                <w:rFonts w:ascii="Arial" w:hAnsi="Arial" w:eastAsia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Pr="00B7002B" w:rsidR="003C7438" w:rsidP="3A14DC2A" w:rsidRDefault="3A14DC2A" w14:paraId="71522D05" w14:textId="77777777">
            <w:pPr>
              <w:rPr>
                <w:rFonts w:ascii="Arial" w:hAnsi="Arial" w:eastAsia="Arial" w:cs="Arial"/>
                <w:b/>
                <w:bCs/>
              </w:rPr>
            </w:pPr>
            <w:r w:rsidRPr="3A14DC2A">
              <w:rPr>
                <w:rFonts w:ascii="Arial" w:hAnsi="Arial" w:eastAsia="Arial" w:cs="Arial"/>
                <w:b/>
                <w:bCs/>
              </w:rPr>
              <w:t>Date</w:t>
            </w:r>
          </w:p>
        </w:tc>
      </w:tr>
      <w:tr w:rsidR="003C7438" w:rsidTr="3A14DC2A" w14:paraId="71522D09" w14:textId="77777777">
        <w:tc>
          <w:tcPr>
            <w:tcW w:w="4608" w:type="dxa"/>
          </w:tcPr>
          <w:p w:rsidR="003C7438" w:rsidRDefault="3A14DC2A" w14:paraId="71522D07" w14:textId="28424351">
            <w:r>
              <w:t>Iteration start</w:t>
            </w:r>
          </w:p>
        </w:tc>
        <w:tc>
          <w:tcPr>
            <w:tcW w:w="1872" w:type="dxa"/>
          </w:tcPr>
          <w:p w:rsidR="003C7438" w:rsidP="00CF0A4E" w:rsidRDefault="3A14DC2A" w14:paraId="71522D08" w14:textId="1F19AC7A">
            <w:r>
              <w:t>23/07/2018</w:t>
            </w:r>
          </w:p>
        </w:tc>
      </w:tr>
      <w:tr w:rsidR="003C7438" w:rsidTr="3A14DC2A" w14:paraId="71522D0F" w14:textId="77777777">
        <w:tc>
          <w:tcPr>
            <w:tcW w:w="4608" w:type="dxa"/>
          </w:tcPr>
          <w:p w:rsidR="003C7438" w:rsidRDefault="3A14DC2A" w14:paraId="71522D0D" w14:textId="77777777">
            <w:r>
              <w:t>Team Meeting</w:t>
            </w:r>
          </w:p>
        </w:tc>
        <w:tc>
          <w:tcPr>
            <w:tcW w:w="1872" w:type="dxa"/>
          </w:tcPr>
          <w:p w:rsidR="003C7438" w:rsidRDefault="3A14DC2A" w14:paraId="71522D0E" w14:textId="08F02690">
            <w:r>
              <w:t>23/07/2018</w:t>
            </w:r>
          </w:p>
        </w:tc>
      </w:tr>
      <w:tr w:rsidR="00CF0A4E" w:rsidTr="3A14DC2A" w14:paraId="71522D12" w14:textId="77777777">
        <w:tc>
          <w:tcPr>
            <w:tcW w:w="4608" w:type="dxa"/>
          </w:tcPr>
          <w:p w:rsidR="00CF0A4E" w:rsidRDefault="3A14DC2A" w14:paraId="71522D10" w14:textId="5A70A942">
            <w:r>
              <w:t>Iteration Meeting with Jim</w:t>
            </w:r>
          </w:p>
        </w:tc>
        <w:tc>
          <w:tcPr>
            <w:tcW w:w="1872" w:type="dxa"/>
          </w:tcPr>
          <w:p w:rsidR="00CF0A4E" w:rsidRDefault="3A14DC2A" w14:paraId="71522D11" w14:textId="4819F799">
            <w:r>
              <w:t>25/07/2018</w:t>
            </w:r>
          </w:p>
        </w:tc>
      </w:tr>
      <w:tr w:rsidR="00CF0A4E" w:rsidTr="3A14DC2A" w14:paraId="71522D15" w14:textId="77777777">
        <w:tc>
          <w:tcPr>
            <w:tcW w:w="4608" w:type="dxa"/>
          </w:tcPr>
          <w:p w:rsidR="00CF0A4E" w:rsidRDefault="3A14DC2A" w14:paraId="71522D13" w14:textId="0044B7C4">
            <w:r>
              <w:t>Team Meeting 2</w:t>
            </w:r>
          </w:p>
        </w:tc>
        <w:tc>
          <w:tcPr>
            <w:tcW w:w="1872" w:type="dxa"/>
          </w:tcPr>
          <w:p w:rsidR="00CF0A4E" w:rsidRDefault="3A14DC2A" w14:paraId="71522D14" w14:textId="00D23832">
            <w:r>
              <w:t>26/07/2018</w:t>
            </w:r>
          </w:p>
        </w:tc>
      </w:tr>
      <w:tr w:rsidR="00FB38BC" w:rsidTr="3A14DC2A" w14:paraId="5A0128F8" w14:textId="77777777">
        <w:tc>
          <w:tcPr>
            <w:tcW w:w="4608" w:type="dxa"/>
          </w:tcPr>
          <w:p w:rsidR="00FB38BC" w:rsidRDefault="3A14DC2A" w14:paraId="43EA6EF7" w14:textId="4C769F13">
            <w:r>
              <w:t>Team Meeting 3</w:t>
            </w:r>
          </w:p>
        </w:tc>
        <w:tc>
          <w:tcPr>
            <w:tcW w:w="1872" w:type="dxa"/>
          </w:tcPr>
          <w:p w:rsidR="00FB38BC" w:rsidRDefault="3A14DC2A" w14:paraId="13AFCABB" w14:textId="3CC9FB38">
            <w:r>
              <w:t>02/08/2018</w:t>
            </w:r>
          </w:p>
        </w:tc>
      </w:tr>
      <w:tr w:rsidR="003C7438" w:rsidTr="3A14DC2A" w14:paraId="71522D18" w14:textId="77777777">
        <w:tc>
          <w:tcPr>
            <w:tcW w:w="4608" w:type="dxa"/>
          </w:tcPr>
          <w:p w:rsidR="003C7438" w:rsidRDefault="3A14DC2A" w14:paraId="71522D16" w14:textId="1350C0DE">
            <w:r>
              <w:t>Iteration stop</w:t>
            </w:r>
          </w:p>
        </w:tc>
        <w:tc>
          <w:tcPr>
            <w:tcW w:w="1872" w:type="dxa"/>
          </w:tcPr>
          <w:p w:rsidR="003C7438" w:rsidRDefault="3A14DC2A" w14:paraId="71522D17" w14:textId="58721B69">
            <w:r>
              <w:t>06/08/2018</w:t>
            </w:r>
          </w:p>
        </w:tc>
      </w:tr>
      <w:bookmarkEnd w:id="0"/>
    </w:tbl>
    <w:p w:rsidR="003C7438" w:rsidRDefault="003C7438" w14:paraId="71522D19" w14:textId="77777777">
      <w:pPr>
        <w:pStyle w:val="BodyText"/>
        <w:ind w:left="0"/>
      </w:pPr>
    </w:p>
    <w:p w:rsidRPr="00181F9B" w:rsidR="00B62EF7" w:rsidP="00181F9B" w:rsidRDefault="3A14DC2A" w14:paraId="71522D1C" w14:textId="732085F8">
      <w:pPr>
        <w:pStyle w:val="Heading1"/>
        <w:rPr>
          <w:b w:val="0"/>
        </w:rPr>
      </w:pPr>
      <w:r>
        <w:t>2.  High-level objectives</w:t>
      </w:r>
    </w:p>
    <w:p w:rsidR="00E43559" w:rsidP="00CF0A4E" w:rsidRDefault="3A14DC2A" w14:paraId="0C180805" w14:textId="1826C0E3">
      <w:r w:rsidRPr="3A14DC2A">
        <w:rPr>
          <w:u w:val="single"/>
        </w:rPr>
        <w:t>Implement functional use cases:</w:t>
      </w:r>
      <w:r w:rsidR="154B401A">
        <w:br/>
      </w:r>
      <w:r w:rsidR="154B401A">
        <w:br/>
      </w:r>
      <w:r>
        <w:t>1: "Manage Worker Details”,</w:t>
      </w:r>
      <w:r w:rsidR="154B401A">
        <w:br/>
      </w:r>
      <w:r>
        <w:t>2: "Hide Worker",</w:t>
      </w:r>
      <w:r w:rsidR="154B401A">
        <w:br/>
      </w:r>
      <w:r>
        <w:t>3: "Add User",</w:t>
      </w:r>
    </w:p>
    <w:p w:rsidR="00E43559" w:rsidP="00CF0A4E" w:rsidRDefault="3A14DC2A" w14:paraId="6A888E43" w14:textId="0DD97495">
      <w:r>
        <w:t>4: “Delete User”,</w:t>
      </w:r>
    </w:p>
    <w:p w:rsidRPr="00CF0A4E" w:rsidR="00CF0A4E" w:rsidP="00CF0A4E" w:rsidRDefault="3A14DC2A" w14:paraId="71522D1D" w14:textId="179390AE">
      <w:r>
        <w:t>5: “Change User Password”</w:t>
      </w:r>
    </w:p>
    <w:p w:rsidR="3A14DC2A" w:rsidP="3A14DC2A" w:rsidRDefault="3A14DC2A" w14:paraId="43EC8D19" w14:textId="1F68A875"/>
    <w:p w:rsidR="3A14DC2A" w:rsidP="3A14DC2A" w:rsidRDefault="3A14DC2A" w14:paraId="52BF0650" w14:textId="6D14B6FE">
      <w:r w:rsidRPr="69F237D0" w:rsidR="69F237D0">
        <w:rPr>
          <w:u w:val="single"/>
        </w:rPr>
        <w:t>Implement UAT testing for listed Use Cases</w:t>
      </w:r>
      <w:r w:rsidR="69F237D0">
        <w:rPr/>
        <w:t>:</w:t>
      </w:r>
    </w:p>
    <w:p w:rsidR="3A14DC2A" w:rsidP="3A14DC2A" w:rsidRDefault="3A14DC2A" w14:paraId="2FE71375" w14:textId="06AEADD1"/>
    <w:p w:rsidR="00CF0A4E" w:rsidP="3A14DC2A" w:rsidRDefault="3A14DC2A" w14:paraId="71522D1F" w14:textId="6B660A23">
      <w:pPr>
        <w:rPr>
          <w:color w:val="0000FF"/>
        </w:rPr>
      </w:pPr>
      <w:r>
        <w:t>6: Write UAT Test Scripts and Complete UAT Testing for listed Use Cases and create UAT Testing record.</w:t>
      </w:r>
      <w:r w:rsidR="00E43559">
        <w:br/>
      </w:r>
    </w:p>
    <w:p w:rsidRPr="000245C9" w:rsidR="00C40D04" w:rsidP="00C40D04" w:rsidRDefault="3A14DC2A" w14:paraId="71522D20" w14:textId="77777777">
      <w:pPr>
        <w:pStyle w:val="Heading1"/>
      </w:pPr>
      <w:r>
        <w:t>3.  Evaluation criteria</w:t>
      </w:r>
    </w:p>
    <w:p w:rsidR="00C40D04" w:rsidP="00AD1DED" w:rsidRDefault="3A14DC2A" w14:paraId="71522D21" w14:textId="12CC837B">
      <w:pPr>
        <w:rPr>
          <w:vanish/>
        </w:rPr>
      </w:pPr>
      <w:r>
        <w:t>[A brief description of how to evaluate whether the high-level objectives were met. Examples follow.</w:t>
      </w:r>
      <w:r w:rsidR="154B401A">
        <w:br/>
      </w:r>
    </w:p>
    <w:p w:rsidR="00C40D04" w:rsidP="00AD1DED" w:rsidRDefault="00AD1DED" w14:paraId="71522D24" w14:textId="3651D883">
      <w:r>
        <w:rPr>
          <w:vanish/>
        </w:rPr>
        <w:t xml:space="preserve">1. </w:t>
      </w:r>
      <w:r w:rsidRPr="00AD1DED">
        <w:t>Use cases are implemented in the production environment.</w:t>
      </w:r>
      <w:r>
        <w:br/>
      </w:r>
      <w:r>
        <w:t>2. Evidence of testing uploaded to version control.</w:t>
      </w:r>
    </w:p>
    <w:p w:rsidRPr="00B7002B" w:rsidR="00C40D04" w:rsidP="3A14DC2A" w:rsidRDefault="3A14DC2A" w14:paraId="71522D25" w14:textId="61E928D2">
      <w:pPr>
        <w:rPr>
          <w:color w:val="0000FF"/>
        </w:rPr>
      </w:pPr>
      <w:r>
        <w:t>3. Completed UAT Test Scripts uploaded to version control.</w:t>
      </w:r>
      <w:r w:rsidR="154B401A">
        <w:br/>
      </w:r>
    </w:p>
    <w:p w:rsidRPr="00A15332" w:rsidR="00A15332" w:rsidP="00B7002B" w:rsidRDefault="3A14DC2A" w14:paraId="71522D26" w14:textId="77777777">
      <w:pPr>
        <w:pStyle w:val="Heading1"/>
      </w:pPr>
      <w:r>
        <w:t>4.  Work Item assignments</w:t>
      </w:r>
    </w:p>
    <w:p w:rsidR="00A15332" w:rsidP="00EF62C3" w:rsidRDefault="3A14DC2A" w14:paraId="71522D28" w14:textId="77777777">
      <w:pPr>
        <w:pStyle w:val="BodyText"/>
        <w:ind w:left="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733"/>
        <w:gridCol w:w="1170"/>
        <w:gridCol w:w="1080"/>
        <w:gridCol w:w="1112"/>
        <w:gridCol w:w="868"/>
        <w:gridCol w:w="1136"/>
      </w:tblGrid>
      <w:tr w:rsidRPr="009D6937" w:rsidR="00977FFC" w:rsidTr="495146D9" w14:paraId="71522D31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977FFC" w:rsidP="3A14DC2A" w:rsidRDefault="3A14DC2A" w14:paraId="71522D29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  <w:tcMar/>
          </w:tcPr>
          <w:p w:rsidRPr="008A4D87" w:rsidR="00977FFC" w:rsidP="3A14DC2A" w:rsidRDefault="3A14DC2A" w14:paraId="71522D2A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733" w:type="dxa"/>
            <w:shd w:val="clear" w:color="auto" w:fill="D9D9D9" w:themeFill="background1" w:themeFillShade="D9"/>
            <w:tcMar/>
          </w:tcPr>
          <w:p w:rsidRPr="008A4D87" w:rsidR="00977FFC" w:rsidP="3A14DC2A" w:rsidRDefault="3A14DC2A" w14:paraId="71522D2B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  <w:tcMar/>
          </w:tcPr>
          <w:p w:rsidRPr="008A4D87" w:rsidR="00977FFC" w:rsidP="3A14DC2A" w:rsidRDefault="3A14DC2A" w14:paraId="71522D2C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 w:themeFill="background1" w:themeFillShade="D9"/>
            <w:tcMar/>
          </w:tcPr>
          <w:p w:rsidRPr="008A4D87" w:rsidR="00977FFC" w:rsidP="3A14DC2A" w:rsidRDefault="3A14DC2A" w14:paraId="71522D2D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112" w:type="dxa"/>
            <w:shd w:val="clear" w:color="auto" w:fill="D9D9D9" w:themeFill="background1" w:themeFillShade="D9"/>
            <w:tcMar/>
          </w:tcPr>
          <w:p w:rsidRPr="008A4D87" w:rsidR="00977FFC" w:rsidP="3A14DC2A" w:rsidRDefault="3A14DC2A" w14:paraId="71522D2E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  <w:tcMar/>
          </w:tcPr>
          <w:p w:rsidRPr="008A4D87" w:rsidR="00977FFC" w:rsidP="3A14DC2A" w:rsidRDefault="3A14DC2A" w14:paraId="71522D2F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  <w:tcMar/>
          </w:tcPr>
          <w:p w:rsidRPr="008A4D87" w:rsidR="00977FFC" w:rsidP="3A14DC2A" w:rsidRDefault="3A14DC2A" w14:paraId="71522D30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Pr="00A15332" w:rsidR="00E43559" w:rsidTr="495146D9" w14:paraId="2104B2A6" w14:textId="77777777">
        <w:trPr>
          <w:trHeight w:val="255"/>
        </w:trPr>
        <w:tc>
          <w:tcPr>
            <w:tcW w:w="710" w:type="dxa"/>
            <w:tcMar/>
          </w:tcPr>
          <w:p w:rsidRPr="154B401A" w:rsidR="00E43559" w:rsidP="69F237D0" w:rsidRDefault="00DC0177" w14:paraId="2DA749B0" w14:textId="752E0C0E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Pr="154B401A" w:rsidR="00E43559" w:rsidP="69F237D0" w:rsidRDefault="3A14DC2A" w14:paraId="05C2A5FB" w14:textId="38E199E4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Manage Worker Details</w:t>
            </w:r>
          </w:p>
        </w:tc>
        <w:tc>
          <w:tcPr>
            <w:tcW w:w="2733" w:type="dxa"/>
            <w:tcMar/>
          </w:tcPr>
          <w:p w:rsidR="00E43559" w:rsidP="69F237D0" w:rsidRDefault="00997129" w14:paraId="176634C6" w14:textId="39ED73A3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 xml:space="preserve">Ability to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add</w:t>
            </w:r>
            <w:r w:rsidRPr="69F237D0" w:rsidR="69F237D0">
              <w:rPr>
                <w:rFonts w:ascii="Times New Roman" w:hAnsi="Times New Roman" w:eastAsia="Times New Roman" w:cs="Times New Roman"/>
              </w:rPr>
              <w:t xml:space="preserve"> a worker to database;</w:t>
            </w:r>
            <w:r w:rsidRPr="69F237D0" w:rsidR="69F237D0">
              <w:rPr>
                <w:rFonts w:ascii="Times New Roman" w:hAnsi="Times New Roman" w:eastAsia="Times New Roman" w:cs="Times New Roman"/>
              </w:rPr>
              <w:t xml:space="preserve">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search and retrieve</w:t>
            </w:r>
            <w:r w:rsidRPr="69F237D0" w:rsidR="69F237D0">
              <w:rPr>
                <w:rFonts w:ascii="Times New Roman" w:hAnsi="Times New Roman" w:eastAsia="Times New Roman" w:cs="Times New Roman"/>
              </w:rPr>
              <w:t xml:space="preserve"> worker details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; edit a current worker and save changes to database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E43559" w:rsidP="69F237D0" w:rsidRDefault="3A14DC2A" w14:paraId="4703584F" w14:textId="7F5C9CC6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00E43559" w:rsidP="69F237D0" w:rsidRDefault="3A14DC2A" w14:paraId="665FBA5F" w14:textId="368DD276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Jette</w:t>
            </w:r>
          </w:p>
        </w:tc>
        <w:tc>
          <w:tcPr>
            <w:tcW w:w="1112" w:type="dxa"/>
            <w:tcMar/>
          </w:tcPr>
          <w:p w:rsidRPr="154B401A" w:rsidR="00E43559" w:rsidP="69F237D0" w:rsidRDefault="00A647EF" w14:paraId="017DA907" w14:textId="70C302AA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8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7A11C011" w:rsidR="00E43559" w:rsidP="69F237D0" w:rsidRDefault="00E43559" w14:paraId="4CCA3534" w14:textId="77777777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Pr="7A11C011" w:rsidR="00E43559" w:rsidP="69F237D0" w:rsidRDefault="00A647EF" w14:paraId="0467E68F" w14:textId="6578C74A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8</w:t>
            </w:r>
          </w:p>
        </w:tc>
      </w:tr>
      <w:tr w:rsidR="3A14DC2A" w:rsidTr="495146D9" w14:paraId="75EA68B9" w14:textId="77777777">
        <w:trPr>
          <w:trHeight w:val="255"/>
        </w:trPr>
        <w:tc>
          <w:tcPr>
            <w:tcW w:w="710" w:type="dxa"/>
            <w:tcMar/>
          </w:tcPr>
          <w:p w:rsidR="3A14DC2A" w:rsidP="69F237D0" w:rsidRDefault="00DC0177" w14:paraId="740CEE8C" w14:textId="4A2233E6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.1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3A14DC2A" w:rsidP="69F237D0" w:rsidRDefault="3A14DC2A" w14:paraId="0A4BFE0E" w14:textId="36B87EA5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Manage Worker Details UAT</w:t>
            </w:r>
          </w:p>
        </w:tc>
        <w:tc>
          <w:tcPr>
            <w:tcW w:w="2733" w:type="dxa"/>
            <w:tcMar/>
          </w:tcPr>
          <w:p w:rsidR="3A14DC2A" w:rsidP="69F237D0" w:rsidRDefault="009A0AE3" w14:paraId="6FEF2AF0" w14:textId="2FBF5894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Ensure that all facets of the Manage Worker Details use case works as expected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3A14DC2A" w:rsidP="69F237D0" w:rsidRDefault="3A14DC2A" w14:paraId="1712D547" w14:textId="599EFC79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3A14DC2A" w:rsidP="69F237D0" w:rsidRDefault="3A14DC2A" w14:paraId="37A3D4F2" w14:textId="73308446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Jette</w:t>
            </w:r>
          </w:p>
        </w:tc>
        <w:tc>
          <w:tcPr>
            <w:tcW w:w="1112" w:type="dxa"/>
            <w:tcMar/>
          </w:tcPr>
          <w:p w:rsidR="3A14DC2A" w:rsidP="69F237D0" w:rsidRDefault="3A14DC2A" w14:paraId="4602F07D" w14:textId="3E023BAB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3A14DC2A" w:rsidP="69F237D0" w:rsidRDefault="3A14DC2A" w14:paraId="71697FDE" w14:textId="0AD6637C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3A14DC2A" w:rsidP="69F237D0" w:rsidRDefault="3A14DC2A" w14:paraId="5CA56A13" w14:textId="0CDE5CD5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Pr="00A15332" w:rsidR="00E43559" w:rsidTr="495146D9" w14:paraId="503BC27A" w14:textId="77777777">
        <w:trPr>
          <w:trHeight w:val="255"/>
        </w:trPr>
        <w:tc>
          <w:tcPr>
            <w:tcW w:w="710" w:type="dxa"/>
            <w:tcMar/>
          </w:tcPr>
          <w:p w:rsidRPr="154B401A" w:rsidR="00E43559" w:rsidP="69F237D0" w:rsidRDefault="00DC0177" w14:paraId="105A6057" w14:textId="6C82C2DF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.2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Pr="154B401A" w:rsidR="00E43559" w:rsidP="69F237D0" w:rsidRDefault="3A14DC2A" w14:paraId="762E9B34" w14:textId="592E6A0F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Hide Worker</w:t>
            </w:r>
          </w:p>
        </w:tc>
        <w:tc>
          <w:tcPr>
            <w:tcW w:w="2733" w:type="dxa"/>
            <w:tcMar/>
          </w:tcPr>
          <w:p w:rsidR="00E43559" w:rsidP="69F237D0" w:rsidRDefault="00C47FA1" w14:paraId="75052388" w14:textId="332CF29E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 xml:space="preserve">Ability to hide worker from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current list in Error form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E43559" w:rsidP="69F237D0" w:rsidRDefault="3A14DC2A" w14:paraId="61310C2B" w14:textId="232606CD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00E43559" w:rsidP="69F237D0" w:rsidRDefault="3A14DC2A" w14:paraId="31ACBFE3" w14:textId="6D7026ED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Jette</w:t>
            </w:r>
          </w:p>
        </w:tc>
        <w:tc>
          <w:tcPr>
            <w:tcW w:w="1112" w:type="dxa"/>
            <w:tcMar/>
          </w:tcPr>
          <w:p w:rsidRPr="154B401A" w:rsidR="00E43559" w:rsidP="69F237D0" w:rsidRDefault="00C47FA1" w14:paraId="4B4A4161" w14:textId="788615B9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7A11C011" w:rsidR="00E43559" w:rsidP="69F237D0" w:rsidRDefault="00E43559" w14:paraId="7ABAFEE0" w14:textId="77777777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Pr="7A11C011" w:rsidR="00E43559" w:rsidP="69F237D0" w:rsidRDefault="00C47FA1" w14:paraId="72D0D301" w14:textId="5D87E7C3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="3A14DC2A" w:rsidTr="495146D9" w14:paraId="6E863D5C" w14:textId="77777777">
        <w:trPr>
          <w:trHeight w:val="255"/>
        </w:trPr>
        <w:tc>
          <w:tcPr>
            <w:tcW w:w="710" w:type="dxa"/>
            <w:tcMar/>
          </w:tcPr>
          <w:p w:rsidR="3A14DC2A" w:rsidP="69F237D0" w:rsidRDefault="00DC0177" w14:paraId="3E5F5EE1" w14:textId="045D0B8E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3A14DC2A" w:rsidP="69F237D0" w:rsidRDefault="3A14DC2A" w14:paraId="5A56F23E" w14:textId="4A977B04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Hide Worker UAT</w:t>
            </w:r>
          </w:p>
        </w:tc>
        <w:tc>
          <w:tcPr>
            <w:tcW w:w="2733" w:type="dxa"/>
            <w:tcMar/>
          </w:tcPr>
          <w:p w:rsidR="3A14DC2A" w:rsidP="69F237D0" w:rsidRDefault="007F1C60" w14:paraId="2739C31F" w14:textId="3820F431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Ensure that when a worker is marked as inactive, their name does not appear in the Error form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3A14DC2A" w:rsidP="69F237D0" w:rsidRDefault="3A14DC2A" w14:paraId="41A657B0" w14:textId="179CEF05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3A14DC2A" w:rsidP="69F237D0" w:rsidRDefault="3A14DC2A" w14:paraId="4818EFBA" w14:textId="4F13BA36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Jette</w:t>
            </w:r>
          </w:p>
        </w:tc>
        <w:tc>
          <w:tcPr>
            <w:tcW w:w="1112" w:type="dxa"/>
            <w:tcMar/>
          </w:tcPr>
          <w:p w:rsidR="3A14DC2A" w:rsidP="69F237D0" w:rsidRDefault="3A14DC2A" w14:paraId="1DACE70D" w14:textId="5306C1B5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3A14DC2A" w:rsidP="69F237D0" w:rsidRDefault="3A14DC2A" w14:paraId="7ADF3BFB" w14:textId="2203D332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3A14DC2A" w:rsidP="69F237D0" w:rsidRDefault="3A14DC2A" w14:paraId="11C30C0A" w14:textId="1EDDE44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Pr="00A15332" w:rsidR="00E43559" w:rsidTr="495146D9" w14:paraId="3033CE38" w14:textId="77777777">
        <w:trPr>
          <w:trHeight w:val="255"/>
        </w:trPr>
        <w:tc>
          <w:tcPr>
            <w:tcW w:w="710" w:type="dxa"/>
            <w:tcMar/>
          </w:tcPr>
          <w:p w:rsidRPr="154B401A" w:rsidR="00E43559" w:rsidP="69F237D0" w:rsidRDefault="00DC0177" w14:paraId="27173F19" w14:textId="446CBDF9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.3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Pr="154B401A" w:rsidR="00E43559" w:rsidP="69F237D0" w:rsidRDefault="3A14DC2A" w14:paraId="41DC6225" w14:textId="66187BA5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Add User</w:t>
            </w:r>
          </w:p>
        </w:tc>
        <w:tc>
          <w:tcPr>
            <w:tcW w:w="2733" w:type="dxa"/>
            <w:tcMar/>
          </w:tcPr>
          <w:p w:rsidR="00E43559" w:rsidP="495146D9" w:rsidRDefault="00E43559" w14:paraId="3EAE0AE5" w14:noSpellErr="1" w14:textId="76730C77">
            <w:pPr>
              <w:rPr>
                <w:rFonts w:ascii="Times New Roman" w:hAnsi="Times New Roman" w:eastAsia="Times New Roman" w:cs="Times New Roman"/>
              </w:rPr>
            </w:pPr>
            <w:r w:rsidRPr="495146D9" w:rsidR="495146D9">
              <w:rPr>
                <w:rFonts w:ascii="Times New Roman" w:hAnsi="Times New Roman" w:eastAsia="Times New Roman" w:cs="Times New Roman"/>
              </w:rPr>
              <w:t>Ability to a new user. New users will need a name, login and permission level.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E43559" w:rsidP="69F237D0" w:rsidRDefault="3A14DC2A" w14:paraId="35E4CAC9" w14:textId="1B93400F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00E43559" w:rsidP="69F237D0" w:rsidRDefault="3A14DC2A" w14:paraId="25444176" w14:textId="24E605B7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Lenny</w:t>
            </w:r>
          </w:p>
        </w:tc>
        <w:tc>
          <w:tcPr>
            <w:tcW w:w="1112" w:type="dxa"/>
            <w:tcMar/>
          </w:tcPr>
          <w:p w:rsidRPr="154B401A" w:rsidR="00E43559" w:rsidP="69F237D0" w:rsidRDefault="3A14DC2A" w14:paraId="4690076F" w14:textId="4798F66E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7A11C011" w:rsidR="00E43559" w:rsidP="69F237D0" w:rsidRDefault="00E43559" w14:paraId="1E7A16AD" w14:textId="77777777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Pr="7A11C011" w:rsidR="00E43559" w:rsidP="69F237D0" w:rsidRDefault="3A14DC2A" w14:paraId="4CC4AD29" w14:textId="24459F5A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5</w:t>
            </w:r>
          </w:p>
        </w:tc>
      </w:tr>
      <w:tr w:rsidR="3A14DC2A" w:rsidTr="495146D9" w14:paraId="2CDC2309" w14:textId="77777777">
        <w:trPr>
          <w:trHeight w:val="255"/>
        </w:trPr>
        <w:tc>
          <w:tcPr>
            <w:tcW w:w="710" w:type="dxa"/>
            <w:tcMar/>
          </w:tcPr>
          <w:p w:rsidR="3A14DC2A" w:rsidP="69F237D0" w:rsidRDefault="00DC0177" w14:paraId="62A4A3C9" w14:textId="79EA4881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.3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3A14DC2A" w:rsidP="69F237D0" w:rsidRDefault="3A14DC2A" w14:paraId="09FFF3C3" w14:textId="50BF32B5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Add User UAT</w:t>
            </w:r>
          </w:p>
        </w:tc>
        <w:tc>
          <w:tcPr>
            <w:tcW w:w="2733" w:type="dxa"/>
            <w:tcMar/>
          </w:tcPr>
          <w:p w:rsidR="3A14DC2A" w:rsidP="495146D9" w:rsidRDefault="3A14DC2A" w14:paraId="03EFE125" w14:noSpellErr="1" w14:textId="7AC81768">
            <w:pPr>
              <w:rPr>
                <w:rFonts w:ascii="Times New Roman" w:hAnsi="Times New Roman" w:eastAsia="Times New Roman" w:cs="Times New Roman"/>
              </w:rPr>
            </w:pPr>
            <w:r w:rsidRPr="495146D9" w:rsidR="495146D9">
              <w:rPr>
                <w:rFonts w:ascii="Times New Roman" w:hAnsi="Times New Roman" w:eastAsia="Times New Roman" w:cs="Times New Roman"/>
              </w:rPr>
              <w:t xml:space="preserve">Ensure when a user is created they can log in and have the correct permission levels. 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3A14DC2A" w:rsidP="69F237D0" w:rsidRDefault="3A14DC2A" w14:paraId="1397DD2B" w14:textId="77456828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3A14DC2A" w:rsidP="69F237D0" w:rsidRDefault="3A14DC2A" w14:paraId="1D7A48B6" w14:textId="3DEB1C3E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Lenny</w:t>
            </w:r>
          </w:p>
        </w:tc>
        <w:tc>
          <w:tcPr>
            <w:tcW w:w="1112" w:type="dxa"/>
            <w:tcMar/>
          </w:tcPr>
          <w:p w:rsidR="3A14DC2A" w:rsidP="69F237D0" w:rsidRDefault="3A14DC2A" w14:paraId="32EBF634" w14:textId="30F4C33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3A14DC2A" w:rsidP="69F237D0" w:rsidRDefault="3A14DC2A" w14:paraId="149DAEDB" w14:textId="037F0799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3A14DC2A" w:rsidP="69F237D0" w:rsidRDefault="3A14DC2A" w14:paraId="48C5927D" w14:textId="130FF464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="3A14DC2A" w:rsidTr="495146D9" w14:paraId="0FC5C812" w14:textId="77777777">
        <w:trPr>
          <w:trHeight w:val="255"/>
        </w:trPr>
        <w:tc>
          <w:tcPr>
            <w:tcW w:w="710" w:type="dxa"/>
            <w:tcMar/>
          </w:tcPr>
          <w:p w:rsidR="3A14DC2A" w:rsidP="69F237D0" w:rsidRDefault="00DC0177" w14:paraId="247E2AF1" w14:textId="46BCEF9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.4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3A14DC2A" w:rsidP="69F237D0" w:rsidRDefault="3A14DC2A" w14:paraId="78ECBAF1" w14:textId="26CDB7F7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Delete User</w:t>
            </w:r>
          </w:p>
        </w:tc>
        <w:tc>
          <w:tcPr>
            <w:tcW w:w="2733" w:type="dxa"/>
            <w:tcMar/>
          </w:tcPr>
          <w:p w:rsidR="3A14DC2A" w:rsidP="3A14DC2A" w:rsidRDefault="3A14DC2A" w14:paraId="3EA18867" w14:noSpellErr="1" w14:textId="5BB3AEA1">
            <w:r w:rsidR="69F237D0">
              <w:rPr/>
              <w:t>Ability fo</w:t>
            </w:r>
            <w:r w:rsidR="69F237D0">
              <w:rPr/>
              <w:t>r an administrator to delete a user from the system, preventing that set of login details from being usable.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3A14DC2A" w:rsidP="69F237D0" w:rsidRDefault="3A14DC2A" w14:paraId="61F6A58E" w14:textId="1C28A36E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3A14DC2A" w:rsidP="69F237D0" w:rsidRDefault="3A14DC2A" w14:paraId="2E26CA3E" w14:textId="6AA519C3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Ryan</w:t>
            </w:r>
          </w:p>
        </w:tc>
        <w:tc>
          <w:tcPr>
            <w:tcW w:w="1112" w:type="dxa"/>
            <w:tcMar/>
          </w:tcPr>
          <w:p w:rsidR="3A14DC2A" w:rsidP="69F237D0" w:rsidRDefault="3A14DC2A" w14:paraId="2CB2A050" w14:textId="464BE849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3A14DC2A" w:rsidP="69F237D0" w:rsidRDefault="3A14DC2A" w14:paraId="1152515A" w14:textId="773691C0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3A14DC2A" w:rsidP="69F237D0" w:rsidRDefault="3A14DC2A" w14:paraId="67920278" w14:textId="440963A4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5</w:t>
            </w:r>
          </w:p>
        </w:tc>
      </w:tr>
      <w:tr w:rsidR="3A14DC2A" w:rsidTr="495146D9" w14:paraId="16FD3959" w14:textId="77777777">
        <w:trPr>
          <w:trHeight w:val="255"/>
        </w:trPr>
        <w:tc>
          <w:tcPr>
            <w:tcW w:w="710" w:type="dxa"/>
            <w:tcMar/>
          </w:tcPr>
          <w:p w:rsidR="3A14DC2A" w:rsidP="69F237D0" w:rsidRDefault="00DC0177" w14:paraId="5E001994" w14:textId="7F8AB41A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.4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3A14DC2A" w:rsidP="69F237D0" w:rsidRDefault="3A14DC2A" w14:paraId="0828AA5E" w14:textId="55A22786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Delete User UAT</w:t>
            </w:r>
          </w:p>
        </w:tc>
        <w:tc>
          <w:tcPr>
            <w:tcW w:w="2733" w:type="dxa"/>
            <w:tcMar/>
          </w:tcPr>
          <w:p w:rsidR="3A14DC2A" w:rsidP="69F237D0" w:rsidRDefault="3A14DC2A" w14:paraId="59E7B2F3" w14:noSpellErr="1" w14:textId="08B228C8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Ensure that when a user is deleted, their details are removed from the system and are unable to be used for logging in.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3A14DC2A" w:rsidP="69F237D0" w:rsidRDefault="3A14DC2A" w14:paraId="7810DFB8" w14:textId="0A869C2D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3A14DC2A" w:rsidP="69F237D0" w:rsidRDefault="3A14DC2A" w14:paraId="7E7754EF" w14:textId="46A76EE4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Ryan</w:t>
            </w:r>
          </w:p>
        </w:tc>
        <w:tc>
          <w:tcPr>
            <w:tcW w:w="1112" w:type="dxa"/>
            <w:tcMar/>
          </w:tcPr>
          <w:p w:rsidR="3A14DC2A" w:rsidP="69F237D0" w:rsidRDefault="3A14DC2A" w14:paraId="38E9B0E9" w14:textId="28F9C59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3A14DC2A" w:rsidP="69F237D0" w:rsidRDefault="3A14DC2A" w14:paraId="4BEF65D7" w14:textId="7063E8E3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3A14DC2A" w:rsidP="69F237D0" w:rsidRDefault="3A14DC2A" w14:paraId="74B2DCA8" w14:textId="34EC5FA8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="3A14DC2A" w:rsidTr="495146D9" w14:paraId="45F25E9A" w14:textId="77777777">
        <w:trPr>
          <w:trHeight w:val="255"/>
        </w:trPr>
        <w:tc>
          <w:tcPr>
            <w:tcW w:w="710" w:type="dxa"/>
            <w:tcMar/>
          </w:tcPr>
          <w:p w:rsidR="3A14DC2A" w:rsidP="69F237D0" w:rsidRDefault="00DC0177" w14:paraId="1761B1A3" w14:textId="60AD773F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.5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3A14DC2A" w:rsidP="69F237D0" w:rsidRDefault="3A14DC2A" w14:paraId="3A338619" w14:textId="752FD365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Change User Password</w:t>
            </w:r>
          </w:p>
        </w:tc>
        <w:tc>
          <w:tcPr>
            <w:tcW w:w="2733" w:type="dxa"/>
            <w:tcMar/>
          </w:tcPr>
          <w:p w:rsidR="3A14DC2A" w:rsidP="69F237D0" w:rsidRDefault="05506C12" w14:paraId="3AD96BBA" w14:textId="60D40944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 xml:space="preserve">Ability for the user to be able to change their own password at both the login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screen and once logged in to the application. Further to this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,</w:t>
            </w:r>
            <w:r w:rsidRPr="69F237D0" w:rsidR="69F237D0">
              <w:rPr>
                <w:rFonts w:ascii="Times New Roman" w:hAnsi="Times New Roman" w:eastAsia="Times New Roman" w:cs="Times New Roman"/>
              </w:rPr>
              <w:t xml:space="preserve"> the admin will require the ability to change the password of all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users in the system.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3A14DC2A" w:rsidP="69F237D0" w:rsidRDefault="3A14DC2A" w14:paraId="4E3EC2AC" w14:textId="1AFB6C97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3A14DC2A" w:rsidP="69F237D0" w:rsidRDefault="3A14DC2A" w14:paraId="411CFF8E" w14:textId="00B1F321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Beau</w:t>
            </w:r>
          </w:p>
        </w:tc>
        <w:tc>
          <w:tcPr>
            <w:tcW w:w="1112" w:type="dxa"/>
            <w:tcMar/>
          </w:tcPr>
          <w:p w:rsidR="3A14DC2A" w:rsidP="69F237D0" w:rsidRDefault="60DC33D4" w14:paraId="47C71A2B" w14:textId="04600A1C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3A14DC2A" w:rsidP="69F237D0" w:rsidRDefault="3A14DC2A" w14:paraId="571BE80B" w14:textId="10B4627D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3A14DC2A" w:rsidP="69F237D0" w:rsidRDefault="60DC33D4" w14:paraId="310DD34C" w14:textId="2AF61C64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10</w:t>
            </w:r>
          </w:p>
        </w:tc>
      </w:tr>
      <w:tr w:rsidR="3A14DC2A" w:rsidTr="495146D9" w14:paraId="6FD2CED0" w14:textId="77777777">
        <w:trPr>
          <w:trHeight w:val="255"/>
        </w:trPr>
        <w:tc>
          <w:tcPr>
            <w:tcW w:w="710" w:type="dxa"/>
            <w:tcMar/>
          </w:tcPr>
          <w:p w:rsidR="3A14DC2A" w:rsidP="69F237D0" w:rsidRDefault="00DC0177" w14:paraId="6C61A35A" w14:textId="72B4F766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.5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.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3A14DC2A" w:rsidP="69F237D0" w:rsidRDefault="3A14DC2A" w14:paraId="619922BD" w14:textId="47806EFE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Change User Password UAT</w:t>
            </w:r>
          </w:p>
        </w:tc>
        <w:tc>
          <w:tcPr>
            <w:tcW w:w="2733" w:type="dxa"/>
            <w:tcMar/>
          </w:tcPr>
          <w:p w:rsidR="3A14DC2A" w:rsidP="69F237D0" w:rsidRDefault="3A14DC2A" w14:paraId="49F01DB2" w14:noSpellErr="1" w14:textId="68F566FB">
            <w:pPr>
              <w:pStyle w:val="Normal"/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UAT test script has been created and is ready to be tested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3A14DC2A" w:rsidP="69F237D0" w:rsidRDefault="3A14DC2A" w14:paraId="08787402" w14:textId="77B33BFD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="3A14DC2A" w:rsidP="69F237D0" w:rsidRDefault="3A14DC2A" w14:paraId="3854FBB7" w14:textId="6BE45354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Beau</w:t>
            </w:r>
          </w:p>
        </w:tc>
        <w:tc>
          <w:tcPr>
            <w:tcW w:w="1112" w:type="dxa"/>
            <w:tcMar/>
          </w:tcPr>
          <w:p w:rsidR="3A14DC2A" w:rsidP="69F237D0" w:rsidRDefault="3A14DC2A" w14:paraId="0E9BF19B" w14:textId="2CE49F83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3A14DC2A" w:rsidP="69F237D0" w:rsidRDefault="3A14DC2A" w14:paraId="6DA199D9" w14:textId="665CFC21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3A14DC2A" w:rsidP="69F237D0" w:rsidRDefault="3A14DC2A" w14:paraId="30599A0A" w14:textId="656AD3E0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Pr="008113FE" w:rsidR="00DB75EA" w:rsidTr="495146D9" w14:paraId="794E32C3" w14:textId="77777777">
        <w:trPr>
          <w:trHeight w:val="255"/>
        </w:trPr>
        <w:tc>
          <w:tcPr>
            <w:tcW w:w="710" w:type="dxa"/>
            <w:tcMar/>
          </w:tcPr>
          <w:p w:rsidRPr="008113FE" w:rsidR="00DB75EA" w:rsidP="69F237D0" w:rsidRDefault="00DB75EA" w14:paraId="22DCCC66" w14:textId="4EF4BEB4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1.2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Pr="008113FE" w:rsidR="00DB75EA" w:rsidP="69F237D0" w:rsidRDefault="00DB75EA" w14:paraId="08A953E5" w14:textId="1E44E5BF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Create new page for admins to toggle visibility</w:t>
            </w:r>
          </w:p>
        </w:tc>
        <w:tc>
          <w:tcPr>
            <w:tcW w:w="2733" w:type="dxa"/>
            <w:tcMar/>
          </w:tcPr>
          <w:p w:rsidRPr="008113FE" w:rsidR="00DB75EA" w:rsidP="69F237D0" w:rsidRDefault="00DB75EA" w14:paraId="31F5BA4F" w14:textId="542E8882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Admins can change which fields are visible to users by selecting toggles on a designated page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8113FE" w:rsidR="00DB75EA" w:rsidP="69F237D0" w:rsidRDefault="00DB75EA" w14:paraId="2DA4E39E" w14:textId="77777777" w14:noSpellErr="1">
            <w:pPr>
              <w:pStyle w:val="NoSpacing"/>
              <w:rPr>
                <w:rStyle w:val="Hyperlink"/>
                <w:rFonts w:ascii="Times New Roman" w:hAnsi="Times New Roman" w:eastAsia="Times New Roman" w:cs="Times New Roman"/>
              </w:rPr>
            </w:pPr>
            <w:hyperlink r:id="R80fa43ac15bc499f">
              <w:r w:rsidRPr="69F237D0" w:rsidR="69F237D0">
                <w:rPr>
                  <w:rStyle w:val="Hyperlink"/>
                  <w:rFonts w:ascii="Times New Roman" w:hAnsi="Times New Roman" w:eastAsia="Times New Roman" w:cs="Times New Roman"/>
                </w:rPr>
                <w:t>Incomplete</w:t>
              </w:r>
            </w:hyperlink>
          </w:p>
          <w:p w:rsidRPr="008113FE" w:rsidR="00DB75EA" w:rsidP="69F237D0" w:rsidRDefault="00DB75EA" w14:paraId="3E6600DA" w14:textId="1837BEF1">
            <w:pPr>
              <w:pStyle w:val="NoSpacing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080" w:type="dxa"/>
            <w:shd w:val="clear" w:color="auto" w:fill="auto"/>
            <w:noWrap/>
            <w:tcMar/>
          </w:tcPr>
          <w:p w:rsidRPr="008113FE" w:rsidR="00DB75EA" w:rsidP="69F237D0" w:rsidRDefault="00DB75EA" w14:paraId="47941FF6" w14:textId="4E700A00" w14:noSpellErr="1">
            <w:pPr>
              <w:rPr>
                <w:rFonts w:ascii="Times New Roman" w:hAnsi="Times New Roman" w:eastAsia="Times New Roman" w:cs="Times New Roman"/>
              </w:rPr>
            </w:pPr>
            <w:r w:rsidRPr="69F237D0" w:rsidR="69F237D0">
              <w:rPr>
                <w:rFonts w:ascii="Times New Roman" w:hAnsi="Times New Roman" w:eastAsia="Times New Roman" w:cs="Times New Roman"/>
              </w:rPr>
              <w:t>Ryan</w:t>
            </w:r>
          </w:p>
        </w:tc>
        <w:tc>
          <w:tcPr>
            <w:tcW w:w="1112" w:type="dxa"/>
            <w:tcMar/>
          </w:tcPr>
          <w:p w:rsidRPr="008113FE" w:rsidR="00DB75EA" w:rsidP="69F237D0" w:rsidRDefault="00DB75EA" w14:paraId="5E5CF0B3" w14:textId="3B3C88CD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8113FE" w:rsidR="00DB75EA" w:rsidP="69F237D0" w:rsidRDefault="00DB75EA" w14:paraId="7C5FEA60" w14:textId="1C590268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Pr="008113FE" w:rsidR="00DB75EA" w:rsidP="69F237D0" w:rsidRDefault="00DB75EA" w14:paraId="6740ECE9" w14:textId="1DBE12C5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Pr="00A15332" w:rsidR="008113FE" w:rsidTr="495146D9" w14:paraId="26922F84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</w:tblPrEx>
        <w:trPr>
          <w:trHeight w:val="255"/>
        </w:trPr>
        <w:tc>
          <w:tcPr>
            <w:tcW w:w="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8113FE" w:rsidP="69F237D0" w:rsidRDefault="008113FE" w14:paraId="25D53E75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1.4</w:t>
            </w:r>
          </w:p>
        </w:tc>
        <w:tc>
          <w:tcPr>
            <w:tcW w:w="2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00C9C43B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Add ability to modify errors in system.</w:t>
            </w:r>
          </w:p>
        </w:tc>
        <w:tc>
          <w:tcPr>
            <w:tcW w:w="27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5779C7F9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Loaded errors can be modified and have their changes reflected in the database entry.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75F992AB" w14:textId="5135B398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hyperlink r:id="Rbe52b898e16643ca">
              <w:r w:rsidRPr="69F237D0" w:rsidR="69F237D0">
                <w:rPr>
                  <w:rStyle w:val="Hyperlink"/>
                  <w:rFonts w:ascii="Times New Roman" w:hAnsi="Times New Roman" w:eastAsia="Times New Roman" w:cs="Times New Roman"/>
                  <w:lang w:eastAsia="ja-JP"/>
                </w:rPr>
                <w:t>Incomplete</w:t>
              </w:r>
            </w:hyperlink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027C8F0E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Jette</w:t>
            </w:r>
          </w:p>
        </w:tc>
        <w:tc>
          <w:tcPr>
            <w:tcW w:w="11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7F88B2F8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4</w:t>
            </w:r>
          </w:p>
        </w:tc>
        <w:tc>
          <w:tcPr>
            <w:tcW w:w="8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3A46DEB7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6</w:t>
            </w:r>
          </w:p>
        </w:tc>
        <w:tc>
          <w:tcPr>
            <w:tcW w:w="11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4BDADE62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Pr="00A15332" w:rsidR="008113FE" w:rsidTr="495146D9" w14:paraId="14AB11BC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</w:tblPrEx>
        <w:trPr>
          <w:trHeight w:val="255"/>
        </w:trPr>
        <w:tc>
          <w:tcPr>
            <w:tcW w:w="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8113FE" w:rsidP="69F237D0" w:rsidRDefault="008113FE" w14:paraId="2C006B62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1.6</w:t>
            </w:r>
          </w:p>
        </w:tc>
        <w:tc>
          <w:tcPr>
            <w:tcW w:w="2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27245BB4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 xml:space="preserve">Create UAT Test scripts for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"Edit Error Submission Form"</w:t>
            </w:r>
          </w:p>
        </w:tc>
        <w:tc>
          <w:tcPr>
            <w:tcW w:w="27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38DEDEB5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UAT test script has been created and is ready to be tested.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5912A92F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Incomplete</w:t>
            </w:r>
          </w:p>
          <w:p w:rsidRPr="00A15332" w:rsidR="008113FE" w:rsidP="69F237D0" w:rsidRDefault="008113FE" w14:paraId="3BF14B56" w14:textId="0E8C67D6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bookmarkStart w:name="_GoBack" w:id="1"/>
            <w:bookmarkEnd w:id="1"/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32E40539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Ryan</w:t>
            </w:r>
          </w:p>
        </w:tc>
        <w:tc>
          <w:tcPr>
            <w:tcW w:w="11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70A93385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3</w:t>
            </w:r>
          </w:p>
        </w:tc>
        <w:tc>
          <w:tcPr>
            <w:tcW w:w="8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262A7106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453EC8D3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3</w:t>
            </w:r>
          </w:p>
        </w:tc>
      </w:tr>
      <w:tr w:rsidR="008113FE" w:rsidTr="495146D9" w14:paraId="6D5FE4E5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</w:tblPrEx>
        <w:trPr>
          <w:trHeight w:val="255"/>
        </w:trPr>
        <w:tc>
          <w:tcPr>
            <w:tcW w:w="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8113FE" w:rsidP="69F237D0" w:rsidRDefault="008113FE" w14:paraId="01D40CED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1.7</w:t>
            </w:r>
          </w:p>
        </w:tc>
        <w:tc>
          <w:tcPr>
            <w:tcW w:w="2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3F009958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 xml:space="preserve">Create UAT Test scripts for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"Modify Error in System"</w:t>
            </w:r>
          </w:p>
        </w:tc>
        <w:tc>
          <w:tcPr>
            <w:tcW w:w="27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1507961F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UAT test script has been created and is ready to be tested.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5F16E2E0" w14:textId="06A8A346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Incomplete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0C0A8D62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Jette</w:t>
            </w:r>
          </w:p>
        </w:tc>
        <w:tc>
          <w:tcPr>
            <w:tcW w:w="11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0BDEB28F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3</w:t>
            </w:r>
          </w:p>
        </w:tc>
        <w:tc>
          <w:tcPr>
            <w:tcW w:w="8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7974D623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1247F3C7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3</w:t>
            </w:r>
          </w:p>
        </w:tc>
      </w:tr>
      <w:tr w:rsidR="008113FE" w:rsidTr="495146D9" w14:paraId="27417D86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</w:tblPrEx>
        <w:trPr>
          <w:trHeight w:val="255"/>
        </w:trPr>
        <w:tc>
          <w:tcPr>
            <w:tcW w:w="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8113FE" w:rsidP="69F237D0" w:rsidRDefault="008113FE" w14:paraId="12DD0999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1.8</w:t>
            </w:r>
          </w:p>
        </w:tc>
        <w:tc>
          <w:tcPr>
            <w:tcW w:w="2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44C5F558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 xml:space="preserve">Create UAT Test scripts for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"Output Error Data to Excel"</w:t>
            </w:r>
          </w:p>
        </w:tc>
        <w:tc>
          <w:tcPr>
            <w:tcW w:w="27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796204BC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UAT test script has been created and is ready to be tested.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405CA359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Incomplete</w:t>
            </w:r>
          </w:p>
          <w:p w:rsidRPr="00A15332" w:rsidR="008113FE" w:rsidP="69F237D0" w:rsidRDefault="008113FE" w14:paraId="3CF35B55" w14:textId="39AB33D9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5F03A917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Leonard</w:t>
            </w:r>
          </w:p>
        </w:tc>
        <w:tc>
          <w:tcPr>
            <w:tcW w:w="11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2A7AAFB3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3</w:t>
            </w:r>
          </w:p>
        </w:tc>
        <w:tc>
          <w:tcPr>
            <w:tcW w:w="8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3FB31F6C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55C95151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3</w:t>
            </w:r>
          </w:p>
        </w:tc>
      </w:tr>
      <w:tr w:rsidR="008113FE" w:rsidTr="495146D9" w14:paraId="74EBF7FD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</w:tblPrEx>
        <w:trPr>
          <w:trHeight w:val="255"/>
        </w:trPr>
        <w:tc>
          <w:tcPr>
            <w:tcW w:w="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8113FE" w:rsidP="69F237D0" w:rsidRDefault="008113FE" w14:paraId="16794324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1.9</w:t>
            </w:r>
          </w:p>
        </w:tc>
        <w:tc>
          <w:tcPr>
            <w:tcW w:w="2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45117E2A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 xml:space="preserve">Complete UAT for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"Edit Error Submission Form"</w:t>
            </w:r>
          </w:p>
        </w:tc>
        <w:tc>
          <w:tcPr>
            <w:tcW w:w="27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4B21F30A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7075A20B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Incomplete</w:t>
            </w:r>
          </w:p>
          <w:p w:rsidRPr="00A15332" w:rsidR="008113FE" w:rsidP="69F237D0" w:rsidRDefault="008113FE" w14:paraId="6BD670E9" w14:textId="2125D846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  <w:p w:rsidRPr="00A15332" w:rsidR="008113FE" w:rsidP="69F237D0" w:rsidRDefault="008113FE" w14:paraId="1CB690A9" w14:textId="77777777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22D85A2B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Ryan</w:t>
            </w:r>
          </w:p>
        </w:tc>
        <w:tc>
          <w:tcPr>
            <w:tcW w:w="11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6107F4FE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094E9828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272FEEE1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="008113FE" w:rsidTr="495146D9" w14:paraId="53C31EE7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</w:tblPrEx>
        <w:trPr>
          <w:trHeight w:val="255"/>
        </w:trPr>
        <w:tc>
          <w:tcPr>
            <w:tcW w:w="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8113FE" w:rsidP="69F237D0" w:rsidRDefault="008113FE" w14:paraId="1B95A557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1.10</w:t>
            </w:r>
          </w:p>
        </w:tc>
        <w:tc>
          <w:tcPr>
            <w:tcW w:w="2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56F4BAF8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 xml:space="preserve">Complete UAT for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"Modify Error in System"</w:t>
            </w:r>
          </w:p>
        </w:tc>
        <w:tc>
          <w:tcPr>
            <w:tcW w:w="27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05B59710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2270E18F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Incomplete</w:t>
            </w: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 xml:space="preserve"> – see 1.4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5F89ECE2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Jette</w:t>
            </w:r>
          </w:p>
        </w:tc>
        <w:tc>
          <w:tcPr>
            <w:tcW w:w="11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4951944F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59B37E5A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560332DD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="008113FE" w:rsidTr="495146D9" w14:paraId="13A5E032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</w:tblPrEx>
        <w:trPr>
          <w:trHeight w:val="255"/>
        </w:trPr>
        <w:tc>
          <w:tcPr>
            <w:tcW w:w="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08113FE" w:rsidP="69F237D0" w:rsidRDefault="008113FE" w14:paraId="7F855CDB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1.11</w:t>
            </w:r>
          </w:p>
        </w:tc>
        <w:tc>
          <w:tcPr>
            <w:tcW w:w="2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3A482EB3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 xml:space="preserve">Complete UAT for </w:t>
            </w:r>
            <w:r w:rsidRPr="69F237D0" w:rsidR="69F237D0">
              <w:rPr>
                <w:rFonts w:ascii="Times New Roman" w:hAnsi="Times New Roman" w:eastAsia="Times New Roman" w:cs="Times New Roman"/>
              </w:rPr>
              <w:t>"Output Error Data to Excel""</w:t>
            </w:r>
          </w:p>
        </w:tc>
        <w:tc>
          <w:tcPr>
            <w:tcW w:w="27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7E346DA7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3C5F9DB3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Incomplete</w:t>
            </w:r>
          </w:p>
          <w:p w:rsidRPr="007F33A7" w:rsidR="008113FE" w:rsidP="69F237D0" w:rsidRDefault="008113FE" w14:paraId="3B31A396" w14:textId="3BEA28A3">
            <w:pPr>
              <w:rPr>
                <w:rFonts w:ascii="Times New Roman" w:hAnsi="Times New Roman" w:eastAsia="Times New Roman" w:cs="Times New Roman"/>
                <w:lang w:eastAsia="ja-JP"/>
              </w:rPr>
            </w:pP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7A5D76DF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Leonard</w:t>
            </w:r>
          </w:p>
        </w:tc>
        <w:tc>
          <w:tcPr>
            <w:tcW w:w="11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15332" w:rsidR="008113FE" w:rsidP="69F237D0" w:rsidRDefault="008113FE" w14:paraId="6EA650DB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00A15332" w:rsidR="008113FE" w:rsidP="69F237D0" w:rsidRDefault="008113FE" w14:paraId="7D78C788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1D8BB4DA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</w:tr>
      <w:tr w:rsidR="008113FE" w:rsidTr="495146D9" w14:paraId="1D1DBBCA" w14:textId="77777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6" w:space="0"/>
            <w:insideV w:val="single" w:color="000000" w:sz="6" w:space="0"/>
          </w:tblBorders>
        </w:tblPrEx>
        <w:trPr>
          <w:trHeight w:val="255"/>
        </w:trPr>
        <w:tc>
          <w:tcPr>
            <w:tcW w:w="7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154B401A" w:rsidR="008113FE" w:rsidP="69F237D0" w:rsidRDefault="008113FE" w14:paraId="5D969F33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1.12</w:t>
            </w:r>
          </w:p>
        </w:tc>
        <w:tc>
          <w:tcPr>
            <w:tcW w:w="215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Pr="154B401A" w:rsidR="008113FE" w:rsidP="69F237D0" w:rsidRDefault="008113FE" w14:paraId="76665AD7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Complete UAT for "Search Error"</w:t>
            </w:r>
          </w:p>
        </w:tc>
        <w:tc>
          <w:tcPr>
            <w:tcW w:w="27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154B401A" w:rsidR="008113FE" w:rsidP="69F237D0" w:rsidRDefault="008113FE" w14:paraId="4FB7D8D9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  <w:vAlign w:val="bottom"/>
          </w:tcPr>
          <w:p w:rsidRPr="154B401A" w:rsidR="008113FE" w:rsidP="69F237D0" w:rsidRDefault="008113FE" w14:paraId="5B06E8A7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  <w:vAlign w:val="bottom"/>
          </w:tcPr>
          <w:p w:rsidRPr="154B401A" w:rsidR="008113FE" w:rsidP="69F237D0" w:rsidRDefault="008113FE" w14:paraId="3318371E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Beau</w:t>
            </w:r>
          </w:p>
        </w:tc>
        <w:tc>
          <w:tcPr>
            <w:tcW w:w="11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154B401A" w:rsidR="008113FE" w:rsidP="69F237D0" w:rsidRDefault="008113FE" w14:paraId="43075BAE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2</w:t>
            </w:r>
          </w:p>
        </w:tc>
        <w:tc>
          <w:tcPr>
            <w:tcW w:w="8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  <w:vAlign w:val="bottom"/>
          </w:tcPr>
          <w:p w:rsidR="008113FE" w:rsidP="69F237D0" w:rsidRDefault="008113FE" w14:paraId="0C54FDA0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noWrap/>
            <w:tcMar/>
          </w:tcPr>
          <w:p w:rsidR="008113FE" w:rsidP="69F237D0" w:rsidRDefault="008113FE" w14:paraId="3392ADAE" w14:textId="77777777" w14:noSpellErr="1">
            <w:pPr>
              <w:rPr>
                <w:rFonts w:ascii="Times New Roman" w:hAnsi="Times New Roman" w:eastAsia="Times New Roman" w:cs="Times New Roman"/>
                <w:lang w:eastAsia="ja-JP"/>
              </w:rPr>
            </w:pPr>
            <w:r w:rsidRPr="69F237D0" w:rsidR="69F237D0">
              <w:rPr>
                <w:rFonts w:ascii="Times New Roman" w:hAnsi="Times New Roman" w:eastAsia="Times New Roman" w:cs="Times New Roman"/>
                <w:lang w:eastAsia="ja-JP"/>
              </w:rPr>
              <w:t>0</w:t>
            </w:r>
          </w:p>
        </w:tc>
      </w:tr>
    </w:tbl>
    <w:p w:rsidR="00D8366F" w:rsidP="3A14DC2A" w:rsidRDefault="00D8366F" w14:paraId="71522D4D" w14:textId="77777777">
      <w:pPr>
        <w:pStyle w:val="Heading1"/>
        <w:sectPr w:rsidR="00D8366F" w:rsidSect="004D621B">
          <w:headerReference w:type="default" r:id="rId9"/>
          <w:footerReference w:type="default" r:id="rId10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0245C9" w:rsidP="000245C9" w:rsidRDefault="3A14DC2A" w14:paraId="71522D4E" w14:textId="77777777">
      <w:pPr>
        <w:pStyle w:val="Heading1"/>
        <w:rPr>
          <w:b w:val="0"/>
        </w:rPr>
      </w:pPr>
      <w:r>
        <w:lastRenderedPageBreak/>
        <w:t>5.  Issues</w:t>
      </w:r>
    </w:p>
    <w:p w:rsidR="00D8366F" w:rsidP="00D8366F" w:rsidRDefault="000245C9" w14:paraId="71522D4F" w14:textId="77777777">
      <w:pPr>
        <w:pStyle w:val="InfoBlue"/>
        <w:rPr>
          <w:vanish w:val="0"/>
        </w:rPr>
      </w:pPr>
      <w:r w:rsidRPr="154B401A"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P="00D8366F" w:rsidRDefault="00D8366F" w14:paraId="71522D50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:rsidTr="3A14DC2A" w14:paraId="71522D54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3A14DC2A" w:rsidRDefault="3A14DC2A" w14:paraId="71522D51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3A14DC2A" w:rsidRDefault="3A14DC2A" w14:paraId="71522D52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3A14DC2A" w:rsidRDefault="3A14DC2A" w14:paraId="71522D53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3A14DC2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E43559" w:rsidTr="3A14DC2A" w14:paraId="18AA11A6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154B401A" w:rsidR="00E43559" w:rsidP="154B401A" w:rsidRDefault="00E43559" w14:paraId="5BBEDCC5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154B401A" w:rsidR="00E43559" w:rsidP="154B401A" w:rsidRDefault="00E43559" w14:paraId="442854EC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154B401A" w:rsidR="00E43559" w:rsidP="154B401A" w:rsidRDefault="00E43559" w14:paraId="5A4EB607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</w:p>
        </w:tc>
      </w:tr>
      <w:tr w:rsidR="00E43559" w:rsidTr="3A14DC2A" w14:paraId="4098EF6F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154B401A" w:rsidR="00E43559" w:rsidP="154B401A" w:rsidRDefault="00E43559" w14:paraId="0AC98CB1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154B401A" w:rsidR="00E43559" w:rsidP="154B401A" w:rsidRDefault="00E43559" w14:paraId="71271B18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154B401A" w:rsidR="00E43559" w:rsidP="154B401A" w:rsidRDefault="00E43559" w14:paraId="04475BC9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</w:p>
        </w:tc>
      </w:tr>
      <w:tr w:rsidR="00E43559" w:rsidTr="3A14DC2A" w14:paraId="3E89F30E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154B401A" w:rsidR="00E43559" w:rsidP="154B401A" w:rsidRDefault="00E43559" w14:paraId="0F47A65A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154B401A" w:rsidR="00E43559" w:rsidP="154B401A" w:rsidRDefault="00E43559" w14:paraId="4AC57375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154B401A" w:rsidR="00E43559" w:rsidP="154B401A" w:rsidRDefault="00E43559" w14:paraId="13EB2227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</w:p>
        </w:tc>
      </w:tr>
    </w:tbl>
    <w:p w:rsidR="00D8366F" w:rsidP="00D8366F" w:rsidRDefault="00D8366F" w14:paraId="71522D59" w14:textId="77777777"/>
    <w:p w:rsidRPr="008A4D87" w:rsidR="000245C9" w:rsidP="000245C9" w:rsidRDefault="3A14DC2A" w14:paraId="71522D5A" w14:textId="77777777">
      <w:pPr>
        <w:pStyle w:val="Heading1"/>
      </w:pPr>
      <w:r>
        <w:t>6.  Assessment</w:t>
      </w:r>
    </w:p>
    <w:p w:rsidR="00766B33" w:rsidP="000245C9" w:rsidRDefault="00766B33" w14:paraId="71522D5B" w14:textId="77777777">
      <w:pPr>
        <w:pStyle w:val="InfoBlue"/>
        <w:rPr>
          <w:vanish w:val="0"/>
        </w:rPr>
      </w:pPr>
      <w:r w:rsidRPr="154B401A"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Pr="154B401A" w:rsidR="00170DD9">
        <w:t>.</w:t>
      </w:r>
      <w:r w:rsidRPr="154B401A" w:rsidR="001E146F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766B33" w:rsidTr="3A14DC2A" w14:paraId="71522D5E" w14:textId="77777777">
        <w:tc>
          <w:tcPr>
            <w:tcW w:w="1778" w:type="dxa"/>
          </w:tcPr>
          <w:p w:rsidRPr="00491AD7" w:rsidR="00766B33" w:rsidP="001E146F" w:rsidRDefault="3A14DC2A" w14:paraId="71522D5C" w14:textId="77777777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:rsidRPr="001E146F" w:rsidR="00766B33" w:rsidP="001E146F" w:rsidRDefault="3A14DC2A" w14:paraId="71522D5D" w14:textId="77777777">
            <w:pPr>
              <w:spacing w:before="40" w:after="40"/>
              <w:rPr>
                <w:bCs/>
                <w:iCs/>
              </w:rPr>
            </w:pPr>
            <w:r w:rsidRPr="3A14DC2A">
              <w:rPr>
                <w:color w:val="0000FF"/>
              </w:rPr>
              <w:t>[This c</w:t>
            </w:r>
            <w:r w:rsidRPr="3A14DC2A">
              <w:rPr>
                <w:rFonts w:ascii="Times" w:hAnsi="Times" w:eastAsia="Times" w:cs="Times"/>
                <w:color w:val="0000FF"/>
              </w:rPr>
              <w:t>ould be the entire iteration or just a specific component]</w:t>
            </w:r>
          </w:p>
        </w:tc>
      </w:tr>
      <w:tr w:rsidR="00766B33" w:rsidTr="3A14DC2A" w14:paraId="71522D61" w14:textId="77777777">
        <w:tc>
          <w:tcPr>
            <w:tcW w:w="1778" w:type="dxa"/>
          </w:tcPr>
          <w:p w:rsidR="00766B33" w:rsidP="001E146F" w:rsidRDefault="3A14DC2A" w14:paraId="71522D5F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Pr="001E146F" w:rsidR="00766B33" w:rsidP="001E146F" w:rsidRDefault="00766B33" w14:paraId="71522D60" w14:textId="77777777">
            <w:pPr>
              <w:spacing w:before="40" w:after="40"/>
              <w:rPr>
                <w:iCs/>
              </w:rPr>
            </w:pPr>
          </w:p>
        </w:tc>
      </w:tr>
      <w:tr w:rsidR="00766B33" w:rsidTr="3A14DC2A" w14:paraId="71522D64" w14:textId="77777777">
        <w:tc>
          <w:tcPr>
            <w:tcW w:w="1778" w:type="dxa"/>
          </w:tcPr>
          <w:p w:rsidR="00766B33" w:rsidP="001E146F" w:rsidRDefault="3A14DC2A" w14:paraId="71522D62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Pr="001E146F" w:rsidR="00766B33" w:rsidP="001E146F" w:rsidRDefault="00766B33" w14:paraId="71522D63" w14:textId="77777777">
            <w:pPr>
              <w:spacing w:before="40" w:after="40"/>
              <w:rPr>
                <w:iCs/>
              </w:rPr>
            </w:pPr>
          </w:p>
        </w:tc>
      </w:tr>
      <w:tr w:rsidR="00766B33" w:rsidTr="3A14DC2A" w14:paraId="71522D67" w14:textId="77777777">
        <w:tc>
          <w:tcPr>
            <w:tcW w:w="1778" w:type="dxa"/>
          </w:tcPr>
          <w:p w:rsidR="00766B33" w:rsidP="001E146F" w:rsidRDefault="3A14DC2A" w14:paraId="71522D65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Pr="001E146F" w:rsidR="00766B33" w:rsidP="001E146F" w:rsidRDefault="3A14DC2A" w14:paraId="71522D66" w14:textId="77777777">
            <w:pPr>
              <w:spacing w:before="40" w:after="40"/>
              <w:rPr>
                <w:iCs/>
              </w:rPr>
            </w:pPr>
            <w:r w:rsidRPr="3A14DC2A">
              <w:rPr>
                <w:rFonts w:ascii="Times" w:hAnsi="Times" w:eastAsia="Times" w:cs="Times"/>
                <w:color w:val="0000FF"/>
              </w:rPr>
              <w:t>[For example, express as Red, Yellow, or Green.]</w:t>
            </w:r>
          </w:p>
        </w:tc>
      </w:tr>
    </w:tbl>
    <w:p w:rsidRPr="00AB7CE1" w:rsidR="00766B33" w:rsidP="00766B33" w:rsidRDefault="00766B33" w14:paraId="71522D68" w14:textId="77777777"/>
    <w:p w:rsidRPr="00766B33" w:rsidR="00766B33" w:rsidP="005F5C34" w:rsidRDefault="3A14DC2A" w14:paraId="71522D69" w14:textId="77777777">
      <w:pPr>
        <w:pStyle w:val="Heading2"/>
        <w:numPr>
          <w:ilvl w:val="0"/>
          <w:numId w:val="30"/>
        </w:numPr>
      </w:pPr>
      <w:r>
        <w:t>Assessment against objectives</w:t>
      </w:r>
    </w:p>
    <w:p w:rsidR="00766B33" w:rsidP="005F5C34" w:rsidRDefault="3A14DC2A" w14:paraId="71522D6A" w14:textId="77777777">
      <w:pPr>
        <w:pStyle w:val="InfoBluelistitem"/>
      </w:pPr>
      <w:r>
        <w:t>[Document whether you addressed the objectives as specified in the Iteration Plan.]</w:t>
      </w:r>
    </w:p>
    <w:p w:rsidR="00766B33" w:rsidP="005F5C34" w:rsidRDefault="3A14DC2A" w14:paraId="71522D6B" w14:textId="1350C0DE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:rsidRPr="005D0D75" w:rsidR="005D0D75" w:rsidP="005D0D75" w:rsidRDefault="3A14DC2A" w14:paraId="71522D6C" w14:textId="7777777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:rsidR="00766B33" w:rsidP="005F5C34" w:rsidRDefault="3A14DC2A" w14:paraId="71522D6D" w14:textId="77777777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:rsidR="00C40D04" w:rsidP="001E146F" w:rsidRDefault="3A14DC2A" w14:paraId="71522D6E" w14:textId="77777777">
      <w:pPr>
        <w:pStyle w:val="InfoBluelistitem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:rsidR="00766B33" w:rsidP="001E146F" w:rsidRDefault="3A14DC2A" w14:paraId="71522D6F" w14:textId="1350C0DE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>explanation ]</w:t>
      </w:r>
      <w:proofErr w:type="gramEnd"/>
    </w:p>
    <w:p w:rsidR="00766B33" w:rsidP="005F5C34" w:rsidRDefault="3A14DC2A" w14:paraId="71522D70" w14:textId="77777777">
      <w:pPr>
        <w:pStyle w:val="Heading2"/>
        <w:numPr>
          <w:ilvl w:val="0"/>
          <w:numId w:val="29"/>
        </w:numPr>
      </w:pPr>
      <w:r>
        <w:t>Other concerns and deviations</w:t>
      </w:r>
    </w:p>
    <w:p w:rsidR="00766B33" w:rsidP="001E146F" w:rsidRDefault="3A14DC2A" w14:paraId="71522D71" w14:textId="77777777">
      <w:pPr>
        <w:pStyle w:val="InfoBluelistitem"/>
      </w:pPr>
      <w:r>
        <w:t>[List other areas that have been evaluated, such as financials, or schedule deviation, as well as Stakeholder feedback not captured elsewhere.]</w:t>
      </w:r>
    </w:p>
    <w:sectPr w:rsidR="00766B33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71E" w:rsidRDefault="00D4771E" w14:paraId="76F2B0F2" w14:textId="77777777">
      <w:r>
        <w:separator/>
      </w:r>
    </w:p>
  </w:endnote>
  <w:endnote w:type="continuationSeparator" w:id="0">
    <w:p w:rsidR="00D4771E" w:rsidRDefault="00D4771E" w14:paraId="297D57D3" w14:textId="77777777">
      <w:r>
        <w:continuationSeparator/>
      </w:r>
    </w:p>
  </w:endnote>
  <w:endnote w:type="continuationNotice" w:id="1">
    <w:p w:rsidR="00D4771E" w:rsidRDefault="00D4771E" w14:paraId="1637E2E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Tr="3A14DC2A" w14:paraId="71522D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3A14DC2A" w14:paraId="71522D7D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71522D7E" w14:textId="483FB1C0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712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3A14DC2A" w14:paraId="71522D7F" w14:textId="4AC812AA">
          <w:pPr>
            <w:jc w:val="right"/>
          </w:pPr>
          <w:r>
            <w:t xml:space="preserve">Page </w:t>
          </w:r>
          <w:r w:rsidRPr="3A14DC2A" w:rsidR="00D1755E">
            <w:rPr>
              <w:rStyle w:val="PageNumber"/>
              <w:noProof/>
            </w:rPr>
            <w:fldChar w:fldCharType="begin"/>
          </w:r>
          <w:r w:rsidRPr="3A14DC2A" w:rsidR="00D1755E">
            <w:rPr>
              <w:rStyle w:val="PageNumber"/>
              <w:noProof/>
            </w:rPr>
            <w:instrText xml:space="preserve"> PAGE </w:instrText>
          </w:r>
          <w:r w:rsidRPr="3A14DC2A" w:rsidR="00D1755E">
            <w:rPr>
              <w:rStyle w:val="PageNumber"/>
              <w:noProof/>
            </w:rPr>
            <w:fldChar w:fldCharType="separate"/>
          </w:r>
          <w:r w:rsidRPr="3A14DC2A">
            <w:rPr>
              <w:rStyle w:val="PageNumber"/>
              <w:noProof/>
            </w:rPr>
            <w:t>2</w:t>
          </w:r>
          <w:r w:rsidRPr="3A14DC2A" w:rsidR="00D1755E">
            <w:rPr>
              <w:rStyle w:val="PageNumber"/>
              <w:noProof/>
            </w:rPr>
            <w:fldChar w:fldCharType="end"/>
          </w:r>
          <w:r w:rsidRPr="3A14DC2A">
            <w:rPr>
              <w:rStyle w:val="PageNumber"/>
            </w:rPr>
            <w:t xml:space="preserve"> of </w:t>
          </w:r>
          <w:r w:rsidRPr="3A14DC2A" w:rsidR="00D1755E">
            <w:rPr>
              <w:rStyle w:val="PageNumber"/>
              <w:noProof/>
            </w:rPr>
            <w:fldChar w:fldCharType="begin"/>
          </w:r>
          <w:r w:rsidRPr="3A14DC2A" w:rsidR="00D1755E">
            <w:rPr>
              <w:rStyle w:val="PageNumber"/>
              <w:noProof/>
            </w:rPr>
            <w:instrText xml:space="preserve"> NUMPAGES  \* MERGEFORMAT </w:instrText>
          </w:r>
          <w:r w:rsidRPr="3A14DC2A" w:rsidR="00D1755E">
            <w:rPr>
              <w:rStyle w:val="PageNumber"/>
              <w:noProof/>
            </w:rPr>
            <w:fldChar w:fldCharType="separate"/>
          </w:r>
          <w:r w:rsidRPr="3A14DC2A">
            <w:rPr>
              <w:rStyle w:val="PageNumber"/>
              <w:noProof/>
            </w:rPr>
            <w:t>2</w:t>
          </w:r>
          <w:r w:rsidRPr="3A14DC2A" w:rsidR="00D1755E">
            <w:rPr>
              <w:rStyle w:val="PageNumber"/>
              <w:noProof/>
            </w:rPr>
            <w:fldChar w:fldCharType="end"/>
          </w:r>
        </w:p>
      </w:tc>
    </w:tr>
  </w:tbl>
  <w:p w:rsidR="00D1755E" w:rsidRDefault="00D1755E" w14:paraId="71522D8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71E" w:rsidRDefault="00D4771E" w14:paraId="004D865B" w14:textId="77777777">
      <w:r>
        <w:separator/>
      </w:r>
    </w:p>
  </w:footnote>
  <w:footnote w:type="continuationSeparator" w:id="0">
    <w:p w:rsidR="00D4771E" w:rsidRDefault="00D4771E" w14:paraId="4E0C5B69" w14:textId="77777777">
      <w:r>
        <w:continuationSeparator/>
      </w:r>
    </w:p>
  </w:footnote>
  <w:footnote w:type="continuationNotice" w:id="1">
    <w:p w:rsidR="00D4771E" w:rsidRDefault="00D4771E" w14:paraId="7E616B8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Tr="3A14DC2A" w14:paraId="71522D78" w14:textId="77777777">
      <w:tc>
        <w:tcPr>
          <w:tcW w:w="6379" w:type="dxa"/>
        </w:tcPr>
        <w:p w:rsidR="00D1755E" w:rsidP="00CF0A4E" w:rsidRDefault="3A14DC2A" w14:paraId="71522D76" w14:textId="77777777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3A14DC2A" w14:paraId="71522D77" w14:textId="1350C0DE">
          <w:pPr>
            <w:tabs>
              <w:tab w:val="left" w:pos="1135"/>
            </w:tabs>
            <w:spacing w:before="40"/>
            <w:ind w:right="68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D1755E" w:rsidTr="3A14DC2A" w14:paraId="71522D7B" w14:textId="77777777">
      <w:tc>
        <w:tcPr>
          <w:tcW w:w="6379" w:type="dxa"/>
        </w:tcPr>
        <w:p w:rsidR="00D1755E" w:rsidRDefault="00CF0A4E" w14:paraId="71522D79" w14:textId="2A578170">
          <w:r>
            <w:t xml:space="preserve">Construction </w:t>
          </w:r>
          <w:fldSimple w:instr=" TITLE  \* MERGEFORMAT ">
            <w:r w:rsidR="00FA2BB5">
              <w:t>Iteration Plan</w:t>
            </w:r>
          </w:fldSimple>
          <w:r w:rsidR="00FB38BC">
            <w:t xml:space="preserve"> 2</w:t>
          </w:r>
        </w:p>
      </w:tc>
      <w:tc>
        <w:tcPr>
          <w:tcW w:w="3179" w:type="dxa"/>
        </w:tcPr>
        <w:p w:rsidR="00D1755E" w:rsidP="00CF0A4E" w:rsidRDefault="3A14DC2A" w14:paraId="71522D7A" w14:textId="3AF3D41E">
          <w:r>
            <w:t xml:space="preserve">  Date:  23/07/2018</w:t>
          </w:r>
        </w:p>
      </w:tc>
    </w:tr>
  </w:tbl>
  <w:p w:rsidR="00D1755E" w:rsidRDefault="00D1755E" w14:paraId="71522D7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hint="default" w:ascii="Wingdings" w:hAnsi="Wingdings"/>
      </w:rPr>
    </w:lvl>
  </w:abstractNum>
  <w:abstractNum w:abstractNumId="32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7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6"/>
  </w:num>
  <w:num w:numId="4">
    <w:abstractNumId w:val="41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40"/>
  </w:num>
  <w:num w:numId="10">
    <w:abstractNumId w:val="3"/>
  </w:num>
  <w:num w:numId="11">
    <w:abstractNumId w:val="17"/>
  </w:num>
  <w:num w:numId="12">
    <w:abstractNumId w:val="15"/>
  </w:num>
  <w:num w:numId="13">
    <w:abstractNumId w:val="39"/>
  </w:num>
  <w:num w:numId="14">
    <w:abstractNumId w:val="14"/>
  </w:num>
  <w:num w:numId="15">
    <w:abstractNumId w:val="6"/>
  </w:num>
  <w:num w:numId="16">
    <w:abstractNumId w:val="38"/>
  </w:num>
  <w:num w:numId="17">
    <w:abstractNumId w:val="24"/>
  </w:num>
  <w:num w:numId="18">
    <w:abstractNumId w:val="11"/>
  </w:num>
  <w:num w:numId="19">
    <w:abstractNumId w:val="19"/>
  </w:num>
  <w:num w:numId="20">
    <w:abstractNumId w:val="13"/>
  </w:num>
  <w:num w:numId="21">
    <w:abstractNumId w:val="36"/>
  </w:num>
  <w:num w:numId="22">
    <w:abstractNumId w:val="22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30"/>
  </w:num>
  <w:num w:numId="30">
    <w:abstractNumId w:val="23"/>
  </w:num>
  <w:num w:numId="31">
    <w:abstractNumId w:val="25"/>
  </w:num>
  <w:num w:numId="32">
    <w:abstractNumId w:val="7"/>
  </w:num>
  <w:num w:numId="33">
    <w:abstractNumId w:val="20"/>
  </w:num>
  <w:num w:numId="34">
    <w:abstractNumId w:val="5"/>
  </w:num>
  <w:num w:numId="35">
    <w:abstractNumId w:val="12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9"/>
  </w:num>
  <w:num w:numId="39">
    <w:abstractNumId w:val="32"/>
  </w:num>
  <w:num w:numId="40">
    <w:abstractNumId w:val="31"/>
  </w:num>
  <w:num w:numId="41">
    <w:abstractNumId w:val="4"/>
  </w:num>
  <w:num w:numId="42">
    <w:abstractNumId w:val="8"/>
  </w:num>
  <w:num w:numId="43">
    <w:abstractNumId w:val="29"/>
  </w:num>
  <w:num w:numId="44">
    <w:abstractNumId w:val="10"/>
  </w:num>
  <w:num w:numId="45">
    <w:abstractNumId w:val="21"/>
  </w:num>
  <w:num w:numId="46">
    <w:abstractNumId w:val="37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01BDA"/>
    <w:rsid w:val="00004CB4"/>
    <w:rsid w:val="000178C5"/>
    <w:rsid w:val="000245C9"/>
    <w:rsid w:val="0004020E"/>
    <w:rsid w:val="0004359F"/>
    <w:rsid w:val="00044FCD"/>
    <w:rsid w:val="000561FC"/>
    <w:rsid w:val="00080BE5"/>
    <w:rsid w:val="00080D62"/>
    <w:rsid w:val="00083367"/>
    <w:rsid w:val="000877CD"/>
    <w:rsid w:val="0009226D"/>
    <w:rsid w:val="000A7A4E"/>
    <w:rsid w:val="000B24D1"/>
    <w:rsid w:val="000B6D46"/>
    <w:rsid w:val="000F5D5F"/>
    <w:rsid w:val="00101251"/>
    <w:rsid w:val="001166A5"/>
    <w:rsid w:val="00124023"/>
    <w:rsid w:val="00124674"/>
    <w:rsid w:val="00134C20"/>
    <w:rsid w:val="001476FA"/>
    <w:rsid w:val="0014780E"/>
    <w:rsid w:val="00170DD9"/>
    <w:rsid w:val="00176824"/>
    <w:rsid w:val="00181F9B"/>
    <w:rsid w:val="00184D89"/>
    <w:rsid w:val="001966DD"/>
    <w:rsid w:val="001B0F8B"/>
    <w:rsid w:val="001B5D9B"/>
    <w:rsid w:val="001E146F"/>
    <w:rsid w:val="00203719"/>
    <w:rsid w:val="00241C30"/>
    <w:rsid w:val="002454CE"/>
    <w:rsid w:val="00245BCE"/>
    <w:rsid w:val="00245DC4"/>
    <w:rsid w:val="00245E1C"/>
    <w:rsid w:val="00252787"/>
    <w:rsid w:val="00256BE5"/>
    <w:rsid w:val="00261669"/>
    <w:rsid w:val="0026201A"/>
    <w:rsid w:val="00263C55"/>
    <w:rsid w:val="00263F16"/>
    <w:rsid w:val="00281145"/>
    <w:rsid w:val="002A6EE7"/>
    <w:rsid w:val="002D494A"/>
    <w:rsid w:val="002F1A05"/>
    <w:rsid w:val="002F4160"/>
    <w:rsid w:val="002F771D"/>
    <w:rsid w:val="00306F5F"/>
    <w:rsid w:val="00314940"/>
    <w:rsid w:val="00320F68"/>
    <w:rsid w:val="0034192A"/>
    <w:rsid w:val="00342F31"/>
    <w:rsid w:val="00354ABB"/>
    <w:rsid w:val="00360BF7"/>
    <w:rsid w:val="003845B3"/>
    <w:rsid w:val="003A7344"/>
    <w:rsid w:val="003B0B37"/>
    <w:rsid w:val="003B6796"/>
    <w:rsid w:val="003C0B0C"/>
    <w:rsid w:val="003C7438"/>
    <w:rsid w:val="003D0F56"/>
    <w:rsid w:val="003D20BC"/>
    <w:rsid w:val="003D3477"/>
    <w:rsid w:val="003F1C47"/>
    <w:rsid w:val="003F1F88"/>
    <w:rsid w:val="00427CE2"/>
    <w:rsid w:val="004642E0"/>
    <w:rsid w:val="004674B0"/>
    <w:rsid w:val="004A40BD"/>
    <w:rsid w:val="004B54C9"/>
    <w:rsid w:val="004C295A"/>
    <w:rsid w:val="004D591B"/>
    <w:rsid w:val="004D621B"/>
    <w:rsid w:val="004E307A"/>
    <w:rsid w:val="004E649B"/>
    <w:rsid w:val="004F6818"/>
    <w:rsid w:val="005050A3"/>
    <w:rsid w:val="00511630"/>
    <w:rsid w:val="00514ED8"/>
    <w:rsid w:val="00515549"/>
    <w:rsid w:val="00521603"/>
    <w:rsid w:val="0053489D"/>
    <w:rsid w:val="005363C1"/>
    <w:rsid w:val="0055179F"/>
    <w:rsid w:val="0055269E"/>
    <w:rsid w:val="005726AB"/>
    <w:rsid w:val="005875D1"/>
    <w:rsid w:val="005B44BD"/>
    <w:rsid w:val="005D0D75"/>
    <w:rsid w:val="005D3052"/>
    <w:rsid w:val="005F5C34"/>
    <w:rsid w:val="00612E0C"/>
    <w:rsid w:val="00616D16"/>
    <w:rsid w:val="00620890"/>
    <w:rsid w:val="00636E0F"/>
    <w:rsid w:val="00637815"/>
    <w:rsid w:val="00641314"/>
    <w:rsid w:val="00641ACF"/>
    <w:rsid w:val="00641E9C"/>
    <w:rsid w:val="00642155"/>
    <w:rsid w:val="00661A7F"/>
    <w:rsid w:val="0066570A"/>
    <w:rsid w:val="00672B51"/>
    <w:rsid w:val="00676232"/>
    <w:rsid w:val="006867F2"/>
    <w:rsid w:val="006A5368"/>
    <w:rsid w:val="006C7983"/>
    <w:rsid w:val="006D0AEF"/>
    <w:rsid w:val="0070517C"/>
    <w:rsid w:val="0073521F"/>
    <w:rsid w:val="00763579"/>
    <w:rsid w:val="00766B33"/>
    <w:rsid w:val="00770D49"/>
    <w:rsid w:val="007733E8"/>
    <w:rsid w:val="00787F4C"/>
    <w:rsid w:val="007D3399"/>
    <w:rsid w:val="007E0C70"/>
    <w:rsid w:val="007F1C60"/>
    <w:rsid w:val="007F33A7"/>
    <w:rsid w:val="007F3644"/>
    <w:rsid w:val="0080324A"/>
    <w:rsid w:val="008072E1"/>
    <w:rsid w:val="008113FE"/>
    <w:rsid w:val="0081263B"/>
    <w:rsid w:val="00844D3C"/>
    <w:rsid w:val="0086305C"/>
    <w:rsid w:val="00877037"/>
    <w:rsid w:val="008862F2"/>
    <w:rsid w:val="008947DC"/>
    <w:rsid w:val="008A4226"/>
    <w:rsid w:val="008A4D87"/>
    <w:rsid w:val="008D4CDE"/>
    <w:rsid w:val="009244F4"/>
    <w:rsid w:val="00925F6F"/>
    <w:rsid w:val="0092650E"/>
    <w:rsid w:val="009367DD"/>
    <w:rsid w:val="00941477"/>
    <w:rsid w:val="0094328D"/>
    <w:rsid w:val="0096063B"/>
    <w:rsid w:val="00972250"/>
    <w:rsid w:val="00977FFC"/>
    <w:rsid w:val="0098383A"/>
    <w:rsid w:val="009877C1"/>
    <w:rsid w:val="00992DE8"/>
    <w:rsid w:val="00997129"/>
    <w:rsid w:val="00997C37"/>
    <w:rsid w:val="00997DEA"/>
    <w:rsid w:val="009A0AE3"/>
    <w:rsid w:val="009D6937"/>
    <w:rsid w:val="009D7A81"/>
    <w:rsid w:val="009E02BF"/>
    <w:rsid w:val="009E7B88"/>
    <w:rsid w:val="009F1CA1"/>
    <w:rsid w:val="009F3C9C"/>
    <w:rsid w:val="009F3D95"/>
    <w:rsid w:val="00A150E4"/>
    <w:rsid w:val="00A15332"/>
    <w:rsid w:val="00A26680"/>
    <w:rsid w:val="00A31804"/>
    <w:rsid w:val="00A53E5F"/>
    <w:rsid w:val="00A550E6"/>
    <w:rsid w:val="00A5583D"/>
    <w:rsid w:val="00A647EF"/>
    <w:rsid w:val="00A82BF6"/>
    <w:rsid w:val="00A856DC"/>
    <w:rsid w:val="00A95924"/>
    <w:rsid w:val="00AB4260"/>
    <w:rsid w:val="00AB6D4C"/>
    <w:rsid w:val="00AC5C10"/>
    <w:rsid w:val="00AD1DED"/>
    <w:rsid w:val="00AE5634"/>
    <w:rsid w:val="00AF7683"/>
    <w:rsid w:val="00B00047"/>
    <w:rsid w:val="00B168ED"/>
    <w:rsid w:val="00B259EF"/>
    <w:rsid w:val="00B25A1B"/>
    <w:rsid w:val="00B45027"/>
    <w:rsid w:val="00B50902"/>
    <w:rsid w:val="00B52ADC"/>
    <w:rsid w:val="00B5408F"/>
    <w:rsid w:val="00B62EF7"/>
    <w:rsid w:val="00B64F5A"/>
    <w:rsid w:val="00B7002B"/>
    <w:rsid w:val="00B73DD5"/>
    <w:rsid w:val="00B847E7"/>
    <w:rsid w:val="00B855FF"/>
    <w:rsid w:val="00BA36B4"/>
    <w:rsid w:val="00BA56F6"/>
    <w:rsid w:val="00BB0BF4"/>
    <w:rsid w:val="00BB2A09"/>
    <w:rsid w:val="00BB2D81"/>
    <w:rsid w:val="00BB7005"/>
    <w:rsid w:val="00BC28FC"/>
    <w:rsid w:val="00BD0DE1"/>
    <w:rsid w:val="00BE5219"/>
    <w:rsid w:val="00BF4E72"/>
    <w:rsid w:val="00BF6F48"/>
    <w:rsid w:val="00C06BC0"/>
    <w:rsid w:val="00C14E70"/>
    <w:rsid w:val="00C24A38"/>
    <w:rsid w:val="00C40D04"/>
    <w:rsid w:val="00C41F57"/>
    <w:rsid w:val="00C47DF6"/>
    <w:rsid w:val="00C47FA1"/>
    <w:rsid w:val="00C55459"/>
    <w:rsid w:val="00C72CDA"/>
    <w:rsid w:val="00C87560"/>
    <w:rsid w:val="00C93D0D"/>
    <w:rsid w:val="00CA06AA"/>
    <w:rsid w:val="00CB49B0"/>
    <w:rsid w:val="00CB4A37"/>
    <w:rsid w:val="00CC46E7"/>
    <w:rsid w:val="00CD500D"/>
    <w:rsid w:val="00CD65C8"/>
    <w:rsid w:val="00CF0A4E"/>
    <w:rsid w:val="00CF1E5C"/>
    <w:rsid w:val="00D1215A"/>
    <w:rsid w:val="00D1755E"/>
    <w:rsid w:val="00D1758B"/>
    <w:rsid w:val="00D254CD"/>
    <w:rsid w:val="00D4771E"/>
    <w:rsid w:val="00D52071"/>
    <w:rsid w:val="00D62A79"/>
    <w:rsid w:val="00D634C4"/>
    <w:rsid w:val="00D72205"/>
    <w:rsid w:val="00D7282B"/>
    <w:rsid w:val="00D8366F"/>
    <w:rsid w:val="00D87214"/>
    <w:rsid w:val="00DB3AE9"/>
    <w:rsid w:val="00DB5B4A"/>
    <w:rsid w:val="00DB75EA"/>
    <w:rsid w:val="00DC0177"/>
    <w:rsid w:val="00DC138A"/>
    <w:rsid w:val="00DC5F07"/>
    <w:rsid w:val="00DE025B"/>
    <w:rsid w:val="00DE7CB2"/>
    <w:rsid w:val="00E1334C"/>
    <w:rsid w:val="00E2080E"/>
    <w:rsid w:val="00E34E74"/>
    <w:rsid w:val="00E43559"/>
    <w:rsid w:val="00E51973"/>
    <w:rsid w:val="00E529D0"/>
    <w:rsid w:val="00E64AD8"/>
    <w:rsid w:val="00E66284"/>
    <w:rsid w:val="00E70692"/>
    <w:rsid w:val="00E73D4D"/>
    <w:rsid w:val="00E750F3"/>
    <w:rsid w:val="00EB726C"/>
    <w:rsid w:val="00EC182C"/>
    <w:rsid w:val="00EC26DA"/>
    <w:rsid w:val="00EC7310"/>
    <w:rsid w:val="00EE01EE"/>
    <w:rsid w:val="00EF2861"/>
    <w:rsid w:val="00EF62C3"/>
    <w:rsid w:val="00F04B7F"/>
    <w:rsid w:val="00F1509B"/>
    <w:rsid w:val="00F27EE5"/>
    <w:rsid w:val="00F33DD4"/>
    <w:rsid w:val="00F421E1"/>
    <w:rsid w:val="00F42B90"/>
    <w:rsid w:val="00F60F37"/>
    <w:rsid w:val="00F77F23"/>
    <w:rsid w:val="00F80360"/>
    <w:rsid w:val="00F82F0C"/>
    <w:rsid w:val="00F91097"/>
    <w:rsid w:val="00FA118F"/>
    <w:rsid w:val="00FA2BB5"/>
    <w:rsid w:val="00FB1FB8"/>
    <w:rsid w:val="00FB38BC"/>
    <w:rsid w:val="00FC1ED3"/>
    <w:rsid w:val="00FE782B"/>
    <w:rsid w:val="05506C12"/>
    <w:rsid w:val="05A1EDAB"/>
    <w:rsid w:val="08061714"/>
    <w:rsid w:val="0E4CBBCC"/>
    <w:rsid w:val="0FAA85AA"/>
    <w:rsid w:val="154B401A"/>
    <w:rsid w:val="1A99319A"/>
    <w:rsid w:val="1BDB6B9E"/>
    <w:rsid w:val="2396400A"/>
    <w:rsid w:val="275142E5"/>
    <w:rsid w:val="28987517"/>
    <w:rsid w:val="2B6DEFE6"/>
    <w:rsid w:val="300398EA"/>
    <w:rsid w:val="3A14DC2A"/>
    <w:rsid w:val="3CD8362E"/>
    <w:rsid w:val="41B32F35"/>
    <w:rsid w:val="47B0A386"/>
    <w:rsid w:val="495146D9"/>
    <w:rsid w:val="544FFCAE"/>
    <w:rsid w:val="547C9589"/>
    <w:rsid w:val="60DC33D4"/>
    <w:rsid w:val="61B8A065"/>
    <w:rsid w:val="69F237D0"/>
    <w:rsid w:val="6DD7B40A"/>
    <w:rsid w:val="6F2B664E"/>
    <w:rsid w:val="72E4D497"/>
    <w:rsid w:val="73E0B6E6"/>
    <w:rsid w:val="7A11C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styleId="InfoBluelistitem" w:customStyle="1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bitbucket.org/itc303teampharmacon/pharmacy_app/commits/7e6954ea8cc4435525f62fb0708ee1dd1346e334?at=HideFields" TargetMode="External" Id="R80fa43ac15bc499f" /><Relationship Type="http://schemas.openxmlformats.org/officeDocument/2006/relationships/hyperlink" Target="https://bitbucket.org/itc303teampharmacon/pharmacy_app/src/dev/code/client/src/components/Error.vue" TargetMode="External" Id="Rbe52b898e16643c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iteration_plan_tpl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Plan</dc:title>
  <dc:subject>&lt;Project Name&gt;</dc:subject>
  <dc:creator>James Tulip</dc:creator>
  <keywords/>
  <dc:description/>
  <lastModifiedBy>Leonard Meerwood</lastModifiedBy>
  <revision>21</revision>
  <lastPrinted>1899-12-31T14:00:00.0000000Z</lastPrinted>
  <dcterms:created xsi:type="dcterms:W3CDTF">2018-07-23T11:22:00.0000000Z</dcterms:created>
  <dcterms:modified xsi:type="dcterms:W3CDTF">2018-07-24T09:43:55.8176044Z</dcterms:modified>
</coreProperties>
</file>