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504E0403" w14:textId="77777777" w:rsidR="00F474DE" w:rsidRDefault="00AF6115">
          <w:pPr>
            <w:rPr>
              <w:noProof/>
              <w:color w:val="775F55" w:themeColor="text2"/>
              <w:sz w:val="32"/>
              <w:szCs w:val="40"/>
            </w:rPr>
          </w:pPr>
          <w:r>
            <w:rPr>
              <w:noProof/>
            </w:rPr>
            <mc:AlternateContent>
              <mc:Choice Requires="wps">
                <w:drawing>
                  <wp:anchor distT="0" distB="0" distL="114300" distR="114300" simplePos="0" relativeHeight="25165824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7F19B33"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58241" behindDoc="0" locked="1" layoutInCell="1" allowOverlap="1" wp14:anchorId="72E48CB5" wp14:editId="07777777">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2E48CB5" id="Text Box 37" o:spid="_x0000_s1027" type="#_x0000_t202" alt="Title and subtitle" style="position:absolute;left:0;text-align:left;margin-left:383.7pt;margin-top:360.45pt;width:434.9pt;height:41.4pt;z-index:251658241;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C88F870" w:rsidR="00F474DE" w:rsidRDefault="00D8236B">
                              <w:pPr>
                                <w:pStyle w:val="Title"/>
                              </w:pPr>
                              <w:r w:rsidRPr="00D8236B">
                                <w:t>Inception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BFB04"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4-12T00:00:00Z">
                              <w:dateFormat w:val="MMMM d, yyyy"/>
                              <w:lid w:val="en-US"/>
                              <w:storeMappedDataAs w:val="dateTime"/>
                              <w:calendar w:val="gregorian"/>
                            </w:date>
                          </w:sdtPr>
                          <w:sdtEndPr/>
                          <w:sdtContent>
                            <w:p w14:paraId="74069289" w14:textId="4C4CA4BB" w:rsidR="00F474DE" w:rsidRDefault="00D8236B">
                              <w:pPr>
                                <w:pStyle w:val="Subtitle"/>
                              </w:pPr>
                              <w:r>
                                <w:t>April 12</w:t>
                              </w:r>
                              <w:r w:rsidR="00C60F3B">
                                <w:t>, 2018</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8240"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svg="http://schemas.microsoft.com/office/drawing/2016/SVG/main" xmlns:pic="http://schemas.openxmlformats.org/drawingml/2006/picture" xmlns:a="http://schemas.openxmlformats.org/drawingml/2006/main">
                <w:pict w14:anchorId="7899BE23">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09CD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Pr>
              <w:noProof/>
              <w:color w:val="775F55" w:themeColor="text2"/>
              <w:sz w:val="32"/>
              <w:szCs w:val="32"/>
            </w:rPr>
            <w:br w:type="page"/>
          </w:r>
        </w:p>
      </w:sdtContent>
    </w:sdt>
    <w:p w14:paraId="68360D8F" w14:textId="40955C3A" w:rsidR="0010460D" w:rsidRDefault="0010460D" w:rsidP="00A276EA">
      <w:pPr>
        <w:pStyle w:val="Heading1"/>
        <w:ind w:left="0"/>
        <w:rPr>
          <w:rStyle w:val="Heading2Char"/>
        </w:rPr>
      </w:pPr>
    </w:p>
    <w:sdt>
      <w:sdtPr>
        <w:rPr>
          <w:color w:val="DD8047" w:themeColor="accent2"/>
          <w:szCs w:val="24"/>
        </w:rPr>
        <w:id w:val="1357381083"/>
        <w:docPartObj>
          <w:docPartGallery w:val="Table of Contents"/>
          <w:docPartUnique/>
        </w:docPartObj>
      </w:sdtPr>
      <w:sdtEndPr>
        <w:rPr>
          <w:rFonts w:asciiTheme="minorHAnsi" w:eastAsiaTheme="minorEastAsia" w:hAnsiTheme="minorHAnsi" w:cstheme="minorBidi"/>
          <w:b/>
          <w:bCs/>
          <w:caps w:val="0"/>
          <w:noProof/>
          <w:color w:val="auto"/>
          <w:sz w:val="24"/>
          <w:szCs w:val="22"/>
        </w:rPr>
      </w:sdtEndPr>
      <w:sdtContent>
        <w:p w14:paraId="6593856B" w14:textId="70DB4F08" w:rsidR="00A276EA" w:rsidRDefault="00A276EA">
          <w:pPr>
            <w:pStyle w:val="TOCHeading"/>
          </w:pPr>
          <w:r>
            <w:t>Contents</w:t>
          </w:r>
        </w:p>
        <w:p w14:paraId="5E685B18" w14:textId="44E1B053" w:rsidR="00ED3F7A" w:rsidRDefault="00A276EA">
          <w:pPr>
            <w:pStyle w:val="TOC2"/>
            <w:tabs>
              <w:tab w:val="right" w:leader="dot" w:pos="9350"/>
            </w:tabs>
            <w:rPr>
              <w:noProof/>
              <w:kern w:val="0"/>
              <w:sz w:val="22"/>
              <w14:ligatures w14:val="none"/>
            </w:rPr>
          </w:pPr>
          <w:r>
            <w:fldChar w:fldCharType="begin"/>
          </w:r>
          <w:r>
            <w:instrText xml:space="preserve"> TOC \o "1-3" \h \z \u </w:instrText>
          </w:r>
          <w:r>
            <w:fldChar w:fldCharType="separate"/>
          </w:r>
          <w:hyperlink w:anchor="_Toc511415716" w:history="1">
            <w:r w:rsidR="00ED3F7A" w:rsidRPr="001474AB">
              <w:rPr>
                <w:rStyle w:val="Hyperlink"/>
                <w:noProof/>
              </w:rPr>
              <w:t>Status assessment of overall project against aims</w:t>
            </w:r>
            <w:r w:rsidR="00ED3F7A">
              <w:rPr>
                <w:noProof/>
                <w:webHidden/>
              </w:rPr>
              <w:tab/>
            </w:r>
            <w:r w:rsidR="00ED3F7A">
              <w:rPr>
                <w:noProof/>
                <w:webHidden/>
              </w:rPr>
              <w:fldChar w:fldCharType="begin"/>
            </w:r>
            <w:r w:rsidR="00ED3F7A">
              <w:rPr>
                <w:noProof/>
                <w:webHidden/>
              </w:rPr>
              <w:instrText xml:space="preserve"> PAGEREF _Toc511415716 \h </w:instrText>
            </w:r>
            <w:r w:rsidR="00ED3F7A">
              <w:rPr>
                <w:noProof/>
                <w:webHidden/>
              </w:rPr>
            </w:r>
            <w:r w:rsidR="00ED3F7A">
              <w:rPr>
                <w:noProof/>
                <w:webHidden/>
              </w:rPr>
              <w:fldChar w:fldCharType="separate"/>
            </w:r>
            <w:r w:rsidR="00ED3F7A">
              <w:rPr>
                <w:noProof/>
                <w:webHidden/>
              </w:rPr>
              <w:t>2</w:t>
            </w:r>
            <w:r w:rsidR="00ED3F7A">
              <w:rPr>
                <w:noProof/>
                <w:webHidden/>
              </w:rPr>
              <w:fldChar w:fldCharType="end"/>
            </w:r>
          </w:hyperlink>
        </w:p>
        <w:p w14:paraId="647B9317" w14:textId="630F81F2" w:rsidR="00ED3F7A" w:rsidRDefault="00ED3F7A">
          <w:pPr>
            <w:pStyle w:val="TOC2"/>
            <w:tabs>
              <w:tab w:val="left" w:pos="660"/>
              <w:tab w:val="right" w:leader="dot" w:pos="9350"/>
            </w:tabs>
            <w:rPr>
              <w:noProof/>
              <w:kern w:val="0"/>
              <w:sz w:val="22"/>
              <w14:ligatures w14:val="none"/>
            </w:rPr>
          </w:pPr>
          <w:hyperlink w:anchor="_Toc511415717" w:history="1">
            <w:r w:rsidRPr="001474AB">
              <w:rPr>
                <w:rStyle w:val="Hyperlink"/>
                <w:noProof/>
              </w:rPr>
              <w:t>1.</w:t>
            </w:r>
            <w:r>
              <w:rPr>
                <w:noProof/>
                <w:kern w:val="0"/>
                <w:sz w:val="22"/>
                <w14:ligatures w14:val="none"/>
              </w:rPr>
              <w:tab/>
            </w:r>
            <w:r w:rsidRPr="001474AB">
              <w:rPr>
                <w:rStyle w:val="Hyperlink"/>
                <w:noProof/>
              </w:rPr>
              <w:t>What Team Pharmacon intends to do and why.</w:t>
            </w:r>
            <w:r>
              <w:rPr>
                <w:noProof/>
                <w:webHidden/>
              </w:rPr>
              <w:tab/>
            </w:r>
            <w:r>
              <w:rPr>
                <w:noProof/>
                <w:webHidden/>
              </w:rPr>
              <w:fldChar w:fldCharType="begin"/>
            </w:r>
            <w:r>
              <w:rPr>
                <w:noProof/>
                <w:webHidden/>
              </w:rPr>
              <w:instrText xml:space="preserve"> PAGEREF _Toc511415717 \h </w:instrText>
            </w:r>
            <w:r>
              <w:rPr>
                <w:noProof/>
                <w:webHidden/>
              </w:rPr>
            </w:r>
            <w:r>
              <w:rPr>
                <w:noProof/>
                <w:webHidden/>
              </w:rPr>
              <w:fldChar w:fldCharType="separate"/>
            </w:r>
            <w:r>
              <w:rPr>
                <w:noProof/>
                <w:webHidden/>
              </w:rPr>
              <w:t>2</w:t>
            </w:r>
            <w:r>
              <w:rPr>
                <w:noProof/>
                <w:webHidden/>
              </w:rPr>
              <w:fldChar w:fldCharType="end"/>
            </w:r>
          </w:hyperlink>
        </w:p>
        <w:p w14:paraId="73C6BE5B" w14:textId="678B9A0F" w:rsidR="00ED3F7A" w:rsidRDefault="00ED3F7A">
          <w:pPr>
            <w:pStyle w:val="TOC2"/>
            <w:tabs>
              <w:tab w:val="left" w:pos="660"/>
              <w:tab w:val="right" w:leader="dot" w:pos="9350"/>
            </w:tabs>
            <w:rPr>
              <w:noProof/>
              <w:kern w:val="0"/>
              <w:sz w:val="22"/>
              <w14:ligatures w14:val="none"/>
            </w:rPr>
          </w:pPr>
          <w:hyperlink w:anchor="_Toc511415718" w:history="1">
            <w:r w:rsidRPr="001474AB">
              <w:rPr>
                <w:rStyle w:val="Hyperlink"/>
                <w:noProof/>
              </w:rPr>
              <w:t>2.</w:t>
            </w:r>
            <w:r>
              <w:rPr>
                <w:noProof/>
                <w:kern w:val="0"/>
                <w:sz w:val="22"/>
                <w14:ligatures w14:val="none"/>
              </w:rPr>
              <w:tab/>
            </w:r>
            <w:r w:rsidRPr="001474AB">
              <w:rPr>
                <w:rStyle w:val="Hyperlink"/>
                <w:noProof/>
              </w:rPr>
              <w:t>How Team Pharmacon intends to complete the project.</w:t>
            </w:r>
            <w:r>
              <w:rPr>
                <w:noProof/>
                <w:webHidden/>
              </w:rPr>
              <w:tab/>
            </w:r>
            <w:r>
              <w:rPr>
                <w:noProof/>
                <w:webHidden/>
              </w:rPr>
              <w:fldChar w:fldCharType="begin"/>
            </w:r>
            <w:r>
              <w:rPr>
                <w:noProof/>
                <w:webHidden/>
              </w:rPr>
              <w:instrText xml:space="preserve"> PAGEREF _Toc511415718 \h </w:instrText>
            </w:r>
            <w:r>
              <w:rPr>
                <w:noProof/>
                <w:webHidden/>
              </w:rPr>
            </w:r>
            <w:r>
              <w:rPr>
                <w:noProof/>
                <w:webHidden/>
              </w:rPr>
              <w:fldChar w:fldCharType="separate"/>
            </w:r>
            <w:r>
              <w:rPr>
                <w:noProof/>
                <w:webHidden/>
              </w:rPr>
              <w:t>2</w:t>
            </w:r>
            <w:r>
              <w:rPr>
                <w:noProof/>
                <w:webHidden/>
              </w:rPr>
              <w:fldChar w:fldCharType="end"/>
            </w:r>
          </w:hyperlink>
        </w:p>
        <w:p w14:paraId="2A81A391" w14:textId="56BE7DB1" w:rsidR="00ED3F7A" w:rsidRDefault="00ED3F7A">
          <w:pPr>
            <w:pStyle w:val="TOC2"/>
            <w:tabs>
              <w:tab w:val="left" w:pos="660"/>
              <w:tab w:val="right" w:leader="dot" w:pos="9350"/>
            </w:tabs>
            <w:rPr>
              <w:noProof/>
              <w:kern w:val="0"/>
              <w:sz w:val="22"/>
              <w14:ligatures w14:val="none"/>
            </w:rPr>
          </w:pPr>
          <w:hyperlink w:anchor="_Toc511415719" w:history="1">
            <w:r w:rsidRPr="001474AB">
              <w:rPr>
                <w:rStyle w:val="Hyperlink"/>
                <w:noProof/>
              </w:rPr>
              <w:t>3.</w:t>
            </w:r>
            <w:r>
              <w:rPr>
                <w:noProof/>
                <w:kern w:val="0"/>
                <w:sz w:val="22"/>
                <w14:ligatures w14:val="none"/>
              </w:rPr>
              <w:tab/>
            </w:r>
            <w:r w:rsidRPr="001474AB">
              <w:rPr>
                <w:rStyle w:val="Hyperlink"/>
                <w:noProof/>
              </w:rPr>
              <w:t>Team Pharmacon has the skills and competency to achieve it.</w:t>
            </w:r>
            <w:r>
              <w:rPr>
                <w:noProof/>
                <w:webHidden/>
              </w:rPr>
              <w:tab/>
            </w:r>
            <w:r>
              <w:rPr>
                <w:noProof/>
                <w:webHidden/>
              </w:rPr>
              <w:fldChar w:fldCharType="begin"/>
            </w:r>
            <w:r>
              <w:rPr>
                <w:noProof/>
                <w:webHidden/>
              </w:rPr>
              <w:instrText xml:space="preserve"> PAGEREF _Toc511415719 \h </w:instrText>
            </w:r>
            <w:r>
              <w:rPr>
                <w:noProof/>
                <w:webHidden/>
              </w:rPr>
            </w:r>
            <w:r>
              <w:rPr>
                <w:noProof/>
                <w:webHidden/>
              </w:rPr>
              <w:fldChar w:fldCharType="separate"/>
            </w:r>
            <w:r>
              <w:rPr>
                <w:noProof/>
                <w:webHidden/>
              </w:rPr>
              <w:t>3</w:t>
            </w:r>
            <w:r>
              <w:rPr>
                <w:noProof/>
                <w:webHidden/>
              </w:rPr>
              <w:fldChar w:fldCharType="end"/>
            </w:r>
          </w:hyperlink>
        </w:p>
        <w:p w14:paraId="4A6CCAEA" w14:textId="398DF122" w:rsidR="00ED3F7A" w:rsidRDefault="00ED3F7A">
          <w:pPr>
            <w:pStyle w:val="TOC2"/>
            <w:tabs>
              <w:tab w:val="right" w:leader="dot" w:pos="9350"/>
            </w:tabs>
            <w:rPr>
              <w:noProof/>
              <w:kern w:val="0"/>
              <w:sz w:val="22"/>
              <w14:ligatures w14:val="none"/>
            </w:rPr>
          </w:pPr>
          <w:hyperlink w:anchor="_Toc511415720" w:history="1">
            <w:r w:rsidRPr="001474AB">
              <w:rPr>
                <w:rStyle w:val="Hyperlink"/>
                <w:noProof/>
              </w:rPr>
              <w:t>Specific deliverables</w:t>
            </w:r>
            <w:r>
              <w:rPr>
                <w:noProof/>
                <w:webHidden/>
              </w:rPr>
              <w:tab/>
            </w:r>
            <w:r>
              <w:rPr>
                <w:noProof/>
                <w:webHidden/>
              </w:rPr>
              <w:fldChar w:fldCharType="begin"/>
            </w:r>
            <w:r>
              <w:rPr>
                <w:noProof/>
                <w:webHidden/>
              </w:rPr>
              <w:instrText xml:space="preserve"> PAGEREF _Toc511415720 \h </w:instrText>
            </w:r>
            <w:r>
              <w:rPr>
                <w:noProof/>
                <w:webHidden/>
              </w:rPr>
            </w:r>
            <w:r>
              <w:rPr>
                <w:noProof/>
                <w:webHidden/>
              </w:rPr>
              <w:fldChar w:fldCharType="separate"/>
            </w:r>
            <w:r>
              <w:rPr>
                <w:noProof/>
                <w:webHidden/>
              </w:rPr>
              <w:t>3</w:t>
            </w:r>
            <w:r>
              <w:rPr>
                <w:noProof/>
                <w:webHidden/>
              </w:rPr>
              <w:fldChar w:fldCharType="end"/>
            </w:r>
          </w:hyperlink>
        </w:p>
        <w:p w14:paraId="4AB159A9" w14:textId="54029F62" w:rsidR="00ED3F7A" w:rsidRDefault="00ED3F7A">
          <w:pPr>
            <w:pStyle w:val="TOC2"/>
            <w:tabs>
              <w:tab w:val="right" w:leader="dot" w:pos="9350"/>
            </w:tabs>
            <w:rPr>
              <w:noProof/>
              <w:kern w:val="0"/>
              <w:sz w:val="22"/>
              <w14:ligatures w14:val="none"/>
            </w:rPr>
          </w:pPr>
          <w:hyperlink w:anchor="_Toc511415721" w:history="1">
            <w:r w:rsidRPr="001474AB">
              <w:rPr>
                <w:rStyle w:val="Hyperlink"/>
                <w:noProof/>
              </w:rPr>
              <w:t>Current issues</w:t>
            </w:r>
            <w:r>
              <w:rPr>
                <w:noProof/>
                <w:webHidden/>
              </w:rPr>
              <w:tab/>
            </w:r>
            <w:r>
              <w:rPr>
                <w:noProof/>
                <w:webHidden/>
              </w:rPr>
              <w:fldChar w:fldCharType="begin"/>
            </w:r>
            <w:r>
              <w:rPr>
                <w:noProof/>
                <w:webHidden/>
              </w:rPr>
              <w:instrText xml:space="preserve"> PAGEREF _Toc511415721 \h </w:instrText>
            </w:r>
            <w:r>
              <w:rPr>
                <w:noProof/>
                <w:webHidden/>
              </w:rPr>
            </w:r>
            <w:r>
              <w:rPr>
                <w:noProof/>
                <w:webHidden/>
              </w:rPr>
              <w:fldChar w:fldCharType="separate"/>
            </w:r>
            <w:r>
              <w:rPr>
                <w:noProof/>
                <w:webHidden/>
              </w:rPr>
              <w:t>3</w:t>
            </w:r>
            <w:r>
              <w:rPr>
                <w:noProof/>
                <w:webHidden/>
              </w:rPr>
              <w:fldChar w:fldCharType="end"/>
            </w:r>
          </w:hyperlink>
        </w:p>
        <w:p w14:paraId="10C97C64" w14:textId="6BAB3F63" w:rsidR="00ED3F7A" w:rsidRDefault="00ED3F7A">
          <w:pPr>
            <w:pStyle w:val="TOC2"/>
            <w:tabs>
              <w:tab w:val="right" w:leader="dot" w:pos="9350"/>
            </w:tabs>
            <w:rPr>
              <w:noProof/>
              <w:kern w:val="0"/>
              <w:sz w:val="22"/>
              <w14:ligatures w14:val="none"/>
            </w:rPr>
          </w:pPr>
          <w:hyperlink w:anchor="_Toc511415722" w:history="1">
            <w:r w:rsidRPr="001474AB">
              <w:rPr>
                <w:rStyle w:val="Hyperlink"/>
                <w:noProof/>
              </w:rPr>
              <w:t>Status of risks and risk mitigation strategies</w:t>
            </w:r>
            <w:r>
              <w:rPr>
                <w:noProof/>
                <w:webHidden/>
              </w:rPr>
              <w:tab/>
            </w:r>
            <w:r>
              <w:rPr>
                <w:noProof/>
                <w:webHidden/>
              </w:rPr>
              <w:fldChar w:fldCharType="begin"/>
            </w:r>
            <w:r>
              <w:rPr>
                <w:noProof/>
                <w:webHidden/>
              </w:rPr>
              <w:instrText xml:space="preserve"> PAGEREF _Toc511415722 \h </w:instrText>
            </w:r>
            <w:r>
              <w:rPr>
                <w:noProof/>
                <w:webHidden/>
              </w:rPr>
            </w:r>
            <w:r>
              <w:rPr>
                <w:noProof/>
                <w:webHidden/>
              </w:rPr>
              <w:fldChar w:fldCharType="separate"/>
            </w:r>
            <w:r>
              <w:rPr>
                <w:noProof/>
                <w:webHidden/>
              </w:rPr>
              <w:t>4</w:t>
            </w:r>
            <w:r>
              <w:rPr>
                <w:noProof/>
                <w:webHidden/>
              </w:rPr>
              <w:fldChar w:fldCharType="end"/>
            </w:r>
          </w:hyperlink>
        </w:p>
        <w:p w14:paraId="1CB5D38F" w14:textId="1111F76E" w:rsidR="00ED3F7A" w:rsidRDefault="00ED3F7A">
          <w:pPr>
            <w:pStyle w:val="TOC2"/>
            <w:tabs>
              <w:tab w:val="right" w:leader="dot" w:pos="9350"/>
            </w:tabs>
            <w:rPr>
              <w:noProof/>
              <w:kern w:val="0"/>
              <w:sz w:val="22"/>
              <w14:ligatures w14:val="none"/>
            </w:rPr>
          </w:pPr>
          <w:hyperlink w:anchor="_Toc511415723" w:history="1">
            <w:r w:rsidRPr="001474AB">
              <w:rPr>
                <w:rStyle w:val="Hyperlink"/>
                <w:noProof/>
              </w:rPr>
              <w:t>Progress of overall project</w:t>
            </w:r>
            <w:r>
              <w:rPr>
                <w:noProof/>
                <w:webHidden/>
              </w:rPr>
              <w:tab/>
            </w:r>
            <w:r>
              <w:rPr>
                <w:noProof/>
                <w:webHidden/>
              </w:rPr>
              <w:fldChar w:fldCharType="begin"/>
            </w:r>
            <w:r>
              <w:rPr>
                <w:noProof/>
                <w:webHidden/>
              </w:rPr>
              <w:instrText xml:space="preserve"> PAGEREF _Toc511415723 \h </w:instrText>
            </w:r>
            <w:r>
              <w:rPr>
                <w:noProof/>
                <w:webHidden/>
              </w:rPr>
            </w:r>
            <w:r>
              <w:rPr>
                <w:noProof/>
                <w:webHidden/>
              </w:rPr>
              <w:fldChar w:fldCharType="separate"/>
            </w:r>
            <w:r>
              <w:rPr>
                <w:noProof/>
                <w:webHidden/>
              </w:rPr>
              <w:t>5</w:t>
            </w:r>
            <w:r>
              <w:rPr>
                <w:noProof/>
                <w:webHidden/>
              </w:rPr>
              <w:fldChar w:fldCharType="end"/>
            </w:r>
          </w:hyperlink>
        </w:p>
        <w:p w14:paraId="0681D684" w14:textId="10B5AC43" w:rsidR="00ED3F7A" w:rsidRDefault="00ED3F7A">
          <w:pPr>
            <w:pStyle w:val="TOC2"/>
            <w:tabs>
              <w:tab w:val="right" w:leader="dot" w:pos="9350"/>
            </w:tabs>
            <w:rPr>
              <w:noProof/>
              <w:kern w:val="0"/>
              <w:sz w:val="22"/>
              <w14:ligatures w14:val="none"/>
            </w:rPr>
          </w:pPr>
          <w:hyperlink w:anchor="_Toc511415724" w:history="1">
            <w:r w:rsidRPr="001474AB">
              <w:rPr>
                <w:rStyle w:val="Hyperlink"/>
                <w:noProof/>
              </w:rPr>
              <w:t>Progress of specific aspects of project</w:t>
            </w:r>
            <w:r>
              <w:rPr>
                <w:noProof/>
                <w:webHidden/>
              </w:rPr>
              <w:tab/>
            </w:r>
            <w:r>
              <w:rPr>
                <w:noProof/>
                <w:webHidden/>
              </w:rPr>
              <w:fldChar w:fldCharType="begin"/>
            </w:r>
            <w:r>
              <w:rPr>
                <w:noProof/>
                <w:webHidden/>
              </w:rPr>
              <w:instrText xml:space="preserve"> PAGEREF _Toc511415724 \h </w:instrText>
            </w:r>
            <w:r>
              <w:rPr>
                <w:noProof/>
                <w:webHidden/>
              </w:rPr>
            </w:r>
            <w:r>
              <w:rPr>
                <w:noProof/>
                <w:webHidden/>
              </w:rPr>
              <w:fldChar w:fldCharType="separate"/>
            </w:r>
            <w:r>
              <w:rPr>
                <w:noProof/>
                <w:webHidden/>
              </w:rPr>
              <w:t>5</w:t>
            </w:r>
            <w:r>
              <w:rPr>
                <w:noProof/>
                <w:webHidden/>
              </w:rPr>
              <w:fldChar w:fldCharType="end"/>
            </w:r>
          </w:hyperlink>
        </w:p>
        <w:p w14:paraId="67723FEC" w14:textId="72A9033C" w:rsidR="00A276EA" w:rsidRDefault="00A276EA">
          <w:r>
            <w:rPr>
              <w:b/>
              <w:bCs/>
              <w:noProof/>
            </w:rPr>
            <w:fldChar w:fldCharType="end"/>
          </w:r>
        </w:p>
      </w:sdtContent>
    </w:sdt>
    <w:p w14:paraId="3CFFFA22" w14:textId="30854EAF" w:rsidR="00A276EA" w:rsidRDefault="00A276EA" w:rsidP="00A276EA"/>
    <w:p w14:paraId="0528643F" w14:textId="065B32BC" w:rsidR="00A276EA" w:rsidRDefault="00A276EA" w:rsidP="00A276EA"/>
    <w:p w14:paraId="73B6020D" w14:textId="558363B0" w:rsidR="00A276EA" w:rsidRDefault="00A276EA" w:rsidP="00A276EA"/>
    <w:p w14:paraId="2C942743" w14:textId="46B23D10" w:rsidR="00A276EA" w:rsidRDefault="00A276EA" w:rsidP="00A276EA"/>
    <w:p w14:paraId="3EDD601C" w14:textId="2D509649" w:rsidR="00A276EA" w:rsidRDefault="00A276EA" w:rsidP="00A276EA"/>
    <w:p w14:paraId="07A22B4A" w14:textId="2CFBBC1F" w:rsidR="00A276EA" w:rsidRDefault="00A276EA" w:rsidP="00A276EA"/>
    <w:p w14:paraId="506CBA3E" w14:textId="6D74555B" w:rsidR="00A276EA" w:rsidRDefault="00A276EA" w:rsidP="00A276EA"/>
    <w:p w14:paraId="22FB73DB" w14:textId="1C01C31D" w:rsidR="00A276EA" w:rsidRDefault="00A276EA" w:rsidP="00A276EA"/>
    <w:p w14:paraId="0AA6EC02" w14:textId="4C1A8290" w:rsidR="00A276EA" w:rsidRDefault="00A276EA" w:rsidP="00A276EA"/>
    <w:p w14:paraId="61CAEBE7" w14:textId="3722B494" w:rsidR="00EE20A3" w:rsidRPr="00EE20A3" w:rsidRDefault="00EE20A3" w:rsidP="00EE20A3">
      <w:pPr>
        <w:pStyle w:val="Heading2"/>
        <w:rPr>
          <w:rStyle w:val="Heading2Char"/>
          <w:caps/>
        </w:rPr>
      </w:pPr>
      <w:bookmarkStart w:id="0" w:name="_Toc511415653"/>
      <w:bookmarkStart w:id="1" w:name="_Toc511415716"/>
      <w:r>
        <w:rPr>
          <w:rStyle w:val="Heading2Char"/>
          <w:caps/>
        </w:rPr>
        <w:lastRenderedPageBreak/>
        <w:t>Status assessment of overall project against aims</w:t>
      </w:r>
      <w:bookmarkEnd w:id="0"/>
      <w:bookmarkEnd w:id="1"/>
    </w:p>
    <w:p w14:paraId="3B3074C0" w14:textId="02E5961A" w:rsidR="00F474DE" w:rsidRPr="00C60F3B" w:rsidRDefault="4DAA1149" w:rsidP="00CC5769">
      <w:pPr>
        <w:pStyle w:val="Heading2"/>
        <w:numPr>
          <w:ilvl w:val="0"/>
          <w:numId w:val="5"/>
        </w:numPr>
        <w:rPr>
          <w:rStyle w:val="Heading2Char"/>
        </w:rPr>
      </w:pPr>
      <w:bookmarkStart w:id="2" w:name="_Toc511415654"/>
      <w:bookmarkStart w:id="3" w:name="_Toc511415717"/>
      <w:r w:rsidRPr="4DAA1149">
        <w:rPr>
          <w:rStyle w:val="Heading2Char"/>
        </w:rPr>
        <w:t xml:space="preserve">What </w:t>
      </w:r>
      <w:r w:rsidR="007252FB">
        <w:rPr>
          <w:rStyle w:val="Heading2Char"/>
        </w:rPr>
        <w:t>T</w:t>
      </w:r>
      <w:r w:rsidR="0B6FD4DD" w:rsidRPr="0B6FD4DD">
        <w:rPr>
          <w:rStyle w:val="Heading2Char"/>
        </w:rPr>
        <w:t>eam</w:t>
      </w:r>
      <w:r w:rsidRPr="4DAA1149">
        <w:rPr>
          <w:rStyle w:val="Heading2Char"/>
        </w:rPr>
        <w:t xml:space="preserve"> </w:t>
      </w:r>
      <w:proofErr w:type="spellStart"/>
      <w:r w:rsidR="00EB4717">
        <w:rPr>
          <w:rStyle w:val="Heading2Char"/>
        </w:rPr>
        <w:t>P</w:t>
      </w:r>
      <w:r w:rsidRPr="4DAA1149">
        <w:rPr>
          <w:rStyle w:val="Heading2Char"/>
        </w:rPr>
        <w:t>harmacon</w:t>
      </w:r>
      <w:proofErr w:type="spellEnd"/>
      <w:r w:rsidRPr="4DAA1149">
        <w:rPr>
          <w:rStyle w:val="Heading2Char"/>
        </w:rPr>
        <w:t xml:space="preserve"> intends to do and why.</w:t>
      </w:r>
      <w:bookmarkEnd w:id="2"/>
      <w:bookmarkEnd w:id="3"/>
    </w:p>
    <w:p w14:paraId="6876AD99" w14:textId="2BA47BFA" w:rsidR="00A276EA" w:rsidRDefault="00616EA4" w:rsidP="00741341">
      <w:pPr>
        <w:spacing w:line="240" w:lineRule="auto"/>
        <w:ind w:left="113" w:right="0"/>
      </w:pPr>
      <w:bookmarkStart w:id="4" w:name="_Toc508471597"/>
      <w:r>
        <w:t>T</w:t>
      </w:r>
      <w:r w:rsidR="00741341">
        <w:t xml:space="preserve">eam </w:t>
      </w:r>
      <w:proofErr w:type="spellStart"/>
      <w:r w:rsidR="00741341">
        <w:t>Pharmacon</w:t>
      </w:r>
      <w:proofErr w:type="spellEnd"/>
      <w:r w:rsidR="00741341">
        <w:t xml:space="preserve"> intend</w:t>
      </w:r>
      <w:r w:rsidR="00E5655F">
        <w:t>s</w:t>
      </w:r>
      <w:r w:rsidR="00741341">
        <w:t xml:space="preserve"> to create a single page web application to enable hospital pharmacists</w:t>
      </w:r>
      <w:r w:rsidR="00E5655F">
        <w:t xml:space="preserve"> to</w:t>
      </w:r>
      <w:r w:rsidR="00741341">
        <w:t xml:space="preserve"> enter errors </w:t>
      </w:r>
      <w:r w:rsidR="00E5655F">
        <w:t xml:space="preserve">that occur during </w:t>
      </w:r>
      <w:r w:rsidR="00741341">
        <w:t>the dispensing of medicines. Currently, a pharmacist will write an error on a piece of paper with the intention of entering the error into an Excel spreadsheet later when the spreadsheet is available. Errors vary in nature and include directions, dosage/strength, form (e.g. intravenous versus per oral), batch number, expiry date, type of medication, wrong patient, incorrect quantity and so on. The current method of recording errors mean that some errors are not recorded at all, others are forgotten to be entered in to the spreadsheet</w:t>
      </w:r>
      <w:r w:rsidR="00751BB3">
        <w:t>, and some are lost amongst other paperwork. This leads to incomplete records being kept of</w:t>
      </w:r>
      <w:r w:rsidR="0057583A">
        <w:t xml:space="preserve"> the</w:t>
      </w:r>
      <w:r w:rsidR="00751BB3">
        <w:t xml:space="preserve"> errors that occur</w:t>
      </w:r>
      <w:r w:rsidR="0019062C">
        <w:t xml:space="preserve"> and provides limited reporting</w:t>
      </w:r>
      <w:r w:rsidR="00751BB3">
        <w:t>.</w:t>
      </w:r>
    </w:p>
    <w:p w14:paraId="4AF73494" w14:textId="6CD2F92E" w:rsidR="00751BB3" w:rsidRDefault="00751BB3" w:rsidP="00741341">
      <w:pPr>
        <w:spacing w:line="240" w:lineRule="auto"/>
        <w:ind w:left="113" w:right="0"/>
      </w:pPr>
      <w:r>
        <w:t xml:space="preserve">By creating a single page web application that is quick and easy to use, Team </w:t>
      </w:r>
      <w:proofErr w:type="spellStart"/>
      <w:r>
        <w:t>Pharmacon</w:t>
      </w:r>
      <w:proofErr w:type="spellEnd"/>
      <w:r>
        <w:t xml:space="preserve"> intends to provide the pharmacists with a good alternative that will enable the capture of all errors</w:t>
      </w:r>
      <w:r w:rsidR="00BA5F27">
        <w:t xml:space="preserve"> by all users. This will provide pharmacists with a better indication of how, why, or when errors tend to occur.</w:t>
      </w:r>
      <w:r w:rsidR="0019062C">
        <w:t xml:space="preserve"> A single page web application</w:t>
      </w:r>
      <w:r w:rsidR="002870B0">
        <w:t xml:space="preserve"> based on the cloud,</w:t>
      </w:r>
      <w:r w:rsidR="0019062C">
        <w:t xml:space="preserve"> will have the bonus of not being platform dependent, allowing users to the flexibility to use various devices to enter errors. </w:t>
      </w:r>
    </w:p>
    <w:p w14:paraId="7E43781A" w14:textId="13F81171" w:rsidR="0019062C" w:rsidRPr="00D31E45" w:rsidRDefault="0019062C" w:rsidP="00741341">
      <w:pPr>
        <w:spacing w:line="240" w:lineRule="auto"/>
        <w:ind w:left="113" w:right="0"/>
        <w:rPr>
          <w:szCs w:val="24"/>
        </w:rPr>
      </w:pPr>
      <w:r>
        <w:t xml:space="preserve">The application will enable the user to create various forms of </w:t>
      </w:r>
      <w:proofErr w:type="spellStart"/>
      <w:r>
        <w:t>visualisations</w:t>
      </w:r>
      <w:proofErr w:type="spellEnd"/>
      <w:r>
        <w:t xml:space="preserve"> (graphs, charts, reports, etc.) that will enable quick analysis of entered data. These </w:t>
      </w:r>
      <w:proofErr w:type="spellStart"/>
      <w:r>
        <w:t>visualisations</w:t>
      </w:r>
      <w:proofErr w:type="spellEnd"/>
      <w:r>
        <w:t xml:space="preserve"> can be shared with known contacts via email.</w:t>
      </w:r>
    </w:p>
    <w:p w14:paraId="72FB38F9" w14:textId="73685CCE" w:rsidR="00C60F3B" w:rsidRPr="00A276EA" w:rsidRDefault="106ABE74" w:rsidP="00CC5769">
      <w:pPr>
        <w:pStyle w:val="Heading2"/>
        <w:numPr>
          <w:ilvl w:val="0"/>
          <w:numId w:val="5"/>
        </w:numPr>
      </w:pPr>
      <w:bookmarkStart w:id="5" w:name="_Toc511415655"/>
      <w:bookmarkStart w:id="6" w:name="_Toc511415718"/>
      <w:bookmarkEnd w:id="4"/>
      <w:r w:rsidRPr="106ABE74">
        <w:rPr>
          <w:rStyle w:val="Heading2Char"/>
        </w:rPr>
        <w:t xml:space="preserve">How </w:t>
      </w:r>
      <w:r w:rsidR="56A339D5" w:rsidRPr="56A339D5">
        <w:rPr>
          <w:rStyle w:val="Heading2Char"/>
        </w:rPr>
        <w:t xml:space="preserve">Team </w:t>
      </w:r>
      <w:proofErr w:type="spellStart"/>
      <w:r w:rsidR="56A339D5" w:rsidRPr="56A339D5">
        <w:rPr>
          <w:rStyle w:val="Heading2Char"/>
        </w:rPr>
        <w:t>Pharmacon</w:t>
      </w:r>
      <w:proofErr w:type="spellEnd"/>
      <w:r w:rsidR="56A339D5" w:rsidRPr="56A339D5">
        <w:rPr>
          <w:rStyle w:val="Heading2Char"/>
        </w:rPr>
        <w:t xml:space="preserve"> </w:t>
      </w:r>
      <w:r w:rsidR="56A339D5" w:rsidRPr="56A339D5">
        <w:rPr>
          <w:rStyle w:val="Heading2Char"/>
        </w:rPr>
        <w:t xml:space="preserve">intends to </w:t>
      </w:r>
      <w:r w:rsidRPr="106ABE74">
        <w:rPr>
          <w:rStyle w:val="Heading2Char"/>
        </w:rPr>
        <w:t>complete the project</w:t>
      </w:r>
      <w:r w:rsidR="56A339D5" w:rsidRPr="56A339D5">
        <w:rPr>
          <w:rStyle w:val="Heading2Char"/>
        </w:rPr>
        <w:t>.</w:t>
      </w:r>
      <w:bookmarkEnd w:id="5"/>
      <w:bookmarkEnd w:id="6"/>
    </w:p>
    <w:p w14:paraId="4AEA1353" w14:textId="16E42C2A" w:rsidR="00C4724B" w:rsidRDefault="002870B0" w:rsidP="00C4724B">
      <w:pPr>
        <w:spacing w:line="240" w:lineRule="auto"/>
        <w:ind w:left="113" w:right="0"/>
      </w:pPr>
      <w:r>
        <w:t xml:space="preserve">As Team </w:t>
      </w:r>
      <w:proofErr w:type="spellStart"/>
      <w:r>
        <w:t>Pharmacon</w:t>
      </w:r>
      <w:proofErr w:type="spellEnd"/>
      <w:r>
        <w:t xml:space="preserve"> have concerns that the</w:t>
      </w:r>
      <w:r w:rsidR="002D0C9E">
        <w:t>y</w:t>
      </w:r>
      <w:bookmarkStart w:id="7" w:name="_GoBack"/>
      <w:bookmarkEnd w:id="7"/>
      <w:r>
        <w:t xml:space="preserve"> will be able to deploy software on a client’s hardware directly, it has been decided to create a single page web application that will be based on the cloud. The added benefit for this type of application is that the system will not need to adapt to legacy systems.</w:t>
      </w:r>
      <w:r w:rsidR="00C4724B">
        <w:t xml:space="preserve"> The architecture will need to be:</w:t>
      </w:r>
    </w:p>
    <w:p w14:paraId="4F50D2CA" w14:textId="4BB10FEC" w:rsidR="00A276EA" w:rsidRDefault="00C4724B" w:rsidP="00C4724B">
      <w:pPr>
        <w:pStyle w:val="ListParagraph"/>
        <w:numPr>
          <w:ilvl w:val="0"/>
          <w:numId w:val="6"/>
        </w:numPr>
        <w:spacing w:line="240" w:lineRule="auto"/>
        <w:ind w:right="0"/>
      </w:pPr>
      <w:r>
        <w:t>Robust and store data securely without significant loss</w:t>
      </w:r>
    </w:p>
    <w:p w14:paraId="62BCC073" w14:textId="1ECFA1CB" w:rsidR="00C4724B" w:rsidRDefault="00C4724B" w:rsidP="00C4724B">
      <w:pPr>
        <w:pStyle w:val="ListParagraph"/>
        <w:numPr>
          <w:ilvl w:val="0"/>
          <w:numId w:val="6"/>
        </w:numPr>
        <w:spacing w:line="240" w:lineRule="auto"/>
        <w:ind w:right="0"/>
      </w:pPr>
      <w:r>
        <w:t xml:space="preserve">Flexible to allow the user to </w:t>
      </w:r>
      <w:proofErr w:type="spellStart"/>
      <w:r w:rsidR="00AA655F">
        <w:t>customis</w:t>
      </w:r>
      <w:r>
        <w:t>e</w:t>
      </w:r>
      <w:proofErr w:type="spellEnd"/>
      <w:r>
        <w:t xml:space="preserve"> the error entry form to suit their needs</w:t>
      </w:r>
    </w:p>
    <w:p w14:paraId="436EF3AD" w14:textId="765018F6" w:rsidR="00C4724B" w:rsidRDefault="00C4724B" w:rsidP="00C4724B">
      <w:pPr>
        <w:pStyle w:val="ListParagraph"/>
        <w:numPr>
          <w:ilvl w:val="0"/>
          <w:numId w:val="6"/>
        </w:numPr>
        <w:spacing w:line="240" w:lineRule="auto"/>
        <w:ind w:right="0"/>
      </w:pPr>
      <w:r>
        <w:t>Responsive while operating from a cloud server</w:t>
      </w:r>
    </w:p>
    <w:p w14:paraId="79DA921F" w14:textId="50B0A60C" w:rsidR="00C4724B" w:rsidRDefault="00C4724B" w:rsidP="00C4724B">
      <w:pPr>
        <w:spacing w:line="240" w:lineRule="auto"/>
        <w:ind w:right="0"/>
      </w:pPr>
      <w:r>
        <w:t xml:space="preserve">To meet these criteria, Team </w:t>
      </w:r>
      <w:proofErr w:type="spellStart"/>
      <w:r>
        <w:t>Pharmacon</w:t>
      </w:r>
      <w:proofErr w:type="spellEnd"/>
      <w:r>
        <w:t xml:space="preserve"> intend to use a few key software resources, these being:</w:t>
      </w:r>
    </w:p>
    <w:p w14:paraId="23DF0609" w14:textId="2469C288" w:rsidR="00C4724B" w:rsidRDefault="00C4724B" w:rsidP="00C4724B">
      <w:pPr>
        <w:pStyle w:val="ListParagraph"/>
        <w:numPr>
          <w:ilvl w:val="0"/>
          <w:numId w:val="7"/>
        </w:numPr>
        <w:spacing w:line="240" w:lineRule="auto"/>
        <w:ind w:right="0"/>
      </w:pPr>
      <w:r>
        <w:t>Vue.js HTML/JavaScript framework</w:t>
      </w:r>
    </w:p>
    <w:p w14:paraId="085890C2" w14:textId="483E3CC8" w:rsidR="00C4724B" w:rsidRDefault="00C4724B" w:rsidP="00C4724B">
      <w:pPr>
        <w:pStyle w:val="ListParagraph"/>
        <w:numPr>
          <w:ilvl w:val="0"/>
          <w:numId w:val="7"/>
        </w:numPr>
        <w:spacing w:line="240" w:lineRule="auto"/>
        <w:ind w:right="0"/>
      </w:pPr>
      <w:r>
        <w:t>MySQL database software</w:t>
      </w:r>
    </w:p>
    <w:p w14:paraId="16AEA1B8" w14:textId="4FEB14B5" w:rsidR="00C4724B" w:rsidRDefault="00C4724B" w:rsidP="00C4724B">
      <w:pPr>
        <w:pStyle w:val="ListParagraph"/>
        <w:numPr>
          <w:ilvl w:val="0"/>
          <w:numId w:val="7"/>
        </w:numPr>
        <w:spacing w:line="240" w:lineRule="auto"/>
        <w:ind w:right="0"/>
      </w:pPr>
      <w:proofErr w:type="spellStart"/>
      <w:r>
        <w:t>Metabase</w:t>
      </w:r>
      <w:proofErr w:type="spellEnd"/>
      <w:r>
        <w:t xml:space="preserve"> data </w:t>
      </w:r>
      <w:proofErr w:type="spellStart"/>
      <w:r>
        <w:t>visualisation</w:t>
      </w:r>
      <w:proofErr w:type="spellEnd"/>
      <w:r>
        <w:t xml:space="preserve"> software</w:t>
      </w:r>
    </w:p>
    <w:p w14:paraId="08864ED5" w14:textId="257E51DF" w:rsidR="00C4724B" w:rsidRDefault="00C4724B" w:rsidP="00C4724B">
      <w:pPr>
        <w:spacing w:line="240" w:lineRule="auto"/>
        <w:ind w:right="0"/>
      </w:pPr>
      <w:r>
        <w:t>Vue.js HTML/JavaScript framework will provide the team with software required to create a user-friendly interface where they will be able to complete the entering of errors quickly and easily.</w:t>
      </w:r>
    </w:p>
    <w:p w14:paraId="7A17B18C" w14:textId="72FB440B" w:rsidR="00C4724B" w:rsidRDefault="00C4724B" w:rsidP="00C4724B">
      <w:pPr>
        <w:spacing w:line="240" w:lineRule="auto"/>
        <w:ind w:right="0"/>
      </w:pPr>
      <w:r>
        <w:lastRenderedPageBreak/>
        <w:t>MySQL database software will provide the secure database in which the data captured through the entry of errors will be stored.</w:t>
      </w:r>
    </w:p>
    <w:p w14:paraId="2C6E4EF6" w14:textId="21A8B9A3" w:rsidR="00AA655F" w:rsidRDefault="00AA655F" w:rsidP="00C4724B">
      <w:pPr>
        <w:spacing w:line="240" w:lineRule="auto"/>
        <w:ind w:right="0"/>
      </w:pPr>
      <w:proofErr w:type="spellStart"/>
      <w:r>
        <w:t>Metabase</w:t>
      </w:r>
      <w:proofErr w:type="spellEnd"/>
      <w:r>
        <w:t xml:space="preserve"> data </w:t>
      </w:r>
      <w:proofErr w:type="spellStart"/>
      <w:r>
        <w:t>visualisation</w:t>
      </w:r>
      <w:proofErr w:type="spellEnd"/>
      <w:r>
        <w:t xml:space="preserve"> software will provide the user with a quick and easy way to create various types of graphs, charts and reports on the data held in the MySQL database. These </w:t>
      </w:r>
      <w:proofErr w:type="spellStart"/>
      <w:r>
        <w:t>visualisations</w:t>
      </w:r>
      <w:proofErr w:type="spellEnd"/>
      <w:r>
        <w:t xml:space="preserve"> can be saved for future comparison.</w:t>
      </w:r>
    </w:p>
    <w:p w14:paraId="6BE02E20" w14:textId="25E97115" w:rsidR="00A459EB" w:rsidRPr="00A276EA" w:rsidRDefault="00EB4717" w:rsidP="00CC5769">
      <w:pPr>
        <w:pStyle w:val="Heading2"/>
        <w:numPr>
          <w:ilvl w:val="0"/>
          <w:numId w:val="5"/>
        </w:numPr>
      </w:pPr>
      <w:bookmarkStart w:id="8" w:name="_Toc511415656"/>
      <w:bookmarkStart w:id="9" w:name="_Toc511415719"/>
      <w:r>
        <w:rPr>
          <w:rStyle w:val="Heading2Char"/>
        </w:rPr>
        <w:t xml:space="preserve">Team </w:t>
      </w:r>
      <w:proofErr w:type="spellStart"/>
      <w:r w:rsidR="56A339D5" w:rsidRPr="56A339D5">
        <w:rPr>
          <w:rStyle w:val="Heading2Char"/>
        </w:rPr>
        <w:t>Pharmacon</w:t>
      </w:r>
      <w:proofErr w:type="spellEnd"/>
      <w:r>
        <w:rPr>
          <w:rStyle w:val="Heading2Char"/>
        </w:rPr>
        <w:t xml:space="preserve"> has</w:t>
      </w:r>
      <w:r w:rsidR="00CC5769">
        <w:rPr>
          <w:rStyle w:val="Heading2Char"/>
        </w:rPr>
        <w:t xml:space="preserve"> the skills and </w:t>
      </w:r>
      <w:r>
        <w:rPr>
          <w:rStyle w:val="Heading2Char"/>
        </w:rPr>
        <w:t>competency</w:t>
      </w:r>
      <w:r w:rsidR="00CC5769">
        <w:rPr>
          <w:rStyle w:val="Heading2Char"/>
        </w:rPr>
        <w:t xml:space="preserve"> to achieve it.</w:t>
      </w:r>
      <w:bookmarkEnd w:id="8"/>
      <w:bookmarkEnd w:id="9"/>
    </w:p>
    <w:p w14:paraId="71604263" w14:textId="016587BD" w:rsidR="00A276EA" w:rsidRDefault="007D524B" w:rsidP="00AA655F">
      <w:pPr>
        <w:spacing w:line="240" w:lineRule="auto"/>
        <w:ind w:right="0"/>
      </w:pPr>
      <w:bookmarkStart w:id="10" w:name="_Toc508471599"/>
      <w:r>
        <w:t xml:space="preserve">The team members have various levels programming skills. All members have had experience with Java programming. Three members have skills in web design and two members have experience in using </w:t>
      </w:r>
      <w:r w:rsidR="00A4153B">
        <w:t xml:space="preserve">MySQL. </w:t>
      </w:r>
    </w:p>
    <w:p w14:paraId="2F14FD95" w14:textId="717DBF2F" w:rsidR="00A4153B" w:rsidRDefault="00A4153B" w:rsidP="00AA655F">
      <w:pPr>
        <w:spacing w:line="240" w:lineRule="auto"/>
        <w:ind w:right="0"/>
      </w:pPr>
      <w:r>
        <w:t xml:space="preserve">The decision to use the proposed software is a risk as members have not previously used </w:t>
      </w:r>
      <w:proofErr w:type="spellStart"/>
      <w:r>
        <w:t>Metabase</w:t>
      </w:r>
      <w:proofErr w:type="spellEnd"/>
      <w:r>
        <w:t xml:space="preserve"> or Vue.js. However, completing the Technical Competency Demonstrator indicates the team has the ability</w:t>
      </w:r>
      <w:r w:rsidR="00B66009">
        <w:t>,</w:t>
      </w:r>
      <w:r>
        <w:t xml:space="preserve"> </w:t>
      </w:r>
      <w:r w:rsidR="00932D3D">
        <w:t>and is acquiring the knowledge</w:t>
      </w:r>
      <w:r w:rsidR="00B66009">
        <w:t>,</w:t>
      </w:r>
      <w:r w:rsidR="00932D3D">
        <w:t xml:space="preserve"> to</w:t>
      </w:r>
      <w:r>
        <w:t xml:space="preserve"> use the software.</w:t>
      </w:r>
    </w:p>
    <w:p w14:paraId="443975C2" w14:textId="0508535F" w:rsidR="00A4153B" w:rsidRDefault="00A4153B" w:rsidP="00AA655F">
      <w:pPr>
        <w:spacing w:line="240" w:lineRule="auto"/>
        <w:ind w:right="0"/>
      </w:pPr>
      <w:r>
        <w:t>Though the team members’ knowledge about and the use of the software is still in its infancy, continued sharing of how-to videos, tips and documentation, along with using the software will ensure that each member’s knowledge base increases quickly.</w:t>
      </w:r>
    </w:p>
    <w:p w14:paraId="146DEECC" w14:textId="77777777" w:rsidR="00A4153B" w:rsidRDefault="00A4153B" w:rsidP="00AA655F">
      <w:pPr>
        <w:spacing w:line="240" w:lineRule="auto"/>
        <w:ind w:right="0"/>
      </w:pPr>
    </w:p>
    <w:p w14:paraId="5E593504" w14:textId="23315AC0" w:rsidR="00A459EB" w:rsidRPr="00A276EA" w:rsidRDefault="00EE20A3" w:rsidP="00A276EA">
      <w:pPr>
        <w:pStyle w:val="Heading2"/>
      </w:pPr>
      <w:bookmarkStart w:id="11" w:name="_Toc511415657"/>
      <w:bookmarkStart w:id="12" w:name="_Toc511415720"/>
      <w:bookmarkEnd w:id="10"/>
      <w:r>
        <w:t>S</w:t>
      </w:r>
      <w:r w:rsidR="00A4153B">
        <w:t>pecific deliverables</w:t>
      </w:r>
      <w:bookmarkEnd w:id="11"/>
      <w:bookmarkEnd w:id="12"/>
    </w:p>
    <w:p w14:paraId="671DE8F3" w14:textId="40A273A4" w:rsidR="00A276EA" w:rsidRDefault="005550F7" w:rsidP="005550F7">
      <w:pPr>
        <w:spacing w:line="240" w:lineRule="auto"/>
        <w:ind w:right="0"/>
      </w:pPr>
      <w:bookmarkStart w:id="13" w:name="_Toc508471600"/>
      <w:r>
        <w:t>The single page web application that the Team intends to deliver will have the following deliverables:</w:t>
      </w:r>
    </w:p>
    <w:p w14:paraId="083F83BD" w14:textId="5E2B5E58" w:rsidR="005550F7" w:rsidRDefault="00865DED" w:rsidP="005550F7">
      <w:pPr>
        <w:pStyle w:val="ListParagraph"/>
        <w:numPr>
          <w:ilvl w:val="0"/>
          <w:numId w:val="8"/>
        </w:numPr>
        <w:spacing w:line="240" w:lineRule="auto"/>
        <w:ind w:right="0"/>
      </w:pPr>
      <w:r>
        <w:t>User-friendly interface</w:t>
      </w:r>
    </w:p>
    <w:p w14:paraId="402C89EA" w14:textId="304F8683" w:rsidR="00485BB3" w:rsidRDefault="00485BB3" w:rsidP="005550F7">
      <w:pPr>
        <w:pStyle w:val="ListParagraph"/>
        <w:numPr>
          <w:ilvl w:val="0"/>
          <w:numId w:val="8"/>
        </w:numPr>
        <w:spacing w:line="240" w:lineRule="auto"/>
        <w:ind w:right="0"/>
      </w:pPr>
      <w:r>
        <w:t xml:space="preserve">Three levels of </w:t>
      </w:r>
      <w:proofErr w:type="spellStart"/>
      <w:r>
        <w:t>authorisation</w:t>
      </w:r>
      <w:proofErr w:type="spellEnd"/>
      <w:r>
        <w:t xml:space="preserve"> limiting</w:t>
      </w:r>
      <w:r w:rsidR="00031B27">
        <w:t xml:space="preserve"> the functions available </w:t>
      </w:r>
      <w:r w:rsidR="002F7CDB">
        <w:t>to users:</w:t>
      </w:r>
    </w:p>
    <w:p w14:paraId="26E79E5E" w14:textId="30D6F425" w:rsidR="002F7CDB" w:rsidRDefault="009B7092" w:rsidP="002F7CDB">
      <w:pPr>
        <w:pStyle w:val="ListParagraph"/>
        <w:numPr>
          <w:ilvl w:val="1"/>
          <w:numId w:val="8"/>
        </w:numPr>
        <w:spacing w:line="240" w:lineRule="auto"/>
        <w:ind w:right="0"/>
      </w:pPr>
      <w:r>
        <w:t>Staff Member</w:t>
      </w:r>
      <w:r w:rsidR="002F7CDB">
        <w:t xml:space="preserve"> –</w:t>
      </w:r>
      <w:r w:rsidR="009D5EE6">
        <w:t xml:space="preserve"> A</w:t>
      </w:r>
      <w:r w:rsidR="002F7CDB">
        <w:t>dd, search, update errors</w:t>
      </w:r>
    </w:p>
    <w:p w14:paraId="0B396F94" w14:textId="4FF0CB8A" w:rsidR="002F7CDB" w:rsidRDefault="002F7CDB" w:rsidP="002F7CDB">
      <w:pPr>
        <w:pStyle w:val="ListParagraph"/>
        <w:numPr>
          <w:ilvl w:val="1"/>
          <w:numId w:val="8"/>
        </w:numPr>
        <w:spacing w:line="240" w:lineRule="auto"/>
        <w:ind w:right="0"/>
      </w:pPr>
      <w:r>
        <w:t xml:space="preserve">Supervisor – </w:t>
      </w:r>
      <w:r w:rsidR="009B7092">
        <w:t>Functions of Staff Member plus:</w:t>
      </w:r>
      <w:r>
        <w:t xml:space="preserve"> </w:t>
      </w:r>
      <w:r w:rsidR="005C68AE">
        <w:t>Generate reports/</w:t>
      </w:r>
      <w:proofErr w:type="spellStart"/>
      <w:r w:rsidR="005C68AE">
        <w:t>visualisations</w:t>
      </w:r>
      <w:proofErr w:type="spellEnd"/>
      <w:r w:rsidR="009D5EE6">
        <w:t>; Send reports; A</w:t>
      </w:r>
      <w:r w:rsidR="00C47AE7">
        <w:t>dd, update</w:t>
      </w:r>
      <w:r w:rsidR="009B7092">
        <w:t>, delete contacts</w:t>
      </w:r>
    </w:p>
    <w:p w14:paraId="1E7C31E4" w14:textId="4AA848DC" w:rsidR="009B7092" w:rsidRDefault="009B7092" w:rsidP="002F7CDB">
      <w:pPr>
        <w:pStyle w:val="ListParagraph"/>
        <w:numPr>
          <w:ilvl w:val="1"/>
          <w:numId w:val="8"/>
        </w:numPr>
        <w:spacing w:line="240" w:lineRule="auto"/>
        <w:ind w:right="0"/>
      </w:pPr>
      <w:r>
        <w:t>Administrator – Functions of Supervisor plus:</w:t>
      </w:r>
      <w:r w:rsidR="009D5EE6">
        <w:t xml:space="preserve"> </w:t>
      </w:r>
      <w:proofErr w:type="spellStart"/>
      <w:r w:rsidR="009D5EE6">
        <w:t>Customise</w:t>
      </w:r>
      <w:proofErr w:type="spellEnd"/>
      <w:r w:rsidR="009D5EE6">
        <w:t xml:space="preserve"> Error Entry form; Add, update</w:t>
      </w:r>
      <w:r w:rsidR="00D706B0">
        <w:t>, delete users.</w:t>
      </w:r>
    </w:p>
    <w:p w14:paraId="57277599" w14:textId="58395A21" w:rsidR="00D706B0" w:rsidRDefault="00D706B0" w:rsidP="00D706B0">
      <w:pPr>
        <w:pStyle w:val="ListParagraph"/>
        <w:numPr>
          <w:ilvl w:val="0"/>
          <w:numId w:val="8"/>
        </w:numPr>
        <w:spacing w:line="240" w:lineRule="auto"/>
        <w:ind w:right="0"/>
      </w:pPr>
      <w:r>
        <w:t>Flexibility</w:t>
      </w:r>
      <w:r w:rsidR="0071697F">
        <w:t xml:space="preserve"> –</w:t>
      </w:r>
      <w:r>
        <w:t xml:space="preserve"> the</w:t>
      </w:r>
      <w:r w:rsidR="0071697F">
        <w:t xml:space="preserve"> Administrator</w:t>
      </w:r>
      <w:r w:rsidR="00E82F2F">
        <w:t xml:space="preserve"> </w:t>
      </w:r>
      <w:r w:rsidR="005F6A76">
        <w:t>can</w:t>
      </w:r>
      <w:r w:rsidR="0071697F">
        <w:t xml:space="preserve"> </w:t>
      </w:r>
      <w:proofErr w:type="spellStart"/>
      <w:r w:rsidR="0071697F">
        <w:t>customise</w:t>
      </w:r>
      <w:proofErr w:type="spellEnd"/>
      <w:r w:rsidR="00E82F2F">
        <w:t xml:space="preserve"> the Error Entry form to suit local needs</w:t>
      </w:r>
      <w:r w:rsidR="005F6A76">
        <w:t xml:space="preserve">. Database will be automatically </w:t>
      </w:r>
      <w:r w:rsidR="00623E6F">
        <w:t>updated with a new instance reflecting the changes made.</w:t>
      </w:r>
    </w:p>
    <w:p w14:paraId="6F2B2526" w14:textId="2881A483" w:rsidR="00293F41" w:rsidRDefault="00293F41" w:rsidP="00D706B0">
      <w:pPr>
        <w:pStyle w:val="ListParagraph"/>
        <w:numPr>
          <w:ilvl w:val="0"/>
          <w:numId w:val="8"/>
        </w:numPr>
        <w:spacing w:line="240" w:lineRule="auto"/>
        <w:ind w:right="0"/>
      </w:pPr>
      <w:r>
        <w:t xml:space="preserve">Creation of various </w:t>
      </w:r>
      <w:proofErr w:type="spellStart"/>
      <w:r>
        <w:t>visualisation</w:t>
      </w:r>
      <w:r w:rsidR="009946C2">
        <w:t>s</w:t>
      </w:r>
      <w:proofErr w:type="spellEnd"/>
      <w:r w:rsidR="009946C2">
        <w:t>/reports</w:t>
      </w:r>
      <w:r>
        <w:t xml:space="preserve"> </w:t>
      </w:r>
      <w:r w:rsidR="003075AF">
        <w:t>using</w:t>
      </w:r>
      <w:r w:rsidR="00E0028C">
        <w:t xml:space="preserve"> </w:t>
      </w:r>
      <w:proofErr w:type="spellStart"/>
      <w:r w:rsidR="00E0028C">
        <w:t>Metabase</w:t>
      </w:r>
      <w:proofErr w:type="spellEnd"/>
      <w:r w:rsidR="003075AF">
        <w:t xml:space="preserve"> data </w:t>
      </w:r>
      <w:proofErr w:type="spellStart"/>
      <w:r w:rsidR="003075AF">
        <w:t>visualisation</w:t>
      </w:r>
      <w:proofErr w:type="spellEnd"/>
      <w:r w:rsidR="003075AF">
        <w:t xml:space="preserve"> software</w:t>
      </w:r>
    </w:p>
    <w:p w14:paraId="6D6F078C" w14:textId="0FDFED0E" w:rsidR="003075AF" w:rsidRDefault="009946C2" w:rsidP="00D706B0">
      <w:pPr>
        <w:pStyle w:val="ListParagraph"/>
        <w:numPr>
          <w:ilvl w:val="0"/>
          <w:numId w:val="8"/>
        </w:numPr>
        <w:spacing w:line="240" w:lineRule="auto"/>
        <w:ind w:right="0"/>
      </w:pPr>
      <w:r>
        <w:t xml:space="preserve">Ability of Supervisor or Administrator to send </w:t>
      </w:r>
      <w:proofErr w:type="spellStart"/>
      <w:r>
        <w:t>visualisations</w:t>
      </w:r>
      <w:proofErr w:type="spellEnd"/>
      <w:r>
        <w:t xml:space="preserve">/reports to a </w:t>
      </w:r>
      <w:r w:rsidR="000A7F6E">
        <w:t xml:space="preserve">contact </w:t>
      </w:r>
      <w:r w:rsidR="00423E82">
        <w:t>or list of contacts via email.</w:t>
      </w:r>
    </w:p>
    <w:p w14:paraId="55A6F917" w14:textId="77777777" w:rsidR="00272DEC" w:rsidRDefault="00272DEC" w:rsidP="00315CB8">
      <w:pPr>
        <w:spacing w:line="240" w:lineRule="auto"/>
        <w:ind w:right="0"/>
      </w:pPr>
    </w:p>
    <w:p w14:paraId="6946D245" w14:textId="5AF38F4C" w:rsidR="00A459EB" w:rsidRDefault="00EE20A3" w:rsidP="00A276EA">
      <w:pPr>
        <w:pStyle w:val="Heading2"/>
      </w:pPr>
      <w:bookmarkStart w:id="14" w:name="_Toc511415658"/>
      <w:bookmarkStart w:id="15" w:name="_Toc511415721"/>
      <w:bookmarkEnd w:id="13"/>
      <w:r>
        <w:t>Current issues</w:t>
      </w:r>
      <w:bookmarkEnd w:id="14"/>
      <w:bookmarkEnd w:id="15"/>
    </w:p>
    <w:p w14:paraId="51DA6881" w14:textId="708187FA" w:rsidR="00EE20A3" w:rsidRDefault="00A738FC" w:rsidP="005550F7">
      <w:pPr>
        <w:spacing w:line="240" w:lineRule="auto"/>
        <w:ind w:right="0"/>
      </w:pPr>
      <w:bookmarkStart w:id="16" w:name="_Toc508471601"/>
      <w:r>
        <w:t xml:space="preserve">The main issue currently is the </w:t>
      </w:r>
      <w:r w:rsidR="006C6E99">
        <w:t xml:space="preserve">knowledge </w:t>
      </w:r>
      <w:r w:rsidR="00ED5B48">
        <w:t>and ability</w:t>
      </w:r>
      <w:r w:rsidR="006C6E99">
        <w:t xml:space="preserve"> to use the various </w:t>
      </w:r>
      <w:r w:rsidR="00B152D7">
        <w:t>softwar</w:t>
      </w:r>
      <w:r w:rsidR="00200A88">
        <w:t xml:space="preserve">e held by the Team. </w:t>
      </w:r>
    </w:p>
    <w:p w14:paraId="46D4BBB1" w14:textId="7A1C532C" w:rsidR="00DB38F9" w:rsidRDefault="00026A8F" w:rsidP="00DB38F9">
      <w:pPr>
        <w:spacing w:line="240" w:lineRule="auto"/>
        <w:ind w:right="0"/>
      </w:pPr>
      <w:r>
        <w:lastRenderedPageBreak/>
        <w:t xml:space="preserve">Completion of </w:t>
      </w:r>
      <w:r w:rsidR="00101DB8">
        <w:t>LCOM was longer than expected</w:t>
      </w:r>
      <w:r w:rsidR="00DB38F9">
        <w:t xml:space="preserve"> due to unforeseen circumstances</w:t>
      </w:r>
      <w:r w:rsidR="00101DB8">
        <w:t xml:space="preserve">. </w:t>
      </w:r>
      <w:r w:rsidR="79C9FB21">
        <w:t xml:space="preserve">This extension will </w:t>
      </w:r>
      <w:r w:rsidR="4B6F0B11">
        <w:t>decrease</w:t>
      </w:r>
      <w:r w:rsidR="79C9FB21">
        <w:t xml:space="preserve"> the time available for LCAM. The team will attempt to complete the first </w:t>
      </w:r>
      <w:r w:rsidR="03B3C5EE">
        <w:t xml:space="preserve">iteration of the Inception Phase in a shortened </w:t>
      </w:r>
      <w:proofErr w:type="gramStart"/>
      <w:r w:rsidR="03B3C5EE">
        <w:t xml:space="preserve">period of </w:t>
      </w:r>
      <w:r w:rsidR="67C8D12F">
        <w:t>time</w:t>
      </w:r>
      <w:proofErr w:type="gramEnd"/>
      <w:r w:rsidR="67C8D12F">
        <w:t xml:space="preserve">, by the existing end date in the project </w:t>
      </w:r>
      <w:r w:rsidR="54CF62D1">
        <w:t>plan</w:t>
      </w:r>
      <w:r w:rsidR="4B6F0B11">
        <w:t xml:space="preserve">, which </w:t>
      </w:r>
      <w:r w:rsidR="1C5021B4">
        <w:t>would get the project back on track.</w:t>
      </w:r>
    </w:p>
    <w:p w14:paraId="56A067B1" w14:textId="199F3AA8" w:rsidR="00DB38F9" w:rsidRDefault="00DB38F9" w:rsidP="00DB38F9">
      <w:pPr>
        <w:spacing w:line="240" w:lineRule="auto"/>
        <w:ind w:right="0"/>
      </w:pPr>
      <w:r>
        <w:t>Documentation completion is taking longer than expected and appears to be left to the end making it difficult to meet timelines.</w:t>
      </w:r>
      <w:r w:rsidR="00810296">
        <w:t xml:space="preserve"> </w:t>
      </w:r>
      <w:r w:rsidR="36CD2A82">
        <w:t>The team</w:t>
      </w:r>
      <w:r w:rsidR="56DAB8B0">
        <w:t xml:space="preserve"> will try to complete documentation </w:t>
      </w:r>
      <w:r w:rsidR="3D7FB6D5">
        <w:t>for items as they are completed.</w:t>
      </w:r>
      <w:r w:rsidR="7B98E16D">
        <w:t xml:space="preserve"> </w:t>
      </w:r>
      <w:r w:rsidR="36CD2A82">
        <w:t>The team will also attempt to spread out the documentation requirements for LCAM over the duration of the Inception Phase.</w:t>
      </w:r>
    </w:p>
    <w:p w14:paraId="1352BB1A" w14:textId="7CADF9EF" w:rsidR="000B0947" w:rsidRPr="00810296" w:rsidRDefault="000B0947" w:rsidP="00DB38F9">
      <w:pPr>
        <w:spacing w:line="240" w:lineRule="auto"/>
        <w:ind w:right="0"/>
      </w:pPr>
      <w:r>
        <w:t xml:space="preserve">Currently there is no easy way of setting up a local testing environment. To test code to see if it works, changes must be pushed to the server for </w:t>
      </w:r>
      <w:r w:rsidR="00810296">
        <w:t xml:space="preserve">testing. A solution to this issue is create a set of instructions which all team members can follow to enable testing of code </w:t>
      </w:r>
      <w:r w:rsidR="00810296" w:rsidRPr="492CB963">
        <w:rPr>
          <w:color w:val="000000" w:themeColor="text1"/>
        </w:rPr>
        <w:t>locally</w:t>
      </w:r>
      <w:r w:rsidR="11553EAE">
        <w:t>.</w:t>
      </w:r>
    </w:p>
    <w:p w14:paraId="3B94C8CE" w14:textId="77777777" w:rsidR="00101DB8" w:rsidRDefault="00101DB8" w:rsidP="005550F7">
      <w:pPr>
        <w:spacing w:line="240" w:lineRule="auto"/>
        <w:ind w:right="0"/>
      </w:pPr>
    </w:p>
    <w:p w14:paraId="05F8EA15" w14:textId="3439D282" w:rsidR="00F474DE" w:rsidRPr="00A276EA" w:rsidRDefault="00EE20A3" w:rsidP="00A276EA">
      <w:pPr>
        <w:pStyle w:val="Heading2"/>
      </w:pPr>
      <w:bookmarkStart w:id="17" w:name="_Toc511415659"/>
      <w:bookmarkStart w:id="18" w:name="_Toc511415722"/>
      <w:bookmarkEnd w:id="16"/>
      <w:r>
        <w:t>Status of risks and risk mitigation strategies</w:t>
      </w:r>
      <w:bookmarkEnd w:id="17"/>
      <w:bookmarkEnd w:id="18"/>
    </w:p>
    <w:p w14:paraId="63EE5802" w14:textId="38B60EAB" w:rsidR="00EE20A3" w:rsidRDefault="00101DB8" w:rsidP="005550F7">
      <w:pPr>
        <w:spacing w:line="240" w:lineRule="auto"/>
        <w:ind w:right="0"/>
      </w:pPr>
      <w:bookmarkStart w:id="19" w:name="_Toc508471602"/>
      <w:r>
        <w:t>Knowledge of software – status is current. Team members are currently sharing various YouTube links through Discord.</w:t>
      </w:r>
    </w:p>
    <w:p w14:paraId="3B5D94FB" w14:textId="76EB2021" w:rsidR="00101DB8" w:rsidRDefault="00101DB8" w:rsidP="005550F7">
      <w:pPr>
        <w:spacing w:line="240" w:lineRule="auto"/>
        <w:ind w:right="0"/>
      </w:pPr>
      <w:r>
        <w:t>Flow on effect of LCOM</w:t>
      </w:r>
      <w:r w:rsidR="00DB38F9">
        <w:t xml:space="preserve"> – status is current. Use the semester break time to start work on next iteration to ensure time lost does not influence future iterations to any degree.</w:t>
      </w:r>
    </w:p>
    <w:p w14:paraId="2153AE87" w14:textId="388C8C77" w:rsidR="00DB38F9" w:rsidRDefault="00DB38F9" w:rsidP="005550F7">
      <w:pPr>
        <w:spacing w:line="240" w:lineRule="auto"/>
        <w:ind w:right="0"/>
      </w:pPr>
      <w:r>
        <w:t xml:space="preserve">Applications </w:t>
      </w:r>
      <w:proofErr w:type="spellStart"/>
      <w:r>
        <w:t>Metabase</w:t>
      </w:r>
      <w:proofErr w:type="spellEnd"/>
      <w:r>
        <w:t xml:space="preserve"> and Vue.js not meeting project needs – status is current. The ability of the Team to </w:t>
      </w:r>
      <w:r w:rsidR="00993AE2">
        <w:t xml:space="preserve">provide the Technical Competency Demonstrator for LCOM indicates that the software will meet project needs. </w:t>
      </w:r>
    </w:p>
    <w:p w14:paraId="02F58E38" w14:textId="48E5076C" w:rsidR="00993AE2" w:rsidRDefault="00993AE2" w:rsidP="005550F7">
      <w:pPr>
        <w:spacing w:line="240" w:lineRule="auto"/>
        <w:ind w:right="0"/>
      </w:pPr>
      <w:r>
        <w:t xml:space="preserve">Ability to </w:t>
      </w:r>
      <w:proofErr w:type="spellStart"/>
      <w:r>
        <w:t>Customise</w:t>
      </w:r>
      <w:proofErr w:type="spellEnd"/>
      <w:r>
        <w:t xml:space="preserve"> Error Entry Form – status current. This risk will be </w:t>
      </w:r>
      <w:proofErr w:type="spellStart"/>
      <w:r>
        <w:t>analysed</w:t>
      </w:r>
      <w:proofErr w:type="spellEnd"/>
      <w:r>
        <w:t xml:space="preserve"> through the completion of various use cases required to meet LCAM. If the </w:t>
      </w:r>
      <w:proofErr w:type="spellStart"/>
      <w:r>
        <w:t>customisation</w:t>
      </w:r>
      <w:proofErr w:type="spellEnd"/>
      <w:r>
        <w:t xml:space="preserve"> proves to be difficult, this function will be dropped from the project</w:t>
      </w:r>
      <w:r w:rsidR="00EE5EF3">
        <w:t>.</w:t>
      </w:r>
    </w:p>
    <w:p w14:paraId="155A962D" w14:textId="6D52A585" w:rsidR="00B40AA1" w:rsidRDefault="00B40AA1" w:rsidP="005550F7">
      <w:pPr>
        <w:spacing w:line="240" w:lineRule="auto"/>
        <w:ind w:right="0"/>
        <w:rPr>
          <w:color w:val="000000" w:themeColor="text1"/>
        </w:rPr>
      </w:pPr>
      <w:r>
        <w:t xml:space="preserve">Scheduling of Use Case development – status current. The scheduling of the use cases has been outlined in the </w:t>
      </w:r>
      <w:hyperlink r:id="rId11">
        <w:r w:rsidR="0B6FD4DD" w:rsidRPr="0B6FD4DD">
          <w:rPr>
            <w:rStyle w:val="Hyperlink"/>
            <w:color w:val="000099"/>
          </w:rPr>
          <w:t>Project Plan</w:t>
        </w:r>
      </w:hyperlink>
      <w:r w:rsidR="0B6FD4DD" w:rsidRPr="0B6FD4DD">
        <w:rPr>
          <w:color w:val="000000" w:themeColor="text1"/>
        </w:rPr>
        <w:t>.</w:t>
      </w:r>
      <w:r>
        <w:rPr>
          <w:color w:val="000000" w:themeColor="text1"/>
        </w:rPr>
        <w:t xml:space="preserve"> Scheduling appears feasible and will be monitored through each iteration.</w:t>
      </w:r>
    </w:p>
    <w:p w14:paraId="16A4CA77" w14:textId="210FD2CB" w:rsidR="00B40AA1" w:rsidRDefault="00B40AA1" w:rsidP="005550F7">
      <w:pPr>
        <w:spacing w:line="240" w:lineRule="auto"/>
        <w:ind w:right="0"/>
        <w:rPr>
          <w:color w:val="000000" w:themeColor="text1"/>
        </w:rPr>
      </w:pPr>
      <w:r>
        <w:rPr>
          <w:color w:val="000000" w:themeColor="text1"/>
        </w:rPr>
        <w:t>Team members not committing to version control – status current. Currently team members are committing changes to version control as per agreement. The risk remains current for the time being though chances of occurrence is very low. This risk will probably be closed in the coming weeks.</w:t>
      </w:r>
    </w:p>
    <w:p w14:paraId="771683E5" w14:textId="65650CAB" w:rsidR="00B40AA1" w:rsidRDefault="00B40AA1" w:rsidP="005550F7">
      <w:pPr>
        <w:spacing w:line="240" w:lineRule="auto"/>
        <w:ind w:right="0"/>
        <w:rPr>
          <w:color w:val="000000" w:themeColor="text1"/>
        </w:rPr>
      </w:pPr>
      <w:r>
        <w:rPr>
          <w:color w:val="000000" w:themeColor="text1"/>
        </w:rPr>
        <w:t xml:space="preserve">Loss of data due to system failure – status current. With team members committing to version control on </w:t>
      </w:r>
      <w:r w:rsidR="008C0C3C">
        <w:rPr>
          <w:color w:val="000000" w:themeColor="text1"/>
        </w:rPr>
        <w:t>a regular basis</w:t>
      </w:r>
      <w:r>
        <w:rPr>
          <w:color w:val="000000" w:themeColor="text1"/>
        </w:rPr>
        <w:t xml:space="preserve">, the probability that loss of data will impact the </w:t>
      </w:r>
      <w:r w:rsidR="008C0C3C">
        <w:rPr>
          <w:color w:val="000000" w:themeColor="text1"/>
        </w:rPr>
        <w:t>project is low. As the team starts to build the application, it will become very important that commits happen at each break in development so that any data loss is limited if a team member has a failure.</w:t>
      </w:r>
    </w:p>
    <w:p w14:paraId="674872F9" w14:textId="77777777" w:rsidR="008C0C3C" w:rsidRDefault="008C0C3C" w:rsidP="005550F7">
      <w:pPr>
        <w:spacing w:line="240" w:lineRule="auto"/>
        <w:ind w:right="0"/>
        <w:rPr>
          <w:color w:val="000000" w:themeColor="text1"/>
        </w:rPr>
      </w:pPr>
      <w:r>
        <w:rPr>
          <w:color w:val="000000" w:themeColor="text1"/>
        </w:rPr>
        <w:t>Loss of knowledge through loss of team member – status current. Team members appear totally committed to this project. Unless something unforeseeable happens, the risk of a team member leaving or being asked to leave is negligible.</w:t>
      </w:r>
    </w:p>
    <w:p w14:paraId="70A3EEE9" w14:textId="30988C3B" w:rsidR="008C0C3C" w:rsidRDefault="008C0C3C" w:rsidP="005550F7">
      <w:pPr>
        <w:spacing w:line="240" w:lineRule="auto"/>
        <w:ind w:right="0"/>
      </w:pPr>
      <w:r>
        <w:rPr>
          <w:color w:val="000000" w:themeColor="text1"/>
        </w:rPr>
        <w:lastRenderedPageBreak/>
        <w:t xml:space="preserve"> </w:t>
      </w:r>
    </w:p>
    <w:p w14:paraId="4B7AA0A2" w14:textId="01AF37B7" w:rsidR="00F474DE" w:rsidRDefault="00EE20A3" w:rsidP="00A276EA">
      <w:pPr>
        <w:pStyle w:val="Heading2"/>
      </w:pPr>
      <w:bookmarkStart w:id="20" w:name="_Toc511415660"/>
      <w:bookmarkStart w:id="21" w:name="_Toc511415723"/>
      <w:bookmarkEnd w:id="19"/>
      <w:r>
        <w:t>Progress of overall project</w:t>
      </w:r>
      <w:bookmarkEnd w:id="20"/>
      <w:bookmarkEnd w:id="21"/>
    </w:p>
    <w:p w14:paraId="2B21ED61" w14:textId="69C64306" w:rsidR="00EE20A3" w:rsidRDefault="008C0C3C" w:rsidP="005550F7">
      <w:pPr>
        <w:spacing w:line="240" w:lineRule="auto"/>
        <w:ind w:right="0"/>
      </w:pPr>
      <w:bookmarkStart w:id="22" w:name="_Toc508471603"/>
      <w:r>
        <w:t>Currently the project is one week behind its schedule due to the need to extend the time required to deliver LCOM. Team members will need to ensure that this delay does not impact the future iterations and milestones.</w:t>
      </w:r>
    </w:p>
    <w:p w14:paraId="3718394A" w14:textId="4FDA20DF" w:rsidR="00F474DE" w:rsidRDefault="00EE20A3" w:rsidP="00A276EA">
      <w:pPr>
        <w:pStyle w:val="Heading2"/>
      </w:pPr>
      <w:bookmarkStart w:id="23" w:name="_Toc511415661"/>
      <w:bookmarkStart w:id="24" w:name="_Toc511415724"/>
      <w:bookmarkEnd w:id="22"/>
      <w:r>
        <w:t>Progress of specific aspects of project</w:t>
      </w:r>
      <w:bookmarkEnd w:id="23"/>
      <w:bookmarkEnd w:id="24"/>
    </w:p>
    <w:bookmarkStart w:id="25" w:name="_Toc508471604"/>
    <w:p w14:paraId="05834501" w14:textId="77A217D0" w:rsidR="00EE20A3" w:rsidRDefault="00555124" w:rsidP="005550F7">
      <w:pPr>
        <w:spacing w:line="240" w:lineRule="auto"/>
        <w:ind w:right="0"/>
      </w:pPr>
      <w:r w:rsidRPr="00555124">
        <w:rPr>
          <w:color w:val="000099"/>
        </w:rPr>
        <w:fldChar w:fldCharType="begin"/>
      </w:r>
      <w:r w:rsidR="001C2B55">
        <w:rPr>
          <w:color w:val="000099"/>
        </w:rPr>
        <w:instrText>HYPERLINK "https://bitbucket.org/itc303teampharmacon/pharmacy_app/src/27768688badbe16223af242270ffe7b1d5be5b88/documents/Vision%20Document.docx?at=master&amp;fileviewer=file-view-default"</w:instrText>
      </w:r>
      <w:r w:rsidRPr="00555124">
        <w:rPr>
          <w:color w:val="000099"/>
        </w:rPr>
        <w:fldChar w:fldCharType="separate"/>
      </w:r>
      <w:r w:rsidRPr="00555124">
        <w:rPr>
          <w:rStyle w:val="Hyperlink"/>
          <w:color w:val="000099"/>
        </w:rPr>
        <w:t>Project Vision</w:t>
      </w:r>
      <w:r w:rsidRPr="00555124">
        <w:rPr>
          <w:color w:val="000099"/>
        </w:rPr>
        <w:fldChar w:fldCharType="end"/>
      </w:r>
      <w:r>
        <w:t xml:space="preserve"> – this document has been completed and has been added to version control.</w:t>
      </w:r>
    </w:p>
    <w:p w14:paraId="161963D6" w14:textId="33E09ECF" w:rsidR="00555124" w:rsidRDefault="00EF59F4" w:rsidP="005550F7">
      <w:pPr>
        <w:spacing w:line="240" w:lineRule="auto"/>
        <w:ind w:right="0"/>
      </w:pPr>
      <w:hyperlink r:id="rId12" w:history="1">
        <w:r w:rsidR="00555124" w:rsidRPr="00555124">
          <w:rPr>
            <w:rStyle w:val="Hyperlink"/>
            <w:color w:val="000099"/>
          </w:rPr>
          <w:t>Initial Requirement model</w:t>
        </w:r>
      </w:hyperlink>
      <w:r w:rsidR="00555124">
        <w:t xml:space="preserve"> – this document has been completed and has been added to version control.</w:t>
      </w:r>
    </w:p>
    <w:p w14:paraId="4E98FD12" w14:textId="5E00F420" w:rsidR="00555124" w:rsidRDefault="00EF59F4" w:rsidP="005550F7">
      <w:pPr>
        <w:spacing w:line="240" w:lineRule="auto"/>
        <w:ind w:right="0"/>
      </w:pPr>
      <w:hyperlink r:id="rId13" w:history="1">
        <w:r w:rsidR="00555124" w:rsidRPr="00555124">
          <w:rPr>
            <w:rStyle w:val="Hyperlink"/>
            <w:color w:val="000099"/>
          </w:rPr>
          <w:t>Proposed Architecture</w:t>
        </w:r>
      </w:hyperlink>
      <w:r w:rsidR="00555124">
        <w:t xml:space="preserve"> – this document has been completed and has been added to version control.</w:t>
      </w:r>
    </w:p>
    <w:p w14:paraId="658CD912" w14:textId="54656DB5" w:rsidR="00555124" w:rsidRDefault="00EF59F4" w:rsidP="005550F7">
      <w:pPr>
        <w:spacing w:line="240" w:lineRule="auto"/>
        <w:ind w:right="0"/>
      </w:pPr>
      <w:hyperlink r:id="rId14" w:history="1">
        <w:r w:rsidR="00555124" w:rsidRPr="00555124">
          <w:rPr>
            <w:rStyle w:val="Hyperlink"/>
            <w:color w:val="000099"/>
          </w:rPr>
          <w:t>Risk List</w:t>
        </w:r>
      </w:hyperlink>
      <w:r w:rsidR="00555124">
        <w:t xml:space="preserve"> – this document has been completed and has been added to version control.</w:t>
      </w:r>
    </w:p>
    <w:p w14:paraId="571802D3" w14:textId="27B79B44" w:rsidR="00555124" w:rsidRDefault="00EF59F4" w:rsidP="005550F7">
      <w:pPr>
        <w:spacing w:line="240" w:lineRule="auto"/>
        <w:ind w:right="0"/>
      </w:pPr>
      <w:hyperlink r:id="rId15" w:history="1">
        <w:r w:rsidR="00555124" w:rsidRPr="00555124">
          <w:rPr>
            <w:rStyle w:val="Hyperlink"/>
            <w:color w:val="000099"/>
          </w:rPr>
          <w:t>Master Test Plan</w:t>
        </w:r>
      </w:hyperlink>
      <w:r w:rsidR="00555124">
        <w:t xml:space="preserve"> – this document has been completed and has been added to version control.</w:t>
      </w:r>
    </w:p>
    <w:p w14:paraId="1D268C55" w14:textId="695AC351" w:rsidR="00555124" w:rsidRDefault="00EF59F4" w:rsidP="005550F7">
      <w:pPr>
        <w:spacing w:line="240" w:lineRule="auto"/>
        <w:ind w:right="0"/>
      </w:pPr>
      <w:hyperlink r:id="rId16" w:history="1">
        <w:r w:rsidR="00555124" w:rsidRPr="00555124">
          <w:rPr>
            <w:rStyle w:val="Hyperlink"/>
            <w:color w:val="000099"/>
          </w:rPr>
          <w:t>Initial Project Plan</w:t>
        </w:r>
      </w:hyperlink>
      <w:r w:rsidR="00555124">
        <w:t xml:space="preserve"> – this document has been completed and has been added to version control.</w:t>
      </w:r>
    </w:p>
    <w:p w14:paraId="68763A7A" w14:textId="33511AD0" w:rsidR="00555124" w:rsidRDefault="00EF59F4" w:rsidP="005550F7">
      <w:pPr>
        <w:spacing w:line="240" w:lineRule="auto"/>
        <w:ind w:right="0"/>
      </w:pPr>
      <w:hyperlink r:id="rId17" w:history="1">
        <w:r w:rsidR="00555124" w:rsidRPr="00E438DC">
          <w:rPr>
            <w:rStyle w:val="Hyperlink"/>
            <w:color w:val="000099"/>
          </w:rPr>
          <w:t>Technical Competency Demonstrator</w:t>
        </w:r>
      </w:hyperlink>
      <w:r w:rsidR="00555124">
        <w:t xml:space="preserve"> – this has been completed and demonstrated to James Tulip during Review meeting held 11 April 2018.</w:t>
      </w:r>
    </w:p>
    <w:bookmarkEnd w:id="25"/>
    <w:p w14:paraId="45482E85" w14:textId="77777777" w:rsidR="00555124" w:rsidRDefault="00555124" w:rsidP="005550F7">
      <w:pPr>
        <w:spacing w:line="240" w:lineRule="auto"/>
        <w:ind w:right="0"/>
      </w:pPr>
    </w:p>
    <w:sectPr w:rsidR="00555124">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F56C" w14:textId="77777777" w:rsidR="00EF59F4" w:rsidRDefault="00EF59F4">
      <w:r>
        <w:separator/>
      </w:r>
    </w:p>
    <w:p w14:paraId="5D5CE97A" w14:textId="77777777" w:rsidR="00EF59F4" w:rsidRDefault="00EF59F4"/>
  </w:endnote>
  <w:endnote w:type="continuationSeparator" w:id="0">
    <w:p w14:paraId="55D88E5A" w14:textId="77777777" w:rsidR="00EF59F4" w:rsidRDefault="00EF59F4">
      <w:r>
        <w:continuationSeparator/>
      </w:r>
    </w:p>
    <w:p w14:paraId="6FD9FDC4" w14:textId="77777777" w:rsidR="00EF59F4" w:rsidRDefault="00EF59F4"/>
  </w:endnote>
  <w:endnote w:type="continuationNotice" w:id="1">
    <w:p w14:paraId="460A8C4B" w14:textId="77777777" w:rsidR="00EF59F4" w:rsidRDefault="00EF5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04-12T00:00:00Z">
            <w:dateFormat w:val="M/d/yyyy"/>
            <w:lid w:val="en-US"/>
            <w:storeMappedDataAs w:val="dateTime"/>
            <w:calendar w:val="gregorian"/>
          </w:date>
        </w:sdtPr>
        <w:sdtEndPr/>
        <w:sdtContent>
          <w:tc>
            <w:tcPr>
              <w:tcW w:w="750" w:type="pct"/>
            </w:tcPr>
            <w:p w14:paraId="4E14F250" w14:textId="0F51A8C1" w:rsidR="00F474DE" w:rsidRDefault="00D8236B">
              <w:pPr>
                <w:pStyle w:val="Footer"/>
              </w:pPr>
              <w:r>
                <w:t>4/12/2018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5883648E" w:rsidR="00F474DE" w:rsidRDefault="00D8236B">
              <w:pPr>
                <w:pStyle w:val="Footer"/>
                <w:jc w:val="center"/>
              </w:pPr>
              <w:r>
                <w:t>Inception Phase Status Assessment</w:t>
              </w:r>
            </w:p>
          </w:tc>
        </w:sdtContent>
      </w:sdt>
      <w:tc>
        <w:tcPr>
          <w:tcW w:w="750" w:type="pct"/>
        </w:tcPr>
        <w:p w14:paraId="74ED1CE8" w14:textId="6ED70A16" w:rsidR="00F474DE" w:rsidRDefault="00AF6115">
          <w:pPr>
            <w:pStyle w:val="Footer"/>
            <w:jc w:val="right"/>
          </w:pPr>
          <w:r>
            <w:fldChar w:fldCharType="begin"/>
          </w:r>
          <w:r>
            <w:instrText xml:space="preserve"> PAGE  \* Arabic </w:instrText>
          </w:r>
          <w:r>
            <w:fldChar w:fldCharType="separate"/>
          </w:r>
          <w:r w:rsidR="00810296">
            <w:rPr>
              <w:noProof/>
            </w:rPr>
            <w:t>4</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61926" w14:textId="77777777" w:rsidR="00EF59F4" w:rsidRDefault="00EF59F4">
      <w:r>
        <w:separator/>
      </w:r>
    </w:p>
    <w:p w14:paraId="1EDF999A" w14:textId="77777777" w:rsidR="00EF59F4" w:rsidRDefault="00EF59F4"/>
  </w:footnote>
  <w:footnote w:type="continuationSeparator" w:id="0">
    <w:p w14:paraId="43439DB4" w14:textId="77777777" w:rsidR="00EF59F4" w:rsidRDefault="00EF59F4">
      <w:r>
        <w:continuationSeparator/>
      </w:r>
    </w:p>
    <w:p w14:paraId="1405D3C5" w14:textId="77777777" w:rsidR="00EF59F4" w:rsidRDefault="00EF59F4"/>
  </w:footnote>
  <w:footnote w:type="continuationNotice" w:id="1">
    <w:p w14:paraId="2F68C0DA" w14:textId="77777777" w:rsidR="00EF59F4" w:rsidRDefault="00EF59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E4E61"/>
    <w:multiLevelType w:val="hybridMultilevel"/>
    <w:tmpl w:val="65FE587C"/>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0D04069D"/>
    <w:multiLevelType w:val="hybridMultilevel"/>
    <w:tmpl w:val="7D885984"/>
    <w:lvl w:ilvl="0" w:tplc="DDD01BD8">
      <w:start w:val="1"/>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3" w15:restartNumberingAfterBreak="0">
    <w:nsid w:val="199516DE"/>
    <w:multiLevelType w:val="hybridMultilevel"/>
    <w:tmpl w:val="11428BB8"/>
    <w:lvl w:ilvl="0" w:tplc="0C090001">
      <w:start w:val="1"/>
      <w:numFmt w:val="bullet"/>
      <w:lvlText w:val=""/>
      <w:lvlJc w:val="left"/>
      <w:pPr>
        <w:ind w:left="792" w:hanging="360"/>
      </w:pPr>
      <w:rPr>
        <w:rFonts w:ascii="Symbol" w:hAnsi="Symbol" w:hint="default"/>
      </w:rPr>
    </w:lvl>
    <w:lvl w:ilvl="1" w:tplc="0C090003">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597C"/>
    <w:multiLevelType w:val="hybridMultilevel"/>
    <w:tmpl w:val="5FF6F1EE"/>
    <w:lvl w:ilvl="0" w:tplc="0C090001">
      <w:start w:val="1"/>
      <w:numFmt w:val="bullet"/>
      <w:lvlText w:val=""/>
      <w:lvlJc w:val="left"/>
      <w:pPr>
        <w:ind w:left="885" w:hanging="360"/>
      </w:pPr>
      <w:rPr>
        <w:rFonts w:ascii="Symbol" w:hAnsi="Symbol" w:hint="default"/>
      </w:rPr>
    </w:lvl>
    <w:lvl w:ilvl="1" w:tplc="0C090003">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6" w15:restartNumberingAfterBreak="0">
    <w:nsid w:val="45E65C0E"/>
    <w:multiLevelType w:val="hybridMultilevel"/>
    <w:tmpl w:val="C2C44E22"/>
    <w:lvl w:ilvl="0" w:tplc="219A8CDE">
      <w:start w:val="6"/>
      <w:numFmt w:val="bullet"/>
      <w:lvlText w:val="-"/>
      <w:lvlJc w:val="left"/>
      <w:pPr>
        <w:ind w:left="504" w:hanging="360"/>
      </w:pPr>
      <w:rPr>
        <w:rFonts w:ascii="Calibri" w:eastAsiaTheme="minorEastAsia"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7" w15:restartNumberingAfterBreak="0">
    <w:nsid w:val="710758EF"/>
    <w:multiLevelType w:val="hybridMultilevel"/>
    <w:tmpl w:val="8370F6A0"/>
    <w:lvl w:ilvl="0" w:tplc="219A8CDE">
      <w:start w:val="6"/>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BC"/>
    <w:rsid w:val="000077A2"/>
    <w:rsid w:val="00010CA4"/>
    <w:rsid w:val="00023293"/>
    <w:rsid w:val="00026A8F"/>
    <w:rsid w:val="00031B27"/>
    <w:rsid w:val="00037BEE"/>
    <w:rsid w:val="00040B02"/>
    <w:rsid w:val="000714F1"/>
    <w:rsid w:val="000A7F6E"/>
    <w:rsid w:val="000B0947"/>
    <w:rsid w:val="000C3CE1"/>
    <w:rsid w:val="000D1EFD"/>
    <w:rsid w:val="000E7242"/>
    <w:rsid w:val="00101DB8"/>
    <w:rsid w:val="0010460D"/>
    <w:rsid w:val="0011004E"/>
    <w:rsid w:val="00111D42"/>
    <w:rsid w:val="001208DD"/>
    <w:rsid w:val="00151A77"/>
    <w:rsid w:val="001719D8"/>
    <w:rsid w:val="001820BC"/>
    <w:rsid w:val="0019062C"/>
    <w:rsid w:val="001C0283"/>
    <w:rsid w:val="001C2B55"/>
    <w:rsid w:val="00200A88"/>
    <w:rsid w:val="00211566"/>
    <w:rsid w:val="0023526E"/>
    <w:rsid w:val="00272C9A"/>
    <w:rsid w:val="00272DEC"/>
    <w:rsid w:val="002870B0"/>
    <w:rsid w:val="00293F41"/>
    <w:rsid w:val="002D0C9E"/>
    <w:rsid w:val="002E5F12"/>
    <w:rsid w:val="002F7CDB"/>
    <w:rsid w:val="003075AF"/>
    <w:rsid w:val="003131CF"/>
    <w:rsid w:val="00315650"/>
    <w:rsid w:val="00315CB8"/>
    <w:rsid w:val="00323F90"/>
    <w:rsid w:val="00390C9A"/>
    <w:rsid w:val="00393423"/>
    <w:rsid w:val="003B216A"/>
    <w:rsid w:val="003C72B4"/>
    <w:rsid w:val="00411BC2"/>
    <w:rsid w:val="00413380"/>
    <w:rsid w:val="00423E82"/>
    <w:rsid w:val="00463F6E"/>
    <w:rsid w:val="00485BB3"/>
    <w:rsid w:val="004C6F7F"/>
    <w:rsid w:val="004E17FF"/>
    <w:rsid w:val="005001A5"/>
    <w:rsid w:val="005550F7"/>
    <w:rsid w:val="00555124"/>
    <w:rsid w:val="00571F40"/>
    <w:rsid w:val="0057583A"/>
    <w:rsid w:val="00582A07"/>
    <w:rsid w:val="005C68AE"/>
    <w:rsid w:val="005D0ABC"/>
    <w:rsid w:val="005F1F9A"/>
    <w:rsid w:val="005F6A76"/>
    <w:rsid w:val="00616EA4"/>
    <w:rsid w:val="00623E6F"/>
    <w:rsid w:val="00661D7A"/>
    <w:rsid w:val="006C15B3"/>
    <w:rsid w:val="006C563C"/>
    <w:rsid w:val="006C6E99"/>
    <w:rsid w:val="0071697F"/>
    <w:rsid w:val="007252FB"/>
    <w:rsid w:val="00741341"/>
    <w:rsid w:val="00751BB3"/>
    <w:rsid w:val="00766C7F"/>
    <w:rsid w:val="007700FD"/>
    <w:rsid w:val="007D524B"/>
    <w:rsid w:val="007F082F"/>
    <w:rsid w:val="00810296"/>
    <w:rsid w:val="00852D25"/>
    <w:rsid w:val="008531EF"/>
    <w:rsid w:val="00865DED"/>
    <w:rsid w:val="008B39E1"/>
    <w:rsid w:val="008B4A1A"/>
    <w:rsid w:val="008C0C3C"/>
    <w:rsid w:val="008C6B7D"/>
    <w:rsid w:val="009136B6"/>
    <w:rsid w:val="0092151C"/>
    <w:rsid w:val="0092380D"/>
    <w:rsid w:val="009302D3"/>
    <w:rsid w:val="00932D3D"/>
    <w:rsid w:val="00963545"/>
    <w:rsid w:val="00993AE2"/>
    <w:rsid w:val="009946C2"/>
    <w:rsid w:val="009953A7"/>
    <w:rsid w:val="009B08E6"/>
    <w:rsid w:val="009B7092"/>
    <w:rsid w:val="009B7E0F"/>
    <w:rsid w:val="009C692B"/>
    <w:rsid w:val="009D5EE6"/>
    <w:rsid w:val="00A276EA"/>
    <w:rsid w:val="00A4153B"/>
    <w:rsid w:val="00A4175E"/>
    <w:rsid w:val="00A459EB"/>
    <w:rsid w:val="00A5492B"/>
    <w:rsid w:val="00A57345"/>
    <w:rsid w:val="00A738FC"/>
    <w:rsid w:val="00A9506F"/>
    <w:rsid w:val="00AA655F"/>
    <w:rsid w:val="00AF6115"/>
    <w:rsid w:val="00B152D7"/>
    <w:rsid w:val="00B40AA1"/>
    <w:rsid w:val="00B61FCF"/>
    <w:rsid w:val="00B66009"/>
    <w:rsid w:val="00B90D58"/>
    <w:rsid w:val="00B9525C"/>
    <w:rsid w:val="00BA4C8D"/>
    <w:rsid w:val="00BA5F27"/>
    <w:rsid w:val="00BB0234"/>
    <w:rsid w:val="00BD1D55"/>
    <w:rsid w:val="00BF302E"/>
    <w:rsid w:val="00BF436F"/>
    <w:rsid w:val="00C01D2F"/>
    <w:rsid w:val="00C4724B"/>
    <w:rsid w:val="00C47911"/>
    <w:rsid w:val="00C47AE7"/>
    <w:rsid w:val="00C60F3B"/>
    <w:rsid w:val="00C65836"/>
    <w:rsid w:val="00C737C0"/>
    <w:rsid w:val="00C864ED"/>
    <w:rsid w:val="00CC5769"/>
    <w:rsid w:val="00CD69DC"/>
    <w:rsid w:val="00D23044"/>
    <w:rsid w:val="00D31E45"/>
    <w:rsid w:val="00D706B0"/>
    <w:rsid w:val="00D8236B"/>
    <w:rsid w:val="00D85E78"/>
    <w:rsid w:val="00D92D36"/>
    <w:rsid w:val="00DB38F9"/>
    <w:rsid w:val="00DB3FC5"/>
    <w:rsid w:val="00DB5F4F"/>
    <w:rsid w:val="00E0028C"/>
    <w:rsid w:val="00E40E46"/>
    <w:rsid w:val="00E438DC"/>
    <w:rsid w:val="00E5598C"/>
    <w:rsid w:val="00E5655F"/>
    <w:rsid w:val="00E80195"/>
    <w:rsid w:val="00E82F2F"/>
    <w:rsid w:val="00EB4717"/>
    <w:rsid w:val="00ED3F7A"/>
    <w:rsid w:val="00ED5B48"/>
    <w:rsid w:val="00EE20A3"/>
    <w:rsid w:val="00EE5EF3"/>
    <w:rsid w:val="00EF59F4"/>
    <w:rsid w:val="00F17B3F"/>
    <w:rsid w:val="00F44179"/>
    <w:rsid w:val="00F474DE"/>
    <w:rsid w:val="00FA53DA"/>
    <w:rsid w:val="00FB0375"/>
    <w:rsid w:val="00FE01E3"/>
    <w:rsid w:val="00FE0A38"/>
    <w:rsid w:val="00FF4AA9"/>
    <w:rsid w:val="03B3C5EE"/>
    <w:rsid w:val="0B6FD4DD"/>
    <w:rsid w:val="106ABE74"/>
    <w:rsid w:val="11553EAE"/>
    <w:rsid w:val="1C5021B4"/>
    <w:rsid w:val="36CD2A82"/>
    <w:rsid w:val="3D7FB6D5"/>
    <w:rsid w:val="3EB7D93F"/>
    <w:rsid w:val="422D74F1"/>
    <w:rsid w:val="492CB963"/>
    <w:rsid w:val="4B6F0B11"/>
    <w:rsid w:val="4DAA1149"/>
    <w:rsid w:val="54CF62D1"/>
    <w:rsid w:val="56A339D5"/>
    <w:rsid w:val="56DAB8B0"/>
    <w:rsid w:val="67C8D12F"/>
    <w:rsid w:val="78587058"/>
    <w:rsid w:val="79C9FB21"/>
    <w:rsid w:val="7B98E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23"/>
    <w:pPr>
      <w:spacing w:after="120" w:line="360" w:lineRule="auto"/>
      <w:ind w:left="72" w:right="72"/>
    </w:pPr>
    <w:rPr>
      <w:sz w:val="24"/>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9342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EA"/>
    <w:rPr>
      <w:rFonts w:ascii="Segoe UI" w:hAnsi="Segoe UI" w:cs="Segoe UI"/>
      <w:sz w:val="18"/>
      <w:szCs w:val="18"/>
    </w:rPr>
  </w:style>
  <w:style w:type="character" w:styleId="UnresolvedMention">
    <w:name w:val="Unresolved Mention"/>
    <w:basedOn w:val="DefaultParagraphFont"/>
    <w:uiPriority w:val="99"/>
    <w:semiHidden/>
    <w:unhideWhenUsed/>
    <w:rsid w:val="00B40AA1"/>
    <w:rPr>
      <w:color w:val="808080"/>
      <w:shd w:val="clear" w:color="auto" w:fill="E6E6E6"/>
    </w:rPr>
  </w:style>
  <w:style w:type="character" w:styleId="FollowedHyperlink">
    <w:name w:val="FollowedHyperlink"/>
    <w:basedOn w:val="DefaultParagraphFont"/>
    <w:uiPriority w:val="99"/>
    <w:semiHidden/>
    <w:unhideWhenUsed/>
    <w:rsid w:val="00B61FCF"/>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bucket.org/itc303teampharmacon/pharmacy_app/src/27768688badbe16223af242270ffe7b1d5be5b88/documents/System%20Architecture%20Documentation.docx?at=master&amp;fileviewer=file-view-defaul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itbucket.org/itc303teampharmacon/pharmacy_app/src/27768688badbe16223af242270ffe7b1d5be5b88/documents/System-wide%20Function%20Requirements.docx?at=master&amp;fileviewer=file-view-default" TargetMode="External"/><Relationship Id="rId17" Type="http://schemas.openxmlformats.org/officeDocument/2006/relationships/hyperlink" Target="https://bitbucket.org/itc303teampharmacon/pharmacy_app/commits/ce0705b206c6c0ebc553ee7d3f9a5f3cfac3e150" TargetMode="External"/><Relationship Id="rId2" Type="http://schemas.openxmlformats.org/officeDocument/2006/relationships/customXml" Target="../customXml/item2.xml"/><Relationship Id="rId16" Type="http://schemas.openxmlformats.org/officeDocument/2006/relationships/hyperlink" Target="https://bitbucket.org/itc303teampharmacon/pharmacy_app/src/27768688badbe16223af242270ffe7b1d5be5b88/documents/Project%20Plan%20-%20Pharmacy%20Error%20Tracker.docx?at=master&amp;fileviewer=file-view-defaul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bucket.org/itc303teampharmacon/pharmacy_app/src/27768688badbe16223af242270ffe7b1d5be5b88/documents/Project%20Plan%20-%20Pharmacy%20Error%20Tracker.docx?at=master&amp;fileviewer=file-view-default" TargetMode="External"/><Relationship Id="rId5" Type="http://schemas.openxmlformats.org/officeDocument/2006/relationships/styles" Target="styles.xml"/><Relationship Id="rId15" Type="http://schemas.openxmlformats.org/officeDocument/2006/relationships/hyperlink" Target="https://bitbucket.org/itc303teampharmacon/pharmacy_app/src/27768688badbe16223af242270ffe7b1d5be5b88/documents/Master_Test_Plan.docx?at=master&amp;fileviewer=file-view-default"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itbucket.org/itc303teampharmacon/pharmacy_app/src/27768688badbe16223af242270ffe7b1d5be5b88/documents/Pharmacy%20Error%20Tracker%20Risk%20List.xlsx?at=master&amp;fileviewer=file-view-defaul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F6F6E38-33FB-4EA2-89E7-F5FAD406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282</TotalTime>
  <Pages>6</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Inception Phase Status Assessment</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 Phase Status Assessment</dc:title>
  <dc:subject>ITC303 – Pharmacy Error Tracker (PET)</dc:subject>
  <dc:creator>Team pharmacon</dc:creator>
  <cp:keywords/>
  <cp:lastModifiedBy>Leonard Meerwood</cp:lastModifiedBy>
  <cp:revision>70</cp:revision>
  <dcterms:created xsi:type="dcterms:W3CDTF">2018-04-12T10:00:00Z</dcterms:created>
  <dcterms:modified xsi:type="dcterms:W3CDTF">2018-04-13T10:46:00Z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