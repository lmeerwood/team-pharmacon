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6F49B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</w:t>
            </w:r>
            <w:r w:rsidR="00256449">
              <w:rPr>
                <w:sz w:val="24"/>
                <w:szCs w:val="24"/>
              </w:rPr>
              <w:t>uccessful l</w:t>
            </w:r>
            <w:r w:rsidR="00BF14DB" w:rsidRPr="00A37D81">
              <w:rPr>
                <w:sz w:val="24"/>
                <w:szCs w:val="24"/>
              </w:rPr>
              <w:t>ogin</w:t>
            </w:r>
            <w:r w:rsidR="009F756F" w:rsidRPr="00A37D81">
              <w:rPr>
                <w:sz w:val="24"/>
                <w:szCs w:val="24"/>
              </w:rPr>
              <w:t xml:space="preserve"> with auditing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 Case 13 – Log in</w:t>
            </w:r>
            <w:r w:rsidR="00F70ACB" w:rsidRPr="00A37D81">
              <w:rPr>
                <w:sz w:val="24"/>
                <w:szCs w:val="24"/>
              </w:rPr>
              <w:t xml:space="preserve"> (with auditing)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User wishes to enter an error.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enters a </w:t>
            </w:r>
            <w:r w:rsidR="00A37D81" w:rsidRPr="00A37D81">
              <w:rPr>
                <w:sz w:val="24"/>
                <w:szCs w:val="24"/>
              </w:rPr>
              <w:t>user</w:t>
            </w:r>
            <w:r w:rsidRPr="00A37D81">
              <w:rPr>
                <w:sz w:val="24"/>
                <w:szCs w:val="24"/>
              </w:rPr>
              <w:t>name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enters a </w:t>
            </w:r>
            <w:r w:rsidR="00BF14DB" w:rsidRPr="00A37D81">
              <w:rPr>
                <w:sz w:val="24"/>
                <w:szCs w:val="24"/>
              </w:rPr>
              <w:t>pas</w:t>
            </w:r>
            <w:r w:rsidR="00F70ACB" w:rsidRPr="00A37D81">
              <w:rPr>
                <w:sz w:val="24"/>
                <w:szCs w:val="24"/>
              </w:rPr>
              <w:t>sword.</w:t>
            </w:r>
          </w:p>
          <w:p w:rsidR="00CE6A6F" w:rsidRPr="00A37D81" w:rsidRDefault="00CE6A6F" w:rsidP="00CE6A6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Submit button.</w:t>
            </w:r>
          </w:p>
          <w:p w:rsidR="00E303EF" w:rsidRPr="00A37D81" w:rsidRDefault="00F70AC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3557D2">
              <w:rPr>
                <w:sz w:val="24"/>
                <w:szCs w:val="24"/>
              </w:rPr>
              <w:t>is presented with an error – Invalid Username/Password</w:t>
            </w:r>
            <w:r w:rsidRPr="00A37D81"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4F09A4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A valid user name and password exists for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4F09A4">
            <w:pPr>
              <w:pStyle w:val="bp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Error is presented to user</w:t>
            </w:r>
            <w:r w:rsidR="003557D2">
              <w:rPr>
                <w:sz w:val="24"/>
                <w:szCs w:val="24"/>
              </w:rPr>
              <w:t xml:space="preserve"> advising of invalid username/password</w:t>
            </w:r>
          </w:p>
          <w:p w:rsidR="004F09A4" w:rsidRPr="00A37D81" w:rsidRDefault="004F09A4">
            <w:pPr>
              <w:pStyle w:val="bp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Log entry is made of user</w:t>
            </w:r>
            <w:r w:rsidR="003557D2">
              <w:rPr>
                <w:sz w:val="24"/>
                <w:szCs w:val="24"/>
              </w:rPr>
              <w:t xml:space="preserve"> attempting to log</w:t>
            </w:r>
            <w:r w:rsidRPr="00A37D81">
              <w:rPr>
                <w:sz w:val="24"/>
                <w:szCs w:val="24"/>
              </w:rPr>
              <w:t xml:space="preserve"> into the application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>User enters</w:t>
            </w:r>
            <w:r w:rsidR="00A37D81" w:rsidRPr="00A37D81">
              <w:rPr>
                <w:sz w:val="24"/>
              </w:rPr>
              <w:t xml:space="preserve"> </w:t>
            </w:r>
            <w:r w:rsidR="003557D2">
              <w:rPr>
                <w:sz w:val="24"/>
              </w:rPr>
              <w:t xml:space="preserve">invalid </w:t>
            </w:r>
            <w:r w:rsidR="00A37D81" w:rsidRPr="00A37D81">
              <w:rPr>
                <w:sz w:val="24"/>
              </w:rPr>
              <w:t>username</w:t>
            </w:r>
          </w:p>
        </w:tc>
        <w:tc>
          <w:tcPr>
            <w:tcW w:w="5596" w:type="dxa"/>
          </w:tcPr>
          <w:p w:rsidR="00DF1585" w:rsidRPr="00A37D81" w:rsidRDefault="00A37D81" w:rsidP="0093488F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enters </w:t>
            </w:r>
            <w:r w:rsidR="003557D2">
              <w:rPr>
                <w:sz w:val="24"/>
              </w:rPr>
              <w:t xml:space="preserve">valid </w:t>
            </w:r>
            <w:r w:rsidRPr="00A37D81">
              <w:rPr>
                <w:sz w:val="24"/>
              </w:rPr>
              <w:t>password</w:t>
            </w:r>
          </w:p>
        </w:tc>
        <w:tc>
          <w:tcPr>
            <w:tcW w:w="5596" w:type="dxa"/>
          </w:tcPr>
          <w:p w:rsidR="00A37D81" w:rsidRPr="00A37D81" w:rsidRDefault="00CE6A6F" w:rsidP="0093488F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CE6A6F" w:rsidRPr="00A37D81" w:rsidRDefault="00CE6A6F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An e</w:t>
            </w:r>
            <w:r w:rsidRPr="00A37D81">
              <w:rPr>
                <w:sz w:val="24"/>
              </w:rPr>
              <w:t>rror appears</w:t>
            </w:r>
            <w:r>
              <w:rPr>
                <w:sz w:val="24"/>
              </w:rPr>
              <w:t xml:space="preserve"> stating Invalid Username/Password</w:t>
            </w:r>
          </w:p>
          <w:p w:rsidR="00CE6A6F" w:rsidRPr="00A37D81" w:rsidRDefault="00CE6A6F" w:rsidP="00CE6A6F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 xml:space="preserve">User login </w:t>
            </w:r>
            <w:r>
              <w:rPr>
                <w:sz w:val="24"/>
              </w:rPr>
              <w:t>attempt</w:t>
            </w:r>
            <w:r w:rsidRPr="00A37D81">
              <w:rPr>
                <w:sz w:val="24"/>
              </w:rPr>
              <w:t xml:space="preserve"> (username, time &amp; date stamp) </w:t>
            </w:r>
            <w:r>
              <w:rPr>
                <w:sz w:val="24"/>
              </w:rPr>
              <w:t>is</w:t>
            </w:r>
            <w:r w:rsidRPr="00A37D81">
              <w:rPr>
                <w:sz w:val="24"/>
              </w:rPr>
              <w:t xml:space="preserve"> entered in the log</w:t>
            </w:r>
          </w:p>
        </w:tc>
        <w:tc>
          <w:tcPr>
            <w:tcW w:w="714" w:type="dxa"/>
          </w:tcPr>
          <w:p w:rsidR="00CE6A6F" w:rsidRPr="00A37D81" w:rsidRDefault="00CE6A6F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CE6A6F" w:rsidRPr="00A37D81" w:rsidRDefault="00CE6A6F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3557D2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enters </w:t>
            </w:r>
            <w:r>
              <w:rPr>
                <w:sz w:val="24"/>
              </w:rPr>
              <w:t xml:space="preserve">valid </w:t>
            </w:r>
            <w:r w:rsidRPr="00A37D81">
              <w:rPr>
                <w:sz w:val="24"/>
              </w:rPr>
              <w:t>username</w:t>
            </w:r>
          </w:p>
        </w:tc>
        <w:tc>
          <w:tcPr>
            <w:tcW w:w="5596" w:type="dxa"/>
          </w:tcPr>
          <w:p w:rsidR="003557D2" w:rsidRPr="00A37D81" w:rsidRDefault="003557D2" w:rsidP="003557D2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3557D2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enters </w:t>
            </w:r>
            <w:r>
              <w:rPr>
                <w:sz w:val="24"/>
              </w:rPr>
              <w:t xml:space="preserve">invalid </w:t>
            </w:r>
            <w:r w:rsidRPr="00A37D81">
              <w:rPr>
                <w:sz w:val="24"/>
              </w:rPr>
              <w:t>password</w:t>
            </w:r>
          </w:p>
        </w:tc>
        <w:tc>
          <w:tcPr>
            <w:tcW w:w="5596" w:type="dxa"/>
          </w:tcPr>
          <w:p w:rsidR="003557D2" w:rsidRPr="00A37D81" w:rsidRDefault="00CE6A6F" w:rsidP="003557D2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CE6A6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CE6A6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CE6A6F" w:rsidRPr="00A37D81" w:rsidRDefault="00CE6A6F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An e</w:t>
            </w:r>
            <w:r w:rsidRPr="00A37D81">
              <w:rPr>
                <w:sz w:val="24"/>
              </w:rPr>
              <w:t>rror appears</w:t>
            </w:r>
            <w:r>
              <w:rPr>
                <w:sz w:val="24"/>
              </w:rPr>
              <w:t xml:space="preserve"> stating Invalid Username/Password</w:t>
            </w:r>
          </w:p>
          <w:p w:rsidR="00CE6A6F" w:rsidRPr="00A37D81" w:rsidRDefault="00CE6A6F" w:rsidP="00CE6A6F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 xml:space="preserve">User login </w:t>
            </w:r>
            <w:r>
              <w:rPr>
                <w:sz w:val="24"/>
              </w:rPr>
              <w:t>attempt</w:t>
            </w:r>
            <w:r w:rsidRPr="00A37D81">
              <w:rPr>
                <w:sz w:val="24"/>
              </w:rPr>
              <w:t xml:space="preserve"> (username, time &amp; date stamp) </w:t>
            </w:r>
            <w:r>
              <w:rPr>
                <w:sz w:val="24"/>
              </w:rPr>
              <w:t>is</w:t>
            </w:r>
            <w:r w:rsidRPr="00A37D81">
              <w:rPr>
                <w:sz w:val="24"/>
              </w:rPr>
              <w:t xml:space="preserve"> entered in the log</w:t>
            </w:r>
          </w:p>
        </w:tc>
        <w:tc>
          <w:tcPr>
            <w:tcW w:w="714" w:type="dxa"/>
          </w:tcPr>
          <w:p w:rsidR="00CE6A6F" w:rsidRPr="00A37D81" w:rsidRDefault="00CE6A6F" w:rsidP="00CE6A6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CE6A6F" w:rsidRPr="00A37D81" w:rsidRDefault="00CE6A6F" w:rsidP="00CE6A6F">
            <w:pPr>
              <w:pStyle w:val="RowHeadings"/>
              <w:spacing w:before="80" w:after="80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CE6A6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CE6A6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enters </w:t>
            </w:r>
            <w:r>
              <w:rPr>
                <w:sz w:val="24"/>
              </w:rPr>
              <w:t xml:space="preserve">invalid </w:t>
            </w:r>
            <w:r w:rsidRPr="00A37D81">
              <w:rPr>
                <w:sz w:val="24"/>
              </w:rPr>
              <w:t>username</w:t>
            </w:r>
          </w:p>
        </w:tc>
        <w:tc>
          <w:tcPr>
            <w:tcW w:w="5596" w:type="dxa"/>
          </w:tcPr>
          <w:p w:rsidR="00CE6A6F" w:rsidRPr="00A37D81" w:rsidRDefault="00CE6A6F" w:rsidP="00CE6A6F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CE6A6F" w:rsidRPr="00A37D81" w:rsidRDefault="00CE6A6F" w:rsidP="00CE6A6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CE6A6F" w:rsidRPr="00A37D81" w:rsidRDefault="00CE6A6F" w:rsidP="00CE6A6F">
            <w:pPr>
              <w:pStyle w:val="RowHeadings"/>
              <w:spacing w:before="80" w:after="80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CE6A6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CE6A6F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enters </w:t>
            </w:r>
            <w:r>
              <w:rPr>
                <w:sz w:val="24"/>
              </w:rPr>
              <w:t xml:space="preserve">invalid </w:t>
            </w:r>
            <w:r w:rsidRPr="00A37D81">
              <w:rPr>
                <w:sz w:val="24"/>
              </w:rPr>
              <w:t>password</w:t>
            </w:r>
          </w:p>
        </w:tc>
        <w:tc>
          <w:tcPr>
            <w:tcW w:w="5596" w:type="dxa"/>
          </w:tcPr>
          <w:p w:rsidR="00CE6A6F" w:rsidRPr="00A37D81" w:rsidRDefault="00CE6A6F" w:rsidP="00CE6A6F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  <w:bookmarkStart w:id="0" w:name="_GoBack"/>
            <w:bookmarkEnd w:id="0"/>
          </w:p>
        </w:tc>
        <w:tc>
          <w:tcPr>
            <w:tcW w:w="714" w:type="dxa"/>
          </w:tcPr>
          <w:p w:rsidR="00CE6A6F" w:rsidRPr="00A37D81" w:rsidRDefault="00CE6A6F" w:rsidP="00CE6A6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CE6A6F" w:rsidRPr="00A37D81" w:rsidRDefault="00CE6A6F" w:rsidP="00CE6A6F">
            <w:pPr>
              <w:pStyle w:val="RowHeadings"/>
              <w:spacing w:before="80" w:after="80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CE6A6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CE6A6F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CE6A6F" w:rsidRPr="00A37D81" w:rsidRDefault="00CE6A6F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An e</w:t>
            </w:r>
            <w:r w:rsidRPr="00A37D81">
              <w:rPr>
                <w:sz w:val="24"/>
              </w:rPr>
              <w:t>rror appears</w:t>
            </w:r>
            <w:r>
              <w:rPr>
                <w:sz w:val="24"/>
              </w:rPr>
              <w:t xml:space="preserve"> stating Invalid Username/Password</w:t>
            </w:r>
          </w:p>
          <w:p w:rsidR="00CE6A6F" w:rsidRPr="00A37D81" w:rsidRDefault="00CE6A6F" w:rsidP="00CE6A6F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 xml:space="preserve">User login </w:t>
            </w:r>
            <w:r>
              <w:rPr>
                <w:sz w:val="24"/>
              </w:rPr>
              <w:t>attempt</w:t>
            </w:r>
            <w:r w:rsidRPr="00A37D81">
              <w:rPr>
                <w:sz w:val="24"/>
              </w:rPr>
              <w:t xml:space="preserve"> (username, time &amp; date stamp) </w:t>
            </w:r>
            <w:r>
              <w:rPr>
                <w:sz w:val="24"/>
              </w:rPr>
              <w:t>is</w:t>
            </w:r>
            <w:r w:rsidRPr="00A37D81">
              <w:rPr>
                <w:sz w:val="24"/>
              </w:rPr>
              <w:t xml:space="preserve"> entered in the log</w:t>
            </w:r>
          </w:p>
        </w:tc>
        <w:tc>
          <w:tcPr>
            <w:tcW w:w="714" w:type="dxa"/>
          </w:tcPr>
          <w:p w:rsidR="00CE6A6F" w:rsidRPr="00A37D81" w:rsidRDefault="00CE6A6F" w:rsidP="00CE6A6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CE6A6F" w:rsidRPr="00A37D81" w:rsidRDefault="00CE6A6F" w:rsidP="00CE6A6F">
            <w:pPr>
              <w:pStyle w:val="RowHeadings"/>
              <w:spacing w:before="80" w:after="80"/>
            </w:pPr>
          </w:p>
        </w:tc>
      </w:tr>
    </w:tbl>
    <w:p w:rsidR="00A30AD6" w:rsidRPr="00A37D81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>Test 1 - Invalid Username: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>Test 1 - Valid Password: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>Test 2 - Valid Username: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>Test 2 - Invalid Password: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>Test 3 - Invalid Username: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>Test 3 - Invalid Password: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p w:rsidR="0004651B" w:rsidRPr="00A37D81" w:rsidRDefault="0004651B" w:rsidP="00374830">
      <w:pPr>
        <w:pStyle w:val="bp"/>
        <w:spacing w:before="0" w:after="0"/>
      </w:pPr>
    </w:p>
    <w:sectPr w:rsidR="0004651B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3E0" w:rsidRDefault="009A43E0">
      <w:r>
        <w:separator/>
      </w:r>
    </w:p>
  </w:endnote>
  <w:endnote w:type="continuationSeparator" w:id="0">
    <w:p w:rsidR="009A43E0" w:rsidRDefault="009A4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3E0" w:rsidRDefault="009A43E0">
      <w:r>
        <w:separator/>
      </w:r>
    </w:p>
  </w:footnote>
  <w:footnote w:type="continuationSeparator" w:id="0">
    <w:p w:rsidR="009A43E0" w:rsidRDefault="009A4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6F49B4" w:rsidP="00B71A35">
          <w:r>
            <w:t>Uns</w:t>
          </w:r>
          <w:r w:rsidR="00256449">
            <w:t xml:space="preserve">uccessful </w:t>
          </w:r>
          <w:r w:rsidR="009F756F" w:rsidRPr="009F756F">
            <w:t>Login</w:t>
          </w:r>
          <w:r w:rsidR="00256449">
            <w:t xml:space="preserve"> with A</w:t>
          </w:r>
          <w:r w:rsidR="009F756F" w:rsidRPr="009F756F">
            <w:t>uditing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0AA2"/>
    <w:rsid w:val="00256449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10BE"/>
    <w:rsid w:val="00353537"/>
    <w:rsid w:val="003557D2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B725B"/>
    <w:rsid w:val="006D4DE0"/>
    <w:rsid w:val="006F49B4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6A6F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131AE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E1CD49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19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5</cp:revision>
  <cp:lastPrinted>2003-10-05T22:49:00Z</cp:lastPrinted>
  <dcterms:created xsi:type="dcterms:W3CDTF">2018-04-25T04:39:00Z</dcterms:created>
  <dcterms:modified xsi:type="dcterms:W3CDTF">2018-04-25T05:22:00Z</dcterms:modified>
</cp:coreProperties>
</file>