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25644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</w:t>
            </w:r>
            <w:r w:rsidR="00BF14DB" w:rsidRPr="00A37D81">
              <w:rPr>
                <w:sz w:val="24"/>
                <w:szCs w:val="24"/>
              </w:rPr>
              <w:t>ogin</w:t>
            </w:r>
            <w:r w:rsidR="009F756F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 Case 13 – Log in</w:t>
            </w:r>
            <w:r w:rsidR="00F70ACB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wishes to enter an error.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valid </w:t>
            </w:r>
            <w:r w:rsidR="00A37D81" w:rsidRPr="00A37D81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>name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enters a valid</w:t>
            </w:r>
            <w:r w:rsidR="00BF14DB" w:rsidRPr="00A37D81">
              <w:rPr>
                <w:sz w:val="24"/>
                <w:szCs w:val="24"/>
              </w:rPr>
              <w:t xml:space="preserve"> pas</w:t>
            </w:r>
            <w:r w:rsidR="00F70ACB" w:rsidRPr="00A37D81">
              <w:rPr>
                <w:sz w:val="24"/>
                <w:szCs w:val="24"/>
              </w:rPr>
              <w:t>sword</w:t>
            </w:r>
            <w:r w:rsidR="00A37D81" w:rsidRPr="00A37D81">
              <w:rPr>
                <w:sz w:val="24"/>
                <w:szCs w:val="24"/>
              </w:rPr>
              <w:t xml:space="preserve"> that relates to the username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0138A3" w:rsidRPr="00A37D81" w:rsidRDefault="000138A3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Submit button.</w:t>
            </w:r>
          </w:p>
          <w:p w:rsidR="00E303EF" w:rsidRPr="00A37D81" w:rsidRDefault="00F70A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BF14DB" w:rsidRPr="00A37D81">
              <w:rPr>
                <w:sz w:val="24"/>
                <w:szCs w:val="24"/>
              </w:rPr>
              <w:t xml:space="preserve">is presented with the </w:t>
            </w:r>
            <w:r w:rsidR="004F09A4" w:rsidRPr="00A37D81">
              <w:rPr>
                <w:sz w:val="24"/>
                <w:szCs w:val="24"/>
              </w:rPr>
              <w:t>Enter an Error page</w:t>
            </w:r>
            <w:r w:rsidRPr="00A37D81"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F09A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A valid user name and password exists for user</w:t>
            </w:r>
            <w:r w:rsidR="00290687">
              <w:rPr>
                <w:sz w:val="24"/>
                <w:szCs w:val="24"/>
              </w:rPr>
              <w:t xml:space="preserve"> with administrator authority level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B90" w:rsidRDefault="004F09A4" w:rsidP="00503692">
            <w:pPr>
              <w:pStyle w:val="bp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  <w:r w:rsidR="005C5B90">
              <w:rPr>
                <w:sz w:val="24"/>
                <w:szCs w:val="24"/>
              </w:rPr>
              <w:t xml:space="preserve"> for completion</w:t>
            </w:r>
          </w:p>
          <w:p w:rsidR="00BA0AFA" w:rsidRPr="00A37D81" w:rsidRDefault="00BA0AFA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</w:t>
            </w:r>
            <w:r w:rsidR="00290687">
              <w:rPr>
                <w:sz w:val="24"/>
                <w:szCs w:val="24"/>
              </w:rPr>
              <w:t>have other selection</w:t>
            </w:r>
            <w:r>
              <w:rPr>
                <w:sz w:val="24"/>
                <w:szCs w:val="24"/>
              </w:rPr>
              <w:t xml:space="preserve"> </w:t>
            </w:r>
            <w:r w:rsidR="005C5B90">
              <w:rPr>
                <w:sz w:val="24"/>
                <w:szCs w:val="24"/>
              </w:rPr>
              <w:t>options</w:t>
            </w:r>
            <w:r>
              <w:rPr>
                <w:sz w:val="24"/>
                <w:szCs w:val="24"/>
              </w:rPr>
              <w:t xml:space="preserve"> av</w:t>
            </w:r>
            <w:r w:rsidR="005C5B90">
              <w:rPr>
                <w:sz w:val="24"/>
                <w:szCs w:val="24"/>
              </w:rPr>
              <w:t xml:space="preserve">ailable </w:t>
            </w:r>
            <w:r w:rsidR="00290687">
              <w:rPr>
                <w:sz w:val="24"/>
                <w:szCs w:val="24"/>
              </w:rPr>
              <w:t xml:space="preserve">in the menu bar.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90687" w:rsidRDefault="00290687">
            <w:pPr>
              <w:pStyle w:val="bp"/>
              <w:rPr>
                <w:i/>
                <w:sz w:val="24"/>
                <w:szCs w:val="24"/>
              </w:rPr>
            </w:pPr>
            <w:r w:rsidRPr="00290687">
              <w:rPr>
                <w:i/>
                <w:sz w:val="24"/>
                <w:szCs w:val="24"/>
              </w:rPr>
              <w:t>However, as the other options are outside the scope of LCAM, no testing of the options will be completed and selec</w:t>
            </w:r>
            <w:r w:rsidR="00CE7F09">
              <w:rPr>
                <w:i/>
                <w:sz w:val="24"/>
                <w:szCs w:val="24"/>
              </w:rPr>
              <w:t>ting the options other than Log</w:t>
            </w:r>
            <w:r w:rsidRPr="00290687">
              <w:rPr>
                <w:i/>
                <w:sz w:val="24"/>
                <w:szCs w:val="24"/>
              </w:rPr>
              <w:t>out may result in an error occurring</w:t>
            </w:r>
            <w:r>
              <w:rPr>
                <w:i/>
                <w:sz w:val="24"/>
                <w:szCs w:val="24"/>
              </w:rPr>
              <w:t>.</w:t>
            </w:r>
          </w:p>
          <w:p w:rsidR="00AB792B" w:rsidRPr="00AB792B" w:rsidRDefault="00AB792B">
            <w:pPr>
              <w:pStyle w:val="bp"/>
              <w:rPr>
                <w:i/>
                <w:sz w:val="16"/>
                <w:szCs w:val="16"/>
              </w:rPr>
            </w:pPr>
          </w:p>
          <w:p w:rsidR="00AB792B" w:rsidRDefault="00AB792B">
            <w:pPr>
              <w:pStyle w:val="bp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Unsuccessful Administrator Login not tested as this will be a repeat of Unsuccessful User Login</w:t>
            </w:r>
          </w:p>
          <w:p w:rsidR="00290687" w:rsidRPr="00AB792B" w:rsidRDefault="00290687">
            <w:pPr>
              <w:pStyle w:val="bp"/>
              <w:rPr>
                <w:bCs/>
                <w:i/>
                <w:sz w:val="16"/>
                <w:szCs w:val="16"/>
              </w:rPr>
            </w:pPr>
          </w:p>
          <w:p w:rsidR="00A84B49" w:rsidRPr="0072009F" w:rsidRDefault="0072009F">
            <w:pPr>
              <w:pStyle w:val="bp"/>
              <w:rPr>
                <w:bCs/>
                <w:i/>
                <w:sz w:val="24"/>
              </w:rPr>
            </w:pPr>
            <w:r w:rsidRPr="0072009F">
              <w:rPr>
                <w:bCs/>
                <w:i/>
                <w:sz w:val="24"/>
              </w:rPr>
              <w:t>Screenshots relating to test can be found after the Test Data Table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>User enters</w:t>
            </w:r>
            <w:r w:rsidR="00A37D81" w:rsidRPr="00A37D81">
              <w:rPr>
                <w:sz w:val="24"/>
              </w:rPr>
              <w:t xml:space="preserve"> valid username</w:t>
            </w:r>
          </w:p>
        </w:tc>
        <w:tc>
          <w:tcPr>
            <w:tcW w:w="5596" w:type="dxa"/>
          </w:tcPr>
          <w:p w:rsidR="00DF1585" w:rsidRPr="00A37D81" w:rsidRDefault="00A37D81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CE7F09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>User enters valid password that relates to username</w:t>
            </w:r>
          </w:p>
        </w:tc>
        <w:tc>
          <w:tcPr>
            <w:tcW w:w="5596" w:type="dxa"/>
          </w:tcPr>
          <w:p w:rsidR="00A37D81" w:rsidRPr="00A37D81" w:rsidRDefault="000138A3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CE7F09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0138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DF1585" w:rsidRPr="00A37D81" w:rsidRDefault="000138A3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Enter an Error page appears</w:t>
            </w:r>
          </w:p>
        </w:tc>
        <w:tc>
          <w:tcPr>
            <w:tcW w:w="714" w:type="dxa"/>
          </w:tcPr>
          <w:p w:rsidR="00DF1585" w:rsidRPr="00A37D81" w:rsidRDefault="00CE7F09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29068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90687" w:rsidRPr="00A37D81" w:rsidRDefault="0029068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90687" w:rsidRDefault="0029068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290687" w:rsidRPr="00A37D81" w:rsidRDefault="0029068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Menu bar shows extra options being available to the User – </w:t>
            </w:r>
            <w:r w:rsidR="00C076FB" w:rsidRPr="00C076FB">
              <w:rPr>
                <w:i/>
                <w:sz w:val="24"/>
              </w:rPr>
              <w:t>see note above</w:t>
            </w:r>
          </w:p>
        </w:tc>
        <w:tc>
          <w:tcPr>
            <w:tcW w:w="714" w:type="dxa"/>
          </w:tcPr>
          <w:p w:rsidR="00290687" w:rsidRPr="00A37D81" w:rsidRDefault="00CE7F09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290687" w:rsidRPr="00A37D81" w:rsidRDefault="00290687" w:rsidP="00E965BA">
            <w:pPr>
              <w:pStyle w:val="RowHeadings"/>
              <w:spacing w:before="80" w:after="80"/>
            </w:pPr>
          </w:p>
        </w:tc>
      </w:tr>
    </w:tbl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Username: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C076FB" w:rsidP="004F4FB4">
            <w:pPr>
              <w:pStyle w:val="bp"/>
              <w:spacing w:before="0" w:after="0"/>
            </w:pPr>
            <w:r>
              <w:t>admin</w:t>
            </w:r>
            <w:r w:rsidR="00BE19E4">
              <w:t>@test.com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Password:</w:t>
            </w:r>
          </w:p>
        </w:tc>
        <w:tc>
          <w:tcPr>
            <w:tcW w:w="1944" w:type="dxa"/>
          </w:tcPr>
          <w:p w:rsidR="00780A9A" w:rsidRPr="00A37D81" w:rsidRDefault="00B16C27" w:rsidP="004F4FB4">
            <w:pPr>
              <w:pStyle w:val="bp"/>
              <w:spacing w:before="0" w:after="0"/>
            </w:pPr>
            <w:r>
              <w:t>s</w:t>
            </w:r>
            <w:r w:rsidR="00C076FB">
              <w:t>uper123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BE19E4" w:rsidRPr="00A37D81">
        <w:tc>
          <w:tcPr>
            <w:tcW w:w="2448" w:type="dxa"/>
            <w:shd w:val="clear" w:color="auto" w:fill="E0E0E0"/>
          </w:tcPr>
          <w:p w:rsidR="00BE19E4" w:rsidRDefault="00BE19E4" w:rsidP="004F4FB4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BE19E4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2009F" w:rsidRPr="00A37D81" w:rsidRDefault="0072009F" w:rsidP="00780A9A">
      <w:pPr>
        <w:pStyle w:val="bp"/>
        <w:spacing w:before="0" w:after="0"/>
      </w:pPr>
      <w:r>
        <w:t>SCREENSHOTS RELATING TO TEST</w:t>
      </w:r>
    </w:p>
    <w:p w:rsidR="0004651B" w:rsidRDefault="00CE7F09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5702FF6" wp14:editId="175BC426">
            <wp:extent cx="46482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09" w:rsidRDefault="00CE7F09" w:rsidP="00374830">
      <w:pPr>
        <w:pStyle w:val="bp"/>
        <w:spacing w:before="0" w:after="0"/>
      </w:pPr>
      <w:r>
        <w:t>Valid administrator password entered</w:t>
      </w:r>
    </w:p>
    <w:p w:rsidR="00CE7F09" w:rsidRDefault="00CE7F09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4D58492" wp14:editId="78F2D482">
            <wp:extent cx="46577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09" w:rsidRDefault="00CE7F09" w:rsidP="00374830">
      <w:pPr>
        <w:pStyle w:val="bp"/>
        <w:spacing w:before="0" w:after="0"/>
      </w:pPr>
      <w:r>
        <w:t>Valid password entered and submit button clicked</w:t>
      </w:r>
    </w:p>
    <w:p w:rsidR="00CE7F09" w:rsidRDefault="00CE7F09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412E7710" wp14:editId="3F2607E3">
            <wp:extent cx="6340415" cy="26139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9138" cy="262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09" w:rsidRDefault="00CE7F09" w:rsidP="00374830">
      <w:pPr>
        <w:pStyle w:val="bp"/>
        <w:spacing w:before="0" w:after="0"/>
      </w:pPr>
      <w:r>
        <w:t>Error form presented with various other buttons available to administrator.</w:t>
      </w:r>
    </w:p>
    <w:p w:rsidR="00CE7F09" w:rsidRDefault="00CE7F09" w:rsidP="00374830">
      <w:pPr>
        <w:pStyle w:val="bp"/>
        <w:spacing w:before="0" w:after="0"/>
      </w:pPr>
      <w:r>
        <w:t>Clicking LOGOUT returns administrator to Login Page</w:t>
      </w:r>
    </w:p>
    <w:p w:rsidR="00CE7F09" w:rsidRDefault="00CE7F09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0311D00" wp14:editId="2AC4CB6E">
            <wp:extent cx="49434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2D" w:rsidRDefault="0044122D" w:rsidP="00374830">
      <w:pPr>
        <w:pStyle w:val="bp"/>
        <w:spacing w:before="0" w:after="0"/>
      </w:pPr>
    </w:p>
    <w:p w:rsidR="0044122D" w:rsidRDefault="0044122D" w:rsidP="00374830">
      <w:pPr>
        <w:pStyle w:val="bp"/>
        <w:spacing w:before="0" w:after="0"/>
      </w:pPr>
    </w:p>
    <w:p w:rsidR="0044122D" w:rsidRDefault="0044122D" w:rsidP="00374830">
      <w:pPr>
        <w:pStyle w:val="bp"/>
        <w:spacing w:before="0" w:after="0"/>
      </w:pPr>
    </w:p>
    <w:p w:rsidR="0044122D" w:rsidRDefault="0044122D" w:rsidP="00374830">
      <w:pPr>
        <w:pStyle w:val="bp"/>
        <w:spacing w:before="0" w:after="0"/>
      </w:pPr>
    </w:p>
    <w:p w:rsidR="0044122D" w:rsidRDefault="0044122D" w:rsidP="00374830">
      <w:pPr>
        <w:pStyle w:val="bp"/>
        <w:spacing w:before="0" w:after="0"/>
      </w:pPr>
      <w:r>
        <w:lastRenderedPageBreak/>
        <w:t>Log messages from web page after login:</w:t>
      </w:r>
      <w:r>
        <w:br/>
      </w:r>
      <w:r w:rsidR="00F22549">
        <w:rPr>
          <w:noProof/>
        </w:rPr>
        <w:drawing>
          <wp:inline distT="0" distB="0" distL="0" distR="0" wp14:anchorId="02520215" wp14:editId="4F2EDC6E">
            <wp:extent cx="8229600" cy="916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09" w:rsidRDefault="006405ED" w:rsidP="00374830">
      <w:pPr>
        <w:pStyle w:val="bp"/>
        <w:spacing w:before="0" w:after="0"/>
      </w:pPr>
      <w:r>
        <w:t>No errors showing on command windows for server or client</w:t>
      </w:r>
    </w:p>
    <w:p w:rsidR="00F22549" w:rsidRDefault="00F22549" w:rsidP="00374830">
      <w:pPr>
        <w:pStyle w:val="bp"/>
        <w:spacing w:before="0" w:after="0"/>
      </w:pPr>
    </w:p>
    <w:p w:rsidR="00F22549" w:rsidRDefault="00F22549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8ADC0D3" wp14:editId="03074BC3">
            <wp:extent cx="7297947" cy="281444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21031" cy="28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09" w:rsidRDefault="00B33D09" w:rsidP="00374830">
      <w:pPr>
        <w:pStyle w:val="bp"/>
        <w:spacing w:before="0" w:after="0"/>
      </w:pPr>
      <w:r>
        <w:t xml:space="preserve">The server command window shows no errors after </w:t>
      </w:r>
      <w:hyperlink r:id="rId16" w:history="1">
        <w:r w:rsidRPr="00A4648D">
          <w:rPr>
            <w:rStyle w:val="Hyperlink"/>
          </w:rPr>
          <w:t>admin@test.com</w:t>
        </w:r>
      </w:hyperlink>
      <w:r>
        <w:t xml:space="preserve"> successfully logged in. </w:t>
      </w:r>
    </w:p>
    <w:p w:rsidR="00B33D09" w:rsidRDefault="00B33D09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6352D7F" wp14:editId="37C447DF">
            <wp:extent cx="7297420" cy="90551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53309" cy="9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09" w:rsidRDefault="00B33D09" w:rsidP="00374830">
      <w:pPr>
        <w:pStyle w:val="bp"/>
        <w:spacing w:before="0" w:after="0"/>
      </w:pPr>
      <w:r>
        <w:t xml:space="preserve">The client command window show no errors after </w:t>
      </w:r>
      <w:hyperlink r:id="rId18" w:history="1">
        <w:r w:rsidRPr="00A4648D">
          <w:rPr>
            <w:rStyle w:val="Hyperlink"/>
          </w:rPr>
          <w:t>admin@test.com</w:t>
        </w:r>
      </w:hyperlink>
      <w:r>
        <w:t xml:space="preserve"> successfully logged in.</w:t>
      </w:r>
      <w:bookmarkStart w:id="0" w:name="_GoBack"/>
      <w:bookmarkEnd w:id="0"/>
    </w:p>
    <w:p w:rsidR="00B33D09" w:rsidRPr="00A37D81" w:rsidRDefault="00B33D09" w:rsidP="00374830">
      <w:pPr>
        <w:pStyle w:val="bp"/>
        <w:spacing w:before="0" w:after="0"/>
      </w:pPr>
    </w:p>
    <w:sectPr w:rsidR="00B33D09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839" w:rsidRDefault="00B44839">
      <w:r>
        <w:separator/>
      </w:r>
    </w:p>
  </w:endnote>
  <w:endnote w:type="continuationSeparator" w:id="0">
    <w:p w:rsidR="00B44839" w:rsidRDefault="00B44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3D0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33D09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839" w:rsidRDefault="00B44839">
      <w:r>
        <w:separator/>
      </w:r>
    </w:p>
  </w:footnote>
  <w:footnote w:type="continuationSeparator" w:id="0">
    <w:p w:rsidR="00B44839" w:rsidRDefault="00B44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5C5B90" w:rsidRDefault="00256449" w:rsidP="00B71A35">
          <w:r>
            <w:t xml:space="preserve">Successful </w:t>
          </w:r>
          <w:r w:rsidR="009F756F" w:rsidRPr="009F756F">
            <w:t>Login</w:t>
          </w:r>
          <w:r>
            <w:t xml:space="preserve"> </w:t>
          </w:r>
          <w:r w:rsidR="005C5B90">
            <w:t xml:space="preserve">– </w:t>
          </w:r>
          <w:r w:rsidR="00290687">
            <w:t>administrator</w:t>
          </w:r>
          <w:r w:rsidR="005C5B90">
            <w:t xml:space="preserve"> level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854662">
            <w:t>2/06/2018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5A28"/>
    <w:rsid w:val="00256449"/>
    <w:rsid w:val="00256AD8"/>
    <w:rsid w:val="00286C2F"/>
    <w:rsid w:val="00290687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10BE"/>
    <w:rsid w:val="00350AAD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122D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3342"/>
    <w:rsid w:val="00576454"/>
    <w:rsid w:val="005B48A6"/>
    <w:rsid w:val="005C5B90"/>
    <w:rsid w:val="005E1449"/>
    <w:rsid w:val="005E2ADA"/>
    <w:rsid w:val="005F0EB8"/>
    <w:rsid w:val="00604AE4"/>
    <w:rsid w:val="00620950"/>
    <w:rsid w:val="00635CE7"/>
    <w:rsid w:val="006405ED"/>
    <w:rsid w:val="00665014"/>
    <w:rsid w:val="00683635"/>
    <w:rsid w:val="00696919"/>
    <w:rsid w:val="006B5D41"/>
    <w:rsid w:val="006D4DE0"/>
    <w:rsid w:val="00702D6A"/>
    <w:rsid w:val="0072009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0E56"/>
    <w:rsid w:val="00854662"/>
    <w:rsid w:val="00854E58"/>
    <w:rsid w:val="00857786"/>
    <w:rsid w:val="008643BB"/>
    <w:rsid w:val="0086477E"/>
    <w:rsid w:val="008725C4"/>
    <w:rsid w:val="0089205C"/>
    <w:rsid w:val="00895710"/>
    <w:rsid w:val="008A02F5"/>
    <w:rsid w:val="008C328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81DE1"/>
    <w:rsid w:val="00983E57"/>
    <w:rsid w:val="009C06FE"/>
    <w:rsid w:val="009C4C9A"/>
    <w:rsid w:val="009D1046"/>
    <w:rsid w:val="009E2570"/>
    <w:rsid w:val="009F756F"/>
    <w:rsid w:val="009F7FEC"/>
    <w:rsid w:val="00A11301"/>
    <w:rsid w:val="00A30AD6"/>
    <w:rsid w:val="00A37650"/>
    <w:rsid w:val="00A37D81"/>
    <w:rsid w:val="00A46037"/>
    <w:rsid w:val="00A6090E"/>
    <w:rsid w:val="00A72B6A"/>
    <w:rsid w:val="00A739C2"/>
    <w:rsid w:val="00A84B49"/>
    <w:rsid w:val="00A857E6"/>
    <w:rsid w:val="00AB1975"/>
    <w:rsid w:val="00AB1A12"/>
    <w:rsid w:val="00AB792B"/>
    <w:rsid w:val="00AC35E1"/>
    <w:rsid w:val="00AD452D"/>
    <w:rsid w:val="00B12289"/>
    <w:rsid w:val="00B137E9"/>
    <w:rsid w:val="00B16C27"/>
    <w:rsid w:val="00B3013D"/>
    <w:rsid w:val="00B3144A"/>
    <w:rsid w:val="00B33D09"/>
    <w:rsid w:val="00B37B8D"/>
    <w:rsid w:val="00B42DCB"/>
    <w:rsid w:val="00B44839"/>
    <w:rsid w:val="00B5620B"/>
    <w:rsid w:val="00B562C3"/>
    <w:rsid w:val="00B71A35"/>
    <w:rsid w:val="00B757A7"/>
    <w:rsid w:val="00BA0AFA"/>
    <w:rsid w:val="00BA717F"/>
    <w:rsid w:val="00BC2257"/>
    <w:rsid w:val="00BE19E4"/>
    <w:rsid w:val="00BE784F"/>
    <w:rsid w:val="00BF14DB"/>
    <w:rsid w:val="00C05D0A"/>
    <w:rsid w:val="00C070A0"/>
    <w:rsid w:val="00C07137"/>
    <w:rsid w:val="00C074E2"/>
    <w:rsid w:val="00C076FB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E7F09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549"/>
    <w:rsid w:val="00F30EEB"/>
    <w:rsid w:val="00F45076"/>
    <w:rsid w:val="00F559AF"/>
    <w:rsid w:val="00F70ACB"/>
    <w:rsid w:val="00F8240A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86AED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19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mailto:admin@test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mailto:admin@test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32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6</cp:revision>
  <cp:lastPrinted>2003-10-05T22:49:00Z</cp:lastPrinted>
  <dcterms:created xsi:type="dcterms:W3CDTF">2018-06-02T07:51:00Z</dcterms:created>
  <dcterms:modified xsi:type="dcterms:W3CDTF">2018-06-02T09:03:00Z</dcterms:modified>
</cp:coreProperties>
</file>