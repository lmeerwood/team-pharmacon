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A541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 w:rsidR="00256449">
              <w:rPr>
                <w:sz w:val="24"/>
                <w:szCs w:val="24"/>
              </w:rPr>
              <w:t>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BF14DB" w:rsidRPr="00A37D81">
              <w:rPr>
                <w:sz w:val="24"/>
                <w:szCs w:val="24"/>
              </w:rPr>
              <w:t>pas</w:t>
            </w:r>
            <w:r w:rsidR="00F70ACB" w:rsidRPr="00A37D81">
              <w:rPr>
                <w:sz w:val="24"/>
                <w:szCs w:val="24"/>
              </w:rPr>
              <w:t>sword.</w:t>
            </w:r>
          </w:p>
          <w:p w:rsidR="00FA541F" w:rsidRDefault="00FA541F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username and/or password are incorrect and they do not relate to each other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</w:t>
            </w:r>
            <w:r w:rsidR="00FA541F">
              <w:rPr>
                <w:sz w:val="24"/>
                <w:szCs w:val="24"/>
              </w:rPr>
              <w:t>a login error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AFA" w:rsidRPr="00A37D81" w:rsidRDefault="00FA541F" w:rsidP="00FA541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650F">
              <w:rPr>
                <w:sz w:val="24"/>
                <w:szCs w:val="24"/>
              </w:rPr>
              <w:t>ogin error is presented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8E650F" w:rsidRPr="0072009F" w:rsidRDefault="004605DE">
            <w:pPr>
              <w:pStyle w:val="bp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Need to decide about the error message remaining on screen after clear button clicked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</w:t>
            </w:r>
            <w:r w:rsidR="008E650F">
              <w:rPr>
                <w:sz w:val="24"/>
              </w:rPr>
              <w:t>a</w:t>
            </w:r>
            <w:r w:rsidR="004605DE">
              <w:rPr>
                <w:sz w:val="24"/>
              </w:rPr>
              <w:t>n</w:t>
            </w:r>
            <w:r w:rsidR="00A37D81" w:rsidRPr="00A37D81">
              <w:rPr>
                <w:sz w:val="24"/>
              </w:rPr>
              <w:t xml:space="preserve"> </w:t>
            </w:r>
            <w:r w:rsidR="00CB04BF">
              <w:rPr>
                <w:sz w:val="24"/>
              </w:rPr>
              <w:t>email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4605D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 w:rsidR="008E650F">
              <w:rPr>
                <w:sz w:val="24"/>
              </w:rPr>
              <w:t>a</w:t>
            </w:r>
            <w:r w:rsidRPr="00A37D81">
              <w:rPr>
                <w:sz w:val="24"/>
              </w:rPr>
              <w:t xml:space="preserve"> password 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4605D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8E650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error appears and user is required to enter a valid username and password</w:t>
            </w:r>
          </w:p>
        </w:tc>
        <w:tc>
          <w:tcPr>
            <w:tcW w:w="714" w:type="dxa"/>
          </w:tcPr>
          <w:p w:rsidR="00DF1585" w:rsidRPr="00A37D81" w:rsidRDefault="004605D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CB04B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04BF" w:rsidRPr="00A37D81" w:rsidRDefault="00CB04BF" w:rsidP="00CB04BF">
            <w:pPr>
              <w:pStyle w:val="proc"/>
              <w:numPr>
                <w:ilvl w:val="0"/>
                <w:numId w:val="31"/>
              </w:numPr>
              <w:ind w:left="357" w:hanging="357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B04BF" w:rsidRDefault="00CB04B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bypasses the email field</w:t>
            </w:r>
          </w:p>
        </w:tc>
        <w:tc>
          <w:tcPr>
            <w:tcW w:w="5596" w:type="dxa"/>
          </w:tcPr>
          <w:p w:rsidR="00CB04BF" w:rsidRDefault="00CB04B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stating field is required</w:t>
            </w:r>
          </w:p>
        </w:tc>
        <w:tc>
          <w:tcPr>
            <w:tcW w:w="714" w:type="dxa"/>
          </w:tcPr>
          <w:p w:rsidR="00CB04BF" w:rsidRPr="00A37D81" w:rsidRDefault="004605D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B04BF" w:rsidRPr="00A37D81" w:rsidRDefault="00CB04BF" w:rsidP="00E965BA">
            <w:pPr>
              <w:pStyle w:val="RowHeadings"/>
              <w:spacing w:before="80" w:after="80"/>
            </w:pPr>
          </w:p>
        </w:tc>
      </w:tr>
      <w:tr w:rsidR="00CB04B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04BF" w:rsidRPr="00A37D81" w:rsidRDefault="00CB04BF" w:rsidP="00CB04BF">
            <w:pPr>
              <w:pStyle w:val="proc"/>
              <w:numPr>
                <w:ilvl w:val="0"/>
                <w:numId w:val="31"/>
              </w:numPr>
              <w:ind w:left="357" w:hanging="357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B04BF" w:rsidRDefault="00CB04B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bypasses the password field</w:t>
            </w:r>
          </w:p>
        </w:tc>
        <w:tc>
          <w:tcPr>
            <w:tcW w:w="5596" w:type="dxa"/>
          </w:tcPr>
          <w:p w:rsidR="00CB04BF" w:rsidRDefault="00CB04B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stating field is required</w:t>
            </w:r>
          </w:p>
        </w:tc>
        <w:tc>
          <w:tcPr>
            <w:tcW w:w="714" w:type="dxa"/>
          </w:tcPr>
          <w:p w:rsidR="00CB04BF" w:rsidRPr="00A37D81" w:rsidRDefault="004605D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B04BF" w:rsidRPr="00A37D81" w:rsidRDefault="00CB04BF" w:rsidP="00E965BA">
            <w:pPr>
              <w:pStyle w:val="RowHeadings"/>
              <w:spacing w:before="80" w:after="80"/>
            </w:pPr>
          </w:p>
        </w:tc>
      </w:tr>
      <w:tr w:rsidR="00CB04B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04BF" w:rsidRPr="00A37D81" w:rsidRDefault="00CB04BF" w:rsidP="00CB04BF">
            <w:pPr>
              <w:pStyle w:val="proc"/>
              <w:numPr>
                <w:ilvl w:val="0"/>
                <w:numId w:val="31"/>
              </w:numPr>
              <w:ind w:left="357" w:hanging="357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B04BF" w:rsidRDefault="00CB04B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empty and Login selected</w:t>
            </w:r>
          </w:p>
        </w:tc>
        <w:tc>
          <w:tcPr>
            <w:tcW w:w="5596" w:type="dxa"/>
          </w:tcPr>
          <w:p w:rsidR="00CB04BF" w:rsidRDefault="00CB04B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error appears and user is required to enter a valid username and password</w:t>
            </w:r>
          </w:p>
        </w:tc>
        <w:tc>
          <w:tcPr>
            <w:tcW w:w="714" w:type="dxa"/>
          </w:tcPr>
          <w:p w:rsidR="00CB04BF" w:rsidRPr="00A37D81" w:rsidRDefault="004605D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CB04BF" w:rsidRPr="00A37D81" w:rsidRDefault="00CB04BF" w:rsidP="00E965BA">
            <w:pPr>
              <w:pStyle w:val="RowHeadings"/>
              <w:spacing w:before="80" w:after="80"/>
            </w:pP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5"/>
        <w:gridCol w:w="1971"/>
        <w:gridCol w:w="2190"/>
        <w:gridCol w:w="2190"/>
        <w:gridCol w:w="2190"/>
        <w:gridCol w:w="2190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8E650F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Invalid </w:t>
            </w:r>
            <w:r w:rsidR="008E286D">
              <w:t>Email</w:t>
            </w:r>
            <w:r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test@test.cim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12345678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Default="008E650F" w:rsidP="008E650F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Valid </w:t>
            </w:r>
            <w:r w:rsidR="008E286D">
              <w:t>Email</w:t>
            </w:r>
            <w:r w:rsidRPr="00A37D81">
              <w:t>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frank@test.com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Invalid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87624321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Default="008E650F" w:rsidP="008E650F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Invalid </w:t>
            </w:r>
            <w:r w:rsidR="008E286D">
              <w:t>Email</w:t>
            </w:r>
            <w:r w:rsidRPr="00A37D81">
              <w:t>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juels@test.com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invalid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paasword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9762B3" w:rsidRPr="00A37D81">
        <w:tc>
          <w:tcPr>
            <w:tcW w:w="2448" w:type="dxa"/>
            <w:shd w:val="clear" w:color="auto" w:fill="E0E0E0"/>
          </w:tcPr>
          <w:p w:rsidR="009762B3" w:rsidRPr="00A37D81" w:rsidRDefault="009762B3" w:rsidP="009762B3">
            <w:pPr>
              <w:pStyle w:val="bp"/>
              <w:spacing w:before="0" w:after="0"/>
            </w:pPr>
            <w:r>
              <w:t xml:space="preserve">Invalid </w:t>
            </w:r>
            <w:r w:rsidR="008E286D">
              <w:t>Email</w:t>
            </w:r>
            <w:r w:rsidRPr="00A37D81">
              <w:t>:</w:t>
            </w:r>
          </w:p>
        </w:tc>
        <w:tc>
          <w:tcPr>
            <w:tcW w:w="1944" w:type="dxa"/>
          </w:tcPr>
          <w:p w:rsidR="009762B3" w:rsidRPr="00A37D81" w:rsidRDefault="009762B3" w:rsidP="009762B3">
            <w:pPr>
              <w:pStyle w:val="bp"/>
              <w:spacing w:before="0" w:after="0"/>
            </w:pPr>
            <w:r>
              <w:t>admin@test.com.au</w:t>
            </w: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</w:tr>
      <w:tr w:rsidR="009762B3" w:rsidRPr="00A37D81">
        <w:tc>
          <w:tcPr>
            <w:tcW w:w="2448" w:type="dxa"/>
            <w:shd w:val="clear" w:color="auto" w:fill="E0E0E0"/>
          </w:tcPr>
          <w:p w:rsidR="009762B3" w:rsidRPr="00A37D81" w:rsidRDefault="009762B3" w:rsidP="009762B3">
            <w:pPr>
              <w:pStyle w:val="bp"/>
              <w:spacing w:before="0" w:after="0"/>
            </w:pPr>
            <w:r>
              <w:t xml:space="preserve">invalid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9762B3" w:rsidRPr="00A37D81" w:rsidRDefault="009762B3" w:rsidP="009762B3">
            <w:pPr>
              <w:pStyle w:val="bp"/>
              <w:spacing w:before="0" w:after="0"/>
            </w:pPr>
            <w:r>
              <w:t>Super123</w:t>
            </w: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762B3" w:rsidRPr="00A37D81" w:rsidRDefault="009762B3" w:rsidP="009762B3">
            <w:pPr>
              <w:pStyle w:val="bp"/>
              <w:spacing w:before="0" w:after="0"/>
            </w:pPr>
          </w:p>
        </w:tc>
      </w:tr>
      <w:tr w:rsidR="00CB04BF" w:rsidRPr="00A37D81">
        <w:tc>
          <w:tcPr>
            <w:tcW w:w="2448" w:type="dxa"/>
            <w:shd w:val="clear" w:color="auto" w:fill="E0E0E0"/>
          </w:tcPr>
          <w:p w:rsidR="00CB04BF" w:rsidRDefault="00CB04BF" w:rsidP="009762B3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CB04BF" w:rsidRDefault="00CB04BF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CB04BF" w:rsidRPr="00A37D81" w:rsidRDefault="00CB04BF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CB04BF" w:rsidRPr="00A37D81" w:rsidRDefault="00CB04BF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CB04BF" w:rsidRPr="00A37D81" w:rsidRDefault="00CB04BF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CB04BF" w:rsidRPr="00A37D81" w:rsidRDefault="00CB04BF" w:rsidP="009762B3">
            <w:pPr>
              <w:pStyle w:val="bp"/>
              <w:spacing w:before="0" w:after="0"/>
            </w:pPr>
          </w:p>
        </w:tc>
      </w:tr>
      <w:tr w:rsidR="008E286D" w:rsidRPr="00A37D81">
        <w:tc>
          <w:tcPr>
            <w:tcW w:w="2448" w:type="dxa"/>
            <w:shd w:val="clear" w:color="auto" w:fill="E0E0E0"/>
          </w:tcPr>
          <w:p w:rsidR="008E286D" w:rsidRDefault="008E286D" w:rsidP="009762B3">
            <w:pPr>
              <w:pStyle w:val="bp"/>
              <w:spacing w:before="0" w:after="0"/>
            </w:pPr>
            <w:r>
              <w:t>Email</w:t>
            </w:r>
            <w:r>
              <w:t>:</w:t>
            </w:r>
          </w:p>
        </w:tc>
        <w:tc>
          <w:tcPr>
            <w:tcW w:w="1944" w:type="dxa"/>
          </w:tcPr>
          <w:p w:rsidR="008E286D" w:rsidRDefault="008E286D" w:rsidP="009762B3">
            <w:pPr>
              <w:pStyle w:val="bp"/>
              <w:spacing w:before="0" w:after="0"/>
            </w:pPr>
            <w:r>
              <w:t>Blank</w:t>
            </w: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</w:tr>
      <w:tr w:rsidR="008E286D" w:rsidRPr="00A37D81">
        <w:tc>
          <w:tcPr>
            <w:tcW w:w="2448" w:type="dxa"/>
            <w:shd w:val="clear" w:color="auto" w:fill="E0E0E0"/>
          </w:tcPr>
          <w:p w:rsidR="008E286D" w:rsidRDefault="008E286D" w:rsidP="009762B3">
            <w:pPr>
              <w:pStyle w:val="bp"/>
              <w:spacing w:before="0" w:after="0"/>
            </w:pPr>
            <w:r>
              <w:t>Password:</w:t>
            </w:r>
          </w:p>
        </w:tc>
        <w:tc>
          <w:tcPr>
            <w:tcW w:w="1944" w:type="dxa"/>
          </w:tcPr>
          <w:p w:rsidR="008E286D" w:rsidRDefault="008E286D" w:rsidP="009762B3">
            <w:pPr>
              <w:pStyle w:val="bp"/>
              <w:spacing w:before="0" w:after="0"/>
            </w:pPr>
            <w:r>
              <w:t>Blank</w:t>
            </w: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286D" w:rsidRPr="00A37D81" w:rsidRDefault="008E286D" w:rsidP="009762B3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Default="0072009F" w:rsidP="00780A9A">
      <w:pPr>
        <w:pStyle w:val="bp"/>
        <w:spacing w:before="0" w:after="0"/>
      </w:pPr>
      <w:r>
        <w:t>SCREENSHOTS RELATING TO TEST</w:t>
      </w:r>
      <w:r w:rsidR="00292E75">
        <w:t xml:space="preserve"> </w:t>
      </w:r>
    </w:p>
    <w:p w:rsidR="00292E75" w:rsidRPr="00A37D81" w:rsidRDefault="00292E75" w:rsidP="00780A9A">
      <w:pPr>
        <w:pStyle w:val="bp"/>
        <w:spacing w:before="0" w:after="0"/>
      </w:pPr>
      <w:r>
        <w:t>Test 1</w:t>
      </w:r>
    </w:p>
    <w:p w:rsidR="0004651B" w:rsidRDefault="009762B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E644003" wp14:editId="7780596E">
            <wp:extent cx="42576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B3" w:rsidRDefault="009762B3" w:rsidP="00374830">
      <w:pPr>
        <w:pStyle w:val="bp"/>
        <w:spacing w:before="0" w:after="0"/>
      </w:pPr>
      <w:r>
        <w:t>Invalid username entered</w:t>
      </w:r>
    </w:p>
    <w:p w:rsidR="009762B3" w:rsidRDefault="009762B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D8E2A5F" wp14:editId="2B1D562A">
            <wp:extent cx="4257675" cy="781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073" cy="7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(Note previous tests, showing password option not selected)</w:t>
      </w:r>
    </w:p>
    <w:p w:rsidR="009762B3" w:rsidRDefault="009762B3" w:rsidP="00374830">
      <w:pPr>
        <w:pStyle w:val="bp"/>
        <w:spacing w:before="0" w:after="0"/>
      </w:pPr>
      <w:r>
        <w:t>Valid password entered – Login button clicked</w:t>
      </w:r>
    </w:p>
    <w:p w:rsidR="009762B3" w:rsidRDefault="009762B3" w:rsidP="00374830">
      <w:pPr>
        <w:pStyle w:val="bp"/>
        <w:spacing w:before="0" w:after="0"/>
      </w:pPr>
    </w:p>
    <w:p w:rsidR="009762B3" w:rsidRDefault="009762B3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BA31396" wp14:editId="325141CC">
            <wp:extent cx="44577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B3" w:rsidRDefault="009762B3" w:rsidP="00374830">
      <w:pPr>
        <w:pStyle w:val="bp"/>
        <w:spacing w:before="0" w:after="0"/>
      </w:pPr>
      <w:r>
        <w:t>Error message appears</w:t>
      </w:r>
    </w:p>
    <w:p w:rsidR="009762B3" w:rsidRDefault="009762B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2CE103D" wp14:editId="1DDEF944">
            <wp:extent cx="7307249" cy="440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8280" cy="4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B3" w:rsidRDefault="009762B3" w:rsidP="00374830">
      <w:pPr>
        <w:pStyle w:val="bp"/>
        <w:spacing w:before="0" w:after="0"/>
      </w:pPr>
      <w:r>
        <w:t>Server command window shows execution of sql script but no results returned.</w:t>
      </w:r>
    </w:p>
    <w:p w:rsidR="009762B3" w:rsidRDefault="009762B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8924456" wp14:editId="44CF42CE">
            <wp:extent cx="7052807" cy="93231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4034" cy="9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B3" w:rsidRDefault="009762B3" w:rsidP="00374830">
      <w:pPr>
        <w:pStyle w:val="bp"/>
        <w:spacing w:before="0" w:after="0"/>
      </w:pPr>
      <w:r>
        <w:t>Client command window – no errors</w:t>
      </w:r>
    </w:p>
    <w:p w:rsidR="009762B3" w:rsidRDefault="00A50F1A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545AAFE" wp14:editId="55D75A08">
            <wp:extent cx="5868063" cy="808648"/>
            <wp:effectExtent l="19050" t="19050" r="94615" b="869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926" cy="817724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F1A" w:rsidRDefault="00A50F1A" w:rsidP="00374830">
      <w:pPr>
        <w:pStyle w:val="bp"/>
        <w:spacing w:before="0" w:after="0"/>
      </w:pPr>
      <w:r>
        <w:t>No log on the browser.</w:t>
      </w:r>
    </w:p>
    <w:p w:rsidR="00A50F1A" w:rsidRDefault="00A50F1A" w:rsidP="00374830">
      <w:pPr>
        <w:pStyle w:val="bp"/>
        <w:spacing w:before="0" w:after="0"/>
      </w:pPr>
    </w:p>
    <w:p w:rsidR="00A50F1A" w:rsidRDefault="00A50F1A" w:rsidP="00374830">
      <w:pPr>
        <w:pStyle w:val="bp"/>
        <w:spacing w:before="0" w:after="0"/>
      </w:pPr>
      <w:r>
        <w:t>Selecting Clear cleared the Username &amp; Password fields. However, the error message did not clear.</w:t>
      </w:r>
      <w:r w:rsidR="00292E75">
        <w:t xml:space="preserve"> </w:t>
      </w:r>
    </w:p>
    <w:p w:rsidR="00A50F1A" w:rsidRDefault="00A50F1A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B7A186E" wp14:editId="7AAE130A">
            <wp:extent cx="4993419" cy="235375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793" cy="23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75" w:rsidRDefault="00292E75" w:rsidP="00374830">
      <w:pPr>
        <w:pStyle w:val="bp"/>
        <w:spacing w:before="0" w:after="0"/>
      </w:pPr>
    </w:p>
    <w:p w:rsidR="009762B3" w:rsidRDefault="00292E75" w:rsidP="00374830">
      <w:pPr>
        <w:pStyle w:val="bp"/>
        <w:spacing w:before="0" w:after="0"/>
      </w:pPr>
      <w:r>
        <w:t>Test 2 – Valid username and invalid password</w:t>
      </w:r>
    </w:p>
    <w:p w:rsidR="00292E75" w:rsidRDefault="00292E7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9DDBFDC" wp14:editId="4841C4C3">
            <wp:extent cx="3554233" cy="160288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6303" cy="16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75" w:rsidRDefault="00292E75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BDB6151" wp14:editId="1A07189C">
            <wp:extent cx="3427012" cy="2549992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2439" cy="25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75" w:rsidRDefault="00292E75" w:rsidP="00374830">
      <w:pPr>
        <w:pStyle w:val="bp"/>
        <w:spacing w:before="0" w:after="0"/>
      </w:pPr>
      <w:r>
        <w:t>Error message appears and user is not logged in.</w:t>
      </w:r>
    </w:p>
    <w:p w:rsidR="00292E75" w:rsidRDefault="008E286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F233409" wp14:editId="4ACAFE0B">
            <wp:extent cx="7108466" cy="926041"/>
            <wp:effectExtent l="19050" t="19050" r="92710" b="1028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6986" cy="940178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tx2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E75" w:rsidRDefault="00292E75" w:rsidP="00374830">
      <w:pPr>
        <w:pStyle w:val="bp"/>
        <w:spacing w:before="0" w:after="0"/>
      </w:pPr>
      <w:r>
        <w:t xml:space="preserve">Browser log shows </w:t>
      </w:r>
      <w:r w:rsidR="008E286D">
        <w:t>no entries</w:t>
      </w:r>
    </w:p>
    <w:p w:rsidR="005A49E2" w:rsidRDefault="00CB04B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D73D38D" wp14:editId="1E8DFD61">
            <wp:extent cx="7132320" cy="321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73164" cy="3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BF" w:rsidRDefault="00CB04BF" w:rsidP="00374830">
      <w:pPr>
        <w:pStyle w:val="bp"/>
        <w:spacing w:before="0" w:after="0"/>
      </w:pPr>
      <w:r>
        <w:t>Server command window indicates query launched on username but as the password is invalid, no further activity occurs.</w:t>
      </w:r>
    </w:p>
    <w:p w:rsidR="00CB04BF" w:rsidRDefault="00CB04B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8AAAD06" wp14:editId="5C54E1A8">
            <wp:extent cx="4428877" cy="67971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435" cy="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BF" w:rsidRDefault="00CB04BF" w:rsidP="00374830">
      <w:pPr>
        <w:pStyle w:val="bp"/>
        <w:spacing w:before="0" w:after="0"/>
      </w:pPr>
      <w:r>
        <w:t>No action occurring on the Client command window.</w:t>
      </w:r>
    </w:p>
    <w:p w:rsidR="00CB04BF" w:rsidRDefault="00CB04BF" w:rsidP="00374830">
      <w:pPr>
        <w:pStyle w:val="bp"/>
        <w:spacing w:before="0" w:after="0"/>
      </w:pPr>
    </w:p>
    <w:p w:rsidR="00CB04BF" w:rsidRDefault="00CB04BF" w:rsidP="00374830">
      <w:pPr>
        <w:pStyle w:val="bp"/>
        <w:spacing w:before="0" w:after="0"/>
      </w:pPr>
    </w:p>
    <w:p w:rsidR="00CB04BF" w:rsidRDefault="00CB04BF" w:rsidP="00374830">
      <w:pPr>
        <w:pStyle w:val="bp"/>
        <w:spacing w:before="0" w:after="0"/>
      </w:pPr>
    </w:p>
    <w:p w:rsidR="00CB04BF" w:rsidRDefault="00CB04BF" w:rsidP="00374830">
      <w:pPr>
        <w:pStyle w:val="bp"/>
        <w:spacing w:before="0" w:after="0"/>
      </w:pPr>
    </w:p>
    <w:p w:rsidR="00CB04BF" w:rsidRDefault="00CB04BF" w:rsidP="00374830">
      <w:pPr>
        <w:pStyle w:val="bp"/>
        <w:spacing w:before="0" w:after="0"/>
      </w:pPr>
      <w:r>
        <w:t>Test 3</w:t>
      </w:r>
    </w:p>
    <w:p w:rsidR="00CB04BF" w:rsidRDefault="008E286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1A726C0" wp14:editId="5F126C40">
            <wp:extent cx="3792772" cy="176351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246" cy="17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D" w:rsidRDefault="008E286D" w:rsidP="00374830">
      <w:pPr>
        <w:pStyle w:val="bp"/>
        <w:spacing w:before="0" w:after="0"/>
      </w:pPr>
      <w:r>
        <w:t>Invalid email and password entered, Login selected</w:t>
      </w:r>
    </w:p>
    <w:p w:rsidR="008E286D" w:rsidRDefault="008E286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CDCDAC4" wp14:editId="0AC43C39">
            <wp:extent cx="3745064" cy="196655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8846" cy="19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D" w:rsidRDefault="008E286D" w:rsidP="00374830">
      <w:pPr>
        <w:pStyle w:val="bp"/>
        <w:spacing w:before="0" w:after="0"/>
      </w:pPr>
      <w:r>
        <w:t>Error message appears.</w:t>
      </w:r>
    </w:p>
    <w:p w:rsidR="008E286D" w:rsidRDefault="008E286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03B1155" wp14:editId="6514C969">
            <wp:extent cx="7108466" cy="926041"/>
            <wp:effectExtent l="19050" t="19050" r="92710" b="1028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6986" cy="940178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tx2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86D" w:rsidRDefault="008E286D" w:rsidP="00374830">
      <w:pPr>
        <w:pStyle w:val="bp"/>
        <w:spacing w:before="0" w:after="0"/>
      </w:pPr>
      <w:r>
        <w:t>Console on Browser is blank</w:t>
      </w:r>
    </w:p>
    <w:p w:rsidR="008E286D" w:rsidRDefault="008E286D" w:rsidP="00374830">
      <w:pPr>
        <w:pStyle w:val="bp"/>
        <w:spacing w:before="0" w:after="0"/>
      </w:pPr>
    </w:p>
    <w:p w:rsidR="008E286D" w:rsidRDefault="008E286D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BC70FF7" wp14:editId="171B63BA">
            <wp:extent cx="7275443" cy="36264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17346" cy="3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D" w:rsidRDefault="008E286D" w:rsidP="00374830">
      <w:pPr>
        <w:pStyle w:val="bp"/>
        <w:spacing w:before="0" w:after="0"/>
      </w:pPr>
      <w:r>
        <w:t>Server command window shows query with no results flowing through.</w:t>
      </w:r>
    </w:p>
    <w:p w:rsidR="008E286D" w:rsidRDefault="008E286D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2F105FA4" wp14:editId="2231F2AB">
            <wp:extent cx="4428877" cy="67971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435" cy="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D" w:rsidRDefault="008E286D" w:rsidP="008E286D">
      <w:pPr>
        <w:pStyle w:val="bp"/>
        <w:spacing w:before="0" w:after="0"/>
      </w:pPr>
      <w:r>
        <w:t>No action occurring on the Client command window.</w:t>
      </w:r>
    </w:p>
    <w:p w:rsidR="008E286D" w:rsidRDefault="008E286D" w:rsidP="00374830">
      <w:pPr>
        <w:pStyle w:val="bp"/>
        <w:spacing w:before="0" w:after="0"/>
      </w:pPr>
    </w:p>
    <w:p w:rsidR="008E286D" w:rsidRDefault="008E286D" w:rsidP="00374830">
      <w:pPr>
        <w:pStyle w:val="bp"/>
        <w:spacing w:before="0" w:after="0"/>
      </w:pPr>
      <w:r>
        <w:t>Test 4</w:t>
      </w:r>
    </w:p>
    <w:p w:rsidR="008E286D" w:rsidRDefault="008E286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41CEBDA" wp14:editId="30253D05">
            <wp:extent cx="3244132" cy="14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3797" cy="14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D" w:rsidRDefault="008E286D" w:rsidP="008E286D">
      <w:pPr>
        <w:pStyle w:val="bp"/>
        <w:spacing w:before="0" w:after="0"/>
      </w:pPr>
      <w:r>
        <w:t>Invalid email and password entered, Login selected</w:t>
      </w:r>
    </w:p>
    <w:p w:rsidR="008E286D" w:rsidRDefault="0004184D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4BE2CADB" wp14:editId="52696F04">
            <wp:extent cx="3113549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631" cy="18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Error message appears.</w:t>
      </w:r>
    </w:p>
    <w:p w:rsidR="0004184D" w:rsidRDefault="0004184D" w:rsidP="0004184D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DF8EA02" wp14:editId="51364A5C">
            <wp:extent cx="7108466" cy="926041"/>
            <wp:effectExtent l="19050" t="19050" r="92710" b="1028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6986" cy="940178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tx2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Console on Browser is blank</w:t>
      </w:r>
    </w:p>
    <w:p w:rsidR="0004184D" w:rsidRDefault="0004184D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236E6DAA" wp14:editId="0F0943C6">
            <wp:extent cx="8229600" cy="3314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Server command window shows query with no results flowing through.</w:t>
      </w:r>
    </w:p>
    <w:p w:rsidR="0004184D" w:rsidRDefault="0004184D" w:rsidP="0004184D">
      <w:pPr>
        <w:pStyle w:val="bp"/>
        <w:spacing w:before="0" w:after="0"/>
      </w:pPr>
      <w:r>
        <w:rPr>
          <w:noProof/>
        </w:rPr>
        <w:drawing>
          <wp:inline distT="0" distB="0" distL="0" distR="0" wp14:anchorId="7BAE2E38" wp14:editId="64301214">
            <wp:extent cx="4428877" cy="67971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435" cy="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No action occurring on the Client command window.</w:t>
      </w:r>
    </w:p>
    <w:p w:rsidR="0004184D" w:rsidRDefault="0004184D" w:rsidP="008E286D">
      <w:pPr>
        <w:pStyle w:val="bp"/>
        <w:spacing w:before="0" w:after="0"/>
      </w:pPr>
    </w:p>
    <w:p w:rsidR="0004184D" w:rsidRDefault="0004184D" w:rsidP="008E286D">
      <w:pPr>
        <w:pStyle w:val="bp"/>
        <w:spacing w:before="0" w:after="0"/>
      </w:pPr>
      <w:r>
        <w:t>Test 5</w:t>
      </w:r>
    </w:p>
    <w:p w:rsidR="0004184D" w:rsidRDefault="0004184D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391C8D34" wp14:editId="21771447">
            <wp:extent cx="3478241" cy="2353587"/>
            <wp:effectExtent l="0" t="0" r="825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1674" cy="23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8E286D">
      <w:pPr>
        <w:pStyle w:val="bp"/>
        <w:spacing w:before="0" w:after="0"/>
      </w:pPr>
      <w:r>
        <w:t>Login page prior to bypassing fields.</w:t>
      </w:r>
    </w:p>
    <w:p w:rsidR="0004184D" w:rsidRDefault="0004184D" w:rsidP="008E286D">
      <w:pPr>
        <w:pStyle w:val="bp"/>
        <w:spacing w:before="0" w:after="0"/>
      </w:pPr>
    </w:p>
    <w:p w:rsidR="0004184D" w:rsidRDefault="0004184D" w:rsidP="008E286D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EBE6183" wp14:editId="2D67AA7A">
            <wp:extent cx="4019173" cy="2663687"/>
            <wp:effectExtent l="0" t="0" r="63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3439" cy="26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8E286D">
      <w:pPr>
        <w:pStyle w:val="bp"/>
        <w:spacing w:before="0" w:after="0"/>
      </w:pPr>
      <w:r>
        <w:t>Selecting LOGIN without clicking in fields causes error message to occur.</w:t>
      </w:r>
    </w:p>
    <w:p w:rsidR="0004184D" w:rsidRDefault="0004184D" w:rsidP="0004184D">
      <w:pPr>
        <w:pStyle w:val="bp"/>
        <w:spacing w:before="0" w:after="0"/>
      </w:pPr>
      <w:r>
        <w:rPr>
          <w:noProof/>
        </w:rPr>
        <w:drawing>
          <wp:inline distT="0" distB="0" distL="0" distR="0" wp14:anchorId="19D5E53C" wp14:editId="3DC7DEAD">
            <wp:extent cx="7108466" cy="926041"/>
            <wp:effectExtent l="19050" t="19050" r="92710" b="1028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6986" cy="940178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tx2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Console on Browser is blank</w:t>
      </w:r>
    </w:p>
    <w:p w:rsidR="0004184D" w:rsidRDefault="0004184D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5D3E4D3C" wp14:editId="5EAAF9AA">
            <wp:extent cx="8229600" cy="332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Server command window shows query with no results flowing through.</w:t>
      </w:r>
    </w:p>
    <w:p w:rsidR="0004184D" w:rsidRDefault="0004184D" w:rsidP="0004184D">
      <w:pPr>
        <w:pStyle w:val="bp"/>
        <w:spacing w:before="0" w:after="0"/>
      </w:pPr>
      <w:r>
        <w:rPr>
          <w:noProof/>
        </w:rPr>
        <w:drawing>
          <wp:inline distT="0" distB="0" distL="0" distR="0" wp14:anchorId="1426313F" wp14:editId="183BEF44">
            <wp:extent cx="4428877" cy="67971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435" cy="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04184D">
      <w:pPr>
        <w:pStyle w:val="bp"/>
        <w:spacing w:before="0" w:after="0"/>
      </w:pPr>
      <w:r>
        <w:t>No action occurring on the Client command window.</w:t>
      </w:r>
    </w:p>
    <w:p w:rsidR="0004184D" w:rsidRDefault="0004184D" w:rsidP="008E286D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337D4BE" wp14:editId="112162BA">
            <wp:extent cx="3236181" cy="1901414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0900" cy="19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8E286D">
      <w:pPr>
        <w:pStyle w:val="bp"/>
        <w:spacing w:before="0" w:after="0"/>
      </w:pPr>
      <w:r>
        <w:t>Clicking in fields and bypassing them causes LOGIN button to disappear and error messages to occur.</w:t>
      </w:r>
    </w:p>
    <w:p w:rsidR="0004184D" w:rsidRDefault="0004184D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486709C6" wp14:editId="42DB9FE6">
            <wp:extent cx="3124863" cy="19668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6524" cy="19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4D" w:rsidRDefault="0004184D" w:rsidP="008E286D">
      <w:pPr>
        <w:pStyle w:val="bp"/>
        <w:spacing w:before="0" w:after="0"/>
      </w:pPr>
      <w:r>
        <w:t>Selecting CLEAR resets the login page.</w:t>
      </w:r>
    </w:p>
    <w:p w:rsidR="0004184D" w:rsidRDefault="004605DE" w:rsidP="008E286D">
      <w:pPr>
        <w:pStyle w:val="bp"/>
        <w:spacing w:before="0" w:after="0"/>
      </w:pPr>
      <w:r>
        <w:rPr>
          <w:noProof/>
        </w:rPr>
        <w:drawing>
          <wp:inline distT="0" distB="0" distL="0" distR="0" wp14:anchorId="7B706E47" wp14:editId="001D760F">
            <wp:extent cx="8229600" cy="3498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DE" w:rsidRDefault="004605DE" w:rsidP="008E286D">
      <w:pPr>
        <w:pStyle w:val="bp"/>
        <w:spacing w:before="0" w:after="0"/>
      </w:pPr>
      <w:r>
        <w:t>No further action occurs on the Server command window.</w:t>
      </w:r>
    </w:p>
    <w:p w:rsidR="004605DE" w:rsidRDefault="004605DE" w:rsidP="004605DE">
      <w:pPr>
        <w:pStyle w:val="bp"/>
        <w:spacing w:before="0" w:after="0"/>
      </w:pPr>
      <w:r>
        <w:rPr>
          <w:noProof/>
        </w:rPr>
        <w:drawing>
          <wp:inline distT="0" distB="0" distL="0" distR="0" wp14:anchorId="28306AAD" wp14:editId="6479349B">
            <wp:extent cx="5860111" cy="763414"/>
            <wp:effectExtent l="19050" t="19050" r="102870" b="939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787" cy="782392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tx2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5DE" w:rsidRDefault="004605DE" w:rsidP="004605DE">
      <w:pPr>
        <w:pStyle w:val="bp"/>
        <w:spacing w:before="0" w:after="0"/>
      </w:pPr>
      <w:r>
        <w:t>Console on Browser is blank</w:t>
      </w:r>
    </w:p>
    <w:p w:rsidR="004605DE" w:rsidRDefault="004605DE" w:rsidP="004605DE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28130B2" wp14:editId="7135FF7E">
            <wp:extent cx="4428877" cy="679715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435" cy="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DE" w:rsidRDefault="004605DE" w:rsidP="004605DE">
      <w:pPr>
        <w:pStyle w:val="bp"/>
        <w:spacing w:before="0" w:after="0"/>
      </w:pPr>
      <w:r>
        <w:t>No action occurring on the Client command window.</w:t>
      </w:r>
    </w:p>
    <w:p w:rsidR="004605DE" w:rsidRDefault="004605DE" w:rsidP="004605DE">
      <w:pPr>
        <w:pStyle w:val="bp"/>
        <w:spacing w:before="0" w:after="0"/>
      </w:pPr>
    </w:p>
    <w:p w:rsidR="004605DE" w:rsidRPr="00A37D81" w:rsidRDefault="004605DE" w:rsidP="008E286D">
      <w:pPr>
        <w:pStyle w:val="bp"/>
        <w:spacing w:before="0" w:after="0"/>
      </w:pPr>
    </w:p>
    <w:sectPr w:rsidR="004605DE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70" w:rsidRDefault="00963070">
      <w:r>
        <w:separator/>
      </w:r>
    </w:p>
  </w:endnote>
  <w:endnote w:type="continuationSeparator" w:id="0">
    <w:p w:rsidR="00963070" w:rsidRDefault="0096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05D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05D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70" w:rsidRDefault="00963070">
      <w:r>
        <w:separator/>
      </w:r>
    </w:p>
  </w:footnote>
  <w:footnote w:type="continuationSeparator" w:id="0">
    <w:p w:rsidR="00963070" w:rsidRDefault="00963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FA541F" w:rsidP="00B71A35">
          <w:r>
            <w:t>Uns</w:t>
          </w:r>
          <w:r w:rsidR="00256449">
            <w:t xml:space="preserve">uccessful </w:t>
          </w:r>
          <w:r w:rsidR="009F756F" w:rsidRPr="009F756F">
            <w:t>Login</w:t>
          </w:r>
          <w:r w:rsidR="00256449">
            <w:t xml:space="preserve"> </w:t>
          </w:r>
          <w:r w:rsidR="005C5B90">
            <w:t>– user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9762B3">
            <w:t>2/06/2018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0557F1"/>
    <w:multiLevelType w:val="hybridMultilevel"/>
    <w:tmpl w:val="13A26A3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184D"/>
    <w:rsid w:val="000449EF"/>
    <w:rsid w:val="0004651B"/>
    <w:rsid w:val="00090A99"/>
    <w:rsid w:val="00096482"/>
    <w:rsid w:val="000D0C74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92E75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05DE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A49E2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286D"/>
    <w:rsid w:val="008E36B6"/>
    <w:rsid w:val="008E5B7B"/>
    <w:rsid w:val="008E650F"/>
    <w:rsid w:val="008F0C91"/>
    <w:rsid w:val="00913D07"/>
    <w:rsid w:val="00915018"/>
    <w:rsid w:val="0093214E"/>
    <w:rsid w:val="009322A3"/>
    <w:rsid w:val="0093488F"/>
    <w:rsid w:val="00963070"/>
    <w:rsid w:val="00971143"/>
    <w:rsid w:val="009762B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50F1A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0AFA"/>
    <w:rsid w:val="00BA717F"/>
    <w:rsid w:val="00BE19E4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B04BF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A737A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A541F"/>
    <w:rsid w:val="00FC1914"/>
    <w:rsid w:val="00FC58BC"/>
    <w:rsid w:val="00FE7760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7312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77</TotalTime>
  <Pages>11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2018-06-02T09:06:00Z</dcterms:created>
  <dcterms:modified xsi:type="dcterms:W3CDTF">2018-06-02T10:22:00Z</dcterms:modified>
</cp:coreProperties>
</file>