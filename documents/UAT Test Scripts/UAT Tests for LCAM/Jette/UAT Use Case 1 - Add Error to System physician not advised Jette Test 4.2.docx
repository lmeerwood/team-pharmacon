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F40A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error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1 – </w:t>
            </w:r>
            <w:r w:rsidR="00F40A1E">
              <w:rPr>
                <w:sz w:val="24"/>
                <w:szCs w:val="24"/>
              </w:rPr>
              <w:t>Add Error to System</w:t>
            </w:r>
            <w:r w:rsidR="00894A42">
              <w:rPr>
                <w:sz w:val="24"/>
                <w:szCs w:val="24"/>
              </w:rPr>
              <w:t xml:space="preserve"> – Physician </w:t>
            </w:r>
            <w:r w:rsidR="00A75799">
              <w:rPr>
                <w:sz w:val="24"/>
                <w:szCs w:val="24"/>
              </w:rPr>
              <w:t xml:space="preserve">Not </w:t>
            </w:r>
            <w:r w:rsidR="00894A42">
              <w:rPr>
                <w:sz w:val="24"/>
                <w:szCs w:val="24"/>
              </w:rPr>
              <w:t>Advised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787C" w:rsidRDefault="0074787C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User:</w:t>
            </w:r>
          </w:p>
          <w:p w:rsidR="00E303EF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date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time the error occurred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 MRN (hospital ID for patient)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the patient’s </w:t>
            </w:r>
            <w:r w:rsidR="00046371">
              <w:rPr>
                <w:sz w:val="24"/>
                <w:szCs w:val="24"/>
              </w:rPr>
              <w:t xml:space="preserve">first </w:t>
            </w:r>
            <w:r>
              <w:rPr>
                <w:sz w:val="24"/>
                <w:szCs w:val="24"/>
              </w:rPr>
              <w:t>name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the patient’s surname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patient type</w:t>
            </w:r>
          </w:p>
          <w:p w:rsidR="0074787C" w:rsidRDefault="0074787C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error type</w:t>
            </w:r>
          </w:p>
          <w:p w:rsidR="00046371" w:rsidRDefault="00046371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Enters name of medication </w:t>
            </w:r>
          </w:p>
          <w:p w:rsidR="00046371" w:rsidRPr="00046371" w:rsidRDefault="00046371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medication type</w:t>
            </w:r>
          </w:p>
          <w:p w:rsidR="0074787C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Enters a description/comment</w:t>
            </w:r>
          </w:p>
          <w:p w:rsidR="00046371" w:rsidRDefault="00046371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person who made the error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person making error has been notified</w:t>
            </w:r>
          </w:p>
          <w:p w:rsidR="00A04ED3" w:rsidRDefault="00A04ED3" w:rsidP="0074787C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where error was detected</w:t>
            </w:r>
          </w:p>
          <w:p w:rsidR="00A04ED3" w:rsidRDefault="00A04ED3" w:rsidP="00046371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IIMS was completed</w:t>
            </w:r>
          </w:p>
          <w:p w:rsidR="00B722CB" w:rsidRPr="00B722CB" w:rsidRDefault="00B722CB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the severity level</w:t>
            </w:r>
          </w:p>
          <w:p w:rsidR="00B722CB" w:rsidRPr="00A75799" w:rsidRDefault="00A04ED3" w:rsidP="00A75799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if physician was notified</w:t>
            </w:r>
            <w:r w:rsidR="00BE5F00">
              <w:rPr>
                <w:sz w:val="24"/>
                <w:szCs w:val="24"/>
              </w:rPr>
              <w:t xml:space="preserve"> (</w:t>
            </w:r>
            <w:r w:rsidR="00A75799">
              <w:rPr>
                <w:sz w:val="24"/>
                <w:szCs w:val="24"/>
              </w:rPr>
              <w:t>No</w:t>
            </w:r>
            <w:r w:rsidR="00BE5F00">
              <w:rPr>
                <w:sz w:val="24"/>
                <w:szCs w:val="24"/>
              </w:rPr>
              <w:t>)</w:t>
            </w:r>
          </w:p>
          <w:p w:rsidR="00437817" w:rsidRPr="0074787C" w:rsidRDefault="00437817" w:rsidP="00B72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has successfully logged in</w:t>
            </w:r>
            <w:r w:rsidRPr="00A37D81">
              <w:rPr>
                <w:sz w:val="24"/>
                <w:szCs w:val="24"/>
              </w:rPr>
              <w:t>.</w:t>
            </w:r>
          </w:p>
          <w:p w:rsidR="00133593" w:rsidRPr="00A37D81" w:rsidRDefault="00133593" w:rsidP="00133593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Enter an Error page is presented to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lastRenderedPageBreak/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42F5" w:rsidRDefault="00BB42F5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Physician Advised field is selected as </w:t>
            </w:r>
            <w:r w:rsidR="00A75799"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 xml:space="preserve">, following fields are </w:t>
            </w:r>
            <w:r w:rsidR="00A75799">
              <w:rPr>
                <w:sz w:val="24"/>
                <w:szCs w:val="24"/>
              </w:rPr>
              <w:t xml:space="preserve">not </w:t>
            </w:r>
            <w:r>
              <w:rPr>
                <w:sz w:val="24"/>
                <w:szCs w:val="24"/>
              </w:rPr>
              <w:t>enabled for data input</w:t>
            </w:r>
          </w:p>
          <w:p w:rsidR="004F09A4" w:rsidRPr="00A37D81" w:rsidRDefault="009726C3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is successfully updated with the data</w:t>
            </w:r>
            <w:r w:rsidR="00BB42F5">
              <w:rPr>
                <w:sz w:val="24"/>
                <w:szCs w:val="24"/>
              </w:rPr>
              <w:t xml:space="preserve"> on selection of Submit button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6B1392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Test run on Webserver - </w:t>
            </w:r>
            <w:hyperlink r:id="rId7" w:history="1">
              <w:r w:rsidRPr="00341E64">
                <w:rPr>
                  <w:rStyle w:val="Hyperlink"/>
                  <w:sz w:val="24"/>
                </w:rPr>
                <w:t>http://18.188.218.170:3000/#/error</w:t>
              </w:r>
            </w:hyperlink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2F8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Date is</w:t>
            </w:r>
            <w:r w:rsidR="00574FFC">
              <w:rPr>
                <w:sz w:val="24"/>
              </w:rPr>
              <w:t xml:space="preserve"> selected</w:t>
            </w:r>
          </w:p>
        </w:tc>
        <w:tc>
          <w:tcPr>
            <w:tcW w:w="5596" w:type="dxa"/>
          </w:tcPr>
          <w:p w:rsidR="00DF1585" w:rsidRPr="00A37D81" w:rsidRDefault="00642F8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Date is accepted</w:t>
            </w:r>
          </w:p>
        </w:tc>
        <w:tc>
          <w:tcPr>
            <w:tcW w:w="714" w:type="dxa"/>
          </w:tcPr>
          <w:p w:rsidR="00DF1585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031A02" w:rsidRDefault="00DF1585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Time is </w:t>
            </w:r>
            <w:r w:rsidR="00574FFC">
              <w:rPr>
                <w:sz w:val="24"/>
              </w:rPr>
              <w:t>selected</w:t>
            </w:r>
          </w:p>
        </w:tc>
        <w:tc>
          <w:tcPr>
            <w:tcW w:w="5596" w:type="dxa"/>
          </w:tcPr>
          <w:p w:rsidR="00A37D81" w:rsidRPr="00A37D81" w:rsidRDefault="00437817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Time is accepted</w:t>
            </w:r>
          </w:p>
        </w:tc>
        <w:tc>
          <w:tcPr>
            <w:tcW w:w="714" w:type="dxa"/>
          </w:tcPr>
          <w:p w:rsidR="00DF1585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031A02" w:rsidRDefault="00DF1585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MRN is entered</w:t>
            </w:r>
          </w:p>
        </w:tc>
        <w:tc>
          <w:tcPr>
            <w:tcW w:w="5596" w:type="dxa"/>
          </w:tcPr>
          <w:p w:rsidR="00DF1585" w:rsidRPr="00A37D81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MRN is not found in database and is accepted</w:t>
            </w:r>
          </w:p>
        </w:tc>
        <w:tc>
          <w:tcPr>
            <w:tcW w:w="714" w:type="dxa"/>
          </w:tcPr>
          <w:p w:rsidR="00DF1585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031A02" w:rsidRDefault="00DF1585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43781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 </w:t>
            </w:r>
            <w:r w:rsidR="00B722CB">
              <w:rPr>
                <w:sz w:val="24"/>
              </w:rPr>
              <w:t xml:space="preserve">first </w:t>
            </w:r>
            <w:r>
              <w:rPr>
                <w:sz w:val="24"/>
              </w:rPr>
              <w:t>name is entered</w:t>
            </w:r>
          </w:p>
        </w:tc>
        <w:tc>
          <w:tcPr>
            <w:tcW w:w="5596" w:type="dxa"/>
          </w:tcPr>
          <w:p w:rsidR="00437817" w:rsidRDefault="0043781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</w:t>
            </w:r>
            <w:r w:rsidR="00B722CB">
              <w:rPr>
                <w:sz w:val="24"/>
              </w:rPr>
              <w:t xml:space="preserve"> first</w:t>
            </w:r>
            <w:r>
              <w:rPr>
                <w:sz w:val="24"/>
              </w:rPr>
              <w:t xml:space="preserve"> name is accepted</w:t>
            </w:r>
          </w:p>
        </w:tc>
        <w:tc>
          <w:tcPr>
            <w:tcW w:w="714" w:type="dxa"/>
          </w:tcPr>
          <w:p w:rsidR="00437817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437817" w:rsidRPr="00031A02" w:rsidRDefault="0043781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B722CB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722CB" w:rsidRPr="00A37D81" w:rsidRDefault="00B722CB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B722CB" w:rsidRDefault="00B722CB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surname is entered</w:t>
            </w:r>
          </w:p>
        </w:tc>
        <w:tc>
          <w:tcPr>
            <w:tcW w:w="5596" w:type="dxa"/>
          </w:tcPr>
          <w:p w:rsidR="00B722CB" w:rsidRDefault="001C5E2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Patient surname is accepted</w:t>
            </w:r>
          </w:p>
        </w:tc>
        <w:tc>
          <w:tcPr>
            <w:tcW w:w="714" w:type="dxa"/>
          </w:tcPr>
          <w:p w:rsidR="00B722CB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B722CB" w:rsidRPr="00031A02" w:rsidRDefault="00B722CB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43781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437817" w:rsidRPr="00A37D81" w:rsidRDefault="0043781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437817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Patient type is selected</w:t>
            </w:r>
          </w:p>
        </w:tc>
        <w:tc>
          <w:tcPr>
            <w:tcW w:w="5596" w:type="dxa"/>
          </w:tcPr>
          <w:p w:rsidR="00437817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437817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437817" w:rsidRPr="00031A02" w:rsidRDefault="0043781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type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1C5E27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Medication </w:t>
            </w:r>
            <w:r w:rsidR="00574FFC">
              <w:rPr>
                <w:sz w:val="24"/>
              </w:rPr>
              <w:t xml:space="preserve">Given </w:t>
            </w:r>
            <w:r>
              <w:rPr>
                <w:sz w:val="24"/>
              </w:rPr>
              <w:t>entered</w:t>
            </w:r>
          </w:p>
        </w:tc>
        <w:tc>
          <w:tcPr>
            <w:tcW w:w="5596" w:type="dxa"/>
          </w:tcPr>
          <w:p w:rsidR="001C5E27" w:rsidRDefault="001C5E27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Medication is accepted</w:t>
            </w:r>
          </w:p>
        </w:tc>
        <w:tc>
          <w:tcPr>
            <w:tcW w:w="714" w:type="dxa"/>
          </w:tcPr>
          <w:p w:rsidR="001C5E27" w:rsidRPr="00A37D81" w:rsidRDefault="00031A02" w:rsidP="00D35C46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C5E27" w:rsidRPr="00031A02" w:rsidRDefault="001C5E2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1C5E27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Medication type is selected</w:t>
            </w:r>
          </w:p>
        </w:tc>
        <w:tc>
          <w:tcPr>
            <w:tcW w:w="5596" w:type="dxa"/>
          </w:tcPr>
          <w:p w:rsidR="001C5E27" w:rsidRDefault="001C5E27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1C5E27" w:rsidRPr="00A37D81" w:rsidRDefault="00031A02" w:rsidP="00D35C46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C5E27" w:rsidRPr="00031A02" w:rsidRDefault="001C5E2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Error description/comment is entered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Error description/comment is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1C5E27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C5E27" w:rsidRPr="00A37D81" w:rsidRDefault="001C5E27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1C5E27" w:rsidRDefault="001C5E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is selected</w:t>
            </w:r>
          </w:p>
        </w:tc>
        <w:tc>
          <w:tcPr>
            <w:tcW w:w="5596" w:type="dxa"/>
          </w:tcPr>
          <w:p w:rsidR="001C5E27" w:rsidRDefault="001C5E27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1C5E27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1C5E27" w:rsidRPr="00031A02" w:rsidRDefault="001C5E27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Person making error notified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Where error detected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IIMS completed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1C5E2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Severity level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notified – </w:t>
            </w:r>
            <w:r w:rsidR="00E167B1">
              <w:rPr>
                <w:sz w:val="24"/>
              </w:rPr>
              <w:t>No</w:t>
            </w:r>
            <w:r>
              <w:rPr>
                <w:sz w:val="24"/>
              </w:rPr>
              <w:t xml:space="preserve"> is selected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Selection accepted</w:t>
            </w:r>
            <w:r w:rsidR="009726C3">
              <w:rPr>
                <w:sz w:val="24"/>
              </w:rPr>
              <w:t xml:space="preserve"> and </w:t>
            </w:r>
            <w:r w:rsidR="002E3BCE">
              <w:rPr>
                <w:sz w:val="24"/>
              </w:rPr>
              <w:t xml:space="preserve">following fields are </w:t>
            </w:r>
            <w:r w:rsidR="00E167B1">
              <w:rPr>
                <w:sz w:val="24"/>
              </w:rPr>
              <w:t xml:space="preserve">not </w:t>
            </w:r>
            <w:r w:rsidR="002E3BCE">
              <w:rPr>
                <w:sz w:val="24"/>
              </w:rPr>
              <w:t>enabled</w:t>
            </w:r>
          </w:p>
        </w:tc>
        <w:tc>
          <w:tcPr>
            <w:tcW w:w="714" w:type="dxa"/>
          </w:tcPr>
          <w:p w:rsidR="00035D6C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7C77F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6E4DFA">
              <w:rPr>
                <w:sz w:val="24"/>
              </w:rPr>
              <w:t>provider number</w:t>
            </w:r>
            <w:r>
              <w:rPr>
                <w:sz w:val="24"/>
              </w:rPr>
              <w:t xml:space="preserve">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6E4DFA" w:rsidRDefault="00E167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9726C3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9726C3" w:rsidRPr="00031A02" w:rsidRDefault="009726C3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</w:t>
            </w:r>
            <w:r w:rsidR="0002539A">
              <w:rPr>
                <w:sz w:val="24"/>
              </w:rPr>
              <w:t xml:space="preserve">first </w:t>
            </w:r>
            <w:r>
              <w:rPr>
                <w:sz w:val="24"/>
              </w:rPr>
              <w:t xml:space="preserve">name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9726C3" w:rsidRDefault="00E167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9726C3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9726C3" w:rsidRPr="00031A02" w:rsidRDefault="009726C3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2539A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2539A" w:rsidRPr="00A37D81" w:rsidRDefault="0002539A" w:rsidP="0002539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2539A" w:rsidRDefault="0002539A" w:rsidP="0002539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Physician surname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02539A" w:rsidRDefault="00E167B1" w:rsidP="0002539A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02539A" w:rsidRPr="00A37D81" w:rsidRDefault="00031A02" w:rsidP="0002539A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2539A" w:rsidRPr="00031A02" w:rsidRDefault="0002539A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2539A" w:rsidRPr="00A37D81" w:rsidTr="00D35C4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2539A" w:rsidRPr="00A37D81" w:rsidRDefault="0002539A" w:rsidP="00D35C46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2539A" w:rsidRDefault="0002539A" w:rsidP="00D35C4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Physician comments</w:t>
            </w:r>
            <w:r w:rsidR="00E167B1">
              <w:rPr>
                <w:sz w:val="24"/>
              </w:rPr>
              <w:t xml:space="preserve"> is disabled</w:t>
            </w:r>
          </w:p>
        </w:tc>
        <w:tc>
          <w:tcPr>
            <w:tcW w:w="5596" w:type="dxa"/>
          </w:tcPr>
          <w:p w:rsidR="0002539A" w:rsidRDefault="00E167B1" w:rsidP="00D35C46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02539A" w:rsidRPr="00A37D81" w:rsidRDefault="00031A02" w:rsidP="00D35C46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2539A" w:rsidRPr="00031A02" w:rsidRDefault="0002539A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9726C3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26C3" w:rsidRPr="00A37D81" w:rsidRDefault="009726C3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726C3" w:rsidRDefault="006A7447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Patient diagnosis is </w:t>
            </w:r>
            <w:r w:rsidR="00E167B1">
              <w:rPr>
                <w:sz w:val="24"/>
              </w:rPr>
              <w:t>disabled</w:t>
            </w:r>
          </w:p>
        </w:tc>
        <w:tc>
          <w:tcPr>
            <w:tcW w:w="5596" w:type="dxa"/>
          </w:tcPr>
          <w:p w:rsidR="009726C3" w:rsidRDefault="00E167B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enter data</w:t>
            </w:r>
          </w:p>
        </w:tc>
        <w:tc>
          <w:tcPr>
            <w:tcW w:w="714" w:type="dxa"/>
          </w:tcPr>
          <w:p w:rsidR="009726C3" w:rsidRPr="00A37D81" w:rsidRDefault="00031A0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9726C3" w:rsidRPr="00031A02" w:rsidRDefault="009726C3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  <w:tr w:rsidR="00035D6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35D6C" w:rsidRPr="00A37D81" w:rsidRDefault="00035D6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035D6C" w:rsidRDefault="00035D6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035D6C" w:rsidRDefault="00035D6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with data as entered above</w:t>
            </w:r>
          </w:p>
        </w:tc>
        <w:tc>
          <w:tcPr>
            <w:tcW w:w="714" w:type="dxa"/>
          </w:tcPr>
          <w:p w:rsidR="00035D6C" w:rsidRPr="00A37D81" w:rsidRDefault="006B139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035D6C" w:rsidRPr="00031A02" w:rsidRDefault="00035D6C" w:rsidP="00031A02">
            <w:pPr>
              <w:pStyle w:val="RowHeadings"/>
              <w:spacing w:before="80" w:after="80"/>
              <w:jc w:val="center"/>
              <w:rPr>
                <w:color w:val="FF0000"/>
              </w:rPr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Date</w:t>
            </w:r>
            <w:r w:rsidR="00971143" w:rsidRPr="00A37D81">
              <w:t>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02539A" w:rsidP="004F4FB4">
            <w:pPr>
              <w:pStyle w:val="bp"/>
              <w:spacing w:before="0" w:after="0"/>
            </w:pPr>
            <w:r>
              <w:t>2018-05-1</w:t>
            </w:r>
            <w:r w:rsidR="00C62805">
              <w:t>5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6F3438" w:rsidRDefault="006F3438" w:rsidP="004F4FB4">
            <w:pPr>
              <w:pStyle w:val="bp"/>
              <w:spacing w:before="0" w:after="0"/>
            </w:pPr>
            <w:r>
              <w:t>Time: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6F3438" w:rsidRPr="00A37D81" w:rsidRDefault="00C62805" w:rsidP="004F4FB4">
            <w:pPr>
              <w:pStyle w:val="bp"/>
              <w:spacing w:before="0" w:after="0"/>
            </w:pPr>
            <w:r>
              <w:t>23:19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035D6C" w:rsidP="004F4FB4">
            <w:pPr>
              <w:pStyle w:val="bp"/>
              <w:spacing w:before="0" w:after="0"/>
            </w:pPr>
            <w:r>
              <w:t>Patient MRN</w:t>
            </w:r>
            <w:r w:rsidR="00971143" w:rsidRPr="00A37D81">
              <w:t>:</w:t>
            </w:r>
          </w:p>
        </w:tc>
        <w:tc>
          <w:tcPr>
            <w:tcW w:w="1944" w:type="dxa"/>
          </w:tcPr>
          <w:p w:rsidR="00780A9A" w:rsidRPr="00A37D81" w:rsidRDefault="00C62805" w:rsidP="004F4FB4">
            <w:pPr>
              <w:pStyle w:val="bp"/>
              <w:spacing w:before="0" w:after="0"/>
            </w:pPr>
            <w:r>
              <w:t>Hdoo987</w:t>
            </w: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4F4FB4">
            <w:pPr>
              <w:pStyle w:val="bp"/>
              <w:spacing w:before="0" w:after="0"/>
            </w:pPr>
            <w:r>
              <w:t>Patient First Name</w:t>
            </w:r>
          </w:p>
        </w:tc>
        <w:tc>
          <w:tcPr>
            <w:tcW w:w="1944" w:type="dxa"/>
          </w:tcPr>
          <w:p w:rsidR="0002539A" w:rsidRPr="00A37D81" w:rsidRDefault="00C62805" w:rsidP="004F4FB4">
            <w:pPr>
              <w:pStyle w:val="bp"/>
              <w:spacing w:before="0" w:after="0"/>
            </w:pPr>
            <w:r>
              <w:t>Braeden</w:t>
            </w: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4F4FB4">
            <w:pPr>
              <w:pStyle w:val="bp"/>
              <w:spacing w:before="0" w:after="0"/>
            </w:pPr>
            <w:r>
              <w:t>Patient Surname</w:t>
            </w:r>
          </w:p>
        </w:tc>
        <w:tc>
          <w:tcPr>
            <w:tcW w:w="1944" w:type="dxa"/>
          </w:tcPr>
          <w:p w:rsidR="0002539A" w:rsidRPr="00A37D81" w:rsidRDefault="00C62805" w:rsidP="004F4FB4">
            <w:pPr>
              <w:pStyle w:val="bp"/>
              <w:spacing w:before="0" w:after="0"/>
            </w:pPr>
            <w:r>
              <w:t>Gardiner</w:t>
            </w: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035D6C" w:rsidRPr="00A37D81" w:rsidRDefault="00035D6C" w:rsidP="00C074E2">
            <w:pPr>
              <w:pStyle w:val="bp"/>
              <w:spacing w:before="0" w:after="0"/>
            </w:pPr>
            <w:r>
              <w:t>Patient Type:</w:t>
            </w:r>
          </w:p>
        </w:tc>
        <w:tc>
          <w:tcPr>
            <w:tcW w:w="1944" w:type="dxa"/>
          </w:tcPr>
          <w:p w:rsidR="0093214E" w:rsidRPr="00A37D81" w:rsidRDefault="00C62805" w:rsidP="00C074E2">
            <w:pPr>
              <w:pStyle w:val="bp"/>
              <w:spacing w:before="0" w:after="0"/>
            </w:pPr>
            <w:r>
              <w:t>Out</w:t>
            </w:r>
            <w:r w:rsidR="0002539A">
              <w:t>patient</w:t>
            </w:r>
          </w:p>
        </w:tc>
        <w:tc>
          <w:tcPr>
            <w:tcW w:w="2196" w:type="dxa"/>
          </w:tcPr>
          <w:p w:rsidR="0093214E" w:rsidRPr="00A37D81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A37D81" w:rsidRDefault="0093214E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Type:</w:t>
            </w:r>
          </w:p>
        </w:tc>
        <w:tc>
          <w:tcPr>
            <w:tcW w:w="1944" w:type="dxa"/>
          </w:tcPr>
          <w:p w:rsidR="00035D6C" w:rsidRPr="00A37D81" w:rsidRDefault="00C62805" w:rsidP="00C074E2">
            <w:pPr>
              <w:pStyle w:val="bp"/>
              <w:spacing w:before="0" w:after="0"/>
            </w:pPr>
            <w:r>
              <w:t>Dosage / Strength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 w:rsidTr="0002539A">
        <w:tblPrEx>
          <w:tblLook w:val="04A0" w:firstRow="1" w:lastRow="0" w:firstColumn="1" w:lastColumn="0" w:noHBand="0" w:noVBand="1"/>
        </w:tblPrEx>
        <w:tc>
          <w:tcPr>
            <w:tcW w:w="2448" w:type="dxa"/>
            <w:shd w:val="clear" w:color="auto" w:fill="E0E0E0"/>
          </w:tcPr>
          <w:p w:rsidR="0002539A" w:rsidRDefault="0002539A" w:rsidP="00D35C46">
            <w:pPr>
              <w:pStyle w:val="bp"/>
              <w:spacing w:before="0" w:after="0"/>
            </w:pPr>
            <w:r>
              <w:t>Medication:</w:t>
            </w:r>
          </w:p>
        </w:tc>
        <w:tc>
          <w:tcPr>
            <w:tcW w:w="1944" w:type="dxa"/>
          </w:tcPr>
          <w:p w:rsidR="0002539A" w:rsidRPr="00A37D81" w:rsidRDefault="00C62805" w:rsidP="00D35C46">
            <w:pPr>
              <w:pStyle w:val="bp"/>
              <w:spacing w:before="0" w:after="0"/>
            </w:pPr>
            <w:r>
              <w:t xml:space="preserve">Panadeine Forte </w:t>
            </w: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</w:tr>
      <w:tr w:rsidR="0002539A" w:rsidRPr="00A37D81" w:rsidTr="0002539A">
        <w:tblPrEx>
          <w:tblLook w:val="04A0" w:firstRow="1" w:lastRow="0" w:firstColumn="1" w:lastColumn="0" w:noHBand="0" w:noVBand="1"/>
        </w:tblPrEx>
        <w:tc>
          <w:tcPr>
            <w:tcW w:w="2448" w:type="dxa"/>
            <w:shd w:val="clear" w:color="auto" w:fill="E0E0E0"/>
          </w:tcPr>
          <w:p w:rsidR="0002539A" w:rsidRDefault="0002539A" w:rsidP="00D35C46">
            <w:pPr>
              <w:pStyle w:val="bp"/>
              <w:spacing w:before="0" w:after="0"/>
            </w:pPr>
            <w:r>
              <w:t>Medication Type:</w:t>
            </w:r>
          </w:p>
        </w:tc>
        <w:tc>
          <w:tcPr>
            <w:tcW w:w="1944" w:type="dxa"/>
          </w:tcPr>
          <w:p w:rsidR="0002539A" w:rsidRPr="00A37D81" w:rsidRDefault="00C62805" w:rsidP="00D35C46">
            <w:pPr>
              <w:pStyle w:val="bp"/>
              <w:spacing w:before="0" w:after="0"/>
            </w:pPr>
            <w:r>
              <w:t>Oral</w:t>
            </w: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D35C46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Error Description/Comment:</w:t>
            </w:r>
          </w:p>
        </w:tc>
        <w:tc>
          <w:tcPr>
            <w:tcW w:w="1944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Person Making Error</w:t>
            </w:r>
          </w:p>
        </w:tc>
        <w:tc>
          <w:tcPr>
            <w:tcW w:w="1944" w:type="dxa"/>
          </w:tcPr>
          <w:p w:rsidR="0002539A" w:rsidRPr="00A37D81" w:rsidRDefault="00C62805" w:rsidP="00C074E2">
            <w:pPr>
              <w:pStyle w:val="bp"/>
              <w:spacing w:before="0" w:after="0"/>
            </w:pPr>
            <w:r>
              <w:t>Timothy Meyers</w:t>
            </w:r>
          </w:p>
        </w:tc>
        <w:tc>
          <w:tcPr>
            <w:tcW w:w="2196" w:type="dxa"/>
          </w:tcPr>
          <w:p w:rsidR="0002539A" w:rsidRPr="00A37D81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Perso</w:t>
            </w:r>
            <w:r w:rsidR="006F3438">
              <w:t>n Making Error N</w:t>
            </w:r>
            <w:r>
              <w:t>otified: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Where E</w:t>
            </w:r>
            <w:r w:rsidR="006F3438">
              <w:t>rror was D</w:t>
            </w:r>
            <w:r>
              <w:t>etected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C62805" w:rsidP="00C074E2">
            <w:pPr>
              <w:pStyle w:val="bp"/>
              <w:spacing w:before="0" w:after="0"/>
            </w:pPr>
            <w:r>
              <w:t>Outside hospital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35D6C" w:rsidRPr="00A37D81">
        <w:tc>
          <w:tcPr>
            <w:tcW w:w="2448" w:type="dxa"/>
            <w:shd w:val="clear" w:color="auto" w:fill="E0E0E0"/>
          </w:tcPr>
          <w:p w:rsidR="00035D6C" w:rsidRDefault="00035D6C" w:rsidP="00C074E2">
            <w:pPr>
              <w:pStyle w:val="bp"/>
              <w:spacing w:before="0" w:after="0"/>
            </w:pPr>
            <w:r>
              <w:t>IIMS Completed</w:t>
            </w:r>
            <w:r w:rsidR="006F3438">
              <w:t>:</w:t>
            </w:r>
          </w:p>
        </w:tc>
        <w:tc>
          <w:tcPr>
            <w:tcW w:w="1944" w:type="dxa"/>
          </w:tcPr>
          <w:p w:rsidR="00035D6C" w:rsidRPr="00A37D81" w:rsidRDefault="008D0FAC" w:rsidP="00C074E2">
            <w:pPr>
              <w:pStyle w:val="bp"/>
              <w:spacing w:before="0" w:after="0"/>
            </w:pPr>
            <w:r>
              <w:t>Yes</w:t>
            </w:r>
          </w:p>
        </w:tc>
        <w:tc>
          <w:tcPr>
            <w:tcW w:w="2196" w:type="dxa"/>
          </w:tcPr>
          <w:p w:rsidR="00035D6C" w:rsidRPr="00A37D81" w:rsidRDefault="00035D6C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35D6C" w:rsidRPr="00A37D81" w:rsidRDefault="00035D6C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Severity Level</w:t>
            </w:r>
          </w:p>
        </w:tc>
        <w:tc>
          <w:tcPr>
            <w:tcW w:w="1944" w:type="dxa"/>
          </w:tcPr>
          <w:p w:rsidR="0002539A" w:rsidRPr="00A37D81" w:rsidRDefault="00C62805" w:rsidP="00C074E2">
            <w:pPr>
              <w:pStyle w:val="bp"/>
              <w:spacing w:before="0" w:after="0"/>
            </w:pPr>
            <w:r>
              <w:t>Moderate-low</w:t>
            </w:r>
          </w:p>
        </w:tc>
        <w:tc>
          <w:tcPr>
            <w:tcW w:w="2196" w:type="dxa"/>
          </w:tcPr>
          <w:p w:rsidR="0002539A" w:rsidRPr="00A37D81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Pr="00A37D81" w:rsidRDefault="0002539A" w:rsidP="004F4FB4">
            <w:pPr>
              <w:pStyle w:val="bp"/>
              <w:spacing w:before="0" w:after="0"/>
            </w:pPr>
          </w:p>
        </w:tc>
      </w:tr>
      <w:tr w:rsidR="006F3438" w:rsidRPr="00A37D81">
        <w:tc>
          <w:tcPr>
            <w:tcW w:w="2448" w:type="dxa"/>
            <w:shd w:val="clear" w:color="auto" w:fill="E0E0E0"/>
          </w:tcPr>
          <w:p w:rsidR="006F3438" w:rsidRDefault="006F3438" w:rsidP="00C074E2">
            <w:pPr>
              <w:pStyle w:val="bp"/>
              <w:spacing w:before="0" w:after="0"/>
            </w:pPr>
            <w:r>
              <w:t>Physician Notified:</w:t>
            </w:r>
          </w:p>
        </w:tc>
        <w:tc>
          <w:tcPr>
            <w:tcW w:w="1944" w:type="dxa"/>
          </w:tcPr>
          <w:p w:rsidR="006F3438" w:rsidRPr="00A37D81" w:rsidRDefault="00C62805" w:rsidP="00C074E2">
            <w:pPr>
              <w:pStyle w:val="bp"/>
              <w:spacing w:before="0" w:after="0"/>
            </w:pPr>
            <w:r>
              <w:t>No</w:t>
            </w:r>
          </w:p>
        </w:tc>
        <w:tc>
          <w:tcPr>
            <w:tcW w:w="2196" w:type="dxa"/>
          </w:tcPr>
          <w:p w:rsidR="006F3438" w:rsidRPr="00A37D81" w:rsidRDefault="006F3438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F3438" w:rsidRPr="00A37D81" w:rsidRDefault="006F3438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>Physician Provider Number: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6A7447" w:rsidP="00C074E2">
            <w:pPr>
              <w:pStyle w:val="bp"/>
              <w:spacing w:before="0" w:after="0"/>
            </w:pPr>
            <w:r>
              <w:t xml:space="preserve">Physician </w:t>
            </w:r>
            <w:r w:rsidR="0002539A">
              <w:t xml:space="preserve">First </w:t>
            </w:r>
            <w:r>
              <w:t>Name: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02539A" w:rsidRPr="00A37D81">
        <w:tc>
          <w:tcPr>
            <w:tcW w:w="2448" w:type="dxa"/>
            <w:shd w:val="clear" w:color="auto" w:fill="E0E0E0"/>
          </w:tcPr>
          <w:p w:rsidR="0002539A" w:rsidRDefault="0002539A" w:rsidP="00C074E2">
            <w:pPr>
              <w:pStyle w:val="bp"/>
              <w:spacing w:before="0" w:after="0"/>
            </w:pPr>
            <w:r>
              <w:t>Physician Surname:</w:t>
            </w:r>
          </w:p>
        </w:tc>
        <w:tc>
          <w:tcPr>
            <w:tcW w:w="1944" w:type="dxa"/>
          </w:tcPr>
          <w:p w:rsidR="0002539A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02539A" w:rsidRDefault="0002539A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02539A" w:rsidP="00C074E2">
            <w:pPr>
              <w:pStyle w:val="bp"/>
              <w:spacing w:before="0" w:after="0"/>
            </w:pPr>
            <w:r>
              <w:t>Physician comments: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  <w:tr w:rsidR="006A7447" w:rsidRPr="00A37D81">
        <w:tc>
          <w:tcPr>
            <w:tcW w:w="2448" w:type="dxa"/>
            <w:shd w:val="clear" w:color="auto" w:fill="E0E0E0"/>
          </w:tcPr>
          <w:p w:rsidR="006A7447" w:rsidRDefault="0002539A" w:rsidP="00C074E2">
            <w:pPr>
              <w:pStyle w:val="bp"/>
              <w:spacing w:before="0" w:after="0"/>
            </w:pPr>
            <w:r>
              <w:t>Patient Diagnosis:</w:t>
            </w:r>
          </w:p>
        </w:tc>
        <w:tc>
          <w:tcPr>
            <w:tcW w:w="1944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6A7447" w:rsidRDefault="006A7447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Default="00574FFC" w:rsidP="00780A9A">
      <w:pPr>
        <w:pStyle w:val="bp"/>
        <w:spacing w:before="0" w:after="0"/>
      </w:pPr>
    </w:p>
    <w:p w:rsidR="00574FFC" w:rsidRPr="00A37D81" w:rsidRDefault="00574FFC" w:rsidP="00780A9A">
      <w:pPr>
        <w:pStyle w:val="bp"/>
        <w:spacing w:before="0" w:after="0"/>
      </w:pPr>
    </w:p>
    <w:p w:rsidR="0004651B" w:rsidRDefault="00574FFC" w:rsidP="00374830">
      <w:pPr>
        <w:pStyle w:val="bp"/>
        <w:spacing w:before="0" w:after="0"/>
      </w:pPr>
      <w:r>
        <w:lastRenderedPageBreak/>
        <w:t>SCREENSHOTS OF TEST</w:t>
      </w:r>
    </w:p>
    <w:p w:rsidR="00574FFC" w:rsidRDefault="00574FF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3E837F5" wp14:editId="419F540A">
            <wp:extent cx="3071004" cy="1265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9835" cy="12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FC" w:rsidRDefault="00574FFC" w:rsidP="00374830">
      <w:pPr>
        <w:pStyle w:val="bp"/>
        <w:spacing w:before="0" w:after="0"/>
      </w:pPr>
      <w:r>
        <w:t>Successful user login</w:t>
      </w:r>
    </w:p>
    <w:p w:rsidR="00574FFC" w:rsidRDefault="00574FFC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7665A325" wp14:editId="235D676D">
            <wp:extent cx="6489125" cy="2113472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2863" cy="211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FC" w:rsidRDefault="00574FFC" w:rsidP="00374830">
      <w:pPr>
        <w:pStyle w:val="bp"/>
        <w:spacing w:before="0" w:after="0"/>
      </w:pPr>
      <w:r>
        <w:t>Error page presented to user</w:t>
      </w:r>
    </w:p>
    <w:p w:rsidR="00574FFC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lastRenderedPageBreak/>
        <w:drawing>
          <wp:inline distT="0" distB="0" distL="0" distR="0" wp14:anchorId="6FA2C42C" wp14:editId="675EDDE4">
            <wp:extent cx="2812211" cy="276757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2477" cy="27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drawing>
          <wp:inline distT="0" distB="0" distL="0" distR="0" wp14:anchorId="47A7B1E0" wp14:editId="08005584">
            <wp:extent cx="2811780" cy="2907000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2104" cy="291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lastRenderedPageBreak/>
        <w:drawing>
          <wp:inline distT="0" distB="0" distL="0" distR="0" wp14:anchorId="659C20AE" wp14:editId="10408CA6">
            <wp:extent cx="2789849" cy="281221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7669" cy="28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rPr>
          <w:noProof/>
        </w:rPr>
        <w:drawing>
          <wp:inline distT="0" distB="0" distL="0" distR="0" wp14:anchorId="66FD5F22" wp14:editId="67BD08CA">
            <wp:extent cx="2791116" cy="142335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3718" cy="143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  <w:r>
        <w:t>Data entered into fields as per test data. No errors in fields. Physician fields are disabled and can’t be selected</w:t>
      </w:r>
    </w:p>
    <w:p w:rsidR="00D54940" w:rsidRDefault="00D54940" w:rsidP="00D54940">
      <w:pPr>
        <w:pStyle w:val="bp"/>
        <w:tabs>
          <w:tab w:val="left" w:pos="1739"/>
        </w:tabs>
        <w:spacing w:before="0" w:after="0"/>
      </w:pPr>
    </w:p>
    <w:p w:rsidR="00574FFC" w:rsidRDefault="006B1392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6D1F0A8F" wp14:editId="72189BFA">
            <wp:extent cx="5219700" cy="559189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344" cy="560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DC" w:rsidRDefault="009413DC" w:rsidP="00374830">
      <w:pPr>
        <w:pStyle w:val="bp"/>
        <w:spacing w:before="0" w:after="0"/>
      </w:pPr>
      <w:r>
        <w:t>Queries executed on Server</w:t>
      </w:r>
    </w:p>
    <w:p w:rsidR="009413DC" w:rsidRDefault="006B1392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745EC3B7" wp14:editId="49258EF1">
            <wp:extent cx="5086350" cy="1428750"/>
            <wp:effectExtent l="19050" t="19050" r="95250" b="952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28750"/>
                    </a:xfrm>
                    <a:prstGeom prst="rect">
                      <a:avLst/>
                    </a:prstGeom>
                    <a:effectLst>
                      <a:outerShdw blurRad="50800" dist="50800" dir="2400000" algn="ctr" rotWithShape="0">
                        <a:schemeClr val="accent1"/>
                      </a:outerShdw>
                    </a:effectLst>
                  </pic:spPr>
                </pic:pic>
              </a:graphicData>
            </a:graphic>
          </wp:inline>
        </w:drawing>
      </w:r>
    </w:p>
    <w:p w:rsidR="006B1392" w:rsidRDefault="006B1392" w:rsidP="00374830">
      <w:pPr>
        <w:pStyle w:val="bp"/>
        <w:spacing w:before="0" w:after="0"/>
      </w:pPr>
      <w:r>
        <w:t>Success message at the bottom of the form.</w:t>
      </w:r>
    </w:p>
    <w:p w:rsidR="006B1392" w:rsidRDefault="006B1392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4C0AC708" wp14:editId="25100519">
            <wp:extent cx="5200650" cy="1839917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018" cy="18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92" w:rsidRDefault="006B1392" w:rsidP="00374830">
      <w:pPr>
        <w:pStyle w:val="bp"/>
        <w:spacing w:before="0" w:after="0"/>
      </w:pPr>
      <w:r>
        <w:t>Form cleared of previous data</w:t>
      </w:r>
    </w:p>
    <w:p w:rsidR="00C21F4C" w:rsidRDefault="00C21F4C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11DD3CCD" wp14:editId="0C66109E">
            <wp:extent cx="4191000" cy="2617635"/>
            <wp:effectExtent l="19050" t="19050" r="95250" b="876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5897" cy="2626940"/>
                    </a:xfrm>
                    <a:prstGeom prst="rect">
                      <a:avLst/>
                    </a:prstGeom>
                    <a:effectLst>
                      <a:outerShdw blurRad="50800" dist="50800" dir="2400000" algn="ctr" rotWithShape="0">
                        <a:schemeClr val="accent1"/>
                      </a:outerShdw>
                    </a:effectLst>
                  </pic:spPr>
                </pic:pic>
              </a:graphicData>
            </a:graphic>
          </wp:inline>
        </w:drawing>
      </w:r>
    </w:p>
    <w:p w:rsidR="006B0AEE" w:rsidRDefault="006B0AEE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5AA10B4F" wp14:editId="772B2C0F">
            <wp:extent cx="7038975" cy="1006421"/>
            <wp:effectExtent l="19050" t="19050" r="85725" b="990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63307" cy="1009900"/>
                    </a:xfrm>
                    <a:prstGeom prst="rect">
                      <a:avLst/>
                    </a:prstGeom>
                    <a:effectLst>
                      <a:outerShdw blurRad="50800" dist="50800" dir="2400000" algn="ctr" rotWithShape="0">
                        <a:schemeClr val="accent1"/>
                      </a:outerShdw>
                    </a:effectLst>
                  </pic:spPr>
                </pic:pic>
              </a:graphicData>
            </a:graphic>
          </wp:inline>
        </w:drawing>
      </w:r>
    </w:p>
    <w:p w:rsidR="00C21F4C" w:rsidRDefault="00C21F4C" w:rsidP="00374830">
      <w:pPr>
        <w:pStyle w:val="bp"/>
        <w:spacing w:before="0" w:after="0"/>
      </w:pPr>
      <w:r>
        <w:t>Information retrieved from Metabase</w:t>
      </w:r>
      <w:r w:rsidR="006B0AEE">
        <w:t xml:space="preserve"> – List of Errors Report. Clicking on Patient ID 15 gives details above.</w:t>
      </w:r>
      <w:bookmarkStart w:id="0" w:name="_GoBack"/>
      <w:bookmarkEnd w:id="0"/>
    </w:p>
    <w:p w:rsidR="006B0AEE" w:rsidRPr="00A37D81" w:rsidRDefault="006B0AEE" w:rsidP="00374830">
      <w:pPr>
        <w:pStyle w:val="bp"/>
        <w:spacing w:before="0" w:after="0"/>
      </w:pPr>
    </w:p>
    <w:sectPr w:rsidR="006B0AEE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359" w:rsidRDefault="00457359">
      <w:r>
        <w:separator/>
      </w:r>
    </w:p>
  </w:endnote>
  <w:endnote w:type="continuationSeparator" w:id="0">
    <w:p w:rsidR="00457359" w:rsidRDefault="00457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55B" w:rsidRDefault="00EA05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055B" w:rsidRDefault="00EA05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55B" w:rsidRDefault="00EA055B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0AEE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B0AEE">
      <w:rPr>
        <w:rStyle w:val="PageNumber"/>
        <w:noProof/>
      </w:rPr>
      <w:t>2</w:t>
    </w:r>
    <w:r>
      <w:rPr>
        <w:rStyle w:val="PageNumber"/>
      </w:rPr>
      <w:fldChar w:fldCharType="end"/>
    </w:r>
  </w:p>
  <w:p w:rsidR="00EA055B" w:rsidRDefault="00EA055B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359" w:rsidRDefault="00457359">
      <w:r>
        <w:separator/>
      </w:r>
    </w:p>
  </w:footnote>
  <w:footnote w:type="continuationSeparator" w:id="0">
    <w:p w:rsidR="00457359" w:rsidRDefault="00457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055B">
      <w:tc>
        <w:tcPr>
          <w:tcW w:w="6379" w:type="dxa"/>
        </w:tcPr>
        <w:p w:rsidR="00EA055B" w:rsidRDefault="00EA055B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EA055B" w:rsidRDefault="00EA055B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EA055B" w:rsidTr="009F756F">
      <w:trPr>
        <w:trHeight w:val="97"/>
      </w:trPr>
      <w:tc>
        <w:tcPr>
          <w:tcW w:w="6379" w:type="dxa"/>
        </w:tcPr>
        <w:p w:rsidR="00EA055B" w:rsidRDefault="00EA055B" w:rsidP="00A04ED3">
          <w:pPr>
            <w:tabs>
              <w:tab w:val="left" w:pos="2367"/>
            </w:tabs>
          </w:pPr>
          <w:r>
            <w:t>Add Error to System</w:t>
          </w:r>
          <w:r w:rsidR="00894A42">
            <w:t xml:space="preserve"> – Physician </w:t>
          </w:r>
          <w:r w:rsidR="00A75799">
            <w:t xml:space="preserve">Not </w:t>
          </w:r>
          <w:r w:rsidR="00894A42">
            <w:t>Advised</w:t>
          </w:r>
        </w:p>
      </w:tc>
      <w:tc>
        <w:tcPr>
          <w:tcW w:w="3179" w:type="dxa"/>
        </w:tcPr>
        <w:p w:rsidR="00EA055B" w:rsidRDefault="00EA055B" w:rsidP="00B71A35">
          <w:r>
            <w:t xml:space="preserve">  Date:  </w:t>
          </w:r>
          <w:r w:rsidR="006B1392">
            <w:t>4</w:t>
          </w:r>
          <w:r w:rsidR="00574FFC">
            <w:t>/06/2018</w:t>
          </w:r>
        </w:p>
      </w:tc>
    </w:tr>
  </w:tbl>
  <w:p w:rsidR="00EA055B" w:rsidRDefault="00EA055B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3439A4"/>
    <w:multiLevelType w:val="hybridMultilevel"/>
    <w:tmpl w:val="003C4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1C3C"/>
    <w:rsid w:val="000138A3"/>
    <w:rsid w:val="00024113"/>
    <w:rsid w:val="0002539A"/>
    <w:rsid w:val="000278E8"/>
    <w:rsid w:val="000305AE"/>
    <w:rsid w:val="00031A02"/>
    <w:rsid w:val="00035D6C"/>
    <w:rsid w:val="00036ABF"/>
    <w:rsid w:val="00037A8E"/>
    <w:rsid w:val="000449EF"/>
    <w:rsid w:val="00046371"/>
    <w:rsid w:val="0004651B"/>
    <w:rsid w:val="00060439"/>
    <w:rsid w:val="00090A99"/>
    <w:rsid w:val="00096482"/>
    <w:rsid w:val="000A1FA6"/>
    <w:rsid w:val="000C1F99"/>
    <w:rsid w:val="000D5952"/>
    <w:rsid w:val="000E3C24"/>
    <w:rsid w:val="000E4C6D"/>
    <w:rsid w:val="000F4382"/>
    <w:rsid w:val="00127DBF"/>
    <w:rsid w:val="00133593"/>
    <w:rsid w:val="00154D6A"/>
    <w:rsid w:val="0015543B"/>
    <w:rsid w:val="0015590A"/>
    <w:rsid w:val="00181694"/>
    <w:rsid w:val="0018240E"/>
    <w:rsid w:val="00192656"/>
    <w:rsid w:val="00197530"/>
    <w:rsid w:val="001A0459"/>
    <w:rsid w:val="001A6775"/>
    <w:rsid w:val="001A7865"/>
    <w:rsid w:val="001B0072"/>
    <w:rsid w:val="001C5E27"/>
    <w:rsid w:val="001D00C4"/>
    <w:rsid w:val="001F01F4"/>
    <w:rsid w:val="001F6448"/>
    <w:rsid w:val="001F7C68"/>
    <w:rsid w:val="002052B0"/>
    <w:rsid w:val="00205D7F"/>
    <w:rsid w:val="00212269"/>
    <w:rsid w:val="00212A3D"/>
    <w:rsid w:val="00256449"/>
    <w:rsid w:val="00256AD8"/>
    <w:rsid w:val="00286C2F"/>
    <w:rsid w:val="00291668"/>
    <w:rsid w:val="00293648"/>
    <w:rsid w:val="002A7E47"/>
    <w:rsid w:val="002C1B7F"/>
    <w:rsid w:val="002D07CF"/>
    <w:rsid w:val="002D1D0A"/>
    <w:rsid w:val="002D249A"/>
    <w:rsid w:val="002D7BA4"/>
    <w:rsid w:val="002E347B"/>
    <w:rsid w:val="002E3BCE"/>
    <w:rsid w:val="002F4D06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37817"/>
    <w:rsid w:val="00457359"/>
    <w:rsid w:val="0046703C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4FFC"/>
    <w:rsid w:val="00576454"/>
    <w:rsid w:val="005B48A6"/>
    <w:rsid w:val="005E1449"/>
    <w:rsid w:val="005E2ADA"/>
    <w:rsid w:val="005F0EB8"/>
    <w:rsid w:val="00604AE4"/>
    <w:rsid w:val="00620950"/>
    <w:rsid w:val="00635CE7"/>
    <w:rsid w:val="00642F88"/>
    <w:rsid w:val="00643B9A"/>
    <w:rsid w:val="00665014"/>
    <w:rsid w:val="00683635"/>
    <w:rsid w:val="006A7447"/>
    <w:rsid w:val="006B0AEE"/>
    <w:rsid w:val="006B1392"/>
    <w:rsid w:val="006B5D41"/>
    <w:rsid w:val="006D4DE0"/>
    <w:rsid w:val="006E4DFA"/>
    <w:rsid w:val="006E729B"/>
    <w:rsid w:val="006F3438"/>
    <w:rsid w:val="00702D6A"/>
    <w:rsid w:val="00720507"/>
    <w:rsid w:val="007275A3"/>
    <w:rsid w:val="0074307D"/>
    <w:rsid w:val="0074787C"/>
    <w:rsid w:val="00752B41"/>
    <w:rsid w:val="0075630A"/>
    <w:rsid w:val="00756932"/>
    <w:rsid w:val="007606FF"/>
    <w:rsid w:val="00772DAC"/>
    <w:rsid w:val="00780A9A"/>
    <w:rsid w:val="00796CD4"/>
    <w:rsid w:val="007C0EA0"/>
    <w:rsid w:val="007C41CD"/>
    <w:rsid w:val="007C77F6"/>
    <w:rsid w:val="007D644A"/>
    <w:rsid w:val="007D7134"/>
    <w:rsid w:val="00800C1D"/>
    <w:rsid w:val="00821B7F"/>
    <w:rsid w:val="00822A1A"/>
    <w:rsid w:val="00830BD8"/>
    <w:rsid w:val="00830E56"/>
    <w:rsid w:val="00854E58"/>
    <w:rsid w:val="00857786"/>
    <w:rsid w:val="008643BB"/>
    <w:rsid w:val="0086477E"/>
    <w:rsid w:val="008725C4"/>
    <w:rsid w:val="0089205C"/>
    <w:rsid w:val="00894A42"/>
    <w:rsid w:val="00895710"/>
    <w:rsid w:val="008A02F5"/>
    <w:rsid w:val="008D0FAC"/>
    <w:rsid w:val="008D2261"/>
    <w:rsid w:val="008E36B6"/>
    <w:rsid w:val="008E5B7B"/>
    <w:rsid w:val="008F0C91"/>
    <w:rsid w:val="00913D07"/>
    <w:rsid w:val="009143AA"/>
    <w:rsid w:val="00915018"/>
    <w:rsid w:val="0093214E"/>
    <w:rsid w:val="009322A3"/>
    <w:rsid w:val="0093488F"/>
    <w:rsid w:val="009413DC"/>
    <w:rsid w:val="00971143"/>
    <w:rsid w:val="009726C3"/>
    <w:rsid w:val="00981DE1"/>
    <w:rsid w:val="00983E57"/>
    <w:rsid w:val="009C06FE"/>
    <w:rsid w:val="009C4C9A"/>
    <w:rsid w:val="009D1046"/>
    <w:rsid w:val="009E2570"/>
    <w:rsid w:val="009F756F"/>
    <w:rsid w:val="009F7FEC"/>
    <w:rsid w:val="00A04ED3"/>
    <w:rsid w:val="00A11301"/>
    <w:rsid w:val="00A30AD6"/>
    <w:rsid w:val="00A37650"/>
    <w:rsid w:val="00A37D81"/>
    <w:rsid w:val="00A46037"/>
    <w:rsid w:val="00A6090E"/>
    <w:rsid w:val="00A72B6A"/>
    <w:rsid w:val="00A739C2"/>
    <w:rsid w:val="00A75799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722CB"/>
    <w:rsid w:val="00B97CE8"/>
    <w:rsid w:val="00BA717F"/>
    <w:rsid w:val="00BB42F5"/>
    <w:rsid w:val="00BD7B33"/>
    <w:rsid w:val="00BE5F00"/>
    <w:rsid w:val="00BE784F"/>
    <w:rsid w:val="00BF0252"/>
    <w:rsid w:val="00BF14DB"/>
    <w:rsid w:val="00C05D0A"/>
    <w:rsid w:val="00C070A0"/>
    <w:rsid w:val="00C07137"/>
    <w:rsid w:val="00C074E2"/>
    <w:rsid w:val="00C21F4C"/>
    <w:rsid w:val="00C229AB"/>
    <w:rsid w:val="00C26B9D"/>
    <w:rsid w:val="00C32112"/>
    <w:rsid w:val="00C34B6E"/>
    <w:rsid w:val="00C4752B"/>
    <w:rsid w:val="00C60CCB"/>
    <w:rsid w:val="00C62805"/>
    <w:rsid w:val="00C83481"/>
    <w:rsid w:val="00C87E36"/>
    <w:rsid w:val="00C94212"/>
    <w:rsid w:val="00CC47D2"/>
    <w:rsid w:val="00CC74EE"/>
    <w:rsid w:val="00CD6734"/>
    <w:rsid w:val="00CF0092"/>
    <w:rsid w:val="00D010AF"/>
    <w:rsid w:val="00D24817"/>
    <w:rsid w:val="00D54940"/>
    <w:rsid w:val="00D63FFC"/>
    <w:rsid w:val="00D664F5"/>
    <w:rsid w:val="00D71228"/>
    <w:rsid w:val="00D74923"/>
    <w:rsid w:val="00D76CB9"/>
    <w:rsid w:val="00D94615"/>
    <w:rsid w:val="00DA4ABE"/>
    <w:rsid w:val="00DA4AC5"/>
    <w:rsid w:val="00DA503D"/>
    <w:rsid w:val="00DB3DA8"/>
    <w:rsid w:val="00DE432A"/>
    <w:rsid w:val="00DF0CB1"/>
    <w:rsid w:val="00DF1585"/>
    <w:rsid w:val="00E11BB0"/>
    <w:rsid w:val="00E167B1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55B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0A1E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C43B61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B13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18.188.218.170:3000/#/error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28</TotalTime>
  <Pages>10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4</cp:revision>
  <cp:lastPrinted>2003-10-05T22:49:00Z</cp:lastPrinted>
  <dcterms:created xsi:type="dcterms:W3CDTF">2018-06-04T08:46:00Z</dcterms:created>
  <dcterms:modified xsi:type="dcterms:W3CDTF">2018-06-04T09:14:00Z</dcterms:modified>
</cp:coreProperties>
</file>