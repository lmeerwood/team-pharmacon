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F40A1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error to system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BF14D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 Case 1 – </w:t>
            </w:r>
            <w:r w:rsidR="00F40A1E">
              <w:rPr>
                <w:sz w:val="24"/>
                <w:szCs w:val="24"/>
              </w:rPr>
              <w:t>Add Error to System</w:t>
            </w:r>
            <w:r w:rsidR="00894A42">
              <w:rPr>
                <w:sz w:val="24"/>
                <w:szCs w:val="24"/>
              </w:rPr>
              <w:t xml:space="preserve"> – Physician Advised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lastRenderedPageBreak/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787C" w:rsidRDefault="0074787C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User:</w:t>
            </w:r>
          </w:p>
          <w:p w:rsidR="00E303EF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date the error occurred</w:t>
            </w:r>
          </w:p>
          <w:p w:rsidR="0074787C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time the error occurred</w:t>
            </w:r>
          </w:p>
          <w:p w:rsidR="0074787C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patient MRN (hospital ID for patient)</w:t>
            </w:r>
          </w:p>
          <w:p w:rsidR="0074787C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Enters the patient’s </w:t>
            </w:r>
            <w:r w:rsidR="00046371">
              <w:rPr>
                <w:sz w:val="24"/>
                <w:szCs w:val="24"/>
              </w:rPr>
              <w:t xml:space="preserve">first </w:t>
            </w:r>
            <w:r>
              <w:rPr>
                <w:sz w:val="24"/>
                <w:szCs w:val="24"/>
              </w:rPr>
              <w:t>name</w:t>
            </w:r>
          </w:p>
          <w:p w:rsidR="00046371" w:rsidRDefault="00046371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patient’s surname</w:t>
            </w:r>
          </w:p>
          <w:p w:rsidR="00046371" w:rsidRDefault="00046371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the patient type</w:t>
            </w:r>
          </w:p>
          <w:p w:rsidR="0074787C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the error type</w:t>
            </w:r>
          </w:p>
          <w:p w:rsidR="00046371" w:rsidRDefault="00046371" w:rsidP="00046371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Enters name of medication </w:t>
            </w:r>
          </w:p>
          <w:p w:rsidR="00046371" w:rsidRPr="00046371" w:rsidRDefault="00046371" w:rsidP="00046371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medication type</w:t>
            </w:r>
          </w:p>
          <w:p w:rsidR="0074787C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a description/comment</w:t>
            </w:r>
          </w:p>
          <w:p w:rsidR="00046371" w:rsidRDefault="00046371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the person who made the error</w:t>
            </w:r>
          </w:p>
          <w:p w:rsidR="00A04ED3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if person making error has been notified</w:t>
            </w:r>
          </w:p>
          <w:p w:rsidR="00A04ED3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where error was detected</w:t>
            </w:r>
          </w:p>
          <w:p w:rsidR="00A04ED3" w:rsidRDefault="00A04ED3" w:rsidP="00046371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if IIMS was completed</w:t>
            </w:r>
          </w:p>
          <w:p w:rsidR="00B722CB" w:rsidRPr="00B722CB" w:rsidRDefault="00B722CB" w:rsidP="00B722CB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the severity level</w:t>
            </w:r>
          </w:p>
          <w:p w:rsidR="00A04ED3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if physician was notified</w:t>
            </w:r>
            <w:r w:rsidR="00BE5F00">
              <w:rPr>
                <w:sz w:val="24"/>
                <w:szCs w:val="24"/>
              </w:rPr>
              <w:t xml:space="preserve"> (Yes)</w:t>
            </w:r>
          </w:p>
          <w:p w:rsidR="007C77F6" w:rsidRDefault="007C77F6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Physician provider number</w:t>
            </w:r>
          </w:p>
          <w:p w:rsidR="007C77F6" w:rsidRDefault="007C77F6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Enters Physician </w:t>
            </w:r>
            <w:r w:rsidR="00B722CB">
              <w:rPr>
                <w:sz w:val="24"/>
                <w:szCs w:val="24"/>
              </w:rPr>
              <w:t xml:space="preserve">first </w:t>
            </w:r>
            <w:r>
              <w:rPr>
                <w:sz w:val="24"/>
                <w:szCs w:val="24"/>
              </w:rPr>
              <w:t>name</w:t>
            </w:r>
          </w:p>
          <w:p w:rsidR="00B722CB" w:rsidRDefault="00B722CB" w:rsidP="00B722CB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Enters Physician surname </w:t>
            </w:r>
          </w:p>
          <w:p w:rsidR="00B722CB" w:rsidRPr="00B722CB" w:rsidRDefault="00B722CB" w:rsidP="00B722CB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Physician comments</w:t>
            </w:r>
          </w:p>
          <w:p w:rsidR="00B722CB" w:rsidRDefault="007C77F6" w:rsidP="00B722CB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Patient diagnosis</w:t>
            </w:r>
          </w:p>
          <w:p w:rsidR="00437817" w:rsidRPr="0074787C" w:rsidRDefault="00437817" w:rsidP="00B722CB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Submit button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lastRenderedPageBreak/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133593" w:rsidP="00133593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>
              <w:rPr>
                <w:sz w:val="24"/>
                <w:szCs w:val="24"/>
              </w:rPr>
              <w:t>has successfully logged in</w:t>
            </w:r>
            <w:r w:rsidRPr="00A37D81">
              <w:rPr>
                <w:sz w:val="24"/>
                <w:szCs w:val="24"/>
              </w:rPr>
              <w:t>.</w:t>
            </w:r>
          </w:p>
          <w:p w:rsidR="00133593" w:rsidRPr="00A37D81" w:rsidRDefault="00133593" w:rsidP="00133593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Enter an Error page is presented to user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B42F5" w:rsidRDefault="00BB42F5" w:rsidP="00503692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Physician Advised field is selected as YES, following fields are enabled for data input</w:t>
            </w:r>
          </w:p>
          <w:p w:rsidR="004F09A4" w:rsidRPr="00A37D81" w:rsidRDefault="009726C3" w:rsidP="00503692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is successfully updated with the data</w:t>
            </w:r>
            <w:r w:rsidR="00BB42F5">
              <w:rPr>
                <w:sz w:val="24"/>
                <w:szCs w:val="24"/>
              </w:rPr>
              <w:t xml:space="preserve"> on selection of Submit button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642F88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Date is entered</w:t>
            </w:r>
          </w:p>
        </w:tc>
        <w:tc>
          <w:tcPr>
            <w:tcW w:w="5596" w:type="dxa"/>
          </w:tcPr>
          <w:p w:rsidR="00DF1585" w:rsidRPr="00A37D81" w:rsidRDefault="00642F8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Date is accepted</w:t>
            </w:r>
          </w:p>
        </w:tc>
        <w:tc>
          <w:tcPr>
            <w:tcW w:w="714" w:type="dxa"/>
          </w:tcPr>
          <w:p w:rsidR="00DF1585" w:rsidRPr="00A37D81" w:rsidRDefault="005236C6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43781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Time is entered</w:t>
            </w:r>
          </w:p>
        </w:tc>
        <w:tc>
          <w:tcPr>
            <w:tcW w:w="5596" w:type="dxa"/>
          </w:tcPr>
          <w:p w:rsidR="00A37D81" w:rsidRPr="00A37D81" w:rsidRDefault="00437817" w:rsidP="00503692">
            <w:pPr>
              <w:pStyle w:val="bp"/>
              <w:rPr>
                <w:sz w:val="24"/>
              </w:rPr>
            </w:pPr>
            <w:r>
              <w:rPr>
                <w:sz w:val="24"/>
              </w:rPr>
              <w:t>Time is accepted</w:t>
            </w:r>
          </w:p>
        </w:tc>
        <w:tc>
          <w:tcPr>
            <w:tcW w:w="714" w:type="dxa"/>
          </w:tcPr>
          <w:p w:rsidR="00DF1585" w:rsidRPr="00A37D81" w:rsidRDefault="005236C6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DF1585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43781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MRN is entered</w:t>
            </w:r>
          </w:p>
        </w:tc>
        <w:tc>
          <w:tcPr>
            <w:tcW w:w="5596" w:type="dxa"/>
          </w:tcPr>
          <w:p w:rsidR="00DF1585" w:rsidRPr="00A37D81" w:rsidRDefault="0043781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Patient MRN is not found in database and is accepted</w:t>
            </w:r>
          </w:p>
        </w:tc>
        <w:tc>
          <w:tcPr>
            <w:tcW w:w="714" w:type="dxa"/>
          </w:tcPr>
          <w:p w:rsidR="00DF1585" w:rsidRPr="00A37D81" w:rsidRDefault="005236C6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Pr="00A37D81" w:rsidRDefault="00DF1585" w:rsidP="00E965BA">
            <w:pPr>
              <w:pStyle w:val="RowHeadings"/>
              <w:spacing w:before="80" w:after="80"/>
            </w:pPr>
          </w:p>
        </w:tc>
      </w:tr>
      <w:tr w:rsidR="00437817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37817" w:rsidRPr="00A37D81" w:rsidRDefault="00437817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437817" w:rsidRDefault="0043781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Patient </w:t>
            </w:r>
            <w:r w:rsidR="00B722CB">
              <w:rPr>
                <w:sz w:val="24"/>
              </w:rPr>
              <w:t xml:space="preserve">first </w:t>
            </w:r>
            <w:r>
              <w:rPr>
                <w:sz w:val="24"/>
              </w:rPr>
              <w:t>name is entered</w:t>
            </w:r>
          </w:p>
        </w:tc>
        <w:tc>
          <w:tcPr>
            <w:tcW w:w="5596" w:type="dxa"/>
          </w:tcPr>
          <w:p w:rsidR="00437817" w:rsidRDefault="0043781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Patient</w:t>
            </w:r>
            <w:r w:rsidR="00B722CB">
              <w:rPr>
                <w:sz w:val="24"/>
              </w:rPr>
              <w:t xml:space="preserve"> first</w:t>
            </w:r>
            <w:r>
              <w:rPr>
                <w:sz w:val="24"/>
              </w:rPr>
              <w:t xml:space="preserve"> name is accepted</w:t>
            </w:r>
          </w:p>
        </w:tc>
        <w:tc>
          <w:tcPr>
            <w:tcW w:w="714" w:type="dxa"/>
          </w:tcPr>
          <w:p w:rsidR="00437817" w:rsidRPr="00A37D81" w:rsidRDefault="005236C6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437817" w:rsidRPr="00A37D81" w:rsidRDefault="00437817" w:rsidP="00E965BA">
            <w:pPr>
              <w:pStyle w:val="RowHeadings"/>
              <w:spacing w:before="80" w:after="80"/>
            </w:pPr>
          </w:p>
        </w:tc>
      </w:tr>
      <w:tr w:rsidR="00B722CB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722CB" w:rsidRPr="00A37D81" w:rsidRDefault="00B722CB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B722CB" w:rsidRDefault="00B722CB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surname is entered</w:t>
            </w:r>
          </w:p>
        </w:tc>
        <w:tc>
          <w:tcPr>
            <w:tcW w:w="5596" w:type="dxa"/>
          </w:tcPr>
          <w:p w:rsidR="00B722CB" w:rsidRDefault="001C5E2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Patient surname is accepted</w:t>
            </w:r>
          </w:p>
        </w:tc>
        <w:tc>
          <w:tcPr>
            <w:tcW w:w="714" w:type="dxa"/>
          </w:tcPr>
          <w:p w:rsidR="00B722CB" w:rsidRPr="00A37D81" w:rsidRDefault="005236C6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B722CB" w:rsidRPr="00A37D81" w:rsidRDefault="00B722CB" w:rsidP="00E965BA">
            <w:pPr>
              <w:pStyle w:val="RowHeadings"/>
              <w:spacing w:before="80" w:after="80"/>
            </w:pPr>
          </w:p>
        </w:tc>
      </w:tr>
      <w:tr w:rsidR="00437817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37817" w:rsidRPr="00A37D81" w:rsidRDefault="00437817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437817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type is selected</w:t>
            </w:r>
          </w:p>
        </w:tc>
        <w:tc>
          <w:tcPr>
            <w:tcW w:w="5596" w:type="dxa"/>
          </w:tcPr>
          <w:p w:rsidR="00437817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437817" w:rsidRPr="00A37D81" w:rsidRDefault="005236C6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437817" w:rsidRPr="00A37D81" w:rsidRDefault="00437817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Error type is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5236C6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1C5E27" w:rsidRPr="00A37D81" w:rsidTr="00D35C4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C5E27" w:rsidRPr="00A37D81" w:rsidRDefault="001C5E27" w:rsidP="00D35C4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1C5E27" w:rsidRDefault="001C5E27" w:rsidP="00D35C4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Medication entered</w:t>
            </w:r>
          </w:p>
        </w:tc>
        <w:tc>
          <w:tcPr>
            <w:tcW w:w="5596" w:type="dxa"/>
          </w:tcPr>
          <w:p w:rsidR="001C5E27" w:rsidRDefault="001C5E27" w:rsidP="00D35C46">
            <w:pPr>
              <w:pStyle w:val="bp"/>
              <w:rPr>
                <w:sz w:val="24"/>
              </w:rPr>
            </w:pPr>
            <w:r>
              <w:rPr>
                <w:sz w:val="24"/>
              </w:rPr>
              <w:t>Medication is accepted</w:t>
            </w:r>
          </w:p>
        </w:tc>
        <w:tc>
          <w:tcPr>
            <w:tcW w:w="714" w:type="dxa"/>
          </w:tcPr>
          <w:p w:rsidR="001C5E27" w:rsidRPr="00A37D81" w:rsidRDefault="005236C6" w:rsidP="00D35C46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1C5E27" w:rsidRPr="00A37D81" w:rsidRDefault="001C5E27" w:rsidP="00D35C46">
            <w:pPr>
              <w:pStyle w:val="RowHeadings"/>
              <w:spacing w:before="80" w:after="80"/>
            </w:pPr>
          </w:p>
        </w:tc>
      </w:tr>
      <w:tr w:rsidR="001C5E27" w:rsidRPr="00A37D81" w:rsidTr="00D35C4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C5E27" w:rsidRPr="00A37D81" w:rsidRDefault="001C5E27" w:rsidP="00D35C4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1C5E27" w:rsidRDefault="001C5E27" w:rsidP="00D35C4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Medication type is selected</w:t>
            </w:r>
          </w:p>
        </w:tc>
        <w:tc>
          <w:tcPr>
            <w:tcW w:w="5596" w:type="dxa"/>
          </w:tcPr>
          <w:p w:rsidR="001C5E27" w:rsidRDefault="001C5E27" w:rsidP="00D35C46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1C5E27" w:rsidRPr="00A37D81" w:rsidRDefault="005236C6" w:rsidP="00D35C46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1C5E27" w:rsidRPr="00A37D81" w:rsidRDefault="001C5E27" w:rsidP="00D35C46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Error description/comment is entered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Error description/comment is accepted</w:t>
            </w:r>
          </w:p>
        </w:tc>
        <w:tc>
          <w:tcPr>
            <w:tcW w:w="714" w:type="dxa"/>
          </w:tcPr>
          <w:p w:rsidR="00035D6C" w:rsidRPr="00A37D81" w:rsidRDefault="005236C6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1C5E27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C5E27" w:rsidRPr="00A37D81" w:rsidRDefault="001C5E27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1C5E27" w:rsidRDefault="001C5E2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Person making error is selected</w:t>
            </w:r>
          </w:p>
        </w:tc>
        <w:tc>
          <w:tcPr>
            <w:tcW w:w="5596" w:type="dxa"/>
          </w:tcPr>
          <w:p w:rsidR="001C5E27" w:rsidRDefault="001C5E2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1C5E27" w:rsidRPr="00A37D81" w:rsidRDefault="005236C6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1C5E27" w:rsidRPr="00A37D81" w:rsidRDefault="001C5E27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Person making error notified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5236C6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Where error detected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5236C6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IIMS completed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5236C6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1C5E2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Severity level is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5236C6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Physician notified – </w:t>
            </w:r>
            <w:r w:rsidR="009726C3">
              <w:rPr>
                <w:sz w:val="24"/>
              </w:rPr>
              <w:t>Yes</w:t>
            </w:r>
            <w:r>
              <w:rPr>
                <w:sz w:val="24"/>
              </w:rPr>
              <w:t xml:space="preserve"> is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  <w:r w:rsidR="009726C3">
              <w:rPr>
                <w:sz w:val="24"/>
              </w:rPr>
              <w:t xml:space="preserve"> and </w:t>
            </w:r>
            <w:r w:rsidR="002E3BCE">
              <w:rPr>
                <w:sz w:val="24"/>
              </w:rPr>
              <w:t>following fields are enabled</w:t>
            </w:r>
          </w:p>
        </w:tc>
        <w:tc>
          <w:tcPr>
            <w:tcW w:w="714" w:type="dxa"/>
          </w:tcPr>
          <w:p w:rsidR="00035D6C" w:rsidRPr="00A37D81" w:rsidRDefault="005236C6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9726C3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726C3" w:rsidRPr="00A37D81" w:rsidRDefault="009726C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726C3" w:rsidRDefault="007C77F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Physician </w:t>
            </w:r>
            <w:r w:rsidR="006E4DFA">
              <w:rPr>
                <w:sz w:val="24"/>
              </w:rPr>
              <w:t>provider number</w:t>
            </w:r>
            <w:r>
              <w:rPr>
                <w:sz w:val="24"/>
              </w:rPr>
              <w:t xml:space="preserve"> is entered</w:t>
            </w:r>
          </w:p>
        </w:tc>
        <w:tc>
          <w:tcPr>
            <w:tcW w:w="5596" w:type="dxa"/>
          </w:tcPr>
          <w:p w:rsidR="006E4DFA" w:rsidRDefault="007C77F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Physician </w:t>
            </w:r>
            <w:r w:rsidR="006E4DFA">
              <w:rPr>
                <w:sz w:val="24"/>
              </w:rPr>
              <w:t>provider number</w:t>
            </w:r>
            <w:r w:rsidR="006A7447">
              <w:rPr>
                <w:sz w:val="24"/>
              </w:rPr>
              <w:t xml:space="preserve"> </w:t>
            </w:r>
            <w:r>
              <w:rPr>
                <w:sz w:val="24"/>
              </w:rPr>
              <w:t>is accepted</w:t>
            </w:r>
          </w:p>
        </w:tc>
        <w:tc>
          <w:tcPr>
            <w:tcW w:w="714" w:type="dxa"/>
          </w:tcPr>
          <w:p w:rsidR="009726C3" w:rsidRPr="00A37D81" w:rsidRDefault="005236C6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9726C3" w:rsidRPr="00A37D81" w:rsidRDefault="009726C3" w:rsidP="00E965BA">
            <w:pPr>
              <w:pStyle w:val="RowHeadings"/>
              <w:spacing w:before="80" w:after="80"/>
            </w:pPr>
          </w:p>
        </w:tc>
      </w:tr>
      <w:tr w:rsidR="009726C3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726C3" w:rsidRPr="00A37D81" w:rsidRDefault="009726C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726C3" w:rsidRDefault="006A744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Physician </w:t>
            </w:r>
            <w:r w:rsidR="0002539A">
              <w:rPr>
                <w:sz w:val="24"/>
              </w:rPr>
              <w:t xml:space="preserve">first </w:t>
            </w:r>
            <w:r>
              <w:rPr>
                <w:sz w:val="24"/>
              </w:rPr>
              <w:t>name is entered</w:t>
            </w:r>
          </w:p>
        </w:tc>
        <w:tc>
          <w:tcPr>
            <w:tcW w:w="5596" w:type="dxa"/>
          </w:tcPr>
          <w:p w:rsidR="009726C3" w:rsidRDefault="006A744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Physician </w:t>
            </w:r>
            <w:r w:rsidR="0002539A">
              <w:rPr>
                <w:sz w:val="24"/>
              </w:rPr>
              <w:t xml:space="preserve">first </w:t>
            </w:r>
            <w:r>
              <w:rPr>
                <w:sz w:val="24"/>
              </w:rPr>
              <w:t>name is accepted</w:t>
            </w:r>
          </w:p>
        </w:tc>
        <w:tc>
          <w:tcPr>
            <w:tcW w:w="714" w:type="dxa"/>
          </w:tcPr>
          <w:p w:rsidR="009726C3" w:rsidRPr="00A37D81" w:rsidRDefault="005236C6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9726C3" w:rsidRPr="00A37D81" w:rsidRDefault="009726C3" w:rsidP="00E965BA">
            <w:pPr>
              <w:pStyle w:val="RowHeadings"/>
              <w:spacing w:before="80" w:after="80"/>
            </w:pPr>
          </w:p>
        </w:tc>
      </w:tr>
      <w:tr w:rsidR="0002539A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2539A" w:rsidRPr="00A37D81" w:rsidRDefault="0002539A" w:rsidP="0002539A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2539A" w:rsidRDefault="0002539A" w:rsidP="0002539A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Physician surname is entered</w:t>
            </w:r>
          </w:p>
        </w:tc>
        <w:tc>
          <w:tcPr>
            <w:tcW w:w="5596" w:type="dxa"/>
          </w:tcPr>
          <w:p w:rsidR="0002539A" w:rsidRDefault="0002539A" w:rsidP="0002539A">
            <w:pPr>
              <w:pStyle w:val="bp"/>
              <w:rPr>
                <w:sz w:val="24"/>
              </w:rPr>
            </w:pPr>
            <w:r>
              <w:rPr>
                <w:sz w:val="24"/>
              </w:rPr>
              <w:t>Physician surname is accepted</w:t>
            </w:r>
          </w:p>
        </w:tc>
        <w:tc>
          <w:tcPr>
            <w:tcW w:w="714" w:type="dxa"/>
          </w:tcPr>
          <w:p w:rsidR="0002539A" w:rsidRPr="00A37D81" w:rsidRDefault="005236C6" w:rsidP="0002539A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2539A" w:rsidRPr="00A37D81" w:rsidRDefault="0002539A" w:rsidP="0002539A">
            <w:pPr>
              <w:pStyle w:val="RowHeadings"/>
              <w:spacing w:before="80" w:after="80"/>
            </w:pPr>
          </w:p>
        </w:tc>
      </w:tr>
      <w:tr w:rsidR="0002539A" w:rsidRPr="00A37D81" w:rsidTr="00D35C4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2539A" w:rsidRPr="00A37D81" w:rsidRDefault="0002539A" w:rsidP="00D35C4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2539A" w:rsidRDefault="00F1593C" w:rsidP="00D35C4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Physician comments are entered</w:t>
            </w:r>
          </w:p>
        </w:tc>
        <w:tc>
          <w:tcPr>
            <w:tcW w:w="5596" w:type="dxa"/>
          </w:tcPr>
          <w:p w:rsidR="0002539A" w:rsidRDefault="0002539A" w:rsidP="00D35C46">
            <w:pPr>
              <w:pStyle w:val="bp"/>
              <w:rPr>
                <w:sz w:val="24"/>
              </w:rPr>
            </w:pPr>
            <w:r>
              <w:rPr>
                <w:sz w:val="24"/>
              </w:rPr>
              <w:t>Physician comments are accepted</w:t>
            </w:r>
          </w:p>
        </w:tc>
        <w:tc>
          <w:tcPr>
            <w:tcW w:w="714" w:type="dxa"/>
          </w:tcPr>
          <w:p w:rsidR="0002539A" w:rsidRPr="00A37D81" w:rsidRDefault="005236C6" w:rsidP="00D35C46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2539A" w:rsidRPr="00A37D81" w:rsidRDefault="0002539A" w:rsidP="00D35C46">
            <w:pPr>
              <w:pStyle w:val="RowHeadings"/>
              <w:spacing w:before="80" w:after="80"/>
            </w:pPr>
          </w:p>
        </w:tc>
      </w:tr>
      <w:tr w:rsidR="009726C3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726C3" w:rsidRPr="00A37D81" w:rsidRDefault="009726C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726C3" w:rsidRDefault="006A744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diagnosis is entered</w:t>
            </w:r>
          </w:p>
        </w:tc>
        <w:tc>
          <w:tcPr>
            <w:tcW w:w="5596" w:type="dxa"/>
          </w:tcPr>
          <w:p w:rsidR="009726C3" w:rsidRDefault="006A744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Patient diagnosis is accepted</w:t>
            </w:r>
          </w:p>
        </w:tc>
        <w:tc>
          <w:tcPr>
            <w:tcW w:w="714" w:type="dxa"/>
          </w:tcPr>
          <w:p w:rsidR="009726C3" w:rsidRPr="00A37D81" w:rsidRDefault="005236C6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9726C3" w:rsidRPr="00A37D81" w:rsidRDefault="009726C3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Database updated with data as entered above</w:t>
            </w:r>
          </w:p>
        </w:tc>
        <w:tc>
          <w:tcPr>
            <w:tcW w:w="714" w:type="dxa"/>
          </w:tcPr>
          <w:p w:rsidR="00035D6C" w:rsidRPr="00A37D81" w:rsidRDefault="005236C6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</w:tbl>
    <w:p w:rsidR="00A30AD6" w:rsidRPr="00A37D81" w:rsidRDefault="00A30AD6" w:rsidP="00374830">
      <w:pPr>
        <w:pStyle w:val="bp"/>
        <w:spacing w:before="0" w:after="0"/>
      </w:pPr>
      <w:bookmarkStart w:id="0" w:name="_GoBack"/>
      <w:bookmarkEnd w:id="0"/>
    </w:p>
    <w:p w:rsidR="00A37650" w:rsidRPr="00A37D81" w:rsidRDefault="00A37650" w:rsidP="00780A9A">
      <w:pPr>
        <w:pStyle w:val="bp"/>
        <w:spacing w:before="0" w:after="0"/>
      </w:pPr>
    </w:p>
    <w:p w:rsidR="00A37650" w:rsidRPr="00A37D81" w:rsidRDefault="00A37650" w:rsidP="00780A9A">
      <w:pPr>
        <w:pStyle w:val="bp"/>
        <w:spacing w:before="0" w:after="0"/>
        <w:sectPr w:rsidR="00A37650" w:rsidRPr="00A37D81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A37D81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A37D81" w:rsidRPr="00A37D81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A37D81" w:rsidRPr="00A37D81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A37D81" w:rsidRDefault="00035D6C" w:rsidP="004F4FB4">
            <w:pPr>
              <w:pStyle w:val="bp"/>
              <w:spacing w:before="0" w:after="0"/>
            </w:pPr>
            <w:r>
              <w:t>Date</w:t>
            </w:r>
            <w:r w:rsidR="00971143" w:rsidRPr="00A37D81">
              <w:t>: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A37D81" w:rsidRDefault="0002539A" w:rsidP="004F4FB4">
            <w:pPr>
              <w:pStyle w:val="bp"/>
              <w:spacing w:before="0" w:after="0"/>
            </w:pPr>
            <w:r>
              <w:t>2018-05-12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</w:tr>
      <w:tr w:rsidR="006F3438" w:rsidRPr="00A37D81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6F3438" w:rsidRDefault="006F3438" w:rsidP="004F4FB4">
            <w:pPr>
              <w:pStyle w:val="bp"/>
              <w:spacing w:before="0" w:after="0"/>
            </w:pPr>
            <w:r>
              <w:t>Time: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6F3438" w:rsidRPr="00A37D81" w:rsidRDefault="0002539A" w:rsidP="004F4FB4">
            <w:pPr>
              <w:pStyle w:val="bp"/>
              <w:spacing w:before="0" w:after="0"/>
            </w:pPr>
            <w:r>
              <w:t>04:07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</w:tr>
      <w:tr w:rsidR="00A37D81" w:rsidRPr="00A37D81">
        <w:tc>
          <w:tcPr>
            <w:tcW w:w="2448" w:type="dxa"/>
            <w:shd w:val="clear" w:color="auto" w:fill="E0E0E0"/>
          </w:tcPr>
          <w:p w:rsidR="00780A9A" w:rsidRPr="00A37D81" w:rsidRDefault="00035D6C" w:rsidP="004F4FB4">
            <w:pPr>
              <w:pStyle w:val="bp"/>
              <w:spacing w:before="0" w:after="0"/>
            </w:pPr>
            <w:r>
              <w:t>Patient MRN</w:t>
            </w:r>
            <w:r w:rsidR="00971143" w:rsidRPr="00A37D81">
              <w:t>:</w:t>
            </w:r>
          </w:p>
        </w:tc>
        <w:tc>
          <w:tcPr>
            <w:tcW w:w="1944" w:type="dxa"/>
          </w:tcPr>
          <w:p w:rsidR="00780A9A" w:rsidRPr="00A37D81" w:rsidRDefault="0002539A" w:rsidP="004F4FB4">
            <w:pPr>
              <w:pStyle w:val="bp"/>
              <w:spacing w:before="0" w:after="0"/>
            </w:pPr>
            <w:r>
              <w:t>Hidh980j</w:t>
            </w: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</w:tr>
      <w:tr w:rsidR="0002539A" w:rsidRPr="00A37D81">
        <w:tc>
          <w:tcPr>
            <w:tcW w:w="2448" w:type="dxa"/>
            <w:shd w:val="clear" w:color="auto" w:fill="E0E0E0"/>
          </w:tcPr>
          <w:p w:rsidR="0002539A" w:rsidRDefault="0002539A" w:rsidP="004F4FB4">
            <w:pPr>
              <w:pStyle w:val="bp"/>
              <w:spacing w:before="0" w:after="0"/>
            </w:pPr>
            <w:r>
              <w:t>Patient First Name</w:t>
            </w:r>
          </w:p>
        </w:tc>
        <w:tc>
          <w:tcPr>
            <w:tcW w:w="1944" w:type="dxa"/>
          </w:tcPr>
          <w:p w:rsidR="0002539A" w:rsidRPr="00A37D81" w:rsidRDefault="0002539A" w:rsidP="004F4FB4">
            <w:pPr>
              <w:pStyle w:val="bp"/>
              <w:spacing w:before="0" w:after="0"/>
            </w:pPr>
            <w:r>
              <w:t>George</w:t>
            </w: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</w:tr>
      <w:tr w:rsidR="0002539A" w:rsidRPr="00A37D81">
        <w:tc>
          <w:tcPr>
            <w:tcW w:w="2448" w:type="dxa"/>
            <w:shd w:val="clear" w:color="auto" w:fill="E0E0E0"/>
          </w:tcPr>
          <w:p w:rsidR="0002539A" w:rsidRDefault="0002539A" w:rsidP="004F4FB4">
            <w:pPr>
              <w:pStyle w:val="bp"/>
              <w:spacing w:before="0" w:after="0"/>
            </w:pPr>
            <w:r>
              <w:t>Patient Surname</w:t>
            </w:r>
          </w:p>
        </w:tc>
        <w:tc>
          <w:tcPr>
            <w:tcW w:w="1944" w:type="dxa"/>
          </w:tcPr>
          <w:p w:rsidR="0002539A" w:rsidRPr="00A37D81" w:rsidRDefault="0002539A" w:rsidP="004F4FB4">
            <w:pPr>
              <w:pStyle w:val="bp"/>
              <w:spacing w:before="0" w:after="0"/>
            </w:pPr>
            <w:r>
              <w:t>Hogan</w:t>
            </w: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</w:tr>
      <w:tr w:rsidR="00A37D81" w:rsidRPr="00A37D81">
        <w:tc>
          <w:tcPr>
            <w:tcW w:w="2448" w:type="dxa"/>
            <w:shd w:val="clear" w:color="auto" w:fill="E0E0E0"/>
          </w:tcPr>
          <w:p w:rsidR="00035D6C" w:rsidRPr="00A37D81" w:rsidRDefault="00035D6C" w:rsidP="00C074E2">
            <w:pPr>
              <w:pStyle w:val="bp"/>
              <w:spacing w:before="0" w:after="0"/>
            </w:pPr>
            <w:r>
              <w:t>Patient Type:</w:t>
            </w:r>
          </w:p>
        </w:tc>
        <w:tc>
          <w:tcPr>
            <w:tcW w:w="1944" w:type="dxa"/>
          </w:tcPr>
          <w:p w:rsidR="0093214E" w:rsidRPr="00A37D81" w:rsidRDefault="0002539A" w:rsidP="00C074E2">
            <w:pPr>
              <w:pStyle w:val="bp"/>
              <w:spacing w:before="0" w:after="0"/>
            </w:pPr>
            <w:r>
              <w:t>Inpatient</w:t>
            </w:r>
          </w:p>
        </w:tc>
        <w:tc>
          <w:tcPr>
            <w:tcW w:w="2196" w:type="dxa"/>
          </w:tcPr>
          <w:p w:rsidR="0093214E" w:rsidRPr="00A37D81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A37D81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A37D81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A37D81" w:rsidRDefault="0093214E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Error Type:</w:t>
            </w:r>
          </w:p>
        </w:tc>
        <w:tc>
          <w:tcPr>
            <w:tcW w:w="1944" w:type="dxa"/>
          </w:tcPr>
          <w:p w:rsidR="00035D6C" w:rsidRPr="00A37D81" w:rsidRDefault="0002539A" w:rsidP="00C074E2">
            <w:pPr>
              <w:pStyle w:val="bp"/>
              <w:spacing w:before="0" w:after="0"/>
            </w:pPr>
            <w:r>
              <w:t>Incorrect Patient</w:t>
            </w: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2539A" w:rsidRPr="00A37D81" w:rsidTr="0002539A">
        <w:tblPrEx>
          <w:tblLook w:val="04A0" w:firstRow="1" w:lastRow="0" w:firstColumn="1" w:lastColumn="0" w:noHBand="0" w:noVBand="1"/>
        </w:tblPrEx>
        <w:tc>
          <w:tcPr>
            <w:tcW w:w="2448" w:type="dxa"/>
            <w:shd w:val="clear" w:color="auto" w:fill="E0E0E0"/>
          </w:tcPr>
          <w:p w:rsidR="0002539A" w:rsidRDefault="0002539A" w:rsidP="00D35C46">
            <w:pPr>
              <w:pStyle w:val="bp"/>
              <w:spacing w:before="0" w:after="0"/>
            </w:pPr>
            <w:r>
              <w:t>Medication:</w:t>
            </w:r>
          </w:p>
        </w:tc>
        <w:tc>
          <w:tcPr>
            <w:tcW w:w="1944" w:type="dxa"/>
          </w:tcPr>
          <w:p w:rsidR="0002539A" w:rsidRPr="00A37D81" w:rsidRDefault="0002539A" w:rsidP="00D35C46">
            <w:pPr>
              <w:pStyle w:val="bp"/>
              <w:spacing w:before="0" w:after="0"/>
            </w:pPr>
            <w:r>
              <w:t>Morphine</w:t>
            </w: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</w:tr>
      <w:tr w:rsidR="0002539A" w:rsidRPr="00A37D81" w:rsidTr="0002539A">
        <w:tblPrEx>
          <w:tblLook w:val="04A0" w:firstRow="1" w:lastRow="0" w:firstColumn="1" w:lastColumn="0" w:noHBand="0" w:noVBand="1"/>
        </w:tblPrEx>
        <w:tc>
          <w:tcPr>
            <w:tcW w:w="2448" w:type="dxa"/>
            <w:shd w:val="clear" w:color="auto" w:fill="E0E0E0"/>
          </w:tcPr>
          <w:p w:rsidR="0002539A" w:rsidRDefault="0002539A" w:rsidP="00D35C46">
            <w:pPr>
              <w:pStyle w:val="bp"/>
              <w:spacing w:before="0" w:after="0"/>
            </w:pPr>
            <w:r>
              <w:t>Medication Type:</w:t>
            </w:r>
          </w:p>
        </w:tc>
        <w:tc>
          <w:tcPr>
            <w:tcW w:w="1944" w:type="dxa"/>
          </w:tcPr>
          <w:p w:rsidR="0002539A" w:rsidRPr="00A37D81" w:rsidRDefault="0002539A" w:rsidP="00D35C46">
            <w:pPr>
              <w:pStyle w:val="bp"/>
              <w:spacing w:before="0" w:after="0"/>
            </w:pPr>
            <w:r>
              <w:t>Intravenous</w:t>
            </w: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Error Description/Comment:</w:t>
            </w:r>
          </w:p>
        </w:tc>
        <w:tc>
          <w:tcPr>
            <w:tcW w:w="1944" w:type="dxa"/>
          </w:tcPr>
          <w:p w:rsidR="00035D6C" w:rsidRPr="00A37D81" w:rsidRDefault="008D0FAC" w:rsidP="00C074E2">
            <w:pPr>
              <w:pStyle w:val="bp"/>
              <w:spacing w:before="0" w:after="0"/>
            </w:pPr>
            <w:r>
              <w:t>Medication was not given to patient</w:t>
            </w: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2539A" w:rsidRPr="00A37D81">
        <w:tc>
          <w:tcPr>
            <w:tcW w:w="2448" w:type="dxa"/>
            <w:shd w:val="clear" w:color="auto" w:fill="E0E0E0"/>
          </w:tcPr>
          <w:p w:rsidR="0002539A" w:rsidRDefault="0002539A" w:rsidP="00C074E2">
            <w:pPr>
              <w:pStyle w:val="bp"/>
              <w:spacing w:before="0" w:after="0"/>
            </w:pPr>
            <w:r>
              <w:t>Person Making Error</w:t>
            </w:r>
          </w:p>
        </w:tc>
        <w:tc>
          <w:tcPr>
            <w:tcW w:w="1944" w:type="dxa"/>
          </w:tcPr>
          <w:p w:rsidR="0002539A" w:rsidRPr="00A37D81" w:rsidRDefault="008D0FAC" w:rsidP="00C074E2">
            <w:pPr>
              <w:pStyle w:val="bp"/>
              <w:spacing w:before="0" w:after="0"/>
            </w:pPr>
            <w:r>
              <w:t>Amanda Stait</w:t>
            </w:r>
          </w:p>
        </w:tc>
        <w:tc>
          <w:tcPr>
            <w:tcW w:w="2196" w:type="dxa"/>
          </w:tcPr>
          <w:p w:rsidR="0002539A" w:rsidRPr="00A37D81" w:rsidRDefault="0002539A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Perso</w:t>
            </w:r>
            <w:r w:rsidR="006F3438">
              <w:t>n Making Error N</w:t>
            </w:r>
            <w:r>
              <w:t>otified:</w:t>
            </w:r>
          </w:p>
        </w:tc>
        <w:tc>
          <w:tcPr>
            <w:tcW w:w="1944" w:type="dxa"/>
          </w:tcPr>
          <w:p w:rsidR="00035D6C" w:rsidRPr="00A37D81" w:rsidRDefault="008D0FAC" w:rsidP="00C074E2">
            <w:pPr>
              <w:pStyle w:val="bp"/>
              <w:spacing w:before="0" w:after="0"/>
            </w:pPr>
            <w:r>
              <w:t>Yes</w:t>
            </w: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Where E</w:t>
            </w:r>
            <w:r w:rsidR="006F3438">
              <w:t>rror was D</w:t>
            </w:r>
            <w:r>
              <w:t>etected</w:t>
            </w:r>
            <w:r w:rsidR="006F3438">
              <w:t>:</w:t>
            </w:r>
          </w:p>
        </w:tc>
        <w:tc>
          <w:tcPr>
            <w:tcW w:w="1944" w:type="dxa"/>
          </w:tcPr>
          <w:p w:rsidR="00035D6C" w:rsidRPr="00A37D81" w:rsidRDefault="008D0FAC" w:rsidP="00C074E2">
            <w:pPr>
              <w:pStyle w:val="bp"/>
              <w:spacing w:before="0" w:after="0"/>
            </w:pPr>
            <w:r>
              <w:t>On the ward</w:t>
            </w: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IIMS Completed</w:t>
            </w:r>
            <w:r w:rsidR="006F3438">
              <w:t>:</w:t>
            </w:r>
          </w:p>
        </w:tc>
        <w:tc>
          <w:tcPr>
            <w:tcW w:w="1944" w:type="dxa"/>
          </w:tcPr>
          <w:p w:rsidR="00035D6C" w:rsidRPr="00A37D81" w:rsidRDefault="008D0FAC" w:rsidP="00C074E2">
            <w:pPr>
              <w:pStyle w:val="bp"/>
              <w:spacing w:before="0" w:after="0"/>
            </w:pPr>
            <w:r>
              <w:t>Yes</w:t>
            </w: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2539A" w:rsidRPr="00A37D81">
        <w:tc>
          <w:tcPr>
            <w:tcW w:w="2448" w:type="dxa"/>
            <w:shd w:val="clear" w:color="auto" w:fill="E0E0E0"/>
          </w:tcPr>
          <w:p w:rsidR="0002539A" w:rsidRDefault="0002539A" w:rsidP="00C074E2">
            <w:pPr>
              <w:pStyle w:val="bp"/>
              <w:spacing w:before="0" w:after="0"/>
            </w:pPr>
            <w:r>
              <w:t>Severity Level</w:t>
            </w:r>
          </w:p>
        </w:tc>
        <w:tc>
          <w:tcPr>
            <w:tcW w:w="1944" w:type="dxa"/>
          </w:tcPr>
          <w:p w:rsidR="0002539A" w:rsidRPr="00A37D81" w:rsidRDefault="008D0FAC" w:rsidP="00C074E2">
            <w:pPr>
              <w:pStyle w:val="bp"/>
              <w:spacing w:before="0" w:after="0"/>
            </w:pPr>
            <w:r>
              <w:t>Severe</w:t>
            </w:r>
          </w:p>
        </w:tc>
        <w:tc>
          <w:tcPr>
            <w:tcW w:w="2196" w:type="dxa"/>
          </w:tcPr>
          <w:p w:rsidR="0002539A" w:rsidRPr="00A37D81" w:rsidRDefault="0002539A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</w:tr>
      <w:tr w:rsidR="006F3438" w:rsidRPr="00A37D81">
        <w:tc>
          <w:tcPr>
            <w:tcW w:w="2448" w:type="dxa"/>
            <w:shd w:val="clear" w:color="auto" w:fill="E0E0E0"/>
          </w:tcPr>
          <w:p w:rsidR="006F3438" w:rsidRDefault="006F3438" w:rsidP="00C074E2">
            <w:pPr>
              <w:pStyle w:val="bp"/>
              <w:spacing w:before="0" w:after="0"/>
            </w:pPr>
            <w:r>
              <w:t>Physician Notified:</w:t>
            </w:r>
          </w:p>
        </w:tc>
        <w:tc>
          <w:tcPr>
            <w:tcW w:w="1944" w:type="dxa"/>
          </w:tcPr>
          <w:p w:rsidR="006F3438" w:rsidRPr="00A37D81" w:rsidRDefault="006A7447" w:rsidP="00C074E2">
            <w:pPr>
              <w:pStyle w:val="bp"/>
              <w:spacing w:before="0" w:after="0"/>
            </w:pPr>
            <w:r>
              <w:t>Yes</w:t>
            </w:r>
          </w:p>
        </w:tc>
        <w:tc>
          <w:tcPr>
            <w:tcW w:w="2196" w:type="dxa"/>
          </w:tcPr>
          <w:p w:rsidR="006F3438" w:rsidRPr="00A37D81" w:rsidRDefault="006F3438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</w:tr>
      <w:tr w:rsidR="006A7447" w:rsidRPr="00A37D81">
        <w:tc>
          <w:tcPr>
            <w:tcW w:w="2448" w:type="dxa"/>
            <w:shd w:val="clear" w:color="auto" w:fill="E0E0E0"/>
          </w:tcPr>
          <w:p w:rsidR="006A7447" w:rsidRDefault="006A7447" w:rsidP="00C074E2">
            <w:pPr>
              <w:pStyle w:val="bp"/>
              <w:spacing w:before="0" w:after="0"/>
            </w:pPr>
            <w:r>
              <w:t>Physician Provider Number:</w:t>
            </w:r>
          </w:p>
        </w:tc>
        <w:tc>
          <w:tcPr>
            <w:tcW w:w="1944" w:type="dxa"/>
          </w:tcPr>
          <w:p w:rsidR="006A7447" w:rsidRDefault="008D0FAC" w:rsidP="00C074E2">
            <w:pPr>
              <w:pStyle w:val="bp"/>
              <w:spacing w:before="0" w:after="0"/>
            </w:pPr>
            <w:r>
              <w:t>Jdin0958</w:t>
            </w:r>
          </w:p>
        </w:tc>
        <w:tc>
          <w:tcPr>
            <w:tcW w:w="2196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</w:tr>
      <w:tr w:rsidR="006A7447" w:rsidRPr="00A37D81">
        <w:tc>
          <w:tcPr>
            <w:tcW w:w="2448" w:type="dxa"/>
            <w:shd w:val="clear" w:color="auto" w:fill="E0E0E0"/>
          </w:tcPr>
          <w:p w:rsidR="006A7447" w:rsidRDefault="006A7447" w:rsidP="00C074E2">
            <w:pPr>
              <w:pStyle w:val="bp"/>
              <w:spacing w:before="0" w:after="0"/>
            </w:pPr>
            <w:r>
              <w:t xml:space="preserve">Physician </w:t>
            </w:r>
            <w:r w:rsidR="0002539A">
              <w:t xml:space="preserve">First </w:t>
            </w:r>
            <w:r>
              <w:t>Name:</w:t>
            </w:r>
          </w:p>
        </w:tc>
        <w:tc>
          <w:tcPr>
            <w:tcW w:w="1944" w:type="dxa"/>
          </w:tcPr>
          <w:p w:rsidR="006A7447" w:rsidRDefault="008D0FAC" w:rsidP="00C074E2">
            <w:pPr>
              <w:pStyle w:val="bp"/>
              <w:spacing w:before="0" w:after="0"/>
            </w:pPr>
            <w:r>
              <w:t>Mica</w:t>
            </w:r>
          </w:p>
        </w:tc>
        <w:tc>
          <w:tcPr>
            <w:tcW w:w="2196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</w:tr>
      <w:tr w:rsidR="0002539A" w:rsidRPr="00A37D81">
        <w:tc>
          <w:tcPr>
            <w:tcW w:w="2448" w:type="dxa"/>
            <w:shd w:val="clear" w:color="auto" w:fill="E0E0E0"/>
          </w:tcPr>
          <w:p w:rsidR="0002539A" w:rsidRDefault="0002539A" w:rsidP="00C074E2">
            <w:pPr>
              <w:pStyle w:val="bp"/>
              <w:spacing w:before="0" w:after="0"/>
            </w:pPr>
            <w:r>
              <w:t>Physician Surname:</w:t>
            </w:r>
          </w:p>
        </w:tc>
        <w:tc>
          <w:tcPr>
            <w:tcW w:w="1944" w:type="dxa"/>
          </w:tcPr>
          <w:p w:rsidR="0002539A" w:rsidRDefault="008D0FAC" w:rsidP="00C074E2">
            <w:pPr>
              <w:pStyle w:val="bp"/>
              <w:spacing w:before="0" w:after="0"/>
            </w:pPr>
            <w:r>
              <w:t>Norman</w:t>
            </w:r>
          </w:p>
        </w:tc>
        <w:tc>
          <w:tcPr>
            <w:tcW w:w="2196" w:type="dxa"/>
          </w:tcPr>
          <w:p w:rsidR="0002539A" w:rsidRDefault="0002539A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Default="0002539A" w:rsidP="004F4FB4">
            <w:pPr>
              <w:pStyle w:val="bp"/>
              <w:spacing w:before="0" w:after="0"/>
            </w:pPr>
          </w:p>
        </w:tc>
      </w:tr>
      <w:tr w:rsidR="006A7447" w:rsidRPr="00A37D81">
        <w:tc>
          <w:tcPr>
            <w:tcW w:w="2448" w:type="dxa"/>
            <w:shd w:val="clear" w:color="auto" w:fill="E0E0E0"/>
          </w:tcPr>
          <w:p w:rsidR="006A7447" w:rsidRDefault="0002539A" w:rsidP="00C074E2">
            <w:pPr>
              <w:pStyle w:val="bp"/>
              <w:spacing w:before="0" w:after="0"/>
            </w:pPr>
            <w:r>
              <w:t>Physician comments:</w:t>
            </w:r>
          </w:p>
        </w:tc>
        <w:tc>
          <w:tcPr>
            <w:tcW w:w="1944" w:type="dxa"/>
          </w:tcPr>
          <w:p w:rsidR="006A7447" w:rsidRDefault="008D0FAC" w:rsidP="00C074E2">
            <w:pPr>
              <w:pStyle w:val="bp"/>
              <w:spacing w:before="0" w:after="0"/>
            </w:pPr>
            <w:r>
              <w:t>Talked to staff member</w:t>
            </w:r>
          </w:p>
        </w:tc>
        <w:tc>
          <w:tcPr>
            <w:tcW w:w="2196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</w:tr>
      <w:tr w:rsidR="006A7447" w:rsidRPr="00A37D81">
        <w:tc>
          <w:tcPr>
            <w:tcW w:w="2448" w:type="dxa"/>
            <w:shd w:val="clear" w:color="auto" w:fill="E0E0E0"/>
          </w:tcPr>
          <w:p w:rsidR="006A7447" w:rsidRDefault="0002539A" w:rsidP="00C074E2">
            <w:pPr>
              <w:pStyle w:val="bp"/>
              <w:spacing w:before="0" w:after="0"/>
            </w:pPr>
            <w:r>
              <w:t>Patient Diagnosis:</w:t>
            </w:r>
          </w:p>
        </w:tc>
        <w:tc>
          <w:tcPr>
            <w:tcW w:w="1944" w:type="dxa"/>
          </w:tcPr>
          <w:p w:rsidR="006A7447" w:rsidRDefault="008D0FAC" w:rsidP="00C074E2">
            <w:pPr>
              <w:pStyle w:val="bp"/>
              <w:spacing w:before="0" w:after="0"/>
            </w:pPr>
            <w:r>
              <w:t>Not required</w:t>
            </w:r>
          </w:p>
        </w:tc>
        <w:tc>
          <w:tcPr>
            <w:tcW w:w="2196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676973" w:rsidRDefault="00676973" w:rsidP="00780A9A">
      <w:pPr>
        <w:pStyle w:val="bp"/>
        <w:spacing w:before="0" w:after="0"/>
      </w:pPr>
    </w:p>
    <w:p w:rsidR="00676973" w:rsidRDefault="00676973" w:rsidP="00780A9A">
      <w:pPr>
        <w:pStyle w:val="bp"/>
        <w:spacing w:before="0" w:after="0"/>
      </w:pPr>
    </w:p>
    <w:p w:rsidR="00676973" w:rsidRDefault="00676973" w:rsidP="00780A9A">
      <w:pPr>
        <w:pStyle w:val="bp"/>
        <w:spacing w:before="0" w:after="0"/>
      </w:pPr>
    </w:p>
    <w:p w:rsidR="00676973" w:rsidRDefault="00676973" w:rsidP="00780A9A">
      <w:pPr>
        <w:pStyle w:val="bp"/>
        <w:spacing w:before="0" w:after="0"/>
      </w:pPr>
    </w:p>
    <w:p w:rsidR="00676973" w:rsidRPr="00A37D81" w:rsidRDefault="00676973" w:rsidP="00780A9A">
      <w:pPr>
        <w:pStyle w:val="bp"/>
        <w:spacing w:before="0" w:after="0"/>
      </w:pPr>
    </w:p>
    <w:p w:rsidR="0004651B" w:rsidRDefault="00676973" w:rsidP="00374830">
      <w:pPr>
        <w:pStyle w:val="bp"/>
        <w:spacing w:before="0" w:after="0"/>
      </w:pPr>
      <w:r>
        <w:lastRenderedPageBreak/>
        <w:t>SCREENSHOTS OF TEST</w:t>
      </w:r>
    </w:p>
    <w:p w:rsidR="00676973" w:rsidRDefault="00676973" w:rsidP="00374830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5A3E1652" wp14:editId="24C6859E">
            <wp:extent cx="4838700" cy="475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E2F447" wp14:editId="74E32FB6">
            <wp:extent cx="4791075" cy="4924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961C62" wp14:editId="40031B04">
            <wp:extent cx="4743450" cy="470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567345" wp14:editId="43DB5035">
            <wp:extent cx="4772025" cy="2200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973" w:rsidRDefault="00676973" w:rsidP="00374830">
      <w:pPr>
        <w:pStyle w:val="bp"/>
        <w:spacing w:before="0" w:after="0"/>
      </w:pPr>
      <w:r>
        <w:t xml:space="preserve">Details entered – All fields accepted </w:t>
      </w:r>
    </w:p>
    <w:p w:rsidR="00676973" w:rsidRDefault="00676973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47909346" wp14:editId="015F17A3">
            <wp:extent cx="4914900" cy="1476375"/>
            <wp:effectExtent l="19050" t="19050" r="95250" b="1047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476375"/>
                    </a:xfrm>
                    <a:prstGeom prst="rect">
                      <a:avLst/>
                    </a:prstGeom>
                    <a:effectLst>
                      <a:outerShdw blurRad="50800" dist="50800" dir="2400000" algn="ctr" rotWithShape="0">
                        <a:schemeClr val="accent1"/>
                      </a:outerShdw>
                    </a:effectLst>
                  </pic:spPr>
                </pic:pic>
              </a:graphicData>
            </a:graphic>
          </wp:inline>
        </w:drawing>
      </w:r>
    </w:p>
    <w:p w:rsidR="00676973" w:rsidRDefault="00676973" w:rsidP="00374830">
      <w:pPr>
        <w:pStyle w:val="bp"/>
        <w:spacing w:before="0" w:after="0"/>
      </w:pPr>
      <w:r>
        <w:t>Data accepted</w:t>
      </w:r>
    </w:p>
    <w:p w:rsidR="00676973" w:rsidRDefault="00676973" w:rsidP="00374830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31E47EC6" wp14:editId="6903E0DD">
            <wp:extent cx="7324725" cy="1935174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38852" cy="193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973" w:rsidRDefault="00676973" w:rsidP="00374830">
      <w:pPr>
        <w:pStyle w:val="bp"/>
        <w:spacing w:before="0" w:after="0"/>
      </w:pPr>
      <w:r>
        <w:t>Query executed on server</w:t>
      </w:r>
    </w:p>
    <w:p w:rsidR="00676973" w:rsidRDefault="00852A74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27BD10BB" wp14:editId="6642C7DF">
            <wp:extent cx="4086225" cy="3190875"/>
            <wp:effectExtent l="19050" t="19050" r="104775" b="1047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190875"/>
                    </a:xfrm>
                    <a:prstGeom prst="rect">
                      <a:avLst/>
                    </a:prstGeom>
                    <a:effectLst>
                      <a:outerShdw blurRad="50800" dist="50800" dir="2400000" algn="ctr" rotWithShape="0">
                        <a:schemeClr val="accent1"/>
                      </a:outerShdw>
                    </a:effectLst>
                  </pic:spPr>
                </pic:pic>
              </a:graphicData>
            </a:graphic>
          </wp:inline>
        </w:drawing>
      </w:r>
    </w:p>
    <w:p w:rsidR="00852A74" w:rsidRDefault="00852A74" w:rsidP="00374830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30CA2A45" wp14:editId="71974045">
            <wp:extent cx="4086225" cy="3467100"/>
            <wp:effectExtent l="19050" t="19050" r="104775" b="952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467100"/>
                    </a:xfrm>
                    <a:prstGeom prst="rect">
                      <a:avLst/>
                    </a:prstGeom>
                    <a:effectLst>
                      <a:outerShdw blurRad="50800" dist="50800" dir="2400000" algn="ctr" rotWithShape="0">
                        <a:schemeClr val="accent1"/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A2A5B8" wp14:editId="4F1F9C49">
            <wp:extent cx="7305675" cy="476335"/>
            <wp:effectExtent l="19050" t="19050" r="85725" b="952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66698" cy="480314"/>
                    </a:xfrm>
                    <a:prstGeom prst="rect">
                      <a:avLst/>
                    </a:prstGeom>
                    <a:effectLst>
                      <a:outerShdw blurRad="50800" dist="50800" dir="2400000" algn="ctr" rotWithShape="0">
                        <a:schemeClr val="accent1"/>
                      </a:outerShdw>
                    </a:effectLst>
                  </pic:spPr>
                </pic:pic>
              </a:graphicData>
            </a:graphic>
          </wp:inline>
        </w:drawing>
      </w:r>
    </w:p>
    <w:p w:rsidR="00676973" w:rsidRDefault="00852A74" w:rsidP="00374830">
      <w:pPr>
        <w:pStyle w:val="bp"/>
        <w:spacing w:before="0" w:after="0"/>
      </w:pPr>
      <w:r>
        <w:t>Data extracted from Metabase – List of Errors</w:t>
      </w:r>
    </w:p>
    <w:p w:rsidR="00C31F8E" w:rsidRPr="00A37D81" w:rsidRDefault="00C31F8E" w:rsidP="00374830">
      <w:pPr>
        <w:pStyle w:val="bp"/>
        <w:spacing w:before="0" w:after="0"/>
      </w:pPr>
    </w:p>
    <w:sectPr w:rsidR="00C31F8E" w:rsidRPr="00A37D81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0851" w:rsidRDefault="008B0851">
      <w:r>
        <w:separator/>
      </w:r>
    </w:p>
  </w:endnote>
  <w:endnote w:type="continuationSeparator" w:id="0">
    <w:p w:rsidR="008B0851" w:rsidRDefault="008B0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55B" w:rsidRDefault="00EA05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A055B" w:rsidRDefault="00EA055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55B" w:rsidRDefault="00EA055B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236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236C6">
      <w:rPr>
        <w:rStyle w:val="PageNumber"/>
        <w:noProof/>
      </w:rPr>
      <w:t>1</w:t>
    </w:r>
    <w:r>
      <w:rPr>
        <w:rStyle w:val="PageNumber"/>
      </w:rPr>
      <w:fldChar w:fldCharType="end"/>
    </w:r>
  </w:p>
  <w:p w:rsidR="00EA055B" w:rsidRDefault="00EA055B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0851" w:rsidRDefault="008B0851">
      <w:r>
        <w:separator/>
      </w:r>
    </w:p>
  </w:footnote>
  <w:footnote w:type="continuationSeparator" w:id="0">
    <w:p w:rsidR="008B0851" w:rsidRDefault="008B08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A055B">
      <w:tc>
        <w:tcPr>
          <w:tcW w:w="6379" w:type="dxa"/>
        </w:tcPr>
        <w:p w:rsidR="00EA055B" w:rsidRDefault="00EA055B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EA055B" w:rsidRDefault="00EA055B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EA055B" w:rsidTr="009F756F">
      <w:trPr>
        <w:trHeight w:val="97"/>
      </w:trPr>
      <w:tc>
        <w:tcPr>
          <w:tcW w:w="6379" w:type="dxa"/>
        </w:tcPr>
        <w:p w:rsidR="00EA055B" w:rsidRDefault="00EA055B" w:rsidP="00A04ED3">
          <w:pPr>
            <w:tabs>
              <w:tab w:val="left" w:pos="2367"/>
            </w:tabs>
          </w:pPr>
          <w:r>
            <w:t>Add Error to System</w:t>
          </w:r>
          <w:r w:rsidR="00894A42">
            <w:t xml:space="preserve"> – Physician Advised</w:t>
          </w:r>
        </w:p>
      </w:tc>
      <w:tc>
        <w:tcPr>
          <w:tcW w:w="3179" w:type="dxa"/>
        </w:tcPr>
        <w:p w:rsidR="00EA055B" w:rsidRDefault="00EA055B" w:rsidP="00B71A35">
          <w:r>
            <w:t xml:space="preserve">  Date:  </w:t>
          </w:r>
          <w:r w:rsidR="00BD7A00">
            <w:t>4/06/2018</w:t>
          </w:r>
        </w:p>
      </w:tc>
    </w:tr>
  </w:tbl>
  <w:p w:rsidR="00EA055B" w:rsidRDefault="00EA055B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3439A4"/>
    <w:multiLevelType w:val="hybridMultilevel"/>
    <w:tmpl w:val="003C4A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7"/>
  </w:num>
  <w:num w:numId="28">
    <w:abstractNumId w:val="14"/>
  </w:num>
  <w:num w:numId="29">
    <w:abstractNumId w:val="26"/>
  </w:num>
  <w:num w:numId="30">
    <w:abstractNumId w:val="9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138A3"/>
    <w:rsid w:val="00024113"/>
    <w:rsid w:val="0002539A"/>
    <w:rsid w:val="000278E8"/>
    <w:rsid w:val="00035D6C"/>
    <w:rsid w:val="00036ABF"/>
    <w:rsid w:val="00037A8E"/>
    <w:rsid w:val="000449EF"/>
    <w:rsid w:val="00046371"/>
    <w:rsid w:val="0004651B"/>
    <w:rsid w:val="00090A99"/>
    <w:rsid w:val="00096482"/>
    <w:rsid w:val="000A1FA6"/>
    <w:rsid w:val="000C1F99"/>
    <w:rsid w:val="000D5952"/>
    <w:rsid w:val="000E3C24"/>
    <w:rsid w:val="000E4C6D"/>
    <w:rsid w:val="000F4382"/>
    <w:rsid w:val="00127DBF"/>
    <w:rsid w:val="00133593"/>
    <w:rsid w:val="00154D6A"/>
    <w:rsid w:val="0015543B"/>
    <w:rsid w:val="0015590A"/>
    <w:rsid w:val="00181694"/>
    <w:rsid w:val="0018240E"/>
    <w:rsid w:val="00192656"/>
    <w:rsid w:val="00197530"/>
    <w:rsid w:val="001A0459"/>
    <w:rsid w:val="001A6775"/>
    <w:rsid w:val="001A7865"/>
    <w:rsid w:val="001B0072"/>
    <w:rsid w:val="001C5E27"/>
    <w:rsid w:val="001D00C4"/>
    <w:rsid w:val="001F01F4"/>
    <w:rsid w:val="001F6448"/>
    <w:rsid w:val="001F7C68"/>
    <w:rsid w:val="002052B0"/>
    <w:rsid w:val="00205D7F"/>
    <w:rsid w:val="00212269"/>
    <w:rsid w:val="00212A3D"/>
    <w:rsid w:val="00256449"/>
    <w:rsid w:val="00256AD8"/>
    <w:rsid w:val="00286C2F"/>
    <w:rsid w:val="00291668"/>
    <w:rsid w:val="002A7E47"/>
    <w:rsid w:val="002C1B7F"/>
    <w:rsid w:val="002D07CF"/>
    <w:rsid w:val="002D1D0A"/>
    <w:rsid w:val="002D7BA4"/>
    <w:rsid w:val="002E347B"/>
    <w:rsid w:val="002E3BCE"/>
    <w:rsid w:val="002F4D06"/>
    <w:rsid w:val="00317678"/>
    <w:rsid w:val="00331345"/>
    <w:rsid w:val="003410BE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37817"/>
    <w:rsid w:val="0046703C"/>
    <w:rsid w:val="004A0610"/>
    <w:rsid w:val="004A279E"/>
    <w:rsid w:val="004A4B81"/>
    <w:rsid w:val="004A71EF"/>
    <w:rsid w:val="004C6C1C"/>
    <w:rsid w:val="004D1C11"/>
    <w:rsid w:val="004E420D"/>
    <w:rsid w:val="004F09A4"/>
    <w:rsid w:val="004F4FB4"/>
    <w:rsid w:val="004F7B53"/>
    <w:rsid w:val="004F7C17"/>
    <w:rsid w:val="00503692"/>
    <w:rsid w:val="00520EF0"/>
    <w:rsid w:val="005236C6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23DB8"/>
    <w:rsid w:val="00635CE7"/>
    <w:rsid w:val="00642F88"/>
    <w:rsid w:val="00665014"/>
    <w:rsid w:val="00676973"/>
    <w:rsid w:val="00683635"/>
    <w:rsid w:val="006A7447"/>
    <w:rsid w:val="006B5D41"/>
    <w:rsid w:val="006D4DE0"/>
    <w:rsid w:val="006E4DFA"/>
    <w:rsid w:val="006E729B"/>
    <w:rsid w:val="006F3438"/>
    <w:rsid w:val="00702D6A"/>
    <w:rsid w:val="00720507"/>
    <w:rsid w:val="007275A3"/>
    <w:rsid w:val="0074307D"/>
    <w:rsid w:val="0074787C"/>
    <w:rsid w:val="00752B41"/>
    <w:rsid w:val="0075630A"/>
    <w:rsid w:val="00756932"/>
    <w:rsid w:val="007606FF"/>
    <w:rsid w:val="00772DAC"/>
    <w:rsid w:val="00780A9A"/>
    <w:rsid w:val="00796CD4"/>
    <w:rsid w:val="007C0EA0"/>
    <w:rsid w:val="007C41CD"/>
    <w:rsid w:val="007C77F6"/>
    <w:rsid w:val="007D644A"/>
    <w:rsid w:val="007D7134"/>
    <w:rsid w:val="00800C1D"/>
    <w:rsid w:val="00821B7F"/>
    <w:rsid w:val="00830BD8"/>
    <w:rsid w:val="00830E56"/>
    <w:rsid w:val="00852A74"/>
    <w:rsid w:val="00854E58"/>
    <w:rsid w:val="00857786"/>
    <w:rsid w:val="008643BB"/>
    <w:rsid w:val="0086477E"/>
    <w:rsid w:val="008725C4"/>
    <w:rsid w:val="0089205C"/>
    <w:rsid w:val="00894A42"/>
    <w:rsid w:val="00895710"/>
    <w:rsid w:val="008A02F5"/>
    <w:rsid w:val="008B0851"/>
    <w:rsid w:val="008D0FAC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71143"/>
    <w:rsid w:val="009726C3"/>
    <w:rsid w:val="00981DE1"/>
    <w:rsid w:val="00983E57"/>
    <w:rsid w:val="009C06FE"/>
    <w:rsid w:val="009C4C9A"/>
    <w:rsid w:val="009D1046"/>
    <w:rsid w:val="009E2570"/>
    <w:rsid w:val="009F756F"/>
    <w:rsid w:val="009F7FEC"/>
    <w:rsid w:val="00A04ED3"/>
    <w:rsid w:val="00A11301"/>
    <w:rsid w:val="00A30AD6"/>
    <w:rsid w:val="00A37650"/>
    <w:rsid w:val="00A37D81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562C3"/>
    <w:rsid w:val="00B71A35"/>
    <w:rsid w:val="00B722CB"/>
    <w:rsid w:val="00B97CE8"/>
    <w:rsid w:val="00BA717F"/>
    <w:rsid w:val="00BB42F5"/>
    <w:rsid w:val="00BB5433"/>
    <w:rsid w:val="00BD7A00"/>
    <w:rsid w:val="00BD7B33"/>
    <w:rsid w:val="00BE5F00"/>
    <w:rsid w:val="00BE784F"/>
    <w:rsid w:val="00BF14DB"/>
    <w:rsid w:val="00C05D0A"/>
    <w:rsid w:val="00C070A0"/>
    <w:rsid w:val="00C07137"/>
    <w:rsid w:val="00C074E2"/>
    <w:rsid w:val="00C229AB"/>
    <w:rsid w:val="00C31F8E"/>
    <w:rsid w:val="00C32112"/>
    <w:rsid w:val="00C34B6E"/>
    <w:rsid w:val="00C4752B"/>
    <w:rsid w:val="00C60CCB"/>
    <w:rsid w:val="00C87E36"/>
    <w:rsid w:val="00C94212"/>
    <w:rsid w:val="00CC47D2"/>
    <w:rsid w:val="00CC74EE"/>
    <w:rsid w:val="00CD6734"/>
    <w:rsid w:val="00CF0092"/>
    <w:rsid w:val="00D010AF"/>
    <w:rsid w:val="00D24817"/>
    <w:rsid w:val="00D63FFC"/>
    <w:rsid w:val="00D664F5"/>
    <w:rsid w:val="00D71228"/>
    <w:rsid w:val="00D74923"/>
    <w:rsid w:val="00D76CB9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55B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1593C"/>
    <w:rsid w:val="00F30EEB"/>
    <w:rsid w:val="00F40A1E"/>
    <w:rsid w:val="00F45076"/>
    <w:rsid w:val="00F45BC0"/>
    <w:rsid w:val="00F559AF"/>
    <w:rsid w:val="00F70ACB"/>
    <w:rsid w:val="00F73E5F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9F5BA4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15</TotalTime>
  <Pages>12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5</cp:revision>
  <cp:lastPrinted>2003-10-05T22:49:00Z</cp:lastPrinted>
  <dcterms:created xsi:type="dcterms:W3CDTF">2018-06-04T09:16:00Z</dcterms:created>
  <dcterms:modified xsi:type="dcterms:W3CDTF">2018-06-04T09:38:00Z</dcterms:modified>
</cp:coreProperties>
</file>