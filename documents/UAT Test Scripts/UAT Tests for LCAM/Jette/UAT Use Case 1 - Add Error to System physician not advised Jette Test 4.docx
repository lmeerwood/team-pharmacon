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  <w:r w:rsidR="0036394F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574FFC">
              <w:rPr>
                <w:sz w:val="24"/>
              </w:rPr>
              <w:t xml:space="preserve"> selected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Time is </w:t>
            </w:r>
            <w:r w:rsidR="00574FFC">
              <w:rPr>
                <w:sz w:val="24"/>
              </w:rPr>
              <w:t>selected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031A02" w:rsidRDefault="00B722CB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574FFC">
              <w:rPr>
                <w:sz w:val="24"/>
              </w:rPr>
              <w:t xml:space="preserve">Given </w:t>
            </w:r>
            <w:r>
              <w:rPr>
                <w:sz w:val="24"/>
              </w:rPr>
              <w:t>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surname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031A02" w:rsidRDefault="00031A02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  <w:r w:rsidRPr="00031A02">
              <w:rPr>
                <w:color w:val="FF0000"/>
              </w:rPr>
              <w:t>F</w:t>
            </w: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Pr="00A37D81" w:rsidRDefault="00574FFC" w:rsidP="00780A9A">
      <w:pPr>
        <w:pStyle w:val="bp"/>
        <w:spacing w:before="0" w:after="0"/>
      </w:pPr>
    </w:p>
    <w:p w:rsidR="0004651B" w:rsidRDefault="00574FFC" w:rsidP="00374830">
      <w:pPr>
        <w:pStyle w:val="bp"/>
        <w:spacing w:before="0" w:after="0"/>
      </w:pPr>
      <w:r>
        <w:lastRenderedPageBreak/>
        <w:t>SCREENSHOTS OF TEST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3E837F5" wp14:editId="419F540A">
            <wp:extent cx="3071004" cy="12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835" cy="1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Successful user login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65A325" wp14:editId="235D676D">
            <wp:extent cx="648912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863" cy="2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Error page presented to user</w:t>
      </w:r>
    </w:p>
    <w:p w:rsidR="00574FFC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FA2C42C" wp14:editId="675EDDE4">
            <wp:extent cx="2812211" cy="27675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477" cy="2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47A7B1E0" wp14:editId="08005584">
            <wp:extent cx="2811780" cy="2907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2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59C20AE" wp14:editId="10408CA6">
            <wp:extent cx="2789849" cy="28122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669" cy="28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6FD5F22" wp14:editId="67BD08CA">
            <wp:extent cx="2791116" cy="14233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718" cy="14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t>Data entered into fields as per test data. No errors in fields. Physician fields are disabled and can’t be selected</w:t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</w:p>
    <w:p w:rsidR="00574FFC" w:rsidRPr="00A37D81" w:rsidRDefault="00D54940" w:rsidP="00374830">
      <w:pPr>
        <w:pStyle w:val="bp"/>
        <w:spacing w:before="0" w:after="0"/>
      </w:pPr>
      <w:r>
        <w:lastRenderedPageBreak/>
        <w:t>Error occurred.</w:t>
      </w:r>
      <w:r>
        <w:br/>
      </w:r>
      <w:r>
        <w:rPr>
          <w:noProof/>
        </w:rPr>
        <w:drawing>
          <wp:inline distT="0" distB="0" distL="0" distR="0" wp14:anchorId="1D42D527" wp14:editId="7CCC07C7">
            <wp:extent cx="8229600" cy="2168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FC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753" w:rsidRDefault="00DB4753">
      <w:r>
        <w:separator/>
      </w:r>
    </w:p>
  </w:endnote>
  <w:endnote w:type="continuationSeparator" w:id="0">
    <w:p w:rsidR="00DB4753" w:rsidRDefault="00DB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94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6394F">
      <w:rPr>
        <w:rStyle w:val="PageNumber"/>
        <w:noProof/>
      </w:rPr>
      <w:t>1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753" w:rsidRDefault="00DB4753">
      <w:r>
        <w:separator/>
      </w:r>
    </w:p>
  </w:footnote>
  <w:footnote w:type="continuationSeparator" w:id="0">
    <w:p w:rsidR="00DB4753" w:rsidRDefault="00DB4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574FFC">
            <w:t>2/06/2018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539A"/>
    <w:rsid w:val="000278E8"/>
    <w:rsid w:val="00031A02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6394F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4FFC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43AA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29AB"/>
    <w:rsid w:val="00C26B9D"/>
    <w:rsid w:val="00C32112"/>
    <w:rsid w:val="00C34B6E"/>
    <w:rsid w:val="00C4752B"/>
    <w:rsid w:val="00C60CCB"/>
    <w:rsid w:val="00C62805"/>
    <w:rsid w:val="00C87E36"/>
    <w:rsid w:val="00C94212"/>
    <w:rsid w:val="00CC47D2"/>
    <w:rsid w:val="00CC74EE"/>
    <w:rsid w:val="00CD6734"/>
    <w:rsid w:val="00CF0092"/>
    <w:rsid w:val="00D010AF"/>
    <w:rsid w:val="00D24817"/>
    <w:rsid w:val="00D54940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B4753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26FE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23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2018-06-02T10:25:00Z</dcterms:created>
  <dcterms:modified xsi:type="dcterms:W3CDTF">2018-06-04T09:36:00Z</dcterms:modified>
</cp:coreProperties>
</file>