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74787C">
              <w:rPr>
                <w:sz w:val="24"/>
                <w:szCs w:val="24"/>
              </w:rPr>
              <w:t xml:space="preserve"> (</w:t>
            </w:r>
            <w:r w:rsidR="00630D4C">
              <w:t>Existing</w:t>
            </w:r>
            <w:r w:rsidR="00630D4C">
              <w:t xml:space="preserve"> p</w:t>
            </w:r>
            <w:r w:rsidR="00630D4C">
              <w:t>atient</w:t>
            </w:r>
            <w:r w:rsidR="00630D4C">
              <w:rPr>
                <w:sz w:val="24"/>
                <w:szCs w:val="24"/>
              </w:rPr>
              <w:t xml:space="preserve"> – existing </w:t>
            </w:r>
            <w:r w:rsidR="00A04ED3">
              <w:rPr>
                <w:sz w:val="24"/>
                <w:szCs w:val="24"/>
              </w:rPr>
              <w:t>physician notified)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630D4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</w:t>
            </w:r>
            <w:r w:rsidR="0074787C">
              <w:rPr>
                <w:sz w:val="24"/>
                <w:szCs w:val="24"/>
              </w:rPr>
              <w:t xml:space="preserve"> the patient’s name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name of medication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(Yes)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provider number</w:t>
            </w:r>
          </w:p>
          <w:p w:rsidR="007C77F6" w:rsidRDefault="00630D4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</w:t>
            </w:r>
            <w:r w:rsidR="007C77F6">
              <w:rPr>
                <w:sz w:val="24"/>
                <w:szCs w:val="24"/>
              </w:rPr>
              <w:t xml:space="preserve"> Physician name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Patient diagnosis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comments</w:t>
            </w:r>
          </w:p>
          <w:p w:rsidR="00437817" w:rsidRPr="0074787C" w:rsidRDefault="00437817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found in database</w:t>
            </w:r>
            <w:r w:rsidR="00630D4C">
              <w:rPr>
                <w:sz w:val="24"/>
              </w:rPr>
              <w:t>, patient name appears in Patient Name field,</w:t>
            </w:r>
            <w:r>
              <w:rPr>
                <w:sz w:val="24"/>
              </w:rPr>
              <w:t xml:space="preserve"> and </w:t>
            </w:r>
            <w:r w:rsidR="00630D4C">
              <w:rPr>
                <w:sz w:val="24"/>
              </w:rPr>
              <w:t>MRN</w:t>
            </w:r>
            <w:r>
              <w:rPr>
                <w:sz w:val="24"/>
              </w:rPr>
              <w:t xml:space="preserve">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name </w:t>
            </w:r>
            <w:r w:rsidR="00DC0A2A">
              <w:rPr>
                <w:sz w:val="24"/>
              </w:rPr>
              <w:t>cannot be amended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name is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9726C3">
              <w:rPr>
                <w:sz w:val="24"/>
              </w:rPr>
              <w:t>Yes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  <w:r w:rsidR="009726C3">
              <w:rPr>
                <w:sz w:val="24"/>
              </w:rPr>
              <w:t xml:space="preserve"> and next four fields appear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entered</w:t>
            </w:r>
          </w:p>
        </w:tc>
        <w:tc>
          <w:tcPr>
            <w:tcW w:w="5596" w:type="dxa"/>
          </w:tcPr>
          <w:p w:rsidR="006E4DFA" w:rsidRDefault="007C77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 w:rsidR="006A7447">
              <w:rPr>
                <w:sz w:val="24"/>
              </w:rPr>
              <w:t xml:space="preserve"> </w:t>
            </w:r>
            <w:r w:rsidR="006A7447">
              <w:rPr>
                <w:sz w:val="24"/>
              </w:rPr>
              <w:t>is found in database</w:t>
            </w:r>
            <w:r w:rsidR="00630D4C">
              <w:rPr>
                <w:sz w:val="24"/>
              </w:rPr>
              <w:t>, physician name appears in Physician Name field,</w:t>
            </w:r>
            <w:r w:rsidR="006A7447">
              <w:rPr>
                <w:sz w:val="24"/>
              </w:rPr>
              <w:t xml:space="preserve"> and</w:t>
            </w:r>
            <w:r w:rsidR="00630D4C">
              <w:rPr>
                <w:sz w:val="24"/>
              </w:rPr>
              <w:t xml:space="preserve"> provider number</w:t>
            </w:r>
            <w:r>
              <w:rPr>
                <w:sz w:val="24"/>
              </w:rPr>
              <w:t xml:space="preserve"> 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name </w:t>
            </w:r>
            <w:r w:rsidR="00DC0A2A">
              <w:rPr>
                <w:sz w:val="24"/>
              </w:rPr>
              <w:t>cannot be amended</w:t>
            </w:r>
          </w:p>
        </w:tc>
        <w:tc>
          <w:tcPr>
            <w:tcW w:w="5596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Physician name 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diagnosis is entered</w:t>
            </w:r>
          </w:p>
        </w:tc>
        <w:tc>
          <w:tcPr>
            <w:tcW w:w="5596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diagnosis 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</w:t>
            </w:r>
          </w:p>
        </w:tc>
        <w:tc>
          <w:tcPr>
            <w:tcW w:w="5596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Physician comments are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6A7447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6F3438" w:rsidRPr="00A37D81" w:rsidRDefault="006A7447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6F3438" w:rsidRPr="00A37D81" w:rsidRDefault="006A7447" w:rsidP="004F4FB4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6F3438" w:rsidRPr="00A37D81" w:rsidRDefault="006A7447" w:rsidP="004F4FB4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6F3438" w:rsidRPr="00A37D81" w:rsidRDefault="006A7447" w:rsidP="004F4FB4">
            <w:pPr>
              <w:pStyle w:val="bp"/>
              <w:spacing w:before="0" w:after="0"/>
            </w:pPr>
            <w:r>
              <w:t>Yes</w:t>
            </w: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Name: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  <w:bookmarkStart w:id="0" w:name="_GoBack"/>
            <w:bookmarkEnd w:id="0"/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4CD" w:rsidRDefault="001824CD">
      <w:r>
        <w:separator/>
      </w:r>
    </w:p>
  </w:endnote>
  <w:endnote w:type="continuationSeparator" w:id="0">
    <w:p w:rsidR="001824CD" w:rsidRDefault="0018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0A2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C0A2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4CD" w:rsidRDefault="001824CD">
      <w:r>
        <w:separator/>
      </w:r>
    </w:p>
  </w:footnote>
  <w:footnote w:type="continuationSeparator" w:id="0">
    <w:p w:rsidR="001824CD" w:rsidRDefault="00182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40A1E" w:rsidP="00A04ED3">
          <w:pPr>
            <w:tabs>
              <w:tab w:val="left" w:pos="2367"/>
            </w:tabs>
          </w:pPr>
          <w:r>
            <w:t>Add Error to System</w:t>
          </w:r>
          <w:r w:rsidR="00A04ED3">
            <w:t xml:space="preserve"> (</w:t>
          </w:r>
          <w:r w:rsidR="00630D4C">
            <w:t>Existing</w:t>
          </w:r>
          <w:r w:rsidR="00A04ED3">
            <w:t xml:space="preserve"> Patient</w:t>
          </w:r>
          <w:r w:rsidR="00A04ED3">
            <w:rPr>
              <w:sz w:val="24"/>
              <w:szCs w:val="24"/>
            </w:rPr>
            <w:t xml:space="preserve"> – </w:t>
          </w:r>
          <w:r w:rsidR="00630D4C">
            <w:rPr>
              <w:sz w:val="24"/>
              <w:szCs w:val="24"/>
            </w:rPr>
            <w:t>Existing</w:t>
          </w:r>
          <w:r w:rsidR="006A7447">
            <w:rPr>
              <w:sz w:val="24"/>
              <w:szCs w:val="24"/>
            </w:rPr>
            <w:t xml:space="preserve"> </w:t>
          </w:r>
          <w:r w:rsidR="00630D4C">
            <w:rPr>
              <w:sz w:val="24"/>
              <w:szCs w:val="24"/>
            </w:rPr>
            <w:t>Physician N</w:t>
          </w:r>
          <w:r w:rsidR="00A04ED3">
            <w:rPr>
              <w:sz w:val="24"/>
              <w:szCs w:val="24"/>
            </w:rPr>
            <w:t>otified</w:t>
          </w:r>
          <w:r w:rsidR="00A04ED3">
            <w:t>)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824C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92496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0D4C"/>
    <w:rsid w:val="00635CE7"/>
    <w:rsid w:val="00642F88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448C"/>
    <w:rsid w:val="007C77F6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A717F"/>
    <w:rsid w:val="00BE5F00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0A2A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D7E0A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2018-04-25T07:46:00Z</dcterms:created>
  <dcterms:modified xsi:type="dcterms:W3CDTF">2018-04-25T07:56:00Z</dcterms:modified>
</cp:coreProperties>
</file>