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with auditing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(with auditing)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9273F3" w:rsidRDefault="003410BE" w:rsidP="009273F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  <w:r w:rsidR="009273F3">
              <w:rPr>
                <w:sz w:val="24"/>
                <w:szCs w:val="24"/>
              </w:rPr>
              <w:t xml:space="preserve"> </w:t>
            </w:r>
          </w:p>
          <w:p w:rsidR="003410BE" w:rsidRPr="00A37D81" w:rsidRDefault="009273F3" w:rsidP="009273F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  <w:p w:rsidR="004F09A4" w:rsidRPr="00A37D81" w:rsidRDefault="004F09A4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Log entry is made of user logging into the application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9273F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9273F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273F3" w:rsidRPr="00A37D81" w:rsidRDefault="009273F3" w:rsidP="009273F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273F3" w:rsidRPr="00A37D81" w:rsidRDefault="009273F3" w:rsidP="009273F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  <w:bookmarkStart w:id="0" w:name="_GoBack"/>
            <w:bookmarkEnd w:id="0"/>
          </w:p>
        </w:tc>
        <w:tc>
          <w:tcPr>
            <w:tcW w:w="5596" w:type="dxa"/>
          </w:tcPr>
          <w:p w:rsidR="009273F3" w:rsidRPr="00A37D81" w:rsidRDefault="009273F3" w:rsidP="009273F3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Enter an Error page appears</w:t>
            </w:r>
          </w:p>
          <w:p w:rsidR="009273F3" w:rsidRPr="00A37D81" w:rsidRDefault="009273F3" w:rsidP="009273F3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User login details (username, time &amp; date stamp) are entered in the log</w:t>
            </w:r>
          </w:p>
        </w:tc>
        <w:tc>
          <w:tcPr>
            <w:tcW w:w="714" w:type="dxa"/>
          </w:tcPr>
          <w:p w:rsidR="009273F3" w:rsidRPr="00A37D81" w:rsidRDefault="009273F3" w:rsidP="009273F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273F3" w:rsidRPr="00A37D81" w:rsidRDefault="009273F3" w:rsidP="009273F3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FF50F5" w:rsidP="004F4FB4">
            <w:pPr>
              <w:pStyle w:val="bp"/>
              <w:spacing w:before="0" w:after="0"/>
            </w:pPr>
            <w:r>
              <w:t>Valid 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FF50F5" w:rsidP="004F4FB4">
            <w:pPr>
              <w:pStyle w:val="bp"/>
              <w:spacing w:before="0" w:after="0"/>
            </w:pPr>
            <w:r>
              <w:t>Valid Password:</w:t>
            </w:r>
          </w:p>
        </w:tc>
        <w:tc>
          <w:tcPr>
            <w:tcW w:w="1944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232" w:rsidRDefault="009B5232">
      <w:r>
        <w:separator/>
      </w:r>
    </w:p>
  </w:endnote>
  <w:endnote w:type="continuationSeparator" w:id="0">
    <w:p w:rsidR="009B5232" w:rsidRDefault="009B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73F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273F3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232" w:rsidRDefault="009B5232">
      <w:r>
        <w:separator/>
      </w:r>
    </w:p>
  </w:footnote>
  <w:footnote w:type="continuationSeparator" w:id="0">
    <w:p w:rsidR="009B5232" w:rsidRDefault="009B5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256449" w:rsidP="00B71A35">
          <w:r>
            <w:t xml:space="preserve">Successful </w:t>
          </w:r>
          <w:r w:rsidR="009F756F" w:rsidRPr="009F756F">
            <w:t>Login</w:t>
          </w:r>
          <w:r>
            <w:t xml:space="preserve"> with A</w:t>
          </w:r>
          <w:r w:rsidR="009F756F" w:rsidRPr="009F756F">
            <w:t>uditing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20B70"/>
    <w:rsid w:val="009273F3"/>
    <w:rsid w:val="0093214E"/>
    <w:rsid w:val="009322A3"/>
    <w:rsid w:val="0093488F"/>
    <w:rsid w:val="00981DE1"/>
    <w:rsid w:val="00983E57"/>
    <w:rsid w:val="009B5232"/>
    <w:rsid w:val="009C06FE"/>
    <w:rsid w:val="009C4C9A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4DD6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0A90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8</cp:revision>
  <cp:lastPrinted>2003-10-05T22:49:00Z</cp:lastPrinted>
  <dcterms:created xsi:type="dcterms:W3CDTF">2018-04-25T04:24:00Z</dcterms:created>
  <dcterms:modified xsi:type="dcterms:W3CDTF">2018-04-25T05:18:00Z</dcterms:modified>
</cp:coreProperties>
</file>