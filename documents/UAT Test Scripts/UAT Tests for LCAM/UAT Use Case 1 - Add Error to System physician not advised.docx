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</w:t>
            </w:r>
            <w:r w:rsidR="00A75799">
              <w:rPr>
                <w:sz w:val="24"/>
                <w:szCs w:val="24"/>
              </w:rPr>
              <w:t xml:space="preserve">Not </w:t>
            </w:r>
            <w:r w:rsidR="00894A42">
              <w:rPr>
                <w:sz w:val="24"/>
                <w:szCs w:val="24"/>
              </w:rPr>
              <w:t>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B722CB" w:rsidRPr="00A75799" w:rsidRDefault="00A04ED3" w:rsidP="00A7579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</w:t>
            </w:r>
            <w:r w:rsidR="00A75799">
              <w:rPr>
                <w:sz w:val="24"/>
                <w:szCs w:val="24"/>
              </w:rPr>
              <w:t>No</w:t>
            </w:r>
            <w:r w:rsidR="00BE5F00">
              <w:rPr>
                <w:sz w:val="24"/>
                <w:szCs w:val="24"/>
              </w:rPr>
              <w:t>)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Physician Advised field is selected as </w:t>
            </w:r>
            <w:r w:rsidR="00A75799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following fields are </w:t>
            </w:r>
            <w:r w:rsidR="00A75799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B722CB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22CB" w:rsidRPr="00A37D81" w:rsidRDefault="00B722CB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1C5E2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E167B1">
              <w:rPr>
                <w:sz w:val="24"/>
              </w:rPr>
              <w:t>No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 xml:space="preserve">following fields are </w:t>
            </w:r>
            <w:r w:rsidR="00E167B1">
              <w:rPr>
                <w:sz w:val="24"/>
              </w:rPr>
              <w:t xml:space="preserve">not </w:t>
            </w:r>
            <w:r w:rsidR="002E3BCE">
              <w:rPr>
                <w:sz w:val="24"/>
              </w:rPr>
              <w:t>enabled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6E4DFA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 xml:space="preserve">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>
              <w:rPr>
                <w:sz w:val="24"/>
              </w:rPr>
              <w:t>sur</w:t>
            </w:r>
            <w:r>
              <w:rPr>
                <w:sz w:val="24"/>
              </w:rPr>
              <w:t xml:space="preserve">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02539A" w:rsidRDefault="00E167B1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2539A" w:rsidP="0002539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2539A" w:rsidRPr="00A37D81" w:rsidRDefault="0002539A" w:rsidP="0002539A">
            <w:pPr>
              <w:pStyle w:val="RowHeadings"/>
              <w:spacing w:before="80" w:after="80"/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  <w:r w:rsidR="00E167B1">
              <w:rPr>
                <w:sz w:val="24"/>
              </w:rPr>
              <w:t xml:space="preserve">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02539A" w:rsidRDefault="00E167B1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2539A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2539A" w:rsidRPr="00A37D81" w:rsidRDefault="0002539A" w:rsidP="00D35C46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diagnosis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</w:t>
            </w:r>
            <w:r w:rsidR="00C62805"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C62805" w:rsidP="004F4FB4">
            <w:pPr>
              <w:pStyle w:val="bp"/>
              <w:spacing w:before="0" w:after="0"/>
            </w:pPr>
            <w:r>
              <w:t>23:19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C62805" w:rsidP="004F4FB4">
            <w:pPr>
              <w:pStyle w:val="bp"/>
              <w:spacing w:before="0" w:after="0"/>
            </w:pPr>
            <w:r>
              <w:t>Hdoo987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Braeden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 xml:space="preserve">Patient </w:t>
            </w:r>
            <w:r>
              <w:t>Surn</w:t>
            </w:r>
            <w:r>
              <w:t>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Gardiner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C62805" w:rsidP="00C074E2">
            <w:pPr>
              <w:pStyle w:val="bp"/>
              <w:spacing w:before="0" w:after="0"/>
            </w:pPr>
            <w:r>
              <w:t>Out</w:t>
            </w:r>
            <w:r w:rsidR="0002539A">
              <w:t>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Dosage / Strength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 xml:space="preserve">Panadeine Forte 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>Oral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Timothy Meyers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C62805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  <w:bookmarkStart w:id="0" w:name="_GoBack"/>
            <w:bookmarkEnd w:id="0"/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B9A" w:rsidRDefault="00643B9A">
      <w:r>
        <w:separator/>
      </w:r>
    </w:p>
  </w:endnote>
  <w:endnote w:type="continuationSeparator" w:id="0">
    <w:p w:rsidR="00643B9A" w:rsidRDefault="0064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280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62805">
      <w:rPr>
        <w:rStyle w:val="PageNumber"/>
        <w:noProof/>
      </w:rPr>
      <w:t>2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B9A" w:rsidRDefault="00643B9A">
      <w:r>
        <w:separator/>
      </w:r>
    </w:p>
  </w:footnote>
  <w:footnote w:type="continuationSeparator" w:id="0">
    <w:p w:rsidR="00643B9A" w:rsidRDefault="0064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</w:t>
          </w:r>
          <w:r w:rsidR="00A75799">
            <w:t xml:space="preserve">Not </w:t>
          </w:r>
          <w:r w:rsidR="00894A42">
            <w:t>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&lt;dd/mmm/yy&gt;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539A"/>
    <w:rsid w:val="000278E8"/>
    <w:rsid w:val="00035D6C"/>
    <w:rsid w:val="00036ABF"/>
    <w:rsid w:val="00037A8E"/>
    <w:rsid w:val="000449EF"/>
    <w:rsid w:val="00046371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249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43B9A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7579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D7B33"/>
    <w:rsid w:val="00BE5F00"/>
    <w:rsid w:val="00BE784F"/>
    <w:rsid w:val="00BF0252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62805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F0CB1"/>
    <w:rsid w:val="00DF1585"/>
    <w:rsid w:val="00E11BB0"/>
    <w:rsid w:val="00E167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CF34B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2018-05-29T10:42:00Z</dcterms:created>
  <dcterms:modified xsi:type="dcterms:W3CDTF">2018-05-29T10:52:00Z</dcterms:modified>
</cp:coreProperties>
</file>