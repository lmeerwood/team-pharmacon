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A541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 w:rsidR="00256449">
              <w:rPr>
                <w:sz w:val="24"/>
                <w:szCs w:val="24"/>
              </w:rPr>
              <w:t>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</w:t>
            </w:r>
            <w:r w:rsidR="00FA541F">
              <w:rPr>
                <w:sz w:val="24"/>
                <w:szCs w:val="24"/>
              </w:rPr>
              <w:t>n</w:t>
            </w:r>
            <w:r w:rsidRPr="00A37D81">
              <w:rPr>
                <w:sz w:val="24"/>
                <w:szCs w:val="24"/>
              </w:rPr>
              <w:t xml:space="preserve">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</w:t>
            </w:r>
            <w:r w:rsidR="00BF14DB" w:rsidRPr="00A37D81">
              <w:rPr>
                <w:sz w:val="24"/>
                <w:szCs w:val="24"/>
              </w:rPr>
              <w:t>pas</w:t>
            </w:r>
            <w:r w:rsidR="00F70ACB" w:rsidRPr="00A37D81">
              <w:rPr>
                <w:sz w:val="24"/>
                <w:szCs w:val="24"/>
              </w:rPr>
              <w:t>sword.</w:t>
            </w:r>
          </w:p>
          <w:p w:rsidR="00FA541F" w:rsidRDefault="00FA541F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username and/or password are incorrect and they do not relate to each other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</w:t>
            </w:r>
            <w:r w:rsidR="00FA541F">
              <w:rPr>
                <w:sz w:val="24"/>
                <w:szCs w:val="24"/>
              </w:rPr>
              <w:t>a login error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A0AFA" w:rsidRPr="00A37D81" w:rsidRDefault="00FA541F" w:rsidP="00FA541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650F">
              <w:rPr>
                <w:sz w:val="24"/>
                <w:szCs w:val="24"/>
              </w:rPr>
              <w:t>ogin error is presented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8E650F" w:rsidRPr="0072009F" w:rsidRDefault="008E650F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</w:t>
            </w:r>
            <w:r w:rsidR="008E650F">
              <w:rPr>
                <w:sz w:val="24"/>
              </w:rPr>
              <w:t>a</w:t>
            </w:r>
            <w:r w:rsidR="00A37D81" w:rsidRPr="00A37D81">
              <w:rPr>
                <w:sz w:val="24"/>
              </w:rPr>
              <w:t xml:space="preserve">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enters </w:t>
            </w:r>
            <w:r w:rsidR="008E650F">
              <w:rPr>
                <w:sz w:val="24"/>
              </w:rPr>
              <w:t>a</w:t>
            </w:r>
            <w:r w:rsidRPr="00A37D81">
              <w:rPr>
                <w:sz w:val="24"/>
              </w:rPr>
              <w:t xml:space="preserve"> password 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8E650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error appears and user is required to enter a valid username and password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8E650F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Invalid </w:t>
            </w:r>
            <w:r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test@test.cim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Default="008E650F" w:rsidP="008E650F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Inv</w:t>
            </w:r>
            <w:r>
              <w:t xml:space="preserve">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87624321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Default="008E650F" w:rsidP="008E650F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Inv</w:t>
            </w:r>
            <w:r>
              <w:t xml:space="preserve">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juels@test.com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8E650F" w:rsidRPr="00A37D81">
        <w:tc>
          <w:tcPr>
            <w:tcW w:w="2448" w:type="dxa"/>
            <w:shd w:val="clear" w:color="auto" w:fill="E0E0E0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inv</w:t>
            </w:r>
            <w:r>
              <w:t xml:space="preserve">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8E650F" w:rsidRPr="00A37D81" w:rsidRDefault="008E650F" w:rsidP="008E650F">
            <w:pPr>
              <w:pStyle w:val="bp"/>
              <w:spacing w:before="0" w:after="0"/>
            </w:pPr>
            <w:r>
              <w:t>paa</w:t>
            </w:r>
            <w:bookmarkStart w:id="0" w:name="_GoBack"/>
            <w:bookmarkEnd w:id="0"/>
            <w:r>
              <w:t>sword</w:t>
            </w: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E650F" w:rsidRPr="00A37D81" w:rsidRDefault="008E650F" w:rsidP="008E650F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48" w:rsidRDefault="00FE7948">
      <w:r>
        <w:separator/>
      </w:r>
    </w:p>
  </w:endnote>
  <w:endnote w:type="continuationSeparator" w:id="0">
    <w:p w:rsidR="00FE7948" w:rsidRDefault="00FE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650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650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48" w:rsidRDefault="00FE7948">
      <w:r>
        <w:separator/>
      </w:r>
    </w:p>
  </w:footnote>
  <w:footnote w:type="continuationSeparator" w:id="0">
    <w:p w:rsidR="00FE7948" w:rsidRDefault="00FE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FA541F" w:rsidP="00B71A35">
          <w:r>
            <w:t>Uns</w:t>
          </w:r>
          <w:r w:rsidR="00256449">
            <w:t xml:space="preserve">uccessful </w:t>
          </w:r>
          <w:r w:rsidR="009F756F" w:rsidRPr="009F756F">
            <w:t>Login</w:t>
          </w:r>
          <w:r w:rsidR="00256449"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E650F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0AFA"/>
    <w:rsid w:val="00BA717F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A737A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A541F"/>
    <w:rsid w:val="00FC1914"/>
    <w:rsid w:val="00FC58BC"/>
    <w:rsid w:val="00FE7760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CDF8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2018-05-28T11:43:00Z</dcterms:created>
  <dcterms:modified xsi:type="dcterms:W3CDTF">2018-05-28T11:49:00Z</dcterms:modified>
</cp:coreProperties>
</file>