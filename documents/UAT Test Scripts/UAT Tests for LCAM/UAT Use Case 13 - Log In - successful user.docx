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B90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  <w:r w:rsidR="005C5B90">
              <w:rPr>
                <w:sz w:val="24"/>
                <w:szCs w:val="24"/>
              </w:rPr>
              <w:t xml:space="preserve"> for completion</w:t>
            </w:r>
          </w:p>
          <w:p w:rsidR="00BA0AFA" w:rsidRPr="00A37D81" w:rsidRDefault="00BA0AFA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</w:t>
            </w:r>
            <w:r w:rsidR="00BC2226">
              <w:rPr>
                <w:sz w:val="24"/>
                <w:szCs w:val="24"/>
              </w:rPr>
              <w:t>only have Log Out option available in the menu bar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A84B49" w:rsidRPr="0072009F" w:rsidRDefault="00A84B49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Enter an Error page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BE19E4" w:rsidP="004F4FB4">
            <w:pPr>
              <w:pStyle w:val="bp"/>
              <w:spacing w:before="0" w:after="0"/>
            </w:pPr>
            <w:r>
              <w:t>test@test.com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</w:p>
        </w:tc>
        <w:tc>
          <w:tcPr>
            <w:tcW w:w="1944" w:type="dxa"/>
          </w:tcPr>
          <w:p w:rsidR="00780A9A" w:rsidRPr="00A37D81" w:rsidRDefault="00BE19E4" w:rsidP="004F4FB4">
            <w:pPr>
              <w:pStyle w:val="bp"/>
              <w:spacing w:before="0" w:after="0"/>
            </w:pPr>
            <w:r>
              <w:t>12345678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BE19E4" w:rsidRPr="00A37D81">
        <w:tc>
          <w:tcPr>
            <w:tcW w:w="2448" w:type="dxa"/>
            <w:shd w:val="clear" w:color="auto" w:fill="E0E0E0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frank@test.com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87654321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Default="00573342" w:rsidP="0057334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573342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jules@test.com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password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170" w:rsidRDefault="000E3170">
      <w:r>
        <w:separator/>
      </w:r>
    </w:p>
  </w:endnote>
  <w:endnote w:type="continuationSeparator" w:id="0">
    <w:p w:rsidR="000E3170" w:rsidRDefault="000E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222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C2226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170" w:rsidRDefault="000E3170">
      <w:r>
        <w:separator/>
      </w:r>
    </w:p>
  </w:footnote>
  <w:footnote w:type="continuationSeparator" w:id="0">
    <w:p w:rsidR="000E3170" w:rsidRDefault="000E3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C5B90">
            <w:t>– user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170"/>
    <w:rsid w:val="000E3C24"/>
    <w:rsid w:val="000F4382"/>
    <w:rsid w:val="00127DBF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730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4B4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C2226"/>
    <w:rsid w:val="00BE19E4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0DB0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6</cp:revision>
  <cp:lastPrinted>2003-10-05T22:49:00Z</cp:lastPrinted>
  <dcterms:created xsi:type="dcterms:W3CDTF">2018-05-28T11:25:00Z</dcterms:created>
  <dcterms:modified xsi:type="dcterms:W3CDTF">2018-05-28T11:53:00Z</dcterms:modified>
</cp:coreProperties>
</file>