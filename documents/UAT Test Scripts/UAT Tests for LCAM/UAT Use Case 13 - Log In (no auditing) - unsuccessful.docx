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F49B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 w:rsidR="00256449">
              <w:rPr>
                <w:sz w:val="24"/>
                <w:szCs w:val="24"/>
              </w:rPr>
              <w:t>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  <w:r w:rsidR="00D15A86">
              <w:rPr>
                <w:sz w:val="24"/>
                <w:szCs w:val="24"/>
              </w:rPr>
              <w:t>no</w:t>
            </w:r>
            <w:r w:rsidR="009F756F" w:rsidRPr="00A37D81">
              <w:rPr>
                <w:sz w:val="24"/>
                <w:szCs w:val="24"/>
              </w:rPr>
              <w:t xml:space="preserve"> auditing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(</w:t>
            </w:r>
            <w:r w:rsidR="00D15A86">
              <w:rPr>
                <w:sz w:val="24"/>
                <w:szCs w:val="24"/>
              </w:rPr>
              <w:t>no</w:t>
            </w:r>
            <w:r w:rsidR="00F70ACB" w:rsidRPr="00A37D81">
              <w:rPr>
                <w:sz w:val="24"/>
                <w:szCs w:val="24"/>
              </w:rPr>
              <w:t xml:space="preserve"> auditing)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BF14DB" w:rsidRPr="00A37D81">
              <w:rPr>
                <w:sz w:val="24"/>
                <w:szCs w:val="24"/>
              </w:rPr>
              <w:t>pas</w:t>
            </w:r>
            <w:r w:rsidR="00F70ACB" w:rsidRPr="00A37D81">
              <w:rPr>
                <w:sz w:val="24"/>
                <w:szCs w:val="24"/>
              </w:rPr>
              <w:t>sword.</w:t>
            </w:r>
          </w:p>
          <w:p w:rsidR="002D1458" w:rsidRPr="00A37D81" w:rsidRDefault="002D1458" w:rsidP="002D145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2D1458" w:rsidRPr="00A37D81" w:rsidRDefault="00F70ACB" w:rsidP="002D1458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3557D2">
              <w:rPr>
                <w:sz w:val="24"/>
                <w:szCs w:val="24"/>
              </w:rPr>
              <w:t>is presented with an error – Invalid Username/Password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4F09A4" w:rsidP="00D15A86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Error is presented to user</w:t>
            </w:r>
            <w:r w:rsidR="003557D2">
              <w:rPr>
                <w:sz w:val="24"/>
                <w:szCs w:val="24"/>
              </w:rPr>
              <w:t xml:space="preserve"> advising of invalid username/password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</w:t>
            </w:r>
            <w:r w:rsidR="003557D2">
              <w:rPr>
                <w:sz w:val="24"/>
              </w:rPr>
              <w:t xml:space="preserve">invalid </w:t>
            </w:r>
            <w:r w:rsidR="00A37D81"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 w:rsidR="003557D2">
              <w:rPr>
                <w:sz w:val="24"/>
              </w:rPr>
              <w:t xml:space="preserve">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A37D81" w:rsidRPr="00A37D81" w:rsidRDefault="002D1458" w:rsidP="00D15A86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2D145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458" w:rsidRPr="00A37D81" w:rsidRDefault="002D145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D1458" w:rsidRPr="00A37D81" w:rsidRDefault="002D1458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bookmarkStart w:id="0" w:name="_GoBack"/>
            <w:r>
              <w:rPr>
                <w:sz w:val="24"/>
              </w:rPr>
              <w:t>User selects Submit button</w:t>
            </w:r>
            <w:bookmarkEnd w:id="0"/>
          </w:p>
        </w:tc>
        <w:tc>
          <w:tcPr>
            <w:tcW w:w="5596" w:type="dxa"/>
          </w:tcPr>
          <w:p w:rsidR="002D1458" w:rsidRPr="00A37D81" w:rsidRDefault="002D145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valid </w:t>
            </w:r>
            <w:r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3557D2" w:rsidRPr="00A37D81" w:rsidRDefault="002D1458" w:rsidP="00D15A86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D145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458" w:rsidRPr="00A37D81" w:rsidRDefault="002D145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D1458" w:rsidRPr="00A37D81" w:rsidRDefault="002D1458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2D1458" w:rsidRPr="00A37D81" w:rsidRDefault="002D145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3557D2" w:rsidRPr="00A37D81" w:rsidRDefault="002D1458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D145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458" w:rsidRPr="00A37D81" w:rsidRDefault="002D145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D1458" w:rsidRPr="00A37D81" w:rsidRDefault="002D145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2D1458" w:rsidRDefault="002D145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458" w:rsidRPr="00A37D81" w:rsidRDefault="002D1458" w:rsidP="003557D2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4"/>
        <w:gridCol w:w="2196"/>
        <w:gridCol w:w="2196"/>
        <w:gridCol w:w="2196"/>
        <w:gridCol w:w="2201"/>
      </w:tblGrid>
      <w:tr w:rsidR="00A37D81" w:rsidRPr="00A37D81" w:rsidTr="00E96F31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E96F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E96F31" w:rsidRPr="00A37D81" w:rsidTr="00E96F31">
        <w:tc>
          <w:tcPr>
            <w:tcW w:w="2660" w:type="dxa"/>
            <w:tcBorders>
              <w:top w:val="single" w:sz="4" w:space="0" w:color="auto"/>
            </w:tcBorders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1 - Invalid </w:t>
            </w:r>
            <w:r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  <w:tr w:rsidR="00E96F31" w:rsidRPr="00A37D81" w:rsidTr="00E96F31">
        <w:tc>
          <w:tcPr>
            <w:tcW w:w="2660" w:type="dxa"/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1 - 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  <w:tr w:rsidR="00E96F31" w:rsidRPr="00A37D81" w:rsidTr="00E96F31">
        <w:tc>
          <w:tcPr>
            <w:tcW w:w="2660" w:type="dxa"/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2 - 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  <w:tr w:rsidR="00E96F31" w:rsidRPr="00A37D81" w:rsidTr="00E96F31">
        <w:tc>
          <w:tcPr>
            <w:tcW w:w="2660" w:type="dxa"/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2 - Invalid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  <w:tr w:rsidR="00E96F31" w:rsidRPr="00A37D81" w:rsidTr="00E96F31">
        <w:tc>
          <w:tcPr>
            <w:tcW w:w="2660" w:type="dxa"/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3 - Invalid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  <w:tr w:rsidR="00E96F31" w:rsidRPr="00A37D81" w:rsidTr="00E96F31">
        <w:tc>
          <w:tcPr>
            <w:tcW w:w="2660" w:type="dxa"/>
            <w:shd w:val="clear" w:color="auto" w:fill="E0E0E0"/>
          </w:tcPr>
          <w:p w:rsidR="00E96F31" w:rsidRPr="00A37D81" w:rsidRDefault="00E96F31" w:rsidP="00E96F31">
            <w:pPr>
              <w:pStyle w:val="bp"/>
              <w:spacing w:before="0" w:after="0"/>
            </w:pPr>
            <w:r>
              <w:t xml:space="preserve">Test 3 - Invalid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96F31" w:rsidRPr="00A37D81" w:rsidRDefault="00E96F31" w:rsidP="00E96F31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8CB" w:rsidRDefault="007D48CB">
      <w:r>
        <w:separator/>
      </w:r>
    </w:p>
  </w:endnote>
  <w:endnote w:type="continuationSeparator" w:id="0">
    <w:p w:rsidR="007D48CB" w:rsidRDefault="007D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45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145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8CB" w:rsidRDefault="007D48CB">
      <w:r>
        <w:separator/>
      </w:r>
    </w:p>
  </w:footnote>
  <w:footnote w:type="continuationSeparator" w:id="0">
    <w:p w:rsidR="007D48CB" w:rsidRDefault="007D4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F49B4" w:rsidP="00B71A35">
          <w:r>
            <w:t>Uns</w:t>
          </w:r>
          <w:r w:rsidR="00256449">
            <w:t xml:space="preserve">uccessful </w:t>
          </w:r>
          <w:r w:rsidR="009F756F" w:rsidRPr="009F756F">
            <w:t>Login</w:t>
          </w:r>
          <w:r w:rsidR="00256449">
            <w:t xml:space="preserve"> </w:t>
          </w:r>
          <w:r w:rsidR="00D15A86">
            <w:t>no</w:t>
          </w:r>
          <w:r w:rsidR="00256449">
            <w:t xml:space="preserve"> A</w:t>
          </w:r>
          <w:r w:rsidR="009F756F" w:rsidRPr="009F756F">
            <w:t>uditing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91668"/>
    <w:rsid w:val="002A7E47"/>
    <w:rsid w:val="002C1B7F"/>
    <w:rsid w:val="002D07CF"/>
    <w:rsid w:val="002D1458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02C34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48C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060D"/>
    <w:rsid w:val="009C06FE"/>
    <w:rsid w:val="009C4C9A"/>
    <w:rsid w:val="009D1046"/>
    <w:rsid w:val="009E2570"/>
    <w:rsid w:val="009F756F"/>
    <w:rsid w:val="00A11301"/>
    <w:rsid w:val="00A20930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15A86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6F31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1C70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2018-04-25T04:47:00Z</dcterms:created>
  <dcterms:modified xsi:type="dcterms:W3CDTF">2018-04-25T05:26:00Z</dcterms:modified>
</cp:coreProperties>
</file>