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25644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l</w:t>
            </w:r>
            <w:r w:rsidR="00BF14DB" w:rsidRPr="00A37D81">
              <w:rPr>
                <w:sz w:val="24"/>
                <w:szCs w:val="24"/>
              </w:rPr>
              <w:t>ogin</w:t>
            </w:r>
            <w:r w:rsidR="009F756F" w:rsidRPr="00A37D81">
              <w:rPr>
                <w:sz w:val="24"/>
                <w:szCs w:val="24"/>
              </w:rPr>
              <w:t xml:space="preserve"> 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 Case 13 – Log in</w:t>
            </w:r>
            <w:r w:rsidR="00F70ACB" w:rsidRPr="00A37D81">
              <w:rPr>
                <w:sz w:val="24"/>
                <w:szCs w:val="24"/>
              </w:rPr>
              <w:t xml:space="preserve"> 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User wishes to enter an error.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enters a valid </w:t>
            </w:r>
            <w:r w:rsidR="00A37D81" w:rsidRPr="00A37D81">
              <w:rPr>
                <w:sz w:val="24"/>
                <w:szCs w:val="24"/>
              </w:rPr>
              <w:t>user</w:t>
            </w:r>
            <w:r w:rsidRPr="00A37D81">
              <w:rPr>
                <w:sz w:val="24"/>
                <w:szCs w:val="24"/>
              </w:rPr>
              <w:t>name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User enters a valid</w:t>
            </w:r>
            <w:r w:rsidR="00BF14DB" w:rsidRPr="00A37D81">
              <w:rPr>
                <w:sz w:val="24"/>
                <w:szCs w:val="24"/>
              </w:rPr>
              <w:t xml:space="preserve"> pas</w:t>
            </w:r>
            <w:r w:rsidR="00F70ACB" w:rsidRPr="00A37D81">
              <w:rPr>
                <w:sz w:val="24"/>
                <w:szCs w:val="24"/>
              </w:rPr>
              <w:t>sword</w:t>
            </w:r>
            <w:r w:rsidR="00A37D81" w:rsidRPr="00A37D81">
              <w:rPr>
                <w:sz w:val="24"/>
                <w:szCs w:val="24"/>
              </w:rPr>
              <w:t xml:space="preserve"> that relates to the username</w:t>
            </w:r>
            <w:r w:rsidR="00F70ACB" w:rsidRPr="00A37D81">
              <w:rPr>
                <w:sz w:val="24"/>
                <w:szCs w:val="24"/>
              </w:rPr>
              <w:t>.</w:t>
            </w:r>
          </w:p>
          <w:p w:rsidR="000138A3" w:rsidRPr="00A37D81" w:rsidRDefault="000138A3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Submit button.</w:t>
            </w:r>
          </w:p>
          <w:p w:rsidR="00E303EF" w:rsidRPr="00A37D81" w:rsidRDefault="00F70AC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BF14DB" w:rsidRPr="00A37D81">
              <w:rPr>
                <w:sz w:val="24"/>
                <w:szCs w:val="24"/>
              </w:rPr>
              <w:t xml:space="preserve">is presented with the </w:t>
            </w:r>
            <w:r w:rsidR="004F09A4" w:rsidRPr="00A37D81">
              <w:rPr>
                <w:sz w:val="24"/>
                <w:szCs w:val="24"/>
              </w:rPr>
              <w:t>Enter an Error page</w:t>
            </w:r>
            <w:r w:rsidRPr="00A37D81"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4F09A4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A valid user name and password exists for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5B90" w:rsidRDefault="004F09A4" w:rsidP="00503692">
            <w:pPr>
              <w:pStyle w:val="bp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Enter an Error page is presented to user</w:t>
            </w:r>
            <w:r w:rsidR="005C5B90">
              <w:rPr>
                <w:sz w:val="24"/>
                <w:szCs w:val="24"/>
              </w:rPr>
              <w:t xml:space="preserve"> for completion</w:t>
            </w:r>
          </w:p>
          <w:p w:rsidR="00BA0AFA" w:rsidRPr="00A37D81" w:rsidRDefault="00BA0AFA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</w:t>
            </w:r>
            <w:r w:rsidR="00BC2226">
              <w:rPr>
                <w:sz w:val="24"/>
                <w:szCs w:val="24"/>
              </w:rPr>
              <w:t>only have Log Out option available in the menu bar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2009F">
            <w:pPr>
              <w:pStyle w:val="bp"/>
              <w:rPr>
                <w:bCs/>
                <w:i/>
                <w:sz w:val="24"/>
              </w:rPr>
            </w:pPr>
            <w:r w:rsidRPr="0072009F">
              <w:rPr>
                <w:bCs/>
                <w:i/>
                <w:sz w:val="24"/>
              </w:rPr>
              <w:t>Screenshots relating to test can be found after the Test Data Table</w:t>
            </w:r>
          </w:p>
          <w:p w:rsidR="00A84B49" w:rsidRPr="0072009F" w:rsidRDefault="00A84B49">
            <w:pPr>
              <w:pStyle w:val="bp"/>
              <w:rPr>
                <w:bCs/>
                <w:i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>User enters</w:t>
            </w:r>
            <w:r w:rsidR="00A37D81" w:rsidRPr="00A37D81">
              <w:rPr>
                <w:sz w:val="24"/>
              </w:rPr>
              <w:t xml:space="preserve"> valid username</w:t>
            </w:r>
          </w:p>
        </w:tc>
        <w:tc>
          <w:tcPr>
            <w:tcW w:w="5596" w:type="dxa"/>
          </w:tcPr>
          <w:p w:rsidR="00DF1585" w:rsidRPr="00A37D81" w:rsidRDefault="00A37D81" w:rsidP="0093488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3016E1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>User enters valid password that relates to username</w:t>
            </w:r>
          </w:p>
        </w:tc>
        <w:tc>
          <w:tcPr>
            <w:tcW w:w="5596" w:type="dxa"/>
          </w:tcPr>
          <w:p w:rsidR="00A37D81" w:rsidRPr="00A37D81" w:rsidRDefault="000138A3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3016E1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0138A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DF1585" w:rsidRPr="00A37D81" w:rsidRDefault="000138A3" w:rsidP="0093488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Enter an Error page appears</w:t>
            </w:r>
          </w:p>
        </w:tc>
        <w:tc>
          <w:tcPr>
            <w:tcW w:w="714" w:type="dxa"/>
          </w:tcPr>
          <w:p w:rsidR="00DF1585" w:rsidRPr="00A37D81" w:rsidRDefault="003016E1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A37D81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3016E1" w:rsidRPr="00A37D81" w:rsidTr="00257844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3016E1" w:rsidRPr="00A37D81" w:rsidRDefault="003016E1" w:rsidP="003016E1">
            <w:pPr>
              <w:pStyle w:val="bp"/>
              <w:spacing w:before="0" w:after="0"/>
            </w:pPr>
            <w:r>
              <w:t xml:space="preserve">Valid </w:t>
            </w:r>
            <w:r w:rsidRPr="00A37D81">
              <w:t>Username: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3016E1" w:rsidRPr="00A37D81" w:rsidRDefault="003016E1" w:rsidP="003016E1">
            <w:pPr>
              <w:pStyle w:val="bp"/>
              <w:spacing w:before="0" w:after="0"/>
            </w:pPr>
            <w:r>
              <w:t>test@test.com</w:t>
            </w:r>
          </w:p>
        </w:tc>
        <w:tc>
          <w:tcPr>
            <w:tcW w:w="2196" w:type="dxa"/>
          </w:tcPr>
          <w:p w:rsidR="003016E1" w:rsidRPr="00A37D81" w:rsidRDefault="003016E1" w:rsidP="003016E1">
            <w:pPr>
              <w:pStyle w:val="bp"/>
              <w:spacing w:before="0" w:after="0"/>
            </w:pPr>
            <w:r>
              <w:t>jules@test.com</w:t>
            </w:r>
          </w:p>
        </w:tc>
        <w:tc>
          <w:tcPr>
            <w:tcW w:w="2196" w:type="dxa"/>
          </w:tcPr>
          <w:p w:rsidR="003016E1" w:rsidRPr="00A37D81" w:rsidRDefault="003016E1" w:rsidP="003016E1">
            <w:pPr>
              <w:pStyle w:val="bp"/>
              <w:spacing w:before="0" w:after="0"/>
            </w:pPr>
            <w:r>
              <w:t>frank@test.com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016E1" w:rsidRPr="00A37D81" w:rsidRDefault="003016E1" w:rsidP="003016E1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016E1" w:rsidRPr="00A37D81" w:rsidRDefault="003016E1" w:rsidP="003016E1">
            <w:pPr>
              <w:pStyle w:val="bp"/>
              <w:spacing w:before="0" w:after="0"/>
            </w:pPr>
          </w:p>
        </w:tc>
      </w:tr>
      <w:tr w:rsidR="003016E1" w:rsidRPr="00A37D81">
        <w:tc>
          <w:tcPr>
            <w:tcW w:w="2448" w:type="dxa"/>
            <w:shd w:val="clear" w:color="auto" w:fill="E0E0E0"/>
          </w:tcPr>
          <w:p w:rsidR="003016E1" w:rsidRPr="00A37D81" w:rsidRDefault="003016E1" w:rsidP="003016E1">
            <w:pPr>
              <w:pStyle w:val="bp"/>
              <w:spacing w:before="0" w:after="0"/>
            </w:pPr>
            <w:r>
              <w:t xml:space="preserve">Valid </w:t>
            </w:r>
            <w:r w:rsidRPr="00A37D81">
              <w:t>Password:</w:t>
            </w:r>
          </w:p>
        </w:tc>
        <w:tc>
          <w:tcPr>
            <w:tcW w:w="1944" w:type="dxa"/>
          </w:tcPr>
          <w:p w:rsidR="003016E1" w:rsidRPr="00A37D81" w:rsidRDefault="003016E1" w:rsidP="003016E1">
            <w:pPr>
              <w:pStyle w:val="bp"/>
              <w:spacing w:before="0" w:after="0"/>
            </w:pPr>
            <w:r>
              <w:t>12345678</w:t>
            </w:r>
          </w:p>
        </w:tc>
        <w:tc>
          <w:tcPr>
            <w:tcW w:w="2196" w:type="dxa"/>
          </w:tcPr>
          <w:p w:rsidR="003016E1" w:rsidRPr="00A37D81" w:rsidRDefault="003016E1" w:rsidP="003016E1">
            <w:pPr>
              <w:pStyle w:val="bp"/>
              <w:spacing w:before="0" w:after="0"/>
            </w:pPr>
            <w:r>
              <w:t>password</w:t>
            </w:r>
          </w:p>
        </w:tc>
        <w:tc>
          <w:tcPr>
            <w:tcW w:w="2196" w:type="dxa"/>
          </w:tcPr>
          <w:p w:rsidR="003016E1" w:rsidRPr="00A37D81" w:rsidRDefault="003016E1" w:rsidP="003016E1">
            <w:pPr>
              <w:pStyle w:val="bp"/>
              <w:spacing w:before="0" w:after="0"/>
            </w:pPr>
            <w:r>
              <w:t>87654321</w:t>
            </w:r>
          </w:p>
        </w:tc>
        <w:tc>
          <w:tcPr>
            <w:tcW w:w="2196" w:type="dxa"/>
          </w:tcPr>
          <w:p w:rsidR="003016E1" w:rsidRPr="00A37D81" w:rsidRDefault="003016E1" w:rsidP="003016E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3016E1" w:rsidRPr="00A37D81" w:rsidRDefault="003016E1" w:rsidP="003016E1">
            <w:pPr>
              <w:pStyle w:val="bp"/>
              <w:spacing w:before="0" w:after="0"/>
            </w:pPr>
          </w:p>
        </w:tc>
      </w:tr>
      <w:tr w:rsidR="003016E1" w:rsidRPr="00A37D81">
        <w:tc>
          <w:tcPr>
            <w:tcW w:w="2448" w:type="dxa"/>
            <w:shd w:val="clear" w:color="auto" w:fill="E0E0E0"/>
          </w:tcPr>
          <w:p w:rsidR="003016E1" w:rsidRDefault="003016E1" w:rsidP="003016E1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3016E1" w:rsidRDefault="003016E1" w:rsidP="003016E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3016E1" w:rsidRPr="00A37D81" w:rsidRDefault="003016E1" w:rsidP="003016E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3016E1" w:rsidRPr="00A37D81" w:rsidRDefault="003016E1" w:rsidP="003016E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3016E1" w:rsidRPr="00A37D81" w:rsidRDefault="003016E1" w:rsidP="003016E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3016E1" w:rsidRPr="00A37D81" w:rsidRDefault="003016E1" w:rsidP="003016E1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2009F" w:rsidRPr="00A37D81" w:rsidRDefault="0072009F" w:rsidP="00780A9A">
      <w:pPr>
        <w:pStyle w:val="bp"/>
        <w:spacing w:before="0" w:after="0"/>
      </w:pPr>
      <w:r>
        <w:t>SCREENSHOTS RELATING TO TEST</w:t>
      </w:r>
    </w:p>
    <w:p w:rsidR="0004651B" w:rsidRDefault="003016E1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091B3EBC" wp14:editId="4C741D95">
            <wp:extent cx="8229600" cy="5377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E1" w:rsidRDefault="003016E1" w:rsidP="00374830">
      <w:pPr>
        <w:pStyle w:val="bp"/>
        <w:spacing w:before="0" w:after="0"/>
      </w:pPr>
    </w:p>
    <w:p w:rsidR="003016E1" w:rsidRDefault="003016E1" w:rsidP="00374830">
      <w:pPr>
        <w:pStyle w:val="bp"/>
        <w:spacing w:before="0" w:after="0"/>
      </w:pPr>
      <w:r>
        <w:t>Test1: Initial login page displayed to the user</w:t>
      </w:r>
    </w:p>
    <w:p w:rsidR="003016E1" w:rsidRDefault="003016E1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1454F55C" wp14:editId="676C0C0F">
            <wp:extent cx="8229600" cy="5386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E1" w:rsidRDefault="003016E1" w:rsidP="00374830">
      <w:pPr>
        <w:pStyle w:val="bp"/>
        <w:spacing w:before="0" w:after="0"/>
      </w:pPr>
    </w:p>
    <w:p w:rsidR="003016E1" w:rsidRDefault="003016E1" w:rsidP="003016E1">
      <w:pPr>
        <w:pStyle w:val="bp"/>
        <w:spacing w:before="0" w:after="0"/>
      </w:pPr>
      <w:r>
        <w:t>Test 1</w:t>
      </w:r>
      <w:r>
        <w:t xml:space="preserve">: User </w:t>
      </w:r>
      <w:hyperlink r:id="rId12" w:history="1">
        <w:r w:rsidRPr="0052440C">
          <w:rPr>
            <w:rStyle w:val="Hyperlink"/>
          </w:rPr>
          <w:t>test@test.com</w:t>
        </w:r>
      </w:hyperlink>
      <w:r>
        <w:t xml:space="preserve"> email and password </w:t>
      </w:r>
      <w:proofErr w:type="gramStart"/>
      <w:r>
        <w:t>entered into</w:t>
      </w:r>
      <w:proofErr w:type="gramEnd"/>
      <w:r>
        <w:t xml:space="preserve"> the login screen</w:t>
      </w:r>
    </w:p>
    <w:p w:rsidR="003016E1" w:rsidRDefault="003016E1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2CF2520C" wp14:editId="58727DFD">
            <wp:extent cx="8229600" cy="5358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E1" w:rsidRDefault="003016E1" w:rsidP="00374830">
      <w:pPr>
        <w:pStyle w:val="bp"/>
        <w:spacing w:before="0" w:after="0"/>
      </w:pPr>
    </w:p>
    <w:p w:rsidR="003016E1" w:rsidRDefault="003016E1" w:rsidP="00374830">
      <w:pPr>
        <w:pStyle w:val="bp"/>
        <w:spacing w:before="0" w:after="0"/>
      </w:pPr>
      <w:r>
        <w:t>Test 1: Error Form displayed after successful login of user.</w:t>
      </w:r>
    </w:p>
    <w:p w:rsidR="003016E1" w:rsidRDefault="003016E1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282AD142" wp14:editId="0DAAA2BA">
            <wp:extent cx="8229600" cy="5377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E1" w:rsidRDefault="003016E1" w:rsidP="00374830">
      <w:pPr>
        <w:pStyle w:val="bp"/>
        <w:spacing w:before="0" w:after="0"/>
      </w:pPr>
    </w:p>
    <w:p w:rsidR="003016E1" w:rsidRDefault="003016E1" w:rsidP="003016E1">
      <w:pPr>
        <w:pStyle w:val="bp"/>
        <w:spacing w:before="0" w:after="0"/>
      </w:pPr>
      <w:r>
        <w:t>Test 2</w:t>
      </w:r>
      <w:r>
        <w:t>: Initial login page displayed to the user</w:t>
      </w:r>
    </w:p>
    <w:p w:rsidR="003016E1" w:rsidRDefault="003016E1" w:rsidP="003016E1">
      <w:pPr>
        <w:pStyle w:val="bp"/>
        <w:tabs>
          <w:tab w:val="left" w:pos="1200"/>
        </w:tabs>
        <w:spacing w:before="0" w:after="0"/>
      </w:pPr>
    </w:p>
    <w:p w:rsidR="003016E1" w:rsidRDefault="003016E1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0228FE7B" wp14:editId="5A89D2DB">
            <wp:extent cx="8229600" cy="5379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E1" w:rsidRDefault="003016E1" w:rsidP="003016E1">
      <w:pPr>
        <w:pStyle w:val="bp"/>
        <w:spacing w:before="0" w:after="0"/>
      </w:pPr>
      <w:r>
        <w:t>Test 2</w:t>
      </w:r>
      <w:r>
        <w:t xml:space="preserve">: User </w:t>
      </w:r>
      <w:hyperlink r:id="rId15" w:history="1">
        <w:r w:rsidRPr="0052440C">
          <w:rPr>
            <w:rStyle w:val="Hyperlink"/>
          </w:rPr>
          <w:t>jules@test.com</w:t>
        </w:r>
      </w:hyperlink>
      <w:r>
        <w:t xml:space="preserve"> email and password </w:t>
      </w:r>
      <w:proofErr w:type="gramStart"/>
      <w:r>
        <w:t>entered into</w:t>
      </w:r>
      <w:proofErr w:type="gramEnd"/>
      <w:r>
        <w:t xml:space="preserve"> the login screen</w:t>
      </w:r>
    </w:p>
    <w:p w:rsidR="003016E1" w:rsidRDefault="003016E1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35BA5F39" wp14:editId="49E3CE72">
            <wp:extent cx="8229600" cy="5358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E1" w:rsidRDefault="003016E1" w:rsidP="00374830">
      <w:pPr>
        <w:pStyle w:val="bp"/>
        <w:spacing w:before="0" w:after="0"/>
      </w:pPr>
    </w:p>
    <w:p w:rsidR="003016E1" w:rsidRDefault="003016E1" w:rsidP="003016E1">
      <w:pPr>
        <w:pStyle w:val="bp"/>
        <w:spacing w:before="0" w:after="0"/>
      </w:pPr>
      <w:r>
        <w:t>Test 2</w:t>
      </w:r>
      <w:r>
        <w:t>: Error Form displayed after successful login of user.</w:t>
      </w:r>
    </w:p>
    <w:p w:rsidR="003016E1" w:rsidRDefault="003016E1" w:rsidP="00374830">
      <w:pPr>
        <w:pStyle w:val="bp"/>
        <w:spacing w:before="0" w:after="0"/>
      </w:pPr>
    </w:p>
    <w:p w:rsidR="003016E1" w:rsidRDefault="003016E1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6C0D2D68" wp14:editId="5093D761">
            <wp:extent cx="8229600" cy="5377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E1" w:rsidRDefault="003016E1" w:rsidP="003016E1">
      <w:pPr>
        <w:pStyle w:val="bp"/>
        <w:spacing w:before="0" w:after="0"/>
      </w:pPr>
      <w:r>
        <w:t xml:space="preserve">Test </w:t>
      </w:r>
      <w:r>
        <w:t>3</w:t>
      </w:r>
      <w:r>
        <w:t>: Initial login page displayed to the user</w:t>
      </w:r>
    </w:p>
    <w:p w:rsidR="003016E1" w:rsidRDefault="003016E1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43D8CD33" wp14:editId="1A88C574">
            <wp:extent cx="8229600" cy="5379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E1" w:rsidRDefault="003016E1" w:rsidP="00374830">
      <w:pPr>
        <w:pStyle w:val="bp"/>
        <w:spacing w:before="0" w:after="0"/>
      </w:pPr>
    </w:p>
    <w:p w:rsidR="003016E1" w:rsidRDefault="003016E1" w:rsidP="00374830">
      <w:pPr>
        <w:pStyle w:val="bp"/>
        <w:spacing w:before="0" w:after="0"/>
      </w:pPr>
      <w:r>
        <w:t xml:space="preserve">Test 3: User </w:t>
      </w:r>
      <w:hyperlink r:id="rId17" w:history="1">
        <w:r w:rsidRPr="0052440C">
          <w:rPr>
            <w:rStyle w:val="Hyperlink"/>
          </w:rPr>
          <w:t>frank@test.com</w:t>
        </w:r>
      </w:hyperlink>
      <w:r>
        <w:t xml:space="preserve"> email and password </w:t>
      </w:r>
      <w:proofErr w:type="gramStart"/>
      <w:r>
        <w:t>entered into</w:t>
      </w:r>
      <w:proofErr w:type="gramEnd"/>
      <w:r>
        <w:t xml:space="preserve"> the login screen</w:t>
      </w:r>
    </w:p>
    <w:p w:rsidR="003016E1" w:rsidRDefault="003016E1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29339FAB" wp14:editId="3C813192">
            <wp:extent cx="8229600" cy="5358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E1" w:rsidRDefault="003016E1" w:rsidP="003016E1"/>
    <w:p w:rsidR="003016E1" w:rsidRPr="003016E1" w:rsidRDefault="003016E1" w:rsidP="003016E1">
      <w:pPr>
        <w:pStyle w:val="bp"/>
        <w:spacing w:before="0" w:after="0"/>
      </w:pPr>
      <w:r>
        <w:t xml:space="preserve">Test </w:t>
      </w:r>
      <w:r>
        <w:t>3</w:t>
      </w:r>
      <w:bookmarkStart w:id="0" w:name="_GoBack"/>
      <w:bookmarkEnd w:id="0"/>
      <w:r>
        <w:t>: Error Form displayed after successful login of user.</w:t>
      </w:r>
    </w:p>
    <w:sectPr w:rsidR="003016E1" w:rsidRPr="003016E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DC7" w:rsidRDefault="00B22DC7">
      <w:r>
        <w:separator/>
      </w:r>
    </w:p>
  </w:endnote>
  <w:endnote w:type="continuationSeparator" w:id="0">
    <w:p w:rsidR="00B22DC7" w:rsidRDefault="00B22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16E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016E1">
      <w:rPr>
        <w:rStyle w:val="PageNumber"/>
        <w:noProof/>
      </w:rPr>
      <w:t>11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DC7" w:rsidRDefault="00B22DC7">
      <w:r>
        <w:separator/>
      </w:r>
    </w:p>
  </w:footnote>
  <w:footnote w:type="continuationSeparator" w:id="0">
    <w:p w:rsidR="00B22DC7" w:rsidRDefault="00B22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5C5B90" w:rsidRDefault="00256449" w:rsidP="00B71A35">
          <w:r>
            <w:t xml:space="preserve">Successful </w:t>
          </w:r>
          <w:r w:rsidR="009F756F" w:rsidRPr="009F756F">
            <w:t>Login</w:t>
          </w:r>
          <w:r>
            <w:t xml:space="preserve"> </w:t>
          </w:r>
          <w:r w:rsidR="005C5B90">
            <w:t>– user level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3016E1">
            <w:t>03/06/2018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170"/>
    <w:rsid w:val="000E3C24"/>
    <w:rsid w:val="000F4382"/>
    <w:rsid w:val="00127DBF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86C2F"/>
    <w:rsid w:val="00291668"/>
    <w:rsid w:val="002A7E47"/>
    <w:rsid w:val="002C1B7F"/>
    <w:rsid w:val="002D07CF"/>
    <w:rsid w:val="002D1D0A"/>
    <w:rsid w:val="002D7BA4"/>
    <w:rsid w:val="002E347B"/>
    <w:rsid w:val="003016E1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3342"/>
    <w:rsid w:val="00576454"/>
    <w:rsid w:val="005B48A6"/>
    <w:rsid w:val="005C5B90"/>
    <w:rsid w:val="005E1449"/>
    <w:rsid w:val="005E2ADA"/>
    <w:rsid w:val="005F0EB8"/>
    <w:rsid w:val="00604AE4"/>
    <w:rsid w:val="00620950"/>
    <w:rsid w:val="00635CE7"/>
    <w:rsid w:val="00665014"/>
    <w:rsid w:val="00683635"/>
    <w:rsid w:val="006B5D41"/>
    <w:rsid w:val="006D4DE0"/>
    <w:rsid w:val="00702D6A"/>
    <w:rsid w:val="0072009F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6730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71143"/>
    <w:rsid w:val="00981DE1"/>
    <w:rsid w:val="00983E57"/>
    <w:rsid w:val="009C06FE"/>
    <w:rsid w:val="009C4C9A"/>
    <w:rsid w:val="009D1046"/>
    <w:rsid w:val="009E2570"/>
    <w:rsid w:val="009F756F"/>
    <w:rsid w:val="009F7FEC"/>
    <w:rsid w:val="00A11301"/>
    <w:rsid w:val="00A30AD6"/>
    <w:rsid w:val="00A37650"/>
    <w:rsid w:val="00A37D81"/>
    <w:rsid w:val="00A46037"/>
    <w:rsid w:val="00A6090E"/>
    <w:rsid w:val="00A72B6A"/>
    <w:rsid w:val="00A739C2"/>
    <w:rsid w:val="00A84B49"/>
    <w:rsid w:val="00A857E6"/>
    <w:rsid w:val="00AB1975"/>
    <w:rsid w:val="00AB1A12"/>
    <w:rsid w:val="00AC35E1"/>
    <w:rsid w:val="00AD452D"/>
    <w:rsid w:val="00B12289"/>
    <w:rsid w:val="00B137E9"/>
    <w:rsid w:val="00B22DC7"/>
    <w:rsid w:val="00B3013D"/>
    <w:rsid w:val="00B3144A"/>
    <w:rsid w:val="00B37B8D"/>
    <w:rsid w:val="00B42DCB"/>
    <w:rsid w:val="00B5620B"/>
    <w:rsid w:val="00B562C3"/>
    <w:rsid w:val="00B71A35"/>
    <w:rsid w:val="00B757A7"/>
    <w:rsid w:val="00BA0AFA"/>
    <w:rsid w:val="00BA717F"/>
    <w:rsid w:val="00BC2226"/>
    <w:rsid w:val="00BE19E4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CD6AA4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E19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test@test.com" TargetMode="External"/><Relationship Id="rId17" Type="http://schemas.openxmlformats.org/officeDocument/2006/relationships/hyperlink" Target="mailto:frank@test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mailto:jules@test.com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29</TotalTime>
  <Pages>11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Beau Johnson</cp:lastModifiedBy>
  <cp:revision>7</cp:revision>
  <cp:lastPrinted>2003-10-05T22:49:00Z</cp:lastPrinted>
  <dcterms:created xsi:type="dcterms:W3CDTF">2018-05-28T11:25:00Z</dcterms:created>
  <dcterms:modified xsi:type="dcterms:W3CDTF">2018-06-03T02:25:00Z</dcterms:modified>
</cp:coreProperties>
</file>