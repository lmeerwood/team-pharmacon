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952"/>
        <w:gridCol w:w="2644"/>
        <w:gridCol w:w="5596"/>
        <w:gridCol w:w="714"/>
        <w:gridCol w:w="714"/>
      </w:tblGrid>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Test Name</w:t>
            </w:r>
          </w:p>
        </w:tc>
        <w:tc>
          <w:tcPr>
            <w:tcW w:w="9668" w:type="dxa"/>
            <w:gridSpan w:val="4"/>
            <w:tcBorders>
              <w:top w:val="single" w:sz="6" w:space="0" w:color="auto"/>
              <w:left w:val="single" w:sz="6" w:space="0" w:color="auto"/>
              <w:bottom w:val="single" w:sz="6" w:space="0" w:color="auto"/>
              <w:right w:val="single" w:sz="4" w:space="0" w:color="auto"/>
            </w:tcBorders>
          </w:tcPr>
          <w:p w:rsidR="00E303EF" w:rsidRPr="00A37D81" w:rsidRDefault="00256449">
            <w:pPr>
              <w:pStyle w:val="bp"/>
              <w:tabs>
                <w:tab w:val="left" w:pos="5685"/>
              </w:tabs>
              <w:rPr>
                <w:sz w:val="24"/>
                <w:szCs w:val="24"/>
              </w:rPr>
            </w:pPr>
            <w:r>
              <w:rPr>
                <w:sz w:val="24"/>
                <w:szCs w:val="24"/>
              </w:rPr>
              <w:t>Successful l</w:t>
            </w:r>
            <w:r w:rsidR="00BF14DB" w:rsidRPr="00A37D81">
              <w:rPr>
                <w:sz w:val="24"/>
                <w:szCs w:val="24"/>
              </w:rPr>
              <w:t>ogin</w:t>
            </w:r>
            <w:r w:rsidR="009F756F" w:rsidRPr="00A37D81">
              <w:rPr>
                <w:sz w:val="24"/>
                <w:szCs w:val="24"/>
              </w:rPr>
              <w:t xml:space="preserve">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A30AD6" w:rsidRPr="00A37D81" w:rsidRDefault="00E303EF">
            <w:pPr>
              <w:pStyle w:val="bp"/>
              <w:rPr>
                <w:b/>
              </w:rPr>
            </w:pPr>
            <w:r w:rsidRPr="00A37D81">
              <w:rPr>
                <w:b/>
              </w:rPr>
              <w:t>Use</w:t>
            </w:r>
            <w:r w:rsidR="00531B5A" w:rsidRPr="00A37D81">
              <w:rPr>
                <w:b/>
              </w:rPr>
              <w:t xml:space="preserve"> </w:t>
            </w:r>
            <w:r w:rsidRPr="00A37D81">
              <w:rPr>
                <w:b/>
              </w:rPr>
              <w:t xml:space="preserve">Case </w:t>
            </w:r>
            <w:r w:rsidR="00A30AD6" w:rsidRPr="00A37D81">
              <w:rPr>
                <w:b/>
              </w:rPr>
              <w:t>Tested:</w:t>
            </w:r>
          </w:p>
        </w:tc>
        <w:tc>
          <w:tcPr>
            <w:tcW w:w="9668" w:type="dxa"/>
            <w:gridSpan w:val="4"/>
            <w:tcBorders>
              <w:top w:val="single" w:sz="6" w:space="0" w:color="auto"/>
              <w:left w:val="single" w:sz="6" w:space="0" w:color="auto"/>
              <w:bottom w:val="single" w:sz="6" w:space="0" w:color="auto"/>
              <w:right w:val="single" w:sz="4" w:space="0" w:color="auto"/>
            </w:tcBorders>
          </w:tcPr>
          <w:p w:rsidR="00A30AD6" w:rsidRPr="00A37D81" w:rsidRDefault="00BF14DB">
            <w:pPr>
              <w:pStyle w:val="bp"/>
              <w:tabs>
                <w:tab w:val="left" w:pos="5685"/>
              </w:tabs>
              <w:rPr>
                <w:sz w:val="24"/>
                <w:szCs w:val="24"/>
              </w:rPr>
            </w:pPr>
            <w:r w:rsidRPr="00A37D81">
              <w:rPr>
                <w:sz w:val="24"/>
                <w:szCs w:val="24"/>
              </w:rPr>
              <w:t>Use Case 13 – Log in</w:t>
            </w:r>
            <w:r w:rsidR="00F70ACB" w:rsidRPr="00A37D81">
              <w:rPr>
                <w:sz w:val="24"/>
                <w:szCs w:val="24"/>
              </w:rPr>
              <w:t xml:space="preserve"> </w:t>
            </w:r>
          </w:p>
        </w:tc>
      </w:tr>
      <w:tr w:rsidR="00A37D81" w:rsidRPr="00A37D81" w:rsidTr="004F09A4">
        <w:trPr>
          <w:cantSplit/>
          <w:trHeight w:val="711"/>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rsidP="00D24817">
            <w:pPr>
              <w:pStyle w:val="bp"/>
              <w:rPr>
                <w:b/>
              </w:rPr>
            </w:pPr>
            <w:r w:rsidRPr="00A37D81">
              <w:rPr>
                <w:b/>
              </w:rPr>
              <w:t>Test Description:</w:t>
            </w:r>
          </w:p>
        </w:tc>
        <w:tc>
          <w:tcPr>
            <w:tcW w:w="9668" w:type="dxa"/>
            <w:gridSpan w:val="4"/>
            <w:tcBorders>
              <w:top w:val="single" w:sz="6" w:space="0" w:color="auto"/>
              <w:left w:val="single" w:sz="6" w:space="0" w:color="auto"/>
              <w:bottom w:val="single" w:sz="6" w:space="0" w:color="auto"/>
              <w:right w:val="single" w:sz="4" w:space="0" w:color="auto"/>
            </w:tcBorders>
          </w:tcPr>
          <w:p w:rsidR="003410BE" w:rsidRPr="00A37D81" w:rsidRDefault="003410BE" w:rsidP="00D24817">
            <w:pPr>
              <w:pStyle w:val="bp"/>
              <w:ind w:left="-48" w:firstLine="48"/>
              <w:rPr>
                <w:sz w:val="24"/>
                <w:szCs w:val="24"/>
              </w:rPr>
            </w:pPr>
            <w:r w:rsidRPr="00A37D81">
              <w:rPr>
                <w:sz w:val="24"/>
                <w:szCs w:val="24"/>
              </w:rPr>
              <w:t>User wishes to enter an error.</w:t>
            </w:r>
          </w:p>
          <w:p w:rsidR="003410BE" w:rsidRPr="00A37D81" w:rsidRDefault="00BF14DB" w:rsidP="00D24817">
            <w:pPr>
              <w:pStyle w:val="bp"/>
              <w:ind w:left="-48" w:firstLine="48"/>
              <w:rPr>
                <w:sz w:val="24"/>
                <w:szCs w:val="24"/>
              </w:rPr>
            </w:pPr>
            <w:r w:rsidRPr="00A37D81">
              <w:rPr>
                <w:sz w:val="24"/>
                <w:szCs w:val="24"/>
              </w:rPr>
              <w:t xml:space="preserve">User enters a valid </w:t>
            </w:r>
            <w:r w:rsidR="00A37D81" w:rsidRPr="00A37D81">
              <w:rPr>
                <w:sz w:val="24"/>
                <w:szCs w:val="24"/>
              </w:rPr>
              <w:t>user</w:t>
            </w:r>
            <w:r w:rsidRPr="00A37D81">
              <w:rPr>
                <w:sz w:val="24"/>
                <w:szCs w:val="24"/>
              </w:rPr>
              <w:t>name</w:t>
            </w:r>
            <w:r w:rsidR="003410BE" w:rsidRPr="00A37D81">
              <w:rPr>
                <w:sz w:val="24"/>
                <w:szCs w:val="24"/>
              </w:rPr>
              <w:t>.</w:t>
            </w:r>
          </w:p>
          <w:p w:rsidR="003410BE" w:rsidRDefault="003410BE" w:rsidP="00D24817">
            <w:pPr>
              <w:pStyle w:val="bp"/>
              <w:ind w:left="-48" w:firstLine="48"/>
              <w:rPr>
                <w:sz w:val="24"/>
                <w:szCs w:val="24"/>
              </w:rPr>
            </w:pPr>
            <w:r w:rsidRPr="00A37D81">
              <w:rPr>
                <w:sz w:val="24"/>
                <w:szCs w:val="24"/>
              </w:rPr>
              <w:t>User enters a valid</w:t>
            </w:r>
            <w:r w:rsidR="00BF14DB" w:rsidRPr="00A37D81">
              <w:rPr>
                <w:sz w:val="24"/>
                <w:szCs w:val="24"/>
              </w:rPr>
              <w:t xml:space="preserve"> pas</w:t>
            </w:r>
            <w:r w:rsidR="00F70ACB" w:rsidRPr="00A37D81">
              <w:rPr>
                <w:sz w:val="24"/>
                <w:szCs w:val="24"/>
              </w:rPr>
              <w:t>sword</w:t>
            </w:r>
            <w:r w:rsidR="00A37D81" w:rsidRPr="00A37D81">
              <w:rPr>
                <w:sz w:val="24"/>
                <w:szCs w:val="24"/>
              </w:rPr>
              <w:t xml:space="preserve"> that relates to the username</w:t>
            </w:r>
            <w:r w:rsidR="00F70ACB" w:rsidRPr="00A37D81">
              <w:rPr>
                <w:sz w:val="24"/>
                <w:szCs w:val="24"/>
              </w:rPr>
              <w:t>.</w:t>
            </w:r>
          </w:p>
          <w:p w:rsidR="000138A3" w:rsidRPr="00A37D81" w:rsidRDefault="000138A3" w:rsidP="00D24817">
            <w:pPr>
              <w:pStyle w:val="bp"/>
              <w:ind w:left="-48" w:firstLine="48"/>
              <w:rPr>
                <w:sz w:val="24"/>
                <w:szCs w:val="24"/>
              </w:rPr>
            </w:pPr>
            <w:r>
              <w:rPr>
                <w:sz w:val="24"/>
                <w:szCs w:val="24"/>
              </w:rPr>
              <w:t>User selects Submit button.</w:t>
            </w:r>
          </w:p>
          <w:p w:rsidR="00E303EF" w:rsidRPr="00A37D81" w:rsidRDefault="00F70ACB" w:rsidP="00D24817">
            <w:pPr>
              <w:pStyle w:val="bp"/>
              <w:ind w:left="-48" w:firstLine="48"/>
              <w:rPr>
                <w:sz w:val="24"/>
                <w:szCs w:val="24"/>
              </w:rPr>
            </w:pPr>
            <w:r w:rsidRPr="00A37D81">
              <w:rPr>
                <w:sz w:val="24"/>
                <w:szCs w:val="24"/>
              </w:rPr>
              <w:t xml:space="preserve">User </w:t>
            </w:r>
            <w:r w:rsidR="00BF14DB" w:rsidRPr="00A37D81">
              <w:rPr>
                <w:sz w:val="24"/>
                <w:szCs w:val="24"/>
              </w:rPr>
              <w:t xml:space="preserve">is presented with the </w:t>
            </w:r>
            <w:r w:rsidR="004F09A4" w:rsidRPr="00A37D81">
              <w:rPr>
                <w:sz w:val="24"/>
                <w:szCs w:val="24"/>
              </w:rPr>
              <w:t>Enter an Error page</w:t>
            </w:r>
            <w:r w:rsidRPr="00A37D81">
              <w:rPr>
                <w:sz w:val="24"/>
                <w:szCs w:val="24"/>
              </w:rPr>
              <w:t>.</w:t>
            </w:r>
          </w:p>
        </w:tc>
      </w:tr>
      <w:tr w:rsidR="00A37D81" w:rsidRPr="00A37D81" w:rsidTr="004F09A4">
        <w:trPr>
          <w:cantSplit/>
          <w:tblHeader/>
        </w:trPr>
        <w:tc>
          <w:tcPr>
            <w:tcW w:w="3510" w:type="dxa"/>
            <w:gridSpan w:val="2"/>
            <w:tcBorders>
              <w:top w:val="single" w:sz="4"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Pre-conditions</w:t>
            </w:r>
          </w:p>
        </w:tc>
        <w:tc>
          <w:tcPr>
            <w:tcW w:w="9668" w:type="dxa"/>
            <w:gridSpan w:val="4"/>
            <w:tcBorders>
              <w:top w:val="single" w:sz="4" w:space="0" w:color="auto"/>
              <w:left w:val="single" w:sz="6" w:space="0" w:color="auto"/>
              <w:bottom w:val="single" w:sz="6" w:space="0" w:color="auto"/>
              <w:right w:val="single" w:sz="4" w:space="0" w:color="auto"/>
            </w:tcBorders>
          </w:tcPr>
          <w:p w:rsidR="00E303EF" w:rsidRPr="00A37D81" w:rsidRDefault="004F09A4" w:rsidP="00BE784F">
            <w:pPr>
              <w:pStyle w:val="bp"/>
              <w:ind w:left="-48" w:firstLine="48"/>
              <w:rPr>
                <w:sz w:val="24"/>
                <w:szCs w:val="24"/>
              </w:rPr>
            </w:pPr>
            <w:r w:rsidRPr="00A37D81">
              <w:rPr>
                <w:sz w:val="24"/>
                <w:szCs w:val="24"/>
              </w:rPr>
              <w:t>A valid user name and password exists for user</w:t>
            </w:r>
            <w:r w:rsidR="00290687">
              <w:rPr>
                <w:sz w:val="24"/>
                <w:szCs w:val="24"/>
              </w:rPr>
              <w:t xml:space="preserve"> with administrator authority level</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Post-conditions</w:t>
            </w:r>
          </w:p>
        </w:tc>
        <w:tc>
          <w:tcPr>
            <w:tcW w:w="9668" w:type="dxa"/>
            <w:gridSpan w:val="4"/>
            <w:tcBorders>
              <w:top w:val="single" w:sz="6" w:space="0" w:color="auto"/>
              <w:left w:val="single" w:sz="6" w:space="0" w:color="auto"/>
              <w:bottom w:val="single" w:sz="6" w:space="0" w:color="auto"/>
              <w:right w:val="single" w:sz="4" w:space="0" w:color="auto"/>
            </w:tcBorders>
          </w:tcPr>
          <w:p w:rsidR="005C5B90" w:rsidRDefault="004F09A4" w:rsidP="00503692">
            <w:pPr>
              <w:pStyle w:val="bp"/>
              <w:rPr>
                <w:sz w:val="24"/>
                <w:szCs w:val="24"/>
              </w:rPr>
            </w:pPr>
            <w:r w:rsidRPr="00A37D81">
              <w:rPr>
                <w:sz w:val="24"/>
                <w:szCs w:val="24"/>
              </w:rPr>
              <w:t>Enter an Error page is presented to user</w:t>
            </w:r>
            <w:r w:rsidR="005C5B90">
              <w:rPr>
                <w:sz w:val="24"/>
                <w:szCs w:val="24"/>
              </w:rPr>
              <w:t xml:space="preserve"> for completion</w:t>
            </w:r>
          </w:p>
          <w:p w:rsidR="00BA0AFA" w:rsidRPr="00A37D81" w:rsidRDefault="00BA0AFA" w:rsidP="00503692">
            <w:pPr>
              <w:pStyle w:val="bp"/>
              <w:rPr>
                <w:sz w:val="24"/>
                <w:szCs w:val="24"/>
              </w:rPr>
            </w:pPr>
            <w:r>
              <w:rPr>
                <w:sz w:val="24"/>
                <w:szCs w:val="24"/>
              </w:rPr>
              <w:t xml:space="preserve">User will </w:t>
            </w:r>
            <w:r w:rsidR="00290687">
              <w:rPr>
                <w:sz w:val="24"/>
                <w:szCs w:val="24"/>
              </w:rPr>
              <w:t>have other selection</w:t>
            </w:r>
            <w:r>
              <w:rPr>
                <w:sz w:val="24"/>
                <w:szCs w:val="24"/>
              </w:rPr>
              <w:t xml:space="preserve"> </w:t>
            </w:r>
            <w:r w:rsidR="005C5B90">
              <w:rPr>
                <w:sz w:val="24"/>
                <w:szCs w:val="24"/>
              </w:rPr>
              <w:t>options</w:t>
            </w:r>
            <w:r>
              <w:rPr>
                <w:sz w:val="24"/>
                <w:szCs w:val="24"/>
              </w:rPr>
              <w:t xml:space="preserve"> av</w:t>
            </w:r>
            <w:r w:rsidR="005C5B90">
              <w:rPr>
                <w:sz w:val="24"/>
                <w:szCs w:val="24"/>
              </w:rPr>
              <w:t xml:space="preserve">ailable </w:t>
            </w:r>
            <w:r w:rsidR="00290687">
              <w:rPr>
                <w:sz w:val="24"/>
                <w:szCs w:val="24"/>
              </w:rPr>
              <w:t xml:space="preserve">in the menu bar.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A37650">
            <w:pPr>
              <w:pStyle w:val="bp"/>
              <w:spacing w:before="0" w:after="0"/>
              <w:rPr>
                <w:b/>
              </w:rPr>
            </w:pPr>
            <w:r w:rsidRPr="00A37D81">
              <w:rPr>
                <w:b/>
              </w:rPr>
              <w:t>Notes</w:t>
            </w:r>
            <w:r w:rsidR="00E303EF" w:rsidRPr="00A37D81">
              <w:rPr>
                <w:b/>
              </w:rPr>
              <w:t>:</w:t>
            </w:r>
          </w:p>
        </w:tc>
        <w:tc>
          <w:tcPr>
            <w:tcW w:w="9668" w:type="dxa"/>
            <w:gridSpan w:val="4"/>
            <w:tcBorders>
              <w:top w:val="single" w:sz="6" w:space="0" w:color="auto"/>
              <w:left w:val="single" w:sz="6" w:space="0" w:color="auto"/>
              <w:bottom w:val="single" w:sz="6" w:space="0" w:color="auto"/>
              <w:right w:val="single" w:sz="4" w:space="0" w:color="auto"/>
            </w:tcBorders>
          </w:tcPr>
          <w:p w:rsidR="00290687" w:rsidRDefault="00290687">
            <w:pPr>
              <w:pStyle w:val="bp"/>
              <w:rPr>
                <w:i/>
                <w:sz w:val="24"/>
                <w:szCs w:val="24"/>
              </w:rPr>
            </w:pPr>
            <w:r w:rsidRPr="00290687">
              <w:rPr>
                <w:i/>
                <w:sz w:val="24"/>
                <w:szCs w:val="24"/>
              </w:rPr>
              <w:t>However, as the other options are outside the scope of LCAM, no testing of the options will be completed and selecting the options other than Log out may result in an error occurring</w:t>
            </w:r>
            <w:r>
              <w:rPr>
                <w:i/>
                <w:sz w:val="24"/>
                <w:szCs w:val="24"/>
              </w:rPr>
              <w:t>.</w:t>
            </w:r>
          </w:p>
          <w:p w:rsidR="00AB792B" w:rsidRPr="00AB792B" w:rsidRDefault="00AB792B">
            <w:pPr>
              <w:pStyle w:val="bp"/>
              <w:rPr>
                <w:i/>
                <w:sz w:val="16"/>
                <w:szCs w:val="16"/>
              </w:rPr>
            </w:pPr>
          </w:p>
          <w:p w:rsidR="00AB792B" w:rsidRDefault="00AB792B">
            <w:pPr>
              <w:pStyle w:val="bp"/>
              <w:rPr>
                <w:i/>
                <w:sz w:val="24"/>
                <w:szCs w:val="24"/>
              </w:rPr>
            </w:pPr>
            <w:r>
              <w:rPr>
                <w:i/>
                <w:sz w:val="24"/>
                <w:szCs w:val="24"/>
              </w:rPr>
              <w:t>Unsuccessful Administrator Login not tested as this will be a repeat of Unsuccessful User Login</w:t>
            </w:r>
          </w:p>
          <w:p w:rsidR="00290687" w:rsidRPr="00AB792B" w:rsidRDefault="00290687">
            <w:pPr>
              <w:pStyle w:val="bp"/>
              <w:rPr>
                <w:bCs/>
                <w:i/>
                <w:sz w:val="16"/>
                <w:szCs w:val="16"/>
              </w:rPr>
            </w:pPr>
          </w:p>
          <w:p w:rsidR="00A84B49" w:rsidRPr="0072009F" w:rsidRDefault="0072009F">
            <w:pPr>
              <w:pStyle w:val="bp"/>
              <w:rPr>
                <w:bCs/>
                <w:i/>
                <w:sz w:val="24"/>
              </w:rPr>
            </w:pPr>
            <w:r w:rsidRPr="0072009F">
              <w:rPr>
                <w:bCs/>
                <w:i/>
                <w:sz w:val="24"/>
              </w:rPr>
              <w:t>Screenshots relating to test can be found after the Test Data Table</w:t>
            </w:r>
          </w:p>
        </w:tc>
      </w:tr>
      <w:tr w:rsidR="00A37D81" w:rsidRPr="00A37D81" w:rsidTr="004F09A4">
        <w:trPr>
          <w:cantSplit/>
          <w:tblHeader/>
        </w:trPr>
        <w:tc>
          <w:tcPr>
            <w:tcW w:w="3510" w:type="dxa"/>
            <w:gridSpan w:val="2"/>
            <w:tcBorders>
              <w:top w:val="single" w:sz="6" w:space="0" w:color="auto"/>
              <w:left w:val="single" w:sz="4" w:space="0" w:color="auto"/>
              <w:bottom w:val="single" w:sz="4" w:space="0" w:color="auto"/>
              <w:right w:val="single" w:sz="6" w:space="0" w:color="auto"/>
            </w:tcBorders>
          </w:tcPr>
          <w:p w:rsidR="00536681" w:rsidRPr="00A37D81" w:rsidRDefault="00536681">
            <w:pPr>
              <w:pStyle w:val="bp"/>
              <w:spacing w:before="0" w:after="0"/>
              <w:rPr>
                <w:b/>
              </w:rPr>
            </w:pPr>
            <w:r w:rsidRPr="00A37D81">
              <w:rPr>
                <w:b/>
              </w:rPr>
              <w:t>Result (Pass/Fail/Warning/Incomplete)</w:t>
            </w:r>
          </w:p>
        </w:tc>
        <w:tc>
          <w:tcPr>
            <w:tcW w:w="9668" w:type="dxa"/>
            <w:gridSpan w:val="4"/>
            <w:tcBorders>
              <w:top w:val="single" w:sz="6" w:space="0" w:color="auto"/>
              <w:left w:val="single" w:sz="6" w:space="0" w:color="auto"/>
              <w:bottom w:val="single" w:sz="4" w:space="0" w:color="auto"/>
              <w:right w:val="single" w:sz="4" w:space="0" w:color="auto"/>
            </w:tcBorders>
          </w:tcPr>
          <w:p w:rsidR="00536681" w:rsidRPr="00A37D81" w:rsidRDefault="00536681">
            <w:pPr>
              <w:pStyle w:val="bp"/>
              <w:rPr>
                <w:b/>
                <w:bCs/>
                <w:sz w:val="24"/>
              </w:rPr>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Pr="00A37D81"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DF1585" w:rsidRPr="00A37D81" w:rsidRDefault="00DF1585" w:rsidP="00DF1585">
            <w:pPr>
              <w:pStyle w:val="proc"/>
              <w:numPr>
                <w:ilvl w:val="0"/>
                <w:numId w:val="0"/>
              </w:numPr>
              <w:jc w:val="center"/>
              <w:rPr>
                <w:sz w:val="24"/>
              </w:rPr>
            </w:pPr>
            <w:r w:rsidRPr="00A37D81">
              <w:rPr>
                <w:b/>
                <w:sz w:val="24"/>
              </w:rPr>
              <w:t>TEST STEP</w:t>
            </w:r>
          </w:p>
        </w:tc>
        <w:tc>
          <w:tcPr>
            <w:tcW w:w="5596" w:type="dxa"/>
            <w:shd w:val="clear" w:color="auto" w:fill="C0C0C0"/>
          </w:tcPr>
          <w:p w:rsidR="00DF1585" w:rsidRPr="00A37D81" w:rsidRDefault="00DF1585">
            <w:pPr>
              <w:pStyle w:val="bp"/>
              <w:jc w:val="center"/>
              <w:rPr>
                <w:sz w:val="24"/>
              </w:rPr>
            </w:pPr>
            <w:r w:rsidRPr="00A37D81">
              <w:rPr>
                <w:b/>
                <w:sz w:val="24"/>
              </w:rPr>
              <w:t>EXPECTED TEST RESULTS</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P</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F</w:t>
            </w: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Pr="00A37D81" w:rsidRDefault="00DF1585" w:rsidP="00B71A35">
            <w:pPr>
              <w:pStyle w:val="proc"/>
              <w:rPr>
                <w:sz w:val="24"/>
              </w:rPr>
            </w:pPr>
          </w:p>
        </w:tc>
        <w:tc>
          <w:tcPr>
            <w:tcW w:w="5596" w:type="dxa"/>
            <w:gridSpan w:val="2"/>
            <w:tcBorders>
              <w:top w:val="single" w:sz="4" w:space="0" w:color="auto"/>
              <w:left w:val="single" w:sz="4" w:space="0" w:color="auto"/>
            </w:tcBorders>
          </w:tcPr>
          <w:p w:rsidR="00DF1585" w:rsidRPr="00A37D81" w:rsidRDefault="009F756F" w:rsidP="00854E58">
            <w:pPr>
              <w:pStyle w:val="proc"/>
              <w:numPr>
                <w:ilvl w:val="0"/>
                <w:numId w:val="0"/>
              </w:numPr>
              <w:ind w:left="360" w:hanging="360"/>
              <w:rPr>
                <w:sz w:val="24"/>
              </w:rPr>
            </w:pPr>
            <w:r w:rsidRPr="00A37D81">
              <w:rPr>
                <w:sz w:val="24"/>
              </w:rPr>
              <w:t>User enters</w:t>
            </w:r>
            <w:r w:rsidR="00A37D81" w:rsidRPr="00A37D81">
              <w:rPr>
                <w:sz w:val="24"/>
              </w:rPr>
              <w:t xml:space="preserve"> valid username</w:t>
            </w:r>
          </w:p>
        </w:tc>
        <w:tc>
          <w:tcPr>
            <w:tcW w:w="5596" w:type="dxa"/>
          </w:tcPr>
          <w:p w:rsidR="00DF1585" w:rsidRPr="00A37D81" w:rsidRDefault="00A37D81" w:rsidP="0093488F">
            <w:pPr>
              <w:pStyle w:val="bp"/>
              <w:rPr>
                <w:sz w:val="24"/>
              </w:rPr>
            </w:pPr>
            <w:r w:rsidRPr="00A37D81">
              <w:rPr>
                <w:sz w:val="24"/>
              </w:rPr>
              <w:t>No error appears</w:t>
            </w:r>
          </w:p>
        </w:tc>
        <w:tc>
          <w:tcPr>
            <w:tcW w:w="714" w:type="dxa"/>
          </w:tcPr>
          <w:p w:rsidR="00DF1585" w:rsidRPr="00A37D81" w:rsidRDefault="00DF1585" w:rsidP="0093488F">
            <w:pPr>
              <w:pStyle w:val="RowHeadings"/>
              <w:spacing w:before="80" w:after="80"/>
              <w:jc w:val="center"/>
            </w:pPr>
          </w:p>
        </w:tc>
        <w:tc>
          <w:tcPr>
            <w:tcW w:w="714" w:type="dxa"/>
          </w:tcPr>
          <w:p w:rsidR="00DF1585" w:rsidRPr="00A37D81" w:rsidRDefault="00DF1585">
            <w:pPr>
              <w:pStyle w:val="RowHeadings"/>
              <w:spacing w:before="80" w:after="80"/>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A37D81" w:rsidP="00362280">
            <w:pPr>
              <w:pStyle w:val="proc"/>
              <w:numPr>
                <w:ilvl w:val="0"/>
                <w:numId w:val="0"/>
              </w:numPr>
              <w:rPr>
                <w:sz w:val="24"/>
              </w:rPr>
            </w:pPr>
            <w:r w:rsidRPr="00A37D81">
              <w:rPr>
                <w:sz w:val="24"/>
              </w:rPr>
              <w:t>User enters valid password that relates to username</w:t>
            </w:r>
          </w:p>
        </w:tc>
        <w:tc>
          <w:tcPr>
            <w:tcW w:w="5596" w:type="dxa"/>
          </w:tcPr>
          <w:p w:rsidR="00A37D81" w:rsidRPr="00A37D81" w:rsidRDefault="000138A3" w:rsidP="00503692">
            <w:pPr>
              <w:pStyle w:val="bp"/>
              <w:rPr>
                <w:sz w:val="24"/>
              </w:rPr>
            </w:pPr>
            <w:r>
              <w:rPr>
                <w:sz w:val="24"/>
              </w:rPr>
              <w:t>No error appears</w:t>
            </w:r>
          </w:p>
        </w:tc>
        <w:tc>
          <w:tcPr>
            <w:tcW w:w="714" w:type="dxa"/>
          </w:tcPr>
          <w:p w:rsidR="00DF1585" w:rsidRPr="00A37D81" w:rsidRDefault="00DF1585" w:rsidP="0093488F">
            <w:pPr>
              <w:pStyle w:val="RowHeadings"/>
              <w:spacing w:before="80" w:after="80"/>
              <w:jc w:val="center"/>
            </w:pPr>
          </w:p>
        </w:tc>
        <w:tc>
          <w:tcPr>
            <w:tcW w:w="714" w:type="dxa"/>
          </w:tcPr>
          <w:p w:rsidR="00DF1585" w:rsidRPr="00A37D81" w:rsidRDefault="00DF1585">
            <w:pPr>
              <w:pStyle w:val="RowHeadings"/>
              <w:spacing w:before="80" w:after="80"/>
            </w:pPr>
          </w:p>
        </w:tc>
      </w:tr>
      <w:tr w:rsidR="00DF1585"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0138A3" w:rsidP="00362280">
            <w:pPr>
              <w:pStyle w:val="proc"/>
              <w:numPr>
                <w:ilvl w:val="0"/>
                <w:numId w:val="0"/>
              </w:numPr>
              <w:rPr>
                <w:sz w:val="24"/>
              </w:rPr>
            </w:pPr>
            <w:r>
              <w:rPr>
                <w:sz w:val="24"/>
              </w:rPr>
              <w:t>User selects Submit button</w:t>
            </w:r>
          </w:p>
        </w:tc>
        <w:tc>
          <w:tcPr>
            <w:tcW w:w="5596" w:type="dxa"/>
          </w:tcPr>
          <w:p w:rsidR="00DF1585" w:rsidRPr="00A37D81" w:rsidRDefault="000138A3" w:rsidP="0093488F">
            <w:pPr>
              <w:pStyle w:val="bp"/>
              <w:rPr>
                <w:sz w:val="24"/>
              </w:rPr>
            </w:pPr>
            <w:r w:rsidRPr="00A37D81">
              <w:rPr>
                <w:sz w:val="24"/>
              </w:rPr>
              <w:t>Enter an Error page appears</w:t>
            </w:r>
          </w:p>
        </w:tc>
        <w:tc>
          <w:tcPr>
            <w:tcW w:w="714" w:type="dxa"/>
          </w:tcPr>
          <w:p w:rsidR="00DF1585" w:rsidRPr="00A37D81" w:rsidRDefault="00DF1585" w:rsidP="0093488F">
            <w:pPr>
              <w:pStyle w:val="RowHeadings"/>
              <w:spacing w:before="80" w:after="80"/>
              <w:jc w:val="center"/>
            </w:pPr>
          </w:p>
        </w:tc>
        <w:tc>
          <w:tcPr>
            <w:tcW w:w="714" w:type="dxa"/>
          </w:tcPr>
          <w:p w:rsidR="00DF1585" w:rsidRPr="00A37D81" w:rsidRDefault="00DF1585" w:rsidP="00E965BA">
            <w:pPr>
              <w:pStyle w:val="RowHeadings"/>
              <w:spacing w:before="80" w:after="80"/>
            </w:pPr>
          </w:p>
        </w:tc>
      </w:tr>
      <w:tr w:rsidR="00290687"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90687" w:rsidRPr="00A37D81" w:rsidRDefault="00290687" w:rsidP="00B71A35">
            <w:pPr>
              <w:pStyle w:val="proc"/>
              <w:rPr>
                <w:sz w:val="24"/>
              </w:rPr>
            </w:pPr>
          </w:p>
        </w:tc>
        <w:tc>
          <w:tcPr>
            <w:tcW w:w="5596" w:type="dxa"/>
            <w:gridSpan w:val="2"/>
            <w:tcBorders>
              <w:left w:val="single" w:sz="4" w:space="0" w:color="auto"/>
            </w:tcBorders>
          </w:tcPr>
          <w:p w:rsidR="00290687" w:rsidRDefault="00290687" w:rsidP="00362280">
            <w:pPr>
              <w:pStyle w:val="proc"/>
              <w:numPr>
                <w:ilvl w:val="0"/>
                <w:numId w:val="0"/>
              </w:numPr>
              <w:rPr>
                <w:sz w:val="24"/>
              </w:rPr>
            </w:pPr>
          </w:p>
        </w:tc>
        <w:tc>
          <w:tcPr>
            <w:tcW w:w="5596" w:type="dxa"/>
          </w:tcPr>
          <w:p w:rsidR="00290687" w:rsidRPr="00A37D81" w:rsidRDefault="00290687" w:rsidP="0093488F">
            <w:pPr>
              <w:pStyle w:val="bp"/>
              <w:rPr>
                <w:sz w:val="24"/>
              </w:rPr>
            </w:pPr>
            <w:r>
              <w:rPr>
                <w:sz w:val="24"/>
              </w:rPr>
              <w:t xml:space="preserve">Menu bar shows extra options being available to the User – </w:t>
            </w:r>
            <w:r w:rsidR="00C076FB" w:rsidRPr="00C076FB">
              <w:rPr>
                <w:i/>
                <w:sz w:val="24"/>
              </w:rPr>
              <w:t>see note above</w:t>
            </w:r>
          </w:p>
        </w:tc>
        <w:tc>
          <w:tcPr>
            <w:tcW w:w="714" w:type="dxa"/>
          </w:tcPr>
          <w:p w:rsidR="00290687" w:rsidRPr="00A37D81" w:rsidRDefault="00290687" w:rsidP="0093488F">
            <w:pPr>
              <w:pStyle w:val="RowHeadings"/>
              <w:spacing w:before="80" w:after="80"/>
              <w:jc w:val="center"/>
            </w:pPr>
          </w:p>
        </w:tc>
        <w:tc>
          <w:tcPr>
            <w:tcW w:w="714" w:type="dxa"/>
          </w:tcPr>
          <w:p w:rsidR="00290687" w:rsidRPr="00A37D81" w:rsidRDefault="00290687" w:rsidP="00E965BA">
            <w:pPr>
              <w:pStyle w:val="RowHeadings"/>
              <w:spacing w:before="80" w:after="80"/>
            </w:pPr>
          </w:p>
        </w:tc>
      </w:tr>
    </w:tbl>
    <w:p w:rsidR="00A37650" w:rsidRPr="00A37D81" w:rsidRDefault="00A37650" w:rsidP="00780A9A">
      <w:pPr>
        <w:pStyle w:val="bp"/>
        <w:spacing w:before="0" w:after="0"/>
        <w:sectPr w:rsidR="00A37650" w:rsidRPr="00A37D81">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Pr="00A37D81" w:rsidRDefault="00780A9A" w:rsidP="00780A9A">
      <w:pPr>
        <w:pStyle w:val="bp"/>
        <w:spacing w:before="0" w:after="0"/>
      </w:pPr>
    </w:p>
    <w:tbl>
      <w:tblPr>
        <w:tblStyle w:val="TableGrid"/>
        <w:tblW w:w="0" w:type="auto"/>
        <w:tblLook w:val="01E0" w:firstRow="1" w:lastRow="1" w:firstColumn="1" w:lastColumn="1" w:noHBand="0" w:noVBand="0"/>
      </w:tblPr>
      <w:tblGrid>
        <w:gridCol w:w="2448"/>
        <w:gridCol w:w="1944"/>
        <w:gridCol w:w="2196"/>
        <w:gridCol w:w="2196"/>
        <w:gridCol w:w="2196"/>
        <w:gridCol w:w="2196"/>
      </w:tblGrid>
      <w:tr w:rsidR="00A37D81" w:rsidRPr="00A37D81">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A37650" w:rsidP="004F4FB4">
            <w:pPr>
              <w:pStyle w:val="bp"/>
              <w:spacing w:before="0" w:after="0"/>
              <w:jc w:val="center"/>
              <w:rPr>
                <w:b/>
              </w:rPr>
            </w:pPr>
            <w:r w:rsidRPr="00A37D81">
              <w:rPr>
                <w:b/>
              </w:rPr>
              <w:t>Test Data Table</w:t>
            </w:r>
          </w:p>
        </w:tc>
      </w:tr>
      <w:tr w:rsidR="00A37D81" w:rsidRPr="00A37D81">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rPr>
                <w:b/>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5</w:t>
            </w:r>
          </w:p>
        </w:tc>
      </w:tr>
      <w:tr w:rsidR="00A37D81" w:rsidRPr="00A37D81">
        <w:tc>
          <w:tcPr>
            <w:tcW w:w="2448" w:type="dxa"/>
            <w:tcBorders>
              <w:top w:val="single" w:sz="4" w:space="0" w:color="auto"/>
            </w:tcBorders>
            <w:shd w:val="clear" w:color="auto" w:fill="E0E0E0"/>
          </w:tcPr>
          <w:p w:rsidR="00780A9A" w:rsidRPr="00A37D81" w:rsidRDefault="00256AD8" w:rsidP="004F4FB4">
            <w:pPr>
              <w:pStyle w:val="bp"/>
              <w:spacing w:before="0" w:after="0"/>
            </w:pPr>
            <w:r>
              <w:t>Valid</w:t>
            </w:r>
            <w:r w:rsidR="00971143">
              <w:t xml:space="preserve"> </w:t>
            </w:r>
            <w:r w:rsidR="00971143" w:rsidRPr="00A37D81">
              <w:t>Username:</w:t>
            </w:r>
          </w:p>
        </w:tc>
        <w:tc>
          <w:tcPr>
            <w:tcW w:w="1944" w:type="dxa"/>
            <w:tcBorders>
              <w:top w:val="single" w:sz="4" w:space="0" w:color="auto"/>
            </w:tcBorders>
          </w:tcPr>
          <w:p w:rsidR="00780A9A" w:rsidRPr="00A37D81" w:rsidRDefault="00C076FB" w:rsidP="004F4FB4">
            <w:pPr>
              <w:pStyle w:val="bp"/>
              <w:spacing w:before="0" w:after="0"/>
            </w:pPr>
            <w:r>
              <w:t>admin</w:t>
            </w:r>
            <w:r w:rsidR="00BE19E4">
              <w:t>@test.com</w:t>
            </w: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r>
      <w:tr w:rsidR="00A37D81" w:rsidRPr="00A37D81">
        <w:tc>
          <w:tcPr>
            <w:tcW w:w="2448" w:type="dxa"/>
            <w:shd w:val="clear" w:color="auto" w:fill="E0E0E0"/>
          </w:tcPr>
          <w:p w:rsidR="00780A9A" w:rsidRPr="00A37D81" w:rsidRDefault="00256AD8" w:rsidP="004F4FB4">
            <w:pPr>
              <w:pStyle w:val="bp"/>
              <w:spacing w:before="0" w:after="0"/>
            </w:pPr>
            <w:r>
              <w:t>Valid</w:t>
            </w:r>
            <w:r w:rsidR="00971143">
              <w:t xml:space="preserve"> </w:t>
            </w:r>
            <w:r w:rsidR="00971143" w:rsidRPr="00A37D81">
              <w:t>Password:</w:t>
            </w:r>
          </w:p>
        </w:tc>
        <w:tc>
          <w:tcPr>
            <w:tcW w:w="1944" w:type="dxa"/>
          </w:tcPr>
          <w:p w:rsidR="00780A9A" w:rsidRPr="00A37D81" w:rsidRDefault="00B16C27" w:rsidP="004F4FB4">
            <w:pPr>
              <w:pStyle w:val="bp"/>
              <w:spacing w:before="0" w:after="0"/>
            </w:pPr>
            <w:r>
              <w:t>s</w:t>
            </w:r>
            <w:bookmarkStart w:id="0" w:name="_GoBack"/>
            <w:bookmarkEnd w:id="0"/>
            <w:r w:rsidR="00C076FB">
              <w:t>uper123</w:t>
            </w: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r>
      <w:tr w:rsidR="00BE19E4" w:rsidRPr="00A37D81">
        <w:tc>
          <w:tcPr>
            <w:tcW w:w="2448" w:type="dxa"/>
            <w:shd w:val="clear" w:color="auto" w:fill="E0E0E0"/>
          </w:tcPr>
          <w:p w:rsidR="00BE19E4" w:rsidRDefault="00BE19E4" w:rsidP="004F4FB4">
            <w:pPr>
              <w:pStyle w:val="bp"/>
              <w:spacing w:before="0" w:after="0"/>
            </w:pPr>
          </w:p>
        </w:tc>
        <w:tc>
          <w:tcPr>
            <w:tcW w:w="1944" w:type="dxa"/>
          </w:tcPr>
          <w:p w:rsidR="00BE19E4"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Default="00573342" w:rsidP="00573342">
            <w:pPr>
              <w:pStyle w:val="bp"/>
              <w:spacing w:before="0" w:after="0"/>
            </w:pPr>
          </w:p>
        </w:tc>
        <w:tc>
          <w:tcPr>
            <w:tcW w:w="1944" w:type="dxa"/>
          </w:tcPr>
          <w:p w:rsidR="00573342"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bl>
    <w:p w:rsidR="00780A9A" w:rsidRDefault="00780A9A" w:rsidP="00780A9A">
      <w:pPr>
        <w:pStyle w:val="bp"/>
        <w:spacing w:before="0" w:after="0"/>
      </w:pPr>
    </w:p>
    <w:p w:rsidR="0072009F" w:rsidRPr="00A37D81" w:rsidRDefault="0072009F" w:rsidP="00780A9A">
      <w:pPr>
        <w:pStyle w:val="bp"/>
        <w:spacing w:before="0" w:after="0"/>
      </w:pPr>
      <w:r>
        <w:t>SCREENSHOTS RELATING TO TEST</w:t>
      </w:r>
    </w:p>
    <w:p w:rsidR="0004651B" w:rsidRPr="00A37D81" w:rsidRDefault="0004651B" w:rsidP="00374830">
      <w:pPr>
        <w:pStyle w:val="bp"/>
        <w:spacing w:before="0" w:after="0"/>
      </w:pPr>
    </w:p>
    <w:sectPr w:rsidR="0004651B" w:rsidRPr="00A37D81"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A28" w:rsidRDefault="00215A28">
      <w:r>
        <w:separator/>
      </w:r>
    </w:p>
  </w:endnote>
  <w:endnote w:type="continuationSeparator" w:id="0">
    <w:p w:rsidR="00215A28" w:rsidRDefault="0021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B16C2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16C27">
      <w:rPr>
        <w:rStyle w:val="PageNumber"/>
        <w:noProof/>
      </w:rPr>
      <w:t>1</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A28" w:rsidRDefault="00215A28">
      <w:r>
        <w:separator/>
      </w:r>
    </w:p>
  </w:footnote>
  <w:footnote w:type="continuationSeparator" w:id="0">
    <w:p w:rsidR="00215A28" w:rsidRDefault="00215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Test Script</w:t>
          </w:r>
        </w:p>
      </w:tc>
      <w:tc>
        <w:tcPr>
          <w:tcW w:w="3179" w:type="dxa"/>
        </w:tcPr>
        <w:p w:rsidR="00A37650" w:rsidRDefault="00A37650" w:rsidP="00B71A35">
          <w:pPr>
            <w:tabs>
              <w:tab w:val="left" w:pos="1135"/>
            </w:tabs>
            <w:spacing w:before="40"/>
            <w:ind w:right="68"/>
          </w:pPr>
          <w:r>
            <w:t xml:space="preserve"> </w:t>
          </w:r>
        </w:p>
      </w:tc>
    </w:tr>
    <w:tr w:rsidR="00A37650" w:rsidTr="009F756F">
      <w:trPr>
        <w:trHeight w:val="97"/>
      </w:trPr>
      <w:tc>
        <w:tcPr>
          <w:tcW w:w="6379" w:type="dxa"/>
        </w:tcPr>
        <w:p w:rsidR="005C5B90" w:rsidRDefault="00256449" w:rsidP="00B71A35">
          <w:r>
            <w:t xml:space="preserve">Successful </w:t>
          </w:r>
          <w:r w:rsidR="009F756F" w:rsidRPr="009F756F">
            <w:t>Login</w:t>
          </w:r>
          <w:r>
            <w:t xml:space="preserve"> </w:t>
          </w:r>
          <w:r w:rsidR="005C5B90">
            <w:t xml:space="preserve">– </w:t>
          </w:r>
          <w:r w:rsidR="00290687">
            <w:t>administrator</w:t>
          </w:r>
          <w:r w:rsidR="005C5B90">
            <w:t xml:space="preserve"> level</w:t>
          </w:r>
        </w:p>
      </w:tc>
      <w:tc>
        <w:tcPr>
          <w:tcW w:w="3179" w:type="dxa"/>
        </w:tcPr>
        <w:p w:rsidR="00A37650" w:rsidRDefault="00A37650" w:rsidP="00B71A35">
          <w:r>
            <w:t xml:space="preserve">  Date:  &lt;dd/mmm/yy&gt;</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138A3"/>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5590A"/>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15A28"/>
    <w:rsid w:val="00256449"/>
    <w:rsid w:val="00256AD8"/>
    <w:rsid w:val="00286C2F"/>
    <w:rsid w:val="00290687"/>
    <w:rsid w:val="00291668"/>
    <w:rsid w:val="002A7E47"/>
    <w:rsid w:val="002C1B7F"/>
    <w:rsid w:val="002D07CF"/>
    <w:rsid w:val="002D1D0A"/>
    <w:rsid w:val="002D7BA4"/>
    <w:rsid w:val="002E347B"/>
    <w:rsid w:val="00317678"/>
    <w:rsid w:val="00331345"/>
    <w:rsid w:val="003410BE"/>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C6C1C"/>
    <w:rsid w:val="004D1C11"/>
    <w:rsid w:val="004E420D"/>
    <w:rsid w:val="004F09A4"/>
    <w:rsid w:val="004F4FB4"/>
    <w:rsid w:val="004F7B53"/>
    <w:rsid w:val="004F7C17"/>
    <w:rsid w:val="00503692"/>
    <w:rsid w:val="00520EF0"/>
    <w:rsid w:val="00531B5A"/>
    <w:rsid w:val="00536681"/>
    <w:rsid w:val="00553DAD"/>
    <w:rsid w:val="005706E3"/>
    <w:rsid w:val="00573342"/>
    <w:rsid w:val="00576454"/>
    <w:rsid w:val="005B48A6"/>
    <w:rsid w:val="005C5B90"/>
    <w:rsid w:val="005E1449"/>
    <w:rsid w:val="005E2ADA"/>
    <w:rsid w:val="005F0EB8"/>
    <w:rsid w:val="00604AE4"/>
    <w:rsid w:val="00620950"/>
    <w:rsid w:val="00635CE7"/>
    <w:rsid w:val="00665014"/>
    <w:rsid w:val="00683635"/>
    <w:rsid w:val="006B5D41"/>
    <w:rsid w:val="006D4DE0"/>
    <w:rsid w:val="00702D6A"/>
    <w:rsid w:val="0072009F"/>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30E56"/>
    <w:rsid w:val="00854E58"/>
    <w:rsid w:val="00857786"/>
    <w:rsid w:val="008643BB"/>
    <w:rsid w:val="0086477E"/>
    <w:rsid w:val="008725C4"/>
    <w:rsid w:val="0089205C"/>
    <w:rsid w:val="00895710"/>
    <w:rsid w:val="008A02F5"/>
    <w:rsid w:val="008C3285"/>
    <w:rsid w:val="008D2261"/>
    <w:rsid w:val="008E36B6"/>
    <w:rsid w:val="008E5B7B"/>
    <w:rsid w:val="008F0C91"/>
    <w:rsid w:val="00913D07"/>
    <w:rsid w:val="00915018"/>
    <w:rsid w:val="0093214E"/>
    <w:rsid w:val="009322A3"/>
    <w:rsid w:val="0093488F"/>
    <w:rsid w:val="00971143"/>
    <w:rsid w:val="00981DE1"/>
    <w:rsid w:val="00983E57"/>
    <w:rsid w:val="009C06FE"/>
    <w:rsid w:val="009C4C9A"/>
    <w:rsid w:val="009D1046"/>
    <w:rsid w:val="009E2570"/>
    <w:rsid w:val="009F756F"/>
    <w:rsid w:val="009F7FEC"/>
    <w:rsid w:val="00A11301"/>
    <w:rsid w:val="00A30AD6"/>
    <w:rsid w:val="00A37650"/>
    <w:rsid w:val="00A37D81"/>
    <w:rsid w:val="00A46037"/>
    <w:rsid w:val="00A6090E"/>
    <w:rsid w:val="00A72B6A"/>
    <w:rsid w:val="00A739C2"/>
    <w:rsid w:val="00A84B49"/>
    <w:rsid w:val="00A857E6"/>
    <w:rsid w:val="00AB1975"/>
    <w:rsid w:val="00AB1A12"/>
    <w:rsid w:val="00AB792B"/>
    <w:rsid w:val="00AC35E1"/>
    <w:rsid w:val="00AD452D"/>
    <w:rsid w:val="00B12289"/>
    <w:rsid w:val="00B137E9"/>
    <w:rsid w:val="00B16C27"/>
    <w:rsid w:val="00B3013D"/>
    <w:rsid w:val="00B3144A"/>
    <w:rsid w:val="00B37B8D"/>
    <w:rsid w:val="00B42DCB"/>
    <w:rsid w:val="00B5620B"/>
    <w:rsid w:val="00B562C3"/>
    <w:rsid w:val="00B71A35"/>
    <w:rsid w:val="00B757A7"/>
    <w:rsid w:val="00BA0AFA"/>
    <w:rsid w:val="00BA717F"/>
    <w:rsid w:val="00BE19E4"/>
    <w:rsid w:val="00BE784F"/>
    <w:rsid w:val="00BF14DB"/>
    <w:rsid w:val="00C05D0A"/>
    <w:rsid w:val="00C070A0"/>
    <w:rsid w:val="00C07137"/>
    <w:rsid w:val="00C074E2"/>
    <w:rsid w:val="00C076FB"/>
    <w:rsid w:val="00C229AB"/>
    <w:rsid w:val="00C32112"/>
    <w:rsid w:val="00C34B6E"/>
    <w:rsid w:val="00C4752B"/>
    <w:rsid w:val="00C60CCB"/>
    <w:rsid w:val="00C87E36"/>
    <w:rsid w:val="00C94212"/>
    <w:rsid w:val="00CC47D2"/>
    <w:rsid w:val="00CC74EE"/>
    <w:rsid w:val="00CD6734"/>
    <w:rsid w:val="00CF0092"/>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70ACB"/>
    <w:rsid w:val="00F8240A"/>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ACD46"/>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styleId="UnresolvedMention">
    <w:name w:val="Unresolved Mention"/>
    <w:basedOn w:val="DefaultParagraphFont"/>
    <w:uiPriority w:val="99"/>
    <w:semiHidden/>
    <w:unhideWhenUsed/>
    <w:rsid w:val="00BE1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12</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Jette McKellar</cp:lastModifiedBy>
  <cp:revision>5</cp:revision>
  <cp:lastPrinted>2003-10-05T22:49:00Z</cp:lastPrinted>
  <dcterms:created xsi:type="dcterms:W3CDTF">2018-05-28T11:50:00Z</dcterms:created>
  <dcterms:modified xsi:type="dcterms:W3CDTF">2018-05-30T12:28:00Z</dcterms:modified>
</cp:coreProperties>
</file>