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552"/>
        <w:gridCol w:w="5688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</w:t>
            </w:r>
            <w:bookmarkStart w:id="0" w:name="_GoBack"/>
            <w:bookmarkEnd w:id="0"/>
            <w:r w:rsidR="0074787C">
              <w:rPr>
                <w:sz w:val="24"/>
                <w:szCs w:val="24"/>
              </w:rPr>
              <w:t>patient</w:t>
            </w:r>
            <w:r w:rsidR="00A04ED3">
              <w:rPr>
                <w:sz w:val="24"/>
                <w:szCs w:val="24"/>
              </w:rPr>
              <w:t xml:space="preserve"> –physician notified)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first name - mandatory</w:t>
            </w:r>
          </w:p>
          <w:p w:rsidR="00B74A5D" w:rsidRPr="00FD2A29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the error type - mandatory </w:t>
            </w:r>
          </w:p>
          <w:p w:rsidR="00B74A5D" w:rsidRPr="00E3195E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medication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 - optional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 - mandatory</w:t>
            </w:r>
          </w:p>
          <w:p w:rsid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 (Yes) - mandatory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  <w:r w:rsidR="00B74A5D">
              <w:rPr>
                <w:sz w:val="24"/>
                <w:szCs w:val="24"/>
              </w:rPr>
              <w:t xml:space="preserve"> - optional</w:t>
            </w:r>
          </w:p>
          <w:p w:rsidR="007C77F6" w:rsidRDefault="007C77F6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name</w:t>
            </w:r>
            <w:r w:rsidR="00B74A5D">
              <w:rPr>
                <w:sz w:val="24"/>
                <w:szCs w:val="24"/>
              </w:rPr>
              <w:t xml:space="preserve"> - optional</w:t>
            </w:r>
          </w:p>
          <w:p w:rsidR="00B74A5D" w:rsidRDefault="007C77F6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  <w:r w:rsidR="00B74A5D">
              <w:rPr>
                <w:sz w:val="24"/>
                <w:szCs w:val="24"/>
              </w:rPr>
              <w:t xml:space="preserve"> - optional </w:t>
            </w:r>
          </w:p>
          <w:p w:rsidR="007C77F6" w:rsidRPr="00B74A5D" w:rsidRDefault="00B74A5D" w:rsidP="00B74A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 - optional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3593" w:rsidRPr="00A37D81" w:rsidRDefault="00B74A5D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E353B">
              <w:rPr>
                <w:sz w:val="24"/>
                <w:szCs w:val="24"/>
              </w:rPr>
              <w:t xml:space="preserve">http://localhost:8080/#/error </w:t>
            </w:r>
            <w:r>
              <w:rPr>
                <w:sz w:val="24"/>
                <w:szCs w:val="24"/>
              </w:rPr>
              <w:t xml:space="preserve">- </w:t>
            </w: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688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74A5D" w:rsidRPr="00A37D81" w:rsidRDefault="00B74A5D" w:rsidP="0074625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688" w:type="dxa"/>
          </w:tcPr>
          <w:p w:rsidR="00B74A5D" w:rsidRPr="00A37D81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Pr="00A37D81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688" w:type="dxa"/>
          </w:tcPr>
          <w:p w:rsidR="00B74A5D" w:rsidRPr="00A37D81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first name is entered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 entered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Pr="00A37D81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688" w:type="dxa"/>
          </w:tcPr>
          <w:p w:rsidR="00B74A5D" w:rsidRPr="00A37D81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E80C0C">
              <w:rPr>
                <w:sz w:val="24"/>
              </w:rPr>
              <w:t>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B74A5D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B74A5D">
            <w:pPr>
              <w:pStyle w:val="proc"/>
              <w:tabs>
                <w:tab w:val="clear" w:pos="360"/>
                <w:tab w:val="num" w:pos="644"/>
              </w:tabs>
              <w:ind w:left="0" w:firstLine="0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Yes is selected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E80C0C" w:rsidRPr="00A37D81" w:rsidTr="0021718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0C0C" w:rsidRPr="00A37D81" w:rsidRDefault="00E80C0C" w:rsidP="0021718F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E80C0C" w:rsidRDefault="00E80C0C" w:rsidP="0021718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688" w:type="dxa"/>
          </w:tcPr>
          <w:p w:rsidR="00E80C0C" w:rsidRDefault="00E80C0C" w:rsidP="002171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E80C0C" w:rsidRPr="00A37D81" w:rsidRDefault="00E80C0C" w:rsidP="002171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0C0C" w:rsidRPr="00A37D81" w:rsidRDefault="00E80C0C" w:rsidP="0021718F">
            <w:pPr>
              <w:pStyle w:val="RowHeadings"/>
              <w:spacing w:before="80" w:after="80"/>
            </w:pPr>
          </w:p>
        </w:tc>
      </w:tr>
      <w:tr w:rsidR="00E80C0C" w:rsidRPr="00A37D81" w:rsidTr="0021718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0C0C" w:rsidRPr="00A37D81" w:rsidRDefault="00E80C0C" w:rsidP="0021718F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E80C0C" w:rsidRDefault="00E80C0C" w:rsidP="0021718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>
              <w:rPr>
                <w:sz w:val="24"/>
              </w:rPr>
              <w:t>sur</w:t>
            </w:r>
            <w:r>
              <w:rPr>
                <w:sz w:val="24"/>
              </w:rPr>
              <w:t>name is entered</w:t>
            </w:r>
          </w:p>
        </w:tc>
        <w:tc>
          <w:tcPr>
            <w:tcW w:w="5688" w:type="dxa"/>
          </w:tcPr>
          <w:p w:rsidR="00E80C0C" w:rsidRDefault="00E80C0C" w:rsidP="002171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>
              <w:rPr>
                <w:sz w:val="24"/>
              </w:rPr>
              <w:t>sur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E80C0C" w:rsidRPr="00A37D81" w:rsidRDefault="00E80C0C" w:rsidP="002171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0C0C" w:rsidRPr="00A37D81" w:rsidRDefault="00E80C0C" w:rsidP="0021718F">
            <w:pPr>
              <w:pStyle w:val="RowHeadings"/>
              <w:spacing w:before="80" w:after="80"/>
            </w:pPr>
          </w:p>
        </w:tc>
      </w:tr>
      <w:tr w:rsidR="009726C3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688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is </w:t>
            </w:r>
            <w:r>
              <w:rPr>
                <w:sz w:val="24"/>
              </w:rPr>
              <w:t>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B74A5D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4A5D" w:rsidRPr="00A37D81" w:rsidRDefault="00B74A5D" w:rsidP="00746254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B74A5D" w:rsidRDefault="00B74A5D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80C0C">
              <w:rPr>
                <w:sz w:val="24"/>
              </w:rPr>
              <w:t xml:space="preserve"> are entered</w:t>
            </w:r>
          </w:p>
        </w:tc>
        <w:tc>
          <w:tcPr>
            <w:tcW w:w="5688" w:type="dxa"/>
          </w:tcPr>
          <w:p w:rsidR="00B74A5D" w:rsidRDefault="00B74A5D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4A5D" w:rsidRPr="00A37D81" w:rsidRDefault="00B74A5D" w:rsidP="00746254">
            <w:pPr>
              <w:pStyle w:val="RowHeadings"/>
              <w:spacing w:before="80" w:after="80"/>
            </w:pPr>
          </w:p>
        </w:tc>
      </w:tr>
      <w:tr w:rsidR="009726C3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688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 w:rsidTr="00B74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688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Default="002B5A00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3EC2B9A" wp14:editId="54CA2CF2">
            <wp:extent cx="8229600" cy="28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2" w:rsidRDefault="005603B2" w:rsidP="00780A9A">
      <w:pPr>
        <w:pStyle w:val="bp"/>
        <w:spacing w:before="0" w:after="0"/>
      </w:pPr>
    </w:p>
    <w:p w:rsidR="005603B2" w:rsidRDefault="005603B2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DB9B1B6" wp14:editId="395A292E">
            <wp:extent cx="8229600" cy="36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2" w:rsidRDefault="005603B2" w:rsidP="00780A9A">
      <w:pPr>
        <w:pStyle w:val="bp"/>
        <w:spacing w:before="0" w:after="0"/>
      </w:pPr>
    </w:p>
    <w:p w:rsidR="005603B2" w:rsidRPr="00A37D81" w:rsidRDefault="005603B2" w:rsidP="00780A9A">
      <w:pPr>
        <w:pStyle w:val="bp"/>
        <w:spacing w:before="0" w:after="0"/>
        <w:sectPr w:rsidR="005603B2" w:rsidRPr="00A37D81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>Not all of the data can be shown in a single screenshot. All data present in the database as can be seen above.</w:t>
      </w: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E80C0C" w:rsidP="004F4FB4">
            <w:pPr>
              <w:pStyle w:val="bp"/>
              <w:spacing w:before="0" w:after="0"/>
            </w:pPr>
            <w:r>
              <w:t>2018-03-15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E80C0C" w:rsidP="004F4FB4">
            <w:pPr>
              <w:pStyle w:val="bp"/>
              <w:spacing w:before="0" w:after="0"/>
            </w:pPr>
            <w:r>
              <w:t>0:15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Jacinta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Patient Surname: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Foreman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Id82nf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Discharge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Directions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 w:rsidTr="0021718F">
        <w:tc>
          <w:tcPr>
            <w:tcW w:w="2448" w:type="dxa"/>
            <w:shd w:val="clear" w:color="auto" w:fill="E0E0E0"/>
          </w:tcPr>
          <w:p w:rsidR="00E80C0C" w:rsidRDefault="00E80C0C" w:rsidP="0021718F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E80C0C" w:rsidRPr="00A37D81" w:rsidRDefault="00E80C0C" w:rsidP="0021718F">
            <w:pPr>
              <w:pStyle w:val="bp"/>
              <w:spacing w:before="0" w:after="0"/>
            </w:pPr>
            <w:r>
              <w:t>Tinnitus</w:t>
            </w:r>
          </w:p>
        </w:tc>
        <w:tc>
          <w:tcPr>
            <w:tcW w:w="2196" w:type="dxa"/>
          </w:tcPr>
          <w:p w:rsidR="00E80C0C" w:rsidRPr="00A37D81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21718F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Directed three times daily, should be twice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Severity:</w:t>
            </w:r>
          </w:p>
        </w:tc>
        <w:tc>
          <w:tcPr>
            <w:tcW w:w="1944" w:type="dxa"/>
          </w:tcPr>
          <w:p w:rsidR="00E80C0C" w:rsidRDefault="00E80C0C" w:rsidP="00E80C0C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E80C0C" w:rsidRPr="00A37D81" w:rsidRDefault="00E80C0C" w:rsidP="00E80C0C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Pr="00A37D81" w:rsidRDefault="00E80C0C" w:rsidP="00E80C0C">
            <w:pPr>
              <w:pStyle w:val="bp"/>
              <w:spacing w:before="0" w:after="0"/>
            </w:pPr>
          </w:p>
        </w:tc>
      </w:tr>
      <w:tr w:rsidR="00E80C0C" w:rsidRPr="00A37D81" w:rsidTr="0021718F">
        <w:tc>
          <w:tcPr>
            <w:tcW w:w="2448" w:type="dxa"/>
            <w:shd w:val="clear" w:color="auto" w:fill="E0E0E0"/>
          </w:tcPr>
          <w:p w:rsidR="00E80C0C" w:rsidRDefault="00E80C0C" w:rsidP="0021718F">
            <w:pPr>
              <w:pStyle w:val="bp"/>
              <w:spacing w:before="0" w:after="0"/>
            </w:pPr>
            <w:r>
              <w:t xml:space="preserve">Physician </w:t>
            </w:r>
            <w:r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E80C0C" w:rsidRPr="00E80C0C" w:rsidRDefault="00E80C0C" w:rsidP="00E80C0C">
            <w:pPr>
              <w:rPr>
                <w:sz w:val="24"/>
                <w:lang w:val="en-AU" w:eastAsia="en-AU"/>
              </w:rPr>
            </w:pPr>
            <w:r>
              <w:t>Mark</w:t>
            </w: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</w:tr>
      <w:tr w:rsidR="00E80C0C" w:rsidRPr="00A37D81" w:rsidTr="0021718F">
        <w:tc>
          <w:tcPr>
            <w:tcW w:w="2448" w:type="dxa"/>
            <w:shd w:val="clear" w:color="auto" w:fill="E0E0E0"/>
          </w:tcPr>
          <w:p w:rsidR="00E80C0C" w:rsidRDefault="00E80C0C" w:rsidP="0021718F">
            <w:pPr>
              <w:pStyle w:val="bp"/>
              <w:spacing w:before="0" w:after="0"/>
            </w:pPr>
            <w:r>
              <w:t xml:space="preserve">Physician </w:t>
            </w:r>
            <w:r>
              <w:t>Surn</w:t>
            </w:r>
            <w:r>
              <w:t>ame:</w:t>
            </w:r>
          </w:p>
        </w:tc>
        <w:tc>
          <w:tcPr>
            <w:tcW w:w="1944" w:type="dxa"/>
          </w:tcPr>
          <w:p w:rsidR="00E80C0C" w:rsidRPr="00E80C0C" w:rsidRDefault="00E80C0C" w:rsidP="00E80C0C">
            <w:pPr>
              <w:rPr>
                <w:sz w:val="24"/>
                <w:lang w:val="en-AU" w:eastAsia="en-AU"/>
              </w:rPr>
            </w:pPr>
            <w:r>
              <w:t>DAVID</w:t>
            </w: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E80C0C" w:rsidRPr="00E80C0C" w:rsidRDefault="00E80C0C" w:rsidP="00E80C0C">
            <w:pPr>
              <w:rPr>
                <w:sz w:val="24"/>
                <w:lang w:val="en-AU" w:eastAsia="en-AU"/>
              </w:rPr>
            </w:pPr>
            <w:r>
              <w:t>apn15385</w:t>
            </w: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</w:tr>
      <w:tr w:rsidR="00E80C0C" w:rsidRPr="00A37D81" w:rsidTr="0021718F">
        <w:tc>
          <w:tcPr>
            <w:tcW w:w="2448" w:type="dxa"/>
            <w:shd w:val="clear" w:color="auto" w:fill="E0E0E0"/>
          </w:tcPr>
          <w:p w:rsidR="00E80C0C" w:rsidRDefault="00E80C0C" w:rsidP="0021718F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E80C0C" w:rsidRDefault="00E80C0C" w:rsidP="0021718F">
            <w:pPr>
              <w:pStyle w:val="bp"/>
              <w:spacing w:before="0" w:after="0"/>
            </w:pPr>
            <w:r>
              <w:t>Staff member spoken to</w:t>
            </w: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21718F">
            <w:pPr>
              <w:pStyle w:val="bp"/>
              <w:spacing w:before="0" w:after="0"/>
            </w:pPr>
          </w:p>
        </w:tc>
      </w:tr>
      <w:tr w:rsidR="00E80C0C" w:rsidRPr="00A37D81">
        <w:tc>
          <w:tcPr>
            <w:tcW w:w="2448" w:type="dxa"/>
            <w:shd w:val="clear" w:color="auto" w:fill="E0E0E0"/>
          </w:tcPr>
          <w:p w:rsidR="00E80C0C" w:rsidRDefault="00E80C0C" w:rsidP="00E80C0C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E80C0C" w:rsidRDefault="00E80C0C" w:rsidP="00E80C0C">
            <w:pPr>
              <w:pStyle w:val="bp"/>
              <w:spacing w:before="0" w:after="0"/>
            </w:pPr>
            <w:r>
              <w:t>N/A</w:t>
            </w: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80C0C" w:rsidRDefault="00E80C0C" w:rsidP="00E80C0C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D82" w:rsidRDefault="00E90D82">
      <w:r>
        <w:separator/>
      </w:r>
    </w:p>
  </w:endnote>
  <w:endnote w:type="continuationSeparator" w:id="0">
    <w:p w:rsidR="00E90D82" w:rsidRDefault="00E9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03B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03B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D82" w:rsidRDefault="00E90D82">
      <w:r>
        <w:separator/>
      </w:r>
    </w:p>
  </w:footnote>
  <w:footnote w:type="continuationSeparator" w:id="0">
    <w:p w:rsidR="00E90D82" w:rsidRDefault="00E9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(Patient</w:t>
          </w:r>
          <w:r w:rsidR="00A04ED3">
            <w:rPr>
              <w:sz w:val="24"/>
              <w:szCs w:val="24"/>
            </w:rPr>
            <w:t xml:space="preserve"> –</w:t>
          </w:r>
          <w:r w:rsidR="00E80C0C">
            <w:rPr>
              <w:sz w:val="24"/>
              <w:szCs w:val="24"/>
            </w:rPr>
            <w:t xml:space="preserve"> </w:t>
          </w:r>
          <w:r w:rsidR="00A04ED3">
            <w:rPr>
              <w:sz w:val="24"/>
              <w:szCs w:val="24"/>
            </w:rPr>
            <w:t>physician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E80C0C">
            <w:t>21/05/2018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B5A00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06CC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603B2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4A5D"/>
    <w:rsid w:val="00B97CE8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3768E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0C0C"/>
    <w:rsid w:val="00E871F6"/>
    <w:rsid w:val="00E90D82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117363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2018-05-21T11:36:00Z</dcterms:created>
  <dcterms:modified xsi:type="dcterms:W3CDTF">2018-05-21T12:34:00Z</dcterms:modified>
</cp:coreProperties>
</file>