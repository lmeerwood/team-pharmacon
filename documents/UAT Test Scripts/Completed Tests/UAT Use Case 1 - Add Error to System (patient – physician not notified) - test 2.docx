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993"/>
        <w:gridCol w:w="7247"/>
        <w:gridCol w:w="714"/>
        <w:gridCol w:w="714"/>
      </w:tblGrid>
      <w:tr w:rsidR="00DB4A6A" w:rsidRPr="00A37D81" w:rsidTr="0074625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B4A6A" w:rsidRPr="00A37D81" w:rsidRDefault="00DB4A6A" w:rsidP="00746254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A6A" w:rsidRPr="00A37D81" w:rsidRDefault="00DB4A6A" w:rsidP="00746254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Test </w:t>
            </w:r>
            <w:r w:rsidR="00A843A9"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 – Using </w:t>
            </w:r>
            <w:r w:rsidR="00EC7A08">
              <w:rPr>
                <w:b/>
                <w:bCs/>
                <w:sz w:val="24"/>
              </w:rPr>
              <w:t>test data 1</w:t>
            </w:r>
          </w:p>
          <w:p w:rsidR="00DB4A6A" w:rsidRPr="00A37D81" w:rsidRDefault="00A843A9" w:rsidP="00746254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e</w:t>
            </w:r>
            <w:r w:rsidR="00EC7A08">
              <w:rPr>
                <w:b/>
                <w:bCs/>
                <w:sz w:val="24"/>
              </w:rPr>
              <w:t>ntered as stated and database should be</w:t>
            </w:r>
            <w:r>
              <w:rPr>
                <w:b/>
                <w:bCs/>
                <w:sz w:val="24"/>
              </w:rPr>
              <w:t xml:space="preserve"> updated</w:t>
            </w:r>
          </w:p>
          <w:p w:rsidR="00DB4A6A" w:rsidRPr="00A37D81" w:rsidRDefault="00DB4A6A" w:rsidP="00746254">
            <w:pPr>
              <w:pStyle w:val="bp"/>
              <w:rPr>
                <w:b/>
                <w:bCs/>
                <w:sz w:val="24"/>
              </w:rPr>
            </w:pPr>
          </w:p>
        </w:tc>
      </w:tr>
      <w:tr w:rsidR="00DB4A6A" w:rsidRPr="00A37D81" w:rsidTr="0074625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B4A6A" w:rsidRPr="00A37D81" w:rsidRDefault="00DB4A6A" w:rsidP="00746254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A6A" w:rsidRPr="00EC7A08" w:rsidRDefault="00EC7A08" w:rsidP="0074625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 – submit function not updating database. Found error with Error.vue code – not variables not pointing to correct query.js. Radio buttons giving string result instead of Boolean.</w:t>
            </w:r>
            <w:bookmarkStart w:id="0" w:name="_GoBack"/>
            <w:bookmarkEnd w:id="0"/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7247" w:type="dxa"/>
            <w:shd w:val="clear" w:color="auto" w:fill="C0C0C0"/>
          </w:tcPr>
          <w:p w:rsidR="00DB4A6A" w:rsidRPr="00A37D81" w:rsidRDefault="00DB4A6A" w:rsidP="00746254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B4A6A" w:rsidRPr="00A37D81" w:rsidRDefault="00DB4A6A" w:rsidP="0074625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B4A6A" w:rsidRPr="00A37D81" w:rsidRDefault="00DB4A6A" w:rsidP="0074625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B4A6A" w:rsidRPr="00DB4A6A" w:rsidRDefault="00DB4A6A" w:rsidP="00DB4A6A">
            <w:pPr>
              <w:pStyle w:val="proc"/>
              <w:numPr>
                <w:ilvl w:val="0"/>
                <w:numId w:val="32"/>
              </w:numPr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first name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first name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surname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7247" w:type="dxa"/>
          </w:tcPr>
          <w:p w:rsidR="00DB4A6A" w:rsidRPr="00EC7A08" w:rsidRDefault="00DB4A6A" w:rsidP="00746254">
            <w:pPr>
              <w:pStyle w:val="bp"/>
              <w:rPr>
                <w:color w:val="FF0000"/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notified – No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after Physician Notified are disabled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further information can be entered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B4A6A" w:rsidRPr="00A37D81" w:rsidRDefault="00EC7A08" w:rsidP="00746254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DB4A6A" w:rsidRPr="00A37D81" w:rsidRDefault="00DB4A6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86"/>
        <w:gridCol w:w="1609"/>
        <w:gridCol w:w="1699"/>
        <w:gridCol w:w="1906"/>
        <w:gridCol w:w="1875"/>
        <w:gridCol w:w="1826"/>
        <w:gridCol w:w="1875"/>
      </w:tblGrid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10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EC7A08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Date</w:t>
            </w:r>
            <w:r w:rsidRPr="00A37D81">
              <w:t>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2018-04-12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12:15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Patient First Name: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Harry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Bryant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Patient MRN</w:t>
            </w:r>
            <w:r w:rsidRPr="00A37D81">
              <w:t>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Id28ha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Outpatient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Dosage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Should only be 5 mg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Person Making Error: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Pat Smith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Person Making Error Notified: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Where Error was Detected: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Dispensary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IIMS Completed: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10 mg Acetaminophen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Severity Level: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Moderate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470" w:type="dxa"/>
          </w:tcPr>
          <w:p w:rsidR="00EC7A08" w:rsidRPr="00A37D81" w:rsidRDefault="00EC7A08" w:rsidP="00EC7A08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72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Pr="00A37D81" w:rsidRDefault="00EC7A08" w:rsidP="00EC7A08">
            <w:pPr>
              <w:pStyle w:val="bp"/>
              <w:spacing w:before="0" w:after="0"/>
            </w:pPr>
          </w:p>
        </w:tc>
      </w:tr>
      <w:tr w:rsidR="00EC7A08" w:rsidRPr="00A37D81" w:rsidTr="00B322D3">
        <w:tc>
          <w:tcPr>
            <w:tcW w:w="2389" w:type="dxa"/>
            <w:shd w:val="clear" w:color="auto" w:fill="E0E0E0"/>
          </w:tcPr>
          <w:p w:rsidR="00EC7A08" w:rsidRDefault="00EC7A08" w:rsidP="00EC7A08">
            <w:pPr>
              <w:pStyle w:val="bp"/>
              <w:spacing w:before="0" w:after="0"/>
            </w:pPr>
            <w:r>
              <w:t>Other fields disabled</w:t>
            </w:r>
          </w:p>
        </w:tc>
        <w:tc>
          <w:tcPr>
            <w:tcW w:w="1470" w:type="dxa"/>
          </w:tcPr>
          <w:p w:rsidR="00EC7A08" w:rsidRDefault="00EC7A08" w:rsidP="00EC7A08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724" w:type="dxa"/>
          </w:tcPr>
          <w:p w:rsidR="00EC7A08" w:rsidRDefault="00EC7A08" w:rsidP="00EC7A08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EC7A08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Default="00EC7A08" w:rsidP="00EC7A08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EC7A08" w:rsidRDefault="00EC7A08" w:rsidP="00EC7A08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EC7A08" w:rsidRDefault="00EC7A08" w:rsidP="00EC7A08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E7B" w:rsidRDefault="00770E7B">
      <w:r>
        <w:separator/>
      </w:r>
    </w:p>
  </w:endnote>
  <w:endnote w:type="continuationSeparator" w:id="0">
    <w:p w:rsidR="00770E7B" w:rsidRDefault="0077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7A0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7A08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BA9" w:rsidRDefault="00567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E7B" w:rsidRDefault="00770E7B">
      <w:r>
        <w:separator/>
      </w:r>
    </w:p>
  </w:footnote>
  <w:footnote w:type="continuationSeparator" w:id="0">
    <w:p w:rsidR="00770E7B" w:rsidRDefault="00770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BA9" w:rsidRDefault="00567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  <w:r w:rsidR="009A2CBD">
            <w:t xml:space="preserve"> - 2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(Patient</w:t>
          </w:r>
          <w:r w:rsidR="00A04ED3">
            <w:rPr>
              <w:sz w:val="24"/>
              <w:szCs w:val="24"/>
            </w:rPr>
            <w:t xml:space="preserve"> – physician not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225BFB">
            <w:t>21</w:t>
          </w:r>
          <w:r w:rsidR="00AE353B">
            <w:t xml:space="preserve"> May 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BA9" w:rsidRDefault="00567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D5952"/>
    <w:rsid w:val="000E3C24"/>
    <w:rsid w:val="000E4C6D"/>
    <w:rsid w:val="000F4382"/>
    <w:rsid w:val="00127DBF"/>
    <w:rsid w:val="00133593"/>
    <w:rsid w:val="00136BF2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5BFB"/>
    <w:rsid w:val="00256449"/>
    <w:rsid w:val="00256AD8"/>
    <w:rsid w:val="00276FDF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00DF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11D1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67BA9"/>
    <w:rsid w:val="005706E3"/>
    <w:rsid w:val="00576454"/>
    <w:rsid w:val="005B48A6"/>
    <w:rsid w:val="005E1449"/>
    <w:rsid w:val="005E2ADA"/>
    <w:rsid w:val="005F0EB8"/>
    <w:rsid w:val="00604AE4"/>
    <w:rsid w:val="00613EE5"/>
    <w:rsid w:val="00620950"/>
    <w:rsid w:val="00635CE7"/>
    <w:rsid w:val="00642F88"/>
    <w:rsid w:val="00665014"/>
    <w:rsid w:val="00683635"/>
    <w:rsid w:val="006B5D41"/>
    <w:rsid w:val="006C4D26"/>
    <w:rsid w:val="006D4DE0"/>
    <w:rsid w:val="006F3438"/>
    <w:rsid w:val="00702D6A"/>
    <w:rsid w:val="00720507"/>
    <w:rsid w:val="007275A3"/>
    <w:rsid w:val="0074307D"/>
    <w:rsid w:val="0074787C"/>
    <w:rsid w:val="00752B41"/>
    <w:rsid w:val="00756932"/>
    <w:rsid w:val="007606FF"/>
    <w:rsid w:val="00770E7B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6E95"/>
    <w:rsid w:val="008E36B6"/>
    <w:rsid w:val="008E5B7B"/>
    <w:rsid w:val="008F0C91"/>
    <w:rsid w:val="00913D07"/>
    <w:rsid w:val="00915018"/>
    <w:rsid w:val="00920859"/>
    <w:rsid w:val="0093214E"/>
    <w:rsid w:val="009322A3"/>
    <w:rsid w:val="0093488F"/>
    <w:rsid w:val="00971143"/>
    <w:rsid w:val="00981DE1"/>
    <w:rsid w:val="00983E57"/>
    <w:rsid w:val="009A2CBD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60E74"/>
    <w:rsid w:val="00A72B6A"/>
    <w:rsid w:val="00A739C2"/>
    <w:rsid w:val="00A843A9"/>
    <w:rsid w:val="00A857E6"/>
    <w:rsid w:val="00AB1975"/>
    <w:rsid w:val="00AB1A12"/>
    <w:rsid w:val="00AC35E1"/>
    <w:rsid w:val="00AD452D"/>
    <w:rsid w:val="00AE353B"/>
    <w:rsid w:val="00B12289"/>
    <w:rsid w:val="00B137E9"/>
    <w:rsid w:val="00B3013D"/>
    <w:rsid w:val="00B3144A"/>
    <w:rsid w:val="00B322D3"/>
    <w:rsid w:val="00B37B8D"/>
    <w:rsid w:val="00B42DCB"/>
    <w:rsid w:val="00B5620B"/>
    <w:rsid w:val="00B562C3"/>
    <w:rsid w:val="00B71A35"/>
    <w:rsid w:val="00BA275B"/>
    <w:rsid w:val="00BA717F"/>
    <w:rsid w:val="00BD6751"/>
    <w:rsid w:val="00BE784F"/>
    <w:rsid w:val="00BF14DB"/>
    <w:rsid w:val="00BF6FFE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4A6A"/>
    <w:rsid w:val="00DF0CB1"/>
    <w:rsid w:val="00DF1585"/>
    <w:rsid w:val="00E11BB0"/>
    <w:rsid w:val="00E303EF"/>
    <w:rsid w:val="00E3195E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29"/>
    <w:rsid w:val="00EB45AC"/>
    <w:rsid w:val="00EC7284"/>
    <w:rsid w:val="00EC7A08"/>
    <w:rsid w:val="00ED1B99"/>
    <w:rsid w:val="00EE05CC"/>
    <w:rsid w:val="00EE7562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D2A2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4930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2018-05-21T11:46:00Z</dcterms:created>
  <dcterms:modified xsi:type="dcterms:W3CDTF">2018-05-21T12:17:00Z</dcterms:modified>
</cp:coreProperties>
</file>