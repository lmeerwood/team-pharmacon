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993"/>
        <w:gridCol w:w="7247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F40A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error to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 Case 1 – </w:t>
            </w:r>
            <w:r w:rsidR="00F40A1E">
              <w:rPr>
                <w:sz w:val="24"/>
                <w:szCs w:val="24"/>
              </w:rPr>
              <w:t>Add Error to System</w:t>
            </w:r>
            <w:r w:rsidR="00E3195E">
              <w:rPr>
                <w:sz w:val="24"/>
                <w:szCs w:val="24"/>
              </w:rPr>
              <w:t xml:space="preserve"> (</w:t>
            </w:r>
            <w:r w:rsidR="0074787C">
              <w:rPr>
                <w:sz w:val="24"/>
                <w:szCs w:val="24"/>
              </w:rPr>
              <w:t>patient</w:t>
            </w:r>
            <w:r w:rsidR="00A04ED3">
              <w:rPr>
                <w:sz w:val="24"/>
                <w:szCs w:val="24"/>
              </w:rPr>
              <w:t xml:space="preserve"> – physician not notified)</w:t>
            </w:r>
            <w:r w:rsidR="00BD6751">
              <w:rPr>
                <w:sz w:val="24"/>
                <w:szCs w:val="24"/>
              </w:rPr>
              <w:t xml:space="preserve"> 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787C" w:rsidRDefault="0074787C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</w:t>
            </w:r>
          </w:p>
          <w:p w:rsidR="00E303EF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date the error occurred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time the error occurred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FD2A29" w:rsidRDefault="00FD2A29" w:rsidP="00FD2A29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patient’s first name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FD2A29" w:rsidRPr="00FD2A29" w:rsidRDefault="00FD2A29" w:rsidP="00FD2A29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patient’s surname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patient MRN (hospital ID for patient)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FD2A29" w:rsidRDefault="00FD2A29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patient type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E3195E" w:rsidRDefault="0074787C" w:rsidP="00E3195E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error type</w:t>
            </w:r>
            <w:r w:rsidR="00BD6751">
              <w:rPr>
                <w:sz w:val="24"/>
                <w:szCs w:val="24"/>
              </w:rPr>
              <w:t xml:space="preserve"> - mandatory</w:t>
            </w:r>
            <w:r w:rsidR="00E3195E">
              <w:rPr>
                <w:sz w:val="24"/>
                <w:szCs w:val="24"/>
              </w:rPr>
              <w:t xml:space="preserve"> </w:t>
            </w:r>
          </w:p>
          <w:p w:rsidR="0074787C" w:rsidRPr="00E3195E" w:rsidRDefault="00E3195E" w:rsidP="00E3195E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medication - mandatory</w:t>
            </w:r>
          </w:p>
          <w:p w:rsidR="0074787C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a description/comment</w:t>
            </w:r>
            <w:r w:rsidR="00BD6751">
              <w:rPr>
                <w:sz w:val="24"/>
                <w:szCs w:val="24"/>
              </w:rPr>
              <w:t xml:space="preserve"> - optional</w:t>
            </w:r>
          </w:p>
          <w:p w:rsidR="00FD2A29" w:rsidRDefault="00FD2A29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person who made the error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person making error has been notified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where error was detected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A04ED3" w:rsidRDefault="00A04ED3" w:rsidP="00E3195E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IIMS was completed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FD2A29" w:rsidRDefault="00FD2A29" w:rsidP="00FD2A29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severity level of error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physician was notified</w:t>
            </w:r>
            <w:r w:rsidR="00EC7284">
              <w:rPr>
                <w:sz w:val="24"/>
                <w:szCs w:val="24"/>
              </w:rPr>
              <w:t xml:space="preserve"> (No)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437817" w:rsidRPr="0074787C" w:rsidRDefault="00437817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Submit button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3593" w:rsidRPr="00A37D81" w:rsidRDefault="00AE353B" w:rsidP="00133593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E353B">
              <w:rPr>
                <w:sz w:val="24"/>
                <w:szCs w:val="24"/>
              </w:rPr>
              <w:t xml:space="preserve">http://localhost:8080/#/error </w:t>
            </w:r>
            <w:r>
              <w:rPr>
                <w:sz w:val="24"/>
                <w:szCs w:val="24"/>
              </w:rPr>
              <w:t xml:space="preserve">- </w:t>
            </w:r>
            <w:r w:rsidR="00133593" w:rsidRPr="00A37D81">
              <w:rPr>
                <w:sz w:val="24"/>
                <w:szCs w:val="24"/>
              </w:rPr>
              <w:t>Enter an Error page is presented to user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613EE5" w:rsidP="00503692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is successfully update with data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lastRenderedPageBreak/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B4A6A" w:rsidRPr="00A37D81" w:rsidRDefault="00276FDF">
            <w:pPr>
              <w:pStyle w:val="bp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Test 1 – Using test data 1</w:t>
            </w:r>
            <w:r w:rsidR="00DB4A6A">
              <w:rPr>
                <w:b/>
                <w:bCs/>
                <w:sz w:val="24"/>
              </w:rPr>
              <w:t xml:space="preserve"> – No data is to be accepted and form cannot be submitted. Therefore, a fail steps 1 to 16 and step 18 is the expected result.</w:t>
            </w:r>
          </w:p>
          <w:p w:rsidR="00A843A9" w:rsidRPr="00A37D81" w:rsidRDefault="00DB4A6A">
            <w:pPr>
              <w:pStyle w:val="bp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17 </w:t>
            </w:r>
            <w:r w:rsidR="00A843A9">
              <w:rPr>
                <w:b/>
                <w:bCs/>
                <w:sz w:val="24"/>
              </w:rPr>
              <w:t>should be a pass as the physician fields should be disabled until YES is selected.</w:t>
            </w:r>
          </w:p>
          <w:p w:rsidR="00E303EF" w:rsidRPr="00A37D81" w:rsidRDefault="00A843A9">
            <w:pPr>
              <w:pStyle w:val="bp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Form submission should fail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7247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DB4A6A">
            <w:pPr>
              <w:pStyle w:val="proc"/>
              <w:ind w:left="0" w:firstLine="0"/>
              <w:rPr>
                <w:sz w:val="24"/>
              </w:rPr>
            </w:pPr>
            <w:bookmarkStart w:id="0" w:name="_Hlk514702253"/>
          </w:p>
        </w:tc>
        <w:tc>
          <w:tcPr>
            <w:tcW w:w="394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642F88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Date is</w:t>
            </w:r>
            <w:r w:rsidR="00DB4A6A">
              <w:rPr>
                <w:sz w:val="24"/>
              </w:rPr>
              <w:t xml:space="preserve"> not</w:t>
            </w:r>
            <w:r>
              <w:rPr>
                <w:sz w:val="24"/>
              </w:rPr>
              <w:t xml:space="preserve"> entered</w:t>
            </w:r>
          </w:p>
        </w:tc>
        <w:tc>
          <w:tcPr>
            <w:tcW w:w="7247" w:type="dxa"/>
          </w:tcPr>
          <w:p w:rsidR="00DF1585" w:rsidRPr="00A37D81" w:rsidRDefault="00642F8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Date is accepted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A843A9">
            <w:pPr>
              <w:pStyle w:val="RowHeadings"/>
              <w:spacing w:before="80" w:after="80"/>
            </w:pPr>
            <w:r>
              <w:t>X</w:t>
            </w:r>
          </w:p>
        </w:tc>
      </w:tr>
      <w:tr w:rsidR="00A37D81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F1585" w:rsidRPr="00A37D81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Time is</w:t>
            </w:r>
            <w:r w:rsidR="00DB4A6A">
              <w:rPr>
                <w:sz w:val="24"/>
              </w:rPr>
              <w:t xml:space="preserve"> not</w:t>
            </w:r>
            <w:r>
              <w:rPr>
                <w:sz w:val="24"/>
              </w:rPr>
              <w:t xml:space="preserve"> entered</w:t>
            </w:r>
          </w:p>
        </w:tc>
        <w:tc>
          <w:tcPr>
            <w:tcW w:w="7247" w:type="dxa"/>
          </w:tcPr>
          <w:p w:rsidR="00A37D81" w:rsidRPr="00A37D81" w:rsidRDefault="00437817" w:rsidP="00503692">
            <w:pPr>
              <w:pStyle w:val="bp"/>
              <w:rPr>
                <w:sz w:val="24"/>
              </w:rPr>
            </w:pPr>
            <w:r>
              <w:rPr>
                <w:sz w:val="24"/>
              </w:rPr>
              <w:t>Time is accepted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A843A9">
            <w:pPr>
              <w:pStyle w:val="RowHeadings"/>
              <w:spacing w:before="80" w:after="80"/>
            </w:pPr>
            <w:r>
              <w:t>X</w:t>
            </w:r>
          </w:p>
        </w:tc>
      </w:tr>
      <w:tr w:rsidR="00FD2A29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D2A29" w:rsidRPr="00A37D81" w:rsidRDefault="00FD2A29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FD2A29" w:rsidRDefault="00FD2A29" w:rsidP="001A306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Patient’s first name is </w:t>
            </w:r>
            <w:r w:rsidR="00DB4A6A">
              <w:rPr>
                <w:sz w:val="24"/>
              </w:rPr>
              <w:t xml:space="preserve">not </w:t>
            </w:r>
            <w:r>
              <w:rPr>
                <w:sz w:val="24"/>
              </w:rPr>
              <w:t>entered</w:t>
            </w:r>
          </w:p>
        </w:tc>
        <w:tc>
          <w:tcPr>
            <w:tcW w:w="7247" w:type="dxa"/>
          </w:tcPr>
          <w:p w:rsidR="00FD2A29" w:rsidRDefault="00FD2A29" w:rsidP="001A3060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first name is accepted</w:t>
            </w:r>
          </w:p>
        </w:tc>
        <w:tc>
          <w:tcPr>
            <w:tcW w:w="714" w:type="dxa"/>
          </w:tcPr>
          <w:p w:rsidR="00FD2A29" w:rsidRPr="00A37D81" w:rsidRDefault="00FD2A29" w:rsidP="001A306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FD2A29" w:rsidRPr="00A37D81" w:rsidRDefault="00A843A9" w:rsidP="001A3060">
            <w:pPr>
              <w:pStyle w:val="RowHeadings"/>
              <w:spacing w:before="80" w:after="80"/>
            </w:pPr>
            <w:r>
              <w:t>X</w:t>
            </w:r>
          </w:p>
        </w:tc>
      </w:tr>
      <w:tr w:rsidR="00FD2A29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D2A29" w:rsidRPr="00A37D81" w:rsidRDefault="00FD2A29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FD2A29" w:rsidRDefault="00FD2A29" w:rsidP="00FD2A29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Patient’s surname is</w:t>
            </w:r>
            <w:r w:rsidR="00DB4A6A">
              <w:rPr>
                <w:sz w:val="24"/>
              </w:rPr>
              <w:t xml:space="preserve"> not</w:t>
            </w:r>
            <w:r>
              <w:rPr>
                <w:sz w:val="24"/>
              </w:rPr>
              <w:t xml:space="preserve"> entered</w:t>
            </w:r>
          </w:p>
        </w:tc>
        <w:tc>
          <w:tcPr>
            <w:tcW w:w="7247" w:type="dxa"/>
          </w:tcPr>
          <w:p w:rsidR="00FD2A29" w:rsidRDefault="00FD2A29" w:rsidP="00FD2A29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surname is accepted</w:t>
            </w:r>
          </w:p>
        </w:tc>
        <w:tc>
          <w:tcPr>
            <w:tcW w:w="714" w:type="dxa"/>
          </w:tcPr>
          <w:p w:rsidR="00FD2A29" w:rsidRPr="00A37D81" w:rsidRDefault="00FD2A29" w:rsidP="00FD2A29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FD2A29" w:rsidRPr="00A37D81" w:rsidRDefault="00A843A9" w:rsidP="00FD2A29">
            <w:pPr>
              <w:pStyle w:val="RowHeadings"/>
              <w:spacing w:before="80" w:after="80"/>
            </w:pPr>
            <w:r>
              <w:t>X</w:t>
            </w:r>
          </w:p>
        </w:tc>
      </w:tr>
      <w:tr w:rsidR="00DF1585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F1585" w:rsidRPr="00A37D81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MRN is</w:t>
            </w:r>
            <w:r w:rsidR="00DB4A6A">
              <w:rPr>
                <w:sz w:val="24"/>
              </w:rPr>
              <w:t xml:space="preserve"> not</w:t>
            </w:r>
            <w:r>
              <w:rPr>
                <w:sz w:val="24"/>
              </w:rPr>
              <w:t xml:space="preserve"> entered</w:t>
            </w:r>
          </w:p>
        </w:tc>
        <w:tc>
          <w:tcPr>
            <w:tcW w:w="7247" w:type="dxa"/>
          </w:tcPr>
          <w:p w:rsidR="00DF1585" w:rsidRPr="00A37D81" w:rsidRDefault="0043781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MRN is not found in database and is accepted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A843A9" w:rsidP="00E965BA">
            <w:pPr>
              <w:pStyle w:val="RowHeadings"/>
              <w:spacing w:before="80" w:after="80"/>
            </w:pPr>
            <w:r>
              <w:t>X</w:t>
            </w:r>
          </w:p>
        </w:tc>
      </w:tr>
      <w:tr w:rsidR="00437817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37817" w:rsidRPr="00A37D81" w:rsidRDefault="00437817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437817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type is</w:t>
            </w:r>
            <w:r w:rsidR="00DB4A6A">
              <w:rPr>
                <w:sz w:val="24"/>
              </w:rPr>
              <w:t xml:space="preserve"> not</w:t>
            </w:r>
            <w:r>
              <w:rPr>
                <w:sz w:val="24"/>
              </w:rPr>
              <w:t xml:space="preserve"> selected</w:t>
            </w:r>
          </w:p>
        </w:tc>
        <w:tc>
          <w:tcPr>
            <w:tcW w:w="7247" w:type="dxa"/>
          </w:tcPr>
          <w:p w:rsidR="00437817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437817" w:rsidRPr="00A37D81" w:rsidRDefault="00437817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37817" w:rsidRPr="00A37D81" w:rsidRDefault="00A843A9" w:rsidP="00E965BA">
            <w:pPr>
              <w:pStyle w:val="RowHeadings"/>
              <w:spacing w:before="80" w:after="80"/>
            </w:pPr>
            <w:r>
              <w:t>X</w:t>
            </w:r>
          </w:p>
        </w:tc>
      </w:tr>
      <w:tr w:rsidR="00035D6C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Error type is </w:t>
            </w:r>
            <w:r w:rsidR="00DB4A6A">
              <w:rPr>
                <w:sz w:val="24"/>
              </w:rPr>
              <w:t xml:space="preserve">not </w:t>
            </w:r>
            <w:r>
              <w:rPr>
                <w:sz w:val="24"/>
              </w:rPr>
              <w:t>selected</w:t>
            </w:r>
          </w:p>
        </w:tc>
        <w:tc>
          <w:tcPr>
            <w:tcW w:w="7247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A843A9" w:rsidP="00E965BA">
            <w:pPr>
              <w:pStyle w:val="RowHeadings"/>
              <w:spacing w:before="80" w:after="80"/>
            </w:pPr>
            <w:r>
              <w:t>X</w:t>
            </w:r>
          </w:p>
        </w:tc>
      </w:tr>
      <w:tr w:rsidR="00035D6C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Error description/comment is</w:t>
            </w:r>
            <w:r w:rsidR="00DB4A6A">
              <w:rPr>
                <w:sz w:val="24"/>
              </w:rPr>
              <w:t xml:space="preserve"> not</w:t>
            </w:r>
            <w:r>
              <w:rPr>
                <w:sz w:val="24"/>
              </w:rPr>
              <w:t xml:space="preserve"> entered</w:t>
            </w:r>
          </w:p>
        </w:tc>
        <w:tc>
          <w:tcPr>
            <w:tcW w:w="7247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Error description/comment is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A843A9" w:rsidP="00E965BA">
            <w:pPr>
              <w:pStyle w:val="RowHeadings"/>
              <w:spacing w:before="80" w:after="80"/>
            </w:pPr>
            <w:r>
              <w:t>X</w:t>
            </w:r>
          </w:p>
        </w:tc>
      </w:tr>
      <w:tr w:rsidR="00FD2A29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D2A29" w:rsidRPr="00A37D81" w:rsidRDefault="00FD2A29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FD2A29" w:rsidRDefault="00FD2A2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Person making error is </w:t>
            </w:r>
            <w:r w:rsidR="00DB4A6A">
              <w:rPr>
                <w:sz w:val="24"/>
              </w:rPr>
              <w:t xml:space="preserve">not </w:t>
            </w:r>
            <w:r>
              <w:rPr>
                <w:sz w:val="24"/>
              </w:rPr>
              <w:t>selected</w:t>
            </w:r>
          </w:p>
        </w:tc>
        <w:tc>
          <w:tcPr>
            <w:tcW w:w="7247" w:type="dxa"/>
          </w:tcPr>
          <w:p w:rsidR="00FD2A29" w:rsidRDefault="00FD2A2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FD2A29" w:rsidRPr="00A37D81" w:rsidRDefault="00FD2A29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FD2A29" w:rsidRPr="00A37D81" w:rsidRDefault="00A843A9" w:rsidP="00E965BA">
            <w:pPr>
              <w:pStyle w:val="RowHeadings"/>
              <w:spacing w:before="80" w:after="80"/>
            </w:pPr>
            <w:r>
              <w:t>X</w:t>
            </w:r>
          </w:p>
        </w:tc>
      </w:tr>
      <w:tr w:rsidR="00035D6C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Person making error notified </w:t>
            </w:r>
            <w:r w:rsidR="00DB4A6A">
              <w:rPr>
                <w:sz w:val="24"/>
              </w:rPr>
              <w:t xml:space="preserve">not </w:t>
            </w:r>
            <w:r>
              <w:rPr>
                <w:sz w:val="24"/>
              </w:rPr>
              <w:t>selected</w:t>
            </w:r>
          </w:p>
        </w:tc>
        <w:tc>
          <w:tcPr>
            <w:tcW w:w="7247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A843A9" w:rsidP="00E965BA">
            <w:pPr>
              <w:pStyle w:val="RowHeadings"/>
              <w:spacing w:before="80" w:after="80"/>
            </w:pPr>
            <w:r>
              <w:t>X</w:t>
            </w:r>
          </w:p>
        </w:tc>
      </w:tr>
      <w:tr w:rsidR="00035D6C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Where error detected</w:t>
            </w:r>
            <w:r w:rsidR="00DB4A6A">
              <w:rPr>
                <w:sz w:val="24"/>
              </w:rPr>
              <w:t xml:space="preserve"> not</w:t>
            </w:r>
            <w:r>
              <w:rPr>
                <w:sz w:val="24"/>
              </w:rPr>
              <w:t xml:space="preserve"> selected</w:t>
            </w:r>
          </w:p>
        </w:tc>
        <w:tc>
          <w:tcPr>
            <w:tcW w:w="7247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A843A9" w:rsidP="00E965BA">
            <w:pPr>
              <w:pStyle w:val="RowHeadings"/>
              <w:spacing w:before="80" w:after="80"/>
            </w:pPr>
            <w:r>
              <w:t>X</w:t>
            </w:r>
          </w:p>
        </w:tc>
      </w:tr>
      <w:tr w:rsidR="00035D6C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IIMS completed</w:t>
            </w:r>
            <w:r w:rsidR="00DB4A6A">
              <w:rPr>
                <w:sz w:val="24"/>
              </w:rPr>
              <w:t xml:space="preserve"> not</w:t>
            </w:r>
            <w:r>
              <w:rPr>
                <w:sz w:val="24"/>
              </w:rPr>
              <w:t xml:space="preserve"> selected</w:t>
            </w:r>
          </w:p>
        </w:tc>
        <w:tc>
          <w:tcPr>
            <w:tcW w:w="7247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A843A9" w:rsidP="00E965BA">
            <w:pPr>
              <w:pStyle w:val="RowHeadings"/>
              <w:spacing w:before="80" w:after="80"/>
            </w:pPr>
            <w:r>
              <w:t>X</w:t>
            </w:r>
          </w:p>
        </w:tc>
      </w:tr>
      <w:tr w:rsidR="00035D6C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Medication</w:t>
            </w:r>
            <w:r w:rsidR="00DB4A6A">
              <w:rPr>
                <w:sz w:val="24"/>
              </w:rPr>
              <w:t xml:space="preserve"> not</w:t>
            </w:r>
            <w:r>
              <w:rPr>
                <w:sz w:val="24"/>
              </w:rPr>
              <w:t xml:space="preserve"> entered</w:t>
            </w:r>
          </w:p>
        </w:tc>
        <w:tc>
          <w:tcPr>
            <w:tcW w:w="7247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Medication is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A843A9" w:rsidP="00E965BA">
            <w:pPr>
              <w:pStyle w:val="RowHeadings"/>
              <w:spacing w:before="80" w:after="80"/>
            </w:pPr>
            <w:r>
              <w:t>X</w:t>
            </w:r>
          </w:p>
        </w:tc>
      </w:tr>
      <w:tr w:rsidR="00035D6C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Medication type </w:t>
            </w:r>
            <w:r w:rsidR="00DB4A6A">
              <w:rPr>
                <w:sz w:val="24"/>
              </w:rPr>
              <w:t xml:space="preserve">not </w:t>
            </w:r>
            <w:r>
              <w:rPr>
                <w:sz w:val="24"/>
              </w:rPr>
              <w:t>selected</w:t>
            </w:r>
          </w:p>
        </w:tc>
        <w:tc>
          <w:tcPr>
            <w:tcW w:w="7247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A843A9" w:rsidP="00E965BA">
            <w:pPr>
              <w:pStyle w:val="RowHeadings"/>
              <w:spacing w:before="80" w:after="80"/>
            </w:pPr>
            <w:r>
              <w:t>X</w:t>
            </w:r>
          </w:p>
        </w:tc>
      </w:tr>
      <w:tr w:rsidR="00FD2A29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D2A29" w:rsidRPr="00A37D81" w:rsidRDefault="00FD2A29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FD2A29" w:rsidRDefault="00FD2A2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Severity level is</w:t>
            </w:r>
            <w:r w:rsidR="00DB4A6A">
              <w:rPr>
                <w:sz w:val="24"/>
              </w:rPr>
              <w:t xml:space="preserve"> not</w:t>
            </w:r>
            <w:r>
              <w:rPr>
                <w:sz w:val="24"/>
              </w:rPr>
              <w:t xml:space="preserve"> selected</w:t>
            </w:r>
          </w:p>
        </w:tc>
        <w:tc>
          <w:tcPr>
            <w:tcW w:w="7247" w:type="dxa"/>
          </w:tcPr>
          <w:p w:rsidR="00FD2A29" w:rsidRDefault="00FD2A2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FD2A29" w:rsidRPr="00A37D81" w:rsidRDefault="00FD2A29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FD2A29" w:rsidRPr="00A37D81" w:rsidRDefault="00A843A9" w:rsidP="00E965BA">
            <w:pPr>
              <w:pStyle w:val="RowHeadings"/>
              <w:spacing w:before="80" w:after="80"/>
            </w:pPr>
            <w:r>
              <w:t>X</w:t>
            </w:r>
          </w:p>
        </w:tc>
      </w:tr>
      <w:tr w:rsidR="00035D6C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notified – No is </w:t>
            </w:r>
            <w:r w:rsidR="00DB4A6A">
              <w:rPr>
                <w:sz w:val="24"/>
              </w:rPr>
              <w:t xml:space="preserve">not </w:t>
            </w:r>
            <w:r>
              <w:rPr>
                <w:sz w:val="24"/>
              </w:rPr>
              <w:t>selected</w:t>
            </w:r>
          </w:p>
        </w:tc>
        <w:tc>
          <w:tcPr>
            <w:tcW w:w="7247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A843A9" w:rsidP="00E965BA">
            <w:pPr>
              <w:pStyle w:val="RowHeadings"/>
              <w:spacing w:before="80" w:after="80"/>
            </w:pPr>
            <w:r>
              <w:t>X</w:t>
            </w:r>
          </w:p>
        </w:tc>
      </w:tr>
      <w:bookmarkEnd w:id="0"/>
      <w:tr w:rsidR="00FD2A29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D2A29" w:rsidRPr="00A37D81" w:rsidRDefault="00FD2A29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FD2A29" w:rsidRDefault="00FD2A2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Fields after Physician Notified are disabled</w:t>
            </w:r>
          </w:p>
        </w:tc>
        <w:tc>
          <w:tcPr>
            <w:tcW w:w="7247" w:type="dxa"/>
          </w:tcPr>
          <w:p w:rsidR="00FD2A29" w:rsidRDefault="00FD2A2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No further information can be entered</w:t>
            </w:r>
          </w:p>
        </w:tc>
        <w:tc>
          <w:tcPr>
            <w:tcW w:w="714" w:type="dxa"/>
          </w:tcPr>
          <w:p w:rsidR="00FD2A29" w:rsidRPr="00A37D81" w:rsidRDefault="00A843A9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FD2A29" w:rsidRPr="00A37D81" w:rsidRDefault="00FD2A29" w:rsidP="00E965BA">
            <w:pPr>
              <w:pStyle w:val="RowHeadings"/>
              <w:spacing w:before="80" w:after="80"/>
            </w:pPr>
          </w:p>
        </w:tc>
      </w:tr>
      <w:tr w:rsidR="00035D6C" w:rsidRPr="00A37D81" w:rsidTr="00DB4A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7247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Database updated with data as entered above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A843A9" w:rsidP="00E965BA">
            <w:pPr>
              <w:pStyle w:val="RowHeadings"/>
              <w:spacing w:before="80" w:after="80"/>
            </w:pPr>
            <w:r>
              <w:t>X</w:t>
            </w:r>
          </w:p>
        </w:tc>
      </w:tr>
    </w:tbl>
    <w:p w:rsidR="00A30AD6" w:rsidRPr="00A37D81" w:rsidRDefault="00A30AD6" w:rsidP="00374830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993"/>
        <w:gridCol w:w="7247"/>
        <w:gridCol w:w="714"/>
        <w:gridCol w:w="714"/>
      </w:tblGrid>
      <w:tr w:rsidR="00DB4A6A" w:rsidRPr="00A37D81" w:rsidTr="0074625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B4A6A" w:rsidRPr="00A37D81" w:rsidRDefault="00DB4A6A" w:rsidP="00746254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B4A6A" w:rsidRPr="00A37D81" w:rsidRDefault="00DB4A6A" w:rsidP="00746254">
            <w:pPr>
              <w:pStyle w:val="bp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Test </w:t>
            </w:r>
            <w:r w:rsidR="00A843A9">
              <w:rPr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 xml:space="preserve"> – Using </w:t>
            </w:r>
            <w:r w:rsidR="00A843A9">
              <w:rPr>
                <w:b/>
                <w:bCs/>
                <w:sz w:val="24"/>
              </w:rPr>
              <w:t>test data 2</w:t>
            </w:r>
          </w:p>
          <w:p w:rsidR="00DB4A6A" w:rsidRPr="00A37D81" w:rsidRDefault="00A843A9" w:rsidP="00746254">
            <w:pPr>
              <w:pStyle w:val="bp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Data entered as stated and database is updated</w:t>
            </w:r>
          </w:p>
          <w:p w:rsidR="00DB4A6A" w:rsidRPr="00A37D81" w:rsidRDefault="00DB4A6A" w:rsidP="00746254">
            <w:pPr>
              <w:pStyle w:val="bp"/>
              <w:rPr>
                <w:b/>
                <w:bCs/>
                <w:sz w:val="24"/>
              </w:rPr>
            </w:pPr>
          </w:p>
        </w:tc>
      </w:tr>
      <w:tr w:rsidR="00DB4A6A" w:rsidRPr="00A37D81" w:rsidTr="0074625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B4A6A" w:rsidRPr="00A37D81" w:rsidRDefault="00DB4A6A" w:rsidP="00746254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B4A6A" w:rsidRPr="00A37D81" w:rsidRDefault="00DB4A6A" w:rsidP="00746254">
            <w:pPr>
              <w:pStyle w:val="bp"/>
              <w:rPr>
                <w:b/>
                <w:bCs/>
                <w:sz w:val="24"/>
              </w:rPr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B4A6A" w:rsidRPr="00A37D81" w:rsidRDefault="00DB4A6A" w:rsidP="00746254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B4A6A" w:rsidRPr="00A37D81" w:rsidRDefault="00DB4A6A" w:rsidP="00746254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7247" w:type="dxa"/>
            <w:shd w:val="clear" w:color="auto" w:fill="C0C0C0"/>
          </w:tcPr>
          <w:p w:rsidR="00DB4A6A" w:rsidRPr="00A37D81" w:rsidRDefault="00DB4A6A" w:rsidP="00746254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B4A6A" w:rsidRPr="00A37D81" w:rsidRDefault="00DB4A6A" w:rsidP="00746254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B4A6A" w:rsidRPr="00A37D81" w:rsidRDefault="00DB4A6A" w:rsidP="00746254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B4A6A" w:rsidRPr="00DB4A6A" w:rsidRDefault="00DB4A6A" w:rsidP="00DB4A6A">
            <w:pPr>
              <w:pStyle w:val="proc"/>
              <w:numPr>
                <w:ilvl w:val="0"/>
                <w:numId w:val="32"/>
              </w:numPr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B4A6A" w:rsidRPr="00A37D81" w:rsidRDefault="00DB4A6A" w:rsidP="00746254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Date is entered</w:t>
            </w:r>
          </w:p>
        </w:tc>
        <w:tc>
          <w:tcPr>
            <w:tcW w:w="7247" w:type="dxa"/>
          </w:tcPr>
          <w:p w:rsidR="00DB4A6A" w:rsidRPr="00A37D81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Date is accepted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B4A6A" w:rsidRPr="00A37D81" w:rsidRDefault="00DB4A6A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B4A6A" w:rsidRPr="00A37D81" w:rsidRDefault="00DB4A6A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Time is entered</w:t>
            </w:r>
          </w:p>
        </w:tc>
        <w:tc>
          <w:tcPr>
            <w:tcW w:w="7247" w:type="dxa"/>
          </w:tcPr>
          <w:p w:rsidR="00DB4A6A" w:rsidRPr="00A37D81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Time is accepted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B4A6A" w:rsidRPr="00A37D81" w:rsidRDefault="00DB4A6A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B4A6A" w:rsidRDefault="00DB4A6A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Patient’s first name is entered</w:t>
            </w:r>
          </w:p>
        </w:tc>
        <w:tc>
          <w:tcPr>
            <w:tcW w:w="7247" w:type="dxa"/>
          </w:tcPr>
          <w:p w:rsidR="00DB4A6A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first name is accepted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B4A6A" w:rsidRPr="00A37D81" w:rsidRDefault="00DB4A6A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B4A6A" w:rsidRDefault="00DB4A6A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Patient’s surname is entered</w:t>
            </w:r>
          </w:p>
        </w:tc>
        <w:tc>
          <w:tcPr>
            <w:tcW w:w="7247" w:type="dxa"/>
          </w:tcPr>
          <w:p w:rsidR="00DB4A6A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surname is accepted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B4A6A" w:rsidRPr="00A37D81" w:rsidRDefault="00DB4A6A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B4A6A" w:rsidRPr="00A37D81" w:rsidRDefault="00DB4A6A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MRN is entered</w:t>
            </w:r>
          </w:p>
        </w:tc>
        <w:tc>
          <w:tcPr>
            <w:tcW w:w="7247" w:type="dxa"/>
          </w:tcPr>
          <w:p w:rsidR="00DB4A6A" w:rsidRPr="00A37D81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MRN is not found in database and is accepted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B4A6A" w:rsidRPr="00A37D81" w:rsidRDefault="00DB4A6A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B4A6A" w:rsidRDefault="00DB4A6A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type is selected</w:t>
            </w:r>
          </w:p>
        </w:tc>
        <w:tc>
          <w:tcPr>
            <w:tcW w:w="7247" w:type="dxa"/>
          </w:tcPr>
          <w:p w:rsidR="00DB4A6A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B4A6A" w:rsidRPr="00A37D81" w:rsidRDefault="00DB4A6A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B4A6A" w:rsidRDefault="00DB4A6A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Error type is selected</w:t>
            </w:r>
          </w:p>
        </w:tc>
        <w:tc>
          <w:tcPr>
            <w:tcW w:w="7247" w:type="dxa"/>
          </w:tcPr>
          <w:p w:rsidR="00DB4A6A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B4A6A" w:rsidRPr="00A37D81" w:rsidRDefault="00DB4A6A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B4A6A" w:rsidRDefault="00DB4A6A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Error description/comment is entered</w:t>
            </w:r>
          </w:p>
        </w:tc>
        <w:tc>
          <w:tcPr>
            <w:tcW w:w="7247" w:type="dxa"/>
          </w:tcPr>
          <w:p w:rsidR="00DB4A6A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Error description/comment is accepted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B4A6A" w:rsidRPr="00A37D81" w:rsidRDefault="00DB4A6A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B4A6A" w:rsidRDefault="00DB4A6A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Person making error is selected</w:t>
            </w:r>
          </w:p>
        </w:tc>
        <w:tc>
          <w:tcPr>
            <w:tcW w:w="7247" w:type="dxa"/>
          </w:tcPr>
          <w:p w:rsidR="00DB4A6A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B4A6A" w:rsidRPr="00A37D81" w:rsidRDefault="00DB4A6A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B4A6A" w:rsidRDefault="00DB4A6A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Person making error notified selected</w:t>
            </w:r>
          </w:p>
        </w:tc>
        <w:tc>
          <w:tcPr>
            <w:tcW w:w="7247" w:type="dxa"/>
          </w:tcPr>
          <w:p w:rsidR="00DB4A6A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B4A6A" w:rsidRPr="00A37D81" w:rsidRDefault="00DB4A6A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B4A6A" w:rsidRDefault="00DB4A6A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Where error detected selected</w:t>
            </w:r>
          </w:p>
        </w:tc>
        <w:tc>
          <w:tcPr>
            <w:tcW w:w="7247" w:type="dxa"/>
          </w:tcPr>
          <w:p w:rsidR="00DB4A6A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B4A6A" w:rsidRPr="00A37D81" w:rsidRDefault="00DB4A6A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B4A6A" w:rsidRDefault="00DB4A6A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IIMS completed selected</w:t>
            </w:r>
          </w:p>
        </w:tc>
        <w:tc>
          <w:tcPr>
            <w:tcW w:w="7247" w:type="dxa"/>
          </w:tcPr>
          <w:p w:rsidR="00DB4A6A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B4A6A" w:rsidRPr="00A37D81" w:rsidRDefault="00DB4A6A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B4A6A" w:rsidRDefault="00DB4A6A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Medication entered</w:t>
            </w:r>
          </w:p>
        </w:tc>
        <w:tc>
          <w:tcPr>
            <w:tcW w:w="7247" w:type="dxa"/>
          </w:tcPr>
          <w:p w:rsidR="00DB4A6A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Medication is accepted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B4A6A" w:rsidRPr="00A37D81" w:rsidRDefault="00DB4A6A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B4A6A" w:rsidRDefault="00DB4A6A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Medication type selected</w:t>
            </w:r>
          </w:p>
        </w:tc>
        <w:tc>
          <w:tcPr>
            <w:tcW w:w="7247" w:type="dxa"/>
          </w:tcPr>
          <w:p w:rsidR="00DB4A6A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B4A6A" w:rsidRPr="00A37D81" w:rsidRDefault="00DB4A6A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B4A6A" w:rsidRDefault="00DB4A6A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Severity level is selected</w:t>
            </w:r>
          </w:p>
        </w:tc>
        <w:tc>
          <w:tcPr>
            <w:tcW w:w="7247" w:type="dxa"/>
          </w:tcPr>
          <w:p w:rsidR="00DB4A6A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B4A6A" w:rsidRPr="00A37D81" w:rsidRDefault="00DB4A6A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B4A6A" w:rsidRDefault="00DB4A6A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Physician notified – No is selected</w:t>
            </w:r>
          </w:p>
        </w:tc>
        <w:tc>
          <w:tcPr>
            <w:tcW w:w="7247" w:type="dxa"/>
          </w:tcPr>
          <w:p w:rsidR="00DB4A6A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B4A6A" w:rsidRPr="00A37D81" w:rsidRDefault="00DB4A6A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B4A6A" w:rsidRDefault="00DB4A6A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Fields after Physician Notified are disabled</w:t>
            </w:r>
          </w:p>
        </w:tc>
        <w:tc>
          <w:tcPr>
            <w:tcW w:w="7247" w:type="dxa"/>
          </w:tcPr>
          <w:p w:rsidR="00DB4A6A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No further information can be entered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DB4A6A" w:rsidRPr="00A37D81" w:rsidTr="0074625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B4A6A" w:rsidRPr="00A37D81" w:rsidRDefault="00DB4A6A" w:rsidP="00DB4A6A">
            <w:pPr>
              <w:pStyle w:val="proc"/>
              <w:ind w:left="0" w:firstLine="0"/>
              <w:rPr>
                <w:sz w:val="24"/>
              </w:rPr>
            </w:pPr>
          </w:p>
        </w:tc>
        <w:tc>
          <w:tcPr>
            <w:tcW w:w="3945" w:type="dxa"/>
            <w:gridSpan w:val="2"/>
            <w:tcBorders>
              <w:left w:val="single" w:sz="4" w:space="0" w:color="auto"/>
            </w:tcBorders>
          </w:tcPr>
          <w:p w:rsidR="00DB4A6A" w:rsidRDefault="00DB4A6A" w:rsidP="0074625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7247" w:type="dxa"/>
          </w:tcPr>
          <w:p w:rsidR="00DB4A6A" w:rsidRDefault="00DB4A6A" w:rsidP="00746254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Database updated with data as entered above</w:t>
            </w:r>
          </w:p>
        </w:tc>
        <w:tc>
          <w:tcPr>
            <w:tcW w:w="714" w:type="dxa"/>
          </w:tcPr>
          <w:p w:rsidR="00DB4A6A" w:rsidRPr="00A37D81" w:rsidRDefault="00A843A9" w:rsidP="00746254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B4A6A" w:rsidRPr="00A37D81" w:rsidRDefault="00DB4A6A" w:rsidP="00746254">
            <w:pPr>
              <w:pStyle w:val="RowHeadings"/>
              <w:spacing w:before="80" w:after="80"/>
            </w:pPr>
          </w:p>
        </w:tc>
      </w:tr>
      <w:tr w:rsidR="00A843A9" w:rsidRPr="00A37D81" w:rsidTr="00CC6F7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1774"/>
        </w:trPr>
        <w:tc>
          <w:tcPr>
            <w:tcW w:w="13178" w:type="dxa"/>
            <w:gridSpan w:val="6"/>
          </w:tcPr>
          <w:p w:rsidR="00A843A9" w:rsidRDefault="00A843A9" w:rsidP="00746254">
            <w:pPr>
              <w:pStyle w:val="RowHeadings"/>
              <w:spacing w:before="80" w:after="80"/>
            </w:pPr>
            <w:r>
              <w:drawing>
                <wp:inline distT="0" distB="0" distL="0" distR="0" wp14:anchorId="0D3758F6" wp14:editId="29F88835">
                  <wp:extent cx="8230870" cy="2571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087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6F70" w:rsidRDefault="00CC6F70" w:rsidP="00746254">
            <w:pPr>
              <w:pStyle w:val="RowHeadings"/>
              <w:spacing w:before="80" w:after="80"/>
            </w:pPr>
          </w:p>
          <w:p w:rsidR="00A843A9" w:rsidRDefault="00CC6F70" w:rsidP="00746254">
            <w:pPr>
              <w:pStyle w:val="RowHeadings"/>
              <w:spacing w:before="80" w:after="80"/>
              <w:rPr>
                <w:b w:val="0"/>
              </w:rPr>
            </w:pPr>
            <w:r>
              <w:drawing>
                <wp:inline distT="0" distB="0" distL="0" distR="0" wp14:anchorId="6356283B" wp14:editId="7358B87D">
                  <wp:extent cx="8230870" cy="170180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0870" cy="17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6F70" w:rsidRPr="00CC6F70" w:rsidRDefault="00CC6F70" w:rsidP="00746254">
            <w:pPr>
              <w:pStyle w:val="RowHeadings"/>
              <w:spacing w:before="80" w:after="80"/>
              <w:rPr>
                <w:b w:val="0"/>
              </w:rPr>
            </w:pPr>
            <w:r>
              <w:rPr>
                <w:b w:val="0"/>
              </w:rPr>
              <w:t>The two screenshots show data entered into the database</w:t>
            </w:r>
            <w:bookmarkStart w:id="1" w:name="_GoBack"/>
            <w:bookmarkEnd w:id="1"/>
          </w:p>
        </w:tc>
      </w:tr>
    </w:tbl>
    <w:p w:rsidR="00A37650" w:rsidRPr="00A37D81" w:rsidRDefault="00A37650" w:rsidP="00780A9A">
      <w:pPr>
        <w:pStyle w:val="bp"/>
        <w:spacing w:before="0" w:after="0"/>
        <w:sectPr w:rsidR="00A37650" w:rsidRPr="00A37D8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DB4A6A" w:rsidRPr="00A37D81" w:rsidRDefault="00DB4A6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89"/>
        <w:gridCol w:w="1470"/>
        <w:gridCol w:w="1724"/>
        <w:gridCol w:w="1934"/>
        <w:gridCol w:w="1903"/>
        <w:gridCol w:w="1853"/>
        <w:gridCol w:w="1903"/>
      </w:tblGrid>
      <w:tr w:rsidR="00B322D3" w:rsidRPr="00A37D81" w:rsidTr="00B322D3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22D3" w:rsidRPr="00A37D81" w:rsidRDefault="00B322D3" w:rsidP="004F4FB4">
            <w:pPr>
              <w:pStyle w:val="bp"/>
              <w:spacing w:before="0" w:after="0"/>
              <w:jc w:val="center"/>
              <w:rPr>
                <w:b/>
              </w:rPr>
            </w:pPr>
          </w:p>
        </w:tc>
        <w:tc>
          <w:tcPr>
            <w:tcW w:w="107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22D3" w:rsidRPr="00A37D81" w:rsidRDefault="00B322D3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B322D3" w:rsidRPr="00A37D81" w:rsidTr="00B322D3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22D3" w:rsidRPr="00A37D81" w:rsidRDefault="00B322D3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22D3" w:rsidRPr="00A37D81" w:rsidRDefault="00B322D3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22D3" w:rsidRPr="00A37D81" w:rsidRDefault="00B322D3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22D3" w:rsidRPr="00A37D81" w:rsidRDefault="00B322D3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22D3" w:rsidRPr="00A37D81" w:rsidRDefault="00B322D3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22D3" w:rsidRPr="00A37D81" w:rsidRDefault="00B322D3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22D3" w:rsidRPr="00A37D81" w:rsidRDefault="00B322D3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B322D3" w:rsidRPr="00A37D81" w:rsidTr="00B322D3">
        <w:tc>
          <w:tcPr>
            <w:tcW w:w="2389" w:type="dxa"/>
            <w:tcBorders>
              <w:top w:val="single" w:sz="4" w:space="0" w:color="auto"/>
            </w:tcBorders>
            <w:shd w:val="clear" w:color="auto" w:fill="E0E0E0"/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Date</w:t>
            </w:r>
            <w:r w:rsidRPr="00A37D81">
              <w:t>: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B322D3" w:rsidRDefault="00B322D3" w:rsidP="004F4FB4">
            <w:pPr>
              <w:pStyle w:val="bp"/>
              <w:spacing w:before="0" w:after="0"/>
            </w:pPr>
            <w:r>
              <w:t>Not data in all</w:t>
            </w:r>
          </w:p>
        </w:tc>
        <w:tc>
          <w:tcPr>
            <w:tcW w:w="1724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2018-04-12</w:t>
            </w:r>
          </w:p>
        </w:tc>
        <w:tc>
          <w:tcPr>
            <w:tcW w:w="1934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853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</w:tr>
      <w:tr w:rsidR="00B322D3" w:rsidRPr="00A37D81" w:rsidTr="00B322D3">
        <w:tc>
          <w:tcPr>
            <w:tcW w:w="2389" w:type="dxa"/>
            <w:tcBorders>
              <w:top w:val="single" w:sz="4" w:space="0" w:color="auto"/>
            </w:tcBorders>
            <w:shd w:val="clear" w:color="auto" w:fill="E0E0E0"/>
          </w:tcPr>
          <w:p w:rsidR="00B322D3" w:rsidRDefault="00B322D3" w:rsidP="004F4FB4">
            <w:pPr>
              <w:pStyle w:val="bp"/>
              <w:spacing w:before="0" w:after="0"/>
            </w:pPr>
            <w:r>
              <w:t>Time: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B322D3" w:rsidRDefault="00B322D3" w:rsidP="004F4FB4">
            <w:pPr>
              <w:pStyle w:val="bp"/>
              <w:spacing w:before="0" w:after="0"/>
            </w:pPr>
            <w:r>
              <w:t>fields.</w:t>
            </w:r>
          </w:p>
        </w:tc>
        <w:tc>
          <w:tcPr>
            <w:tcW w:w="1724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12:15</w:t>
            </w:r>
          </w:p>
        </w:tc>
        <w:tc>
          <w:tcPr>
            <w:tcW w:w="1934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853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</w:tr>
      <w:tr w:rsidR="00B322D3" w:rsidRPr="00A37D81" w:rsidTr="00B322D3">
        <w:tc>
          <w:tcPr>
            <w:tcW w:w="2389" w:type="dxa"/>
            <w:tcBorders>
              <w:top w:val="single" w:sz="4" w:space="0" w:color="auto"/>
            </w:tcBorders>
            <w:shd w:val="clear" w:color="auto" w:fill="E0E0E0"/>
          </w:tcPr>
          <w:p w:rsidR="00B322D3" w:rsidRDefault="00B322D3" w:rsidP="004F4FB4">
            <w:pPr>
              <w:pStyle w:val="bp"/>
              <w:spacing w:before="0" w:after="0"/>
            </w:pPr>
            <w:r>
              <w:t>Patient First Name: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B322D3" w:rsidRDefault="00B322D3" w:rsidP="004F4FB4">
            <w:pPr>
              <w:pStyle w:val="bp"/>
              <w:spacing w:before="0" w:after="0"/>
            </w:pPr>
            <w:r>
              <w:t>Test should</w:t>
            </w:r>
          </w:p>
        </w:tc>
        <w:tc>
          <w:tcPr>
            <w:tcW w:w="1724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Harry</w:t>
            </w:r>
          </w:p>
        </w:tc>
        <w:tc>
          <w:tcPr>
            <w:tcW w:w="1934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853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</w:tr>
      <w:tr w:rsidR="00B322D3" w:rsidRPr="00A37D81" w:rsidTr="00B322D3">
        <w:tc>
          <w:tcPr>
            <w:tcW w:w="2389" w:type="dxa"/>
            <w:tcBorders>
              <w:top w:val="single" w:sz="4" w:space="0" w:color="auto"/>
            </w:tcBorders>
            <w:shd w:val="clear" w:color="auto" w:fill="E0E0E0"/>
          </w:tcPr>
          <w:p w:rsidR="00B322D3" w:rsidRDefault="00B322D3" w:rsidP="004F4FB4">
            <w:pPr>
              <w:pStyle w:val="bp"/>
              <w:spacing w:before="0" w:after="0"/>
            </w:pPr>
            <w:r>
              <w:t>Patient Surname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B322D3" w:rsidRDefault="00B322D3" w:rsidP="004F4FB4">
            <w:pPr>
              <w:pStyle w:val="bp"/>
              <w:spacing w:before="0" w:after="0"/>
            </w:pPr>
            <w:r>
              <w:t>fail on submit</w:t>
            </w:r>
          </w:p>
        </w:tc>
        <w:tc>
          <w:tcPr>
            <w:tcW w:w="1724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Bryant</w:t>
            </w:r>
          </w:p>
        </w:tc>
        <w:tc>
          <w:tcPr>
            <w:tcW w:w="1934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853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  <w:tcBorders>
              <w:top w:val="single" w:sz="4" w:space="0" w:color="auto"/>
            </w:tcBorders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</w:tr>
      <w:tr w:rsidR="00B322D3" w:rsidRPr="00A37D81" w:rsidTr="00B322D3">
        <w:tc>
          <w:tcPr>
            <w:tcW w:w="2389" w:type="dxa"/>
            <w:shd w:val="clear" w:color="auto" w:fill="E0E0E0"/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Patient MRN</w:t>
            </w:r>
            <w:r w:rsidRPr="00A37D81">
              <w:t>:</w:t>
            </w:r>
          </w:p>
        </w:tc>
        <w:tc>
          <w:tcPr>
            <w:tcW w:w="1470" w:type="dxa"/>
          </w:tcPr>
          <w:p w:rsidR="00B322D3" w:rsidRDefault="00B322D3" w:rsidP="004F4FB4">
            <w:pPr>
              <w:pStyle w:val="bp"/>
              <w:spacing w:before="0" w:after="0"/>
            </w:pPr>
          </w:p>
        </w:tc>
        <w:tc>
          <w:tcPr>
            <w:tcW w:w="1724" w:type="dxa"/>
          </w:tcPr>
          <w:p w:rsidR="00B322D3" w:rsidRPr="00A37D81" w:rsidRDefault="00B322D3" w:rsidP="004F4FB4">
            <w:pPr>
              <w:pStyle w:val="bp"/>
              <w:spacing w:before="0" w:after="0"/>
            </w:pPr>
            <w:r>
              <w:t>Id28ha</w:t>
            </w:r>
          </w:p>
        </w:tc>
        <w:tc>
          <w:tcPr>
            <w:tcW w:w="1934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85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</w:tr>
      <w:tr w:rsidR="00B322D3" w:rsidRPr="00A37D81" w:rsidTr="00B322D3">
        <w:tc>
          <w:tcPr>
            <w:tcW w:w="2389" w:type="dxa"/>
            <w:shd w:val="clear" w:color="auto" w:fill="E0E0E0"/>
          </w:tcPr>
          <w:p w:rsidR="00B322D3" w:rsidRPr="00A37D81" w:rsidRDefault="00B322D3" w:rsidP="00C074E2">
            <w:pPr>
              <w:pStyle w:val="bp"/>
              <w:spacing w:before="0" w:after="0"/>
            </w:pPr>
            <w:r>
              <w:t>Patient Type:</w:t>
            </w:r>
          </w:p>
        </w:tc>
        <w:tc>
          <w:tcPr>
            <w:tcW w:w="1470" w:type="dxa"/>
          </w:tcPr>
          <w:p w:rsidR="00B322D3" w:rsidRDefault="00B322D3" w:rsidP="00C074E2">
            <w:pPr>
              <w:pStyle w:val="bp"/>
              <w:spacing w:before="0" w:after="0"/>
            </w:pPr>
          </w:p>
        </w:tc>
        <w:tc>
          <w:tcPr>
            <w:tcW w:w="1724" w:type="dxa"/>
          </w:tcPr>
          <w:p w:rsidR="00B322D3" w:rsidRPr="00A37D81" w:rsidRDefault="00B322D3" w:rsidP="00C074E2">
            <w:pPr>
              <w:pStyle w:val="bp"/>
              <w:spacing w:before="0" w:after="0"/>
            </w:pPr>
            <w:r>
              <w:t>Outpatient</w:t>
            </w:r>
          </w:p>
        </w:tc>
        <w:tc>
          <w:tcPr>
            <w:tcW w:w="1934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85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</w:tr>
      <w:tr w:rsidR="00B322D3" w:rsidRPr="00A37D81" w:rsidTr="00B322D3">
        <w:tc>
          <w:tcPr>
            <w:tcW w:w="2389" w:type="dxa"/>
            <w:shd w:val="clear" w:color="auto" w:fill="E0E0E0"/>
          </w:tcPr>
          <w:p w:rsidR="00B322D3" w:rsidRDefault="00B322D3" w:rsidP="00C074E2">
            <w:pPr>
              <w:pStyle w:val="bp"/>
              <w:spacing w:before="0" w:after="0"/>
            </w:pPr>
            <w:r>
              <w:t>Error Type:</w:t>
            </w:r>
          </w:p>
        </w:tc>
        <w:tc>
          <w:tcPr>
            <w:tcW w:w="1470" w:type="dxa"/>
          </w:tcPr>
          <w:p w:rsidR="00B322D3" w:rsidRDefault="00B322D3" w:rsidP="00C074E2">
            <w:pPr>
              <w:pStyle w:val="bp"/>
              <w:spacing w:before="0" w:after="0"/>
            </w:pPr>
          </w:p>
        </w:tc>
        <w:tc>
          <w:tcPr>
            <w:tcW w:w="1724" w:type="dxa"/>
          </w:tcPr>
          <w:p w:rsidR="00B322D3" w:rsidRPr="00A37D81" w:rsidRDefault="00B322D3" w:rsidP="00C074E2">
            <w:pPr>
              <w:pStyle w:val="bp"/>
              <w:spacing w:before="0" w:after="0"/>
            </w:pPr>
            <w:r>
              <w:t>Dosage</w:t>
            </w:r>
          </w:p>
        </w:tc>
        <w:tc>
          <w:tcPr>
            <w:tcW w:w="1934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85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</w:tr>
      <w:tr w:rsidR="00B322D3" w:rsidRPr="00A37D81" w:rsidTr="00B322D3">
        <w:tc>
          <w:tcPr>
            <w:tcW w:w="2389" w:type="dxa"/>
            <w:shd w:val="clear" w:color="auto" w:fill="E0E0E0"/>
          </w:tcPr>
          <w:p w:rsidR="00B322D3" w:rsidRDefault="00B322D3" w:rsidP="00C074E2">
            <w:pPr>
              <w:pStyle w:val="bp"/>
              <w:spacing w:before="0" w:after="0"/>
            </w:pPr>
            <w:r>
              <w:t>Error Description/Comment:</w:t>
            </w:r>
          </w:p>
        </w:tc>
        <w:tc>
          <w:tcPr>
            <w:tcW w:w="1470" w:type="dxa"/>
          </w:tcPr>
          <w:p w:rsidR="00B322D3" w:rsidRDefault="00B322D3" w:rsidP="00C074E2">
            <w:pPr>
              <w:pStyle w:val="bp"/>
              <w:spacing w:before="0" w:after="0"/>
            </w:pPr>
          </w:p>
        </w:tc>
        <w:tc>
          <w:tcPr>
            <w:tcW w:w="1724" w:type="dxa"/>
          </w:tcPr>
          <w:p w:rsidR="00B322D3" w:rsidRPr="00A37D81" w:rsidRDefault="00BF6FFE" w:rsidP="00C074E2">
            <w:pPr>
              <w:pStyle w:val="bp"/>
              <w:spacing w:before="0" w:after="0"/>
            </w:pPr>
            <w:r>
              <w:t>Should only be 5 mg</w:t>
            </w:r>
          </w:p>
        </w:tc>
        <w:tc>
          <w:tcPr>
            <w:tcW w:w="1934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85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</w:tr>
      <w:tr w:rsidR="00B322D3" w:rsidRPr="00A37D81" w:rsidTr="00B322D3">
        <w:tc>
          <w:tcPr>
            <w:tcW w:w="2389" w:type="dxa"/>
            <w:shd w:val="clear" w:color="auto" w:fill="E0E0E0"/>
          </w:tcPr>
          <w:p w:rsidR="00B322D3" w:rsidRDefault="00B322D3" w:rsidP="00C074E2">
            <w:pPr>
              <w:pStyle w:val="bp"/>
              <w:spacing w:before="0" w:after="0"/>
            </w:pPr>
            <w:r>
              <w:t>Person Making Error:</w:t>
            </w:r>
          </w:p>
        </w:tc>
        <w:tc>
          <w:tcPr>
            <w:tcW w:w="1470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724" w:type="dxa"/>
          </w:tcPr>
          <w:p w:rsidR="00B322D3" w:rsidRPr="00A37D81" w:rsidRDefault="00BF6FFE" w:rsidP="00C074E2">
            <w:pPr>
              <w:pStyle w:val="bp"/>
              <w:spacing w:before="0" w:after="0"/>
            </w:pPr>
            <w:r>
              <w:t>Pat Smith</w:t>
            </w:r>
          </w:p>
        </w:tc>
        <w:tc>
          <w:tcPr>
            <w:tcW w:w="1934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85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</w:tr>
      <w:tr w:rsidR="00B322D3" w:rsidRPr="00A37D81" w:rsidTr="00B322D3">
        <w:tc>
          <w:tcPr>
            <w:tcW w:w="2389" w:type="dxa"/>
            <w:shd w:val="clear" w:color="auto" w:fill="E0E0E0"/>
          </w:tcPr>
          <w:p w:rsidR="00B322D3" w:rsidRDefault="00B322D3" w:rsidP="00C074E2">
            <w:pPr>
              <w:pStyle w:val="bp"/>
              <w:spacing w:before="0" w:after="0"/>
            </w:pPr>
            <w:r>
              <w:t>Person Making Error Notified:</w:t>
            </w:r>
          </w:p>
        </w:tc>
        <w:tc>
          <w:tcPr>
            <w:tcW w:w="1470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724" w:type="dxa"/>
          </w:tcPr>
          <w:p w:rsidR="00B322D3" w:rsidRPr="00A37D81" w:rsidRDefault="00BF6FFE" w:rsidP="00C074E2">
            <w:pPr>
              <w:pStyle w:val="bp"/>
              <w:spacing w:before="0" w:after="0"/>
            </w:pPr>
            <w:r>
              <w:t>Yes</w:t>
            </w:r>
          </w:p>
        </w:tc>
        <w:tc>
          <w:tcPr>
            <w:tcW w:w="1934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85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</w:tr>
      <w:tr w:rsidR="00B322D3" w:rsidRPr="00A37D81" w:rsidTr="00B322D3">
        <w:tc>
          <w:tcPr>
            <w:tcW w:w="2389" w:type="dxa"/>
            <w:shd w:val="clear" w:color="auto" w:fill="E0E0E0"/>
          </w:tcPr>
          <w:p w:rsidR="00B322D3" w:rsidRDefault="00B322D3" w:rsidP="00C074E2">
            <w:pPr>
              <w:pStyle w:val="bp"/>
              <w:spacing w:before="0" w:after="0"/>
            </w:pPr>
            <w:r>
              <w:t>Where Error was Detected:</w:t>
            </w:r>
          </w:p>
        </w:tc>
        <w:tc>
          <w:tcPr>
            <w:tcW w:w="1470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724" w:type="dxa"/>
          </w:tcPr>
          <w:p w:rsidR="00B322D3" w:rsidRPr="00A37D81" w:rsidRDefault="00BF6FFE" w:rsidP="00C074E2">
            <w:pPr>
              <w:pStyle w:val="bp"/>
              <w:spacing w:before="0" w:after="0"/>
            </w:pPr>
            <w:r>
              <w:t>Dispensary</w:t>
            </w:r>
          </w:p>
        </w:tc>
        <w:tc>
          <w:tcPr>
            <w:tcW w:w="1934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85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</w:tr>
      <w:tr w:rsidR="00B322D3" w:rsidRPr="00A37D81" w:rsidTr="00B322D3">
        <w:tc>
          <w:tcPr>
            <w:tcW w:w="2389" w:type="dxa"/>
            <w:shd w:val="clear" w:color="auto" w:fill="E0E0E0"/>
          </w:tcPr>
          <w:p w:rsidR="00B322D3" w:rsidRDefault="00B322D3" w:rsidP="00C074E2">
            <w:pPr>
              <w:pStyle w:val="bp"/>
              <w:spacing w:before="0" w:after="0"/>
            </w:pPr>
            <w:r>
              <w:t>IIMS Completed:</w:t>
            </w:r>
          </w:p>
        </w:tc>
        <w:tc>
          <w:tcPr>
            <w:tcW w:w="1470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724" w:type="dxa"/>
          </w:tcPr>
          <w:p w:rsidR="00B322D3" w:rsidRPr="00A37D81" w:rsidRDefault="00BF6FFE" w:rsidP="00C074E2">
            <w:pPr>
              <w:pStyle w:val="bp"/>
              <w:spacing w:before="0" w:after="0"/>
            </w:pPr>
            <w:r>
              <w:t>No</w:t>
            </w:r>
          </w:p>
        </w:tc>
        <w:tc>
          <w:tcPr>
            <w:tcW w:w="1934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85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</w:tr>
      <w:tr w:rsidR="00B322D3" w:rsidRPr="00A37D81" w:rsidTr="00B322D3">
        <w:tc>
          <w:tcPr>
            <w:tcW w:w="2389" w:type="dxa"/>
            <w:shd w:val="clear" w:color="auto" w:fill="E0E0E0"/>
          </w:tcPr>
          <w:p w:rsidR="00B322D3" w:rsidRDefault="00B322D3" w:rsidP="00C074E2">
            <w:pPr>
              <w:pStyle w:val="bp"/>
              <w:spacing w:before="0" w:after="0"/>
            </w:pPr>
            <w:r>
              <w:t>Medication:</w:t>
            </w:r>
          </w:p>
        </w:tc>
        <w:tc>
          <w:tcPr>
            <w:tcW w:w="1470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724" w:type="dxa"/>
          </w:tcPr>
          <w:p w:rsidR="00B322D3" w:rsidRPr="00A37D81" w:rsidRDefault="00BF6FFE" w:rsidP="00C074E2">
            <w:pPr>
              <w:pStyle w:val="bp"/>
              <w:spacing w:before="0" w:after="0"/>
            </w:pPr>
            <w:r>
              <w:t>10 mg Acetaminophen</w:t>
            </w:r>
          </w:p>
        </w:tc>
        <w:tc>
          <w:tcPr>
            <w:tcW w:w="1934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85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</w:tr>
      <w:tr w:rsidR="00B322D3" w:rsidRPr="00A37D81" w:rsidTr="00B322D3">
        <w:tc>
          <w:tcPr>
            <w:tcW w:w="2389" w:type="dxa"/>
            <w:shd w:val="clear" w:color="auto" w:fill="E0E0E0"/>
          </w:tcPr>
          <w:p w:rsidR="00B322D3" w:rsidRDefault="00B322D3" w:rsidP="00C074E2">
            <w:pPr>
              <w:pStyle w:val="bp"/>
              <w:spacing w:before="0" w:after="0"/>
            </w:pPr>
            <w:r>
              <w:t>Severity Level:</w:t>
            </w:r>
          </w:p>
        </w:tc>
        <w:tc>
          <w:tcPr>
            <w:tcW w:w="1470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724" w:type="dxa"/>
          </w:tcPr>
          <w:p w:rsidR="00B322D3" w:rsidRPr="00A37D81" w:rsidRDefault="00BF6FFE" w:rsidP="00C074E2">
            <w:pPr>
              <w:pStyle w:val="bp"/>
              <w:spacing w:before="0" w:after="0"/>
            </w:pPr>
            <w:r>
              <w:t>Moderate</w:t>
            </w:r>
          </w:p>
        </w:tc>
        <w:tc>
          <w:tcPr>
            <w:tcW w:w="1934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85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</w:tr>
      <w:tr w:rsidR="00B322D3" w:rsidRPr="00A37D81" w:rsidTr="00B322D3">
        <w:tc>
          <w:tcPr>
            <w:tcW w:w="2389" w:type="dxa"/>
            <w:shd w:val="clear" w:color="auto" w:fill="E0E0E0"/>
          </w:tcPr>
          <w:p w:rsidR="00B322D3" w:rsidRDefault="00B322D3" w:rsidP="00C074E2">
            <w:pPr>
              <w:pStyle w:val="bp"/>
              <w:spacing w:before="0" w:after="0"/>
            </w:pPr>
            <w:r>
              <w:t>Physician Notified:</w:t>
            </w:r>
          </w:p>
        </w:tc>
        <w:tc>
          <w:tcPr>
            <w:tcW w:w="1470" w:type="dxa"/>
          </w:tcPr>
          <w:p w:rsidR="00B322D3" w:rsidRDefault="00B322D3" w:rsidP="00C074E2">
            <w:pPr>
              <w:pStyle w:val="bp"/>
              <w:spacing w:before="0" w:after="0"/>
            </w:pPr>
          </w:p>
        </w:tc>
        <w:tc>
          <w:tcPr>
            <w:tcW w:w="1724" w:type="dxa"/>
          </w:tcPr>
          <w:p w:rsidR="00B322D3" w:rsidRPr="00A37D81" w:rsidRDefault="00B322D3" w:rsidP="00C074E2">
            <w:pPr>
              <w:pStyle w:val="bp"/>
              <w:spacing w:before="0" w:after="0"/>
            </w:pPr>
            <w:r>
              <w:t>No</w:t>
            </w:r>
          </w:p>
        </w:tc>
        <w:tc>
          <w:tcPr>
            <w:tcW w:w="1934" w:type="dxa"/>
          </w:tcPr>
          <w:p w:rsidR="00B322D3" w:rsidRPr="00A37D81" w:rsidRDefault="00B322D3" w:rsidP="00C074E2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85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Pr="00A37D81" w:rsidRDefault="00B322D3" w:rsidP="004F4FB4">
            <w:pPr>
              <w:pStyle w:val="bp"/>
              <w:spacing w:before="0" w:after="0"/>
            </w:pPr>
          </w:p>
        </w:tc>
      </w:tr>
      <w:tr w:rsidR="00B322D3" w:rsidRPr="00A37D81" w:rsidTr="00B322D3">
        <w:tc>
          <w:tcPr>
            <w:tcW w:w="2389" w:type="dxa"/>
            <w:shd w:val="clear" w:color="auto" w:fill="E0E0E0"/>
          </w:tcPr>
          <w:p w:rsidR="00B322D3" w:rsidRDefault="00B322D3" w:rsidP="00C074E2">
            <w:pPr>
              <w:pStyle w:val="bp"/>
              <w:spacing w:before="0" w:after="0"/>
            </w:pPr>
            <w:r>
              <w:t>Other fields disabled</w:t>
            </w:r>
          </w:p>
        </w:tc>
        <w:tc>
          <w:tcPr>
            <w:tcW w:w="1470" w:type="dxa"/>
          </w:tcPr>
          <w:p w:rsidR="00B322D3" w:rsidRDefault="00B322D3" w:rsidP="00C074E2">
            <w:pPr>
              <w:pStyle w:val="bp"/>
              <w:spacing w:before="0" w:after="0"/>
            </w:pPr>
          </w:p>
        </w:tc>
        <w:tc>
          <w:tcPr>
            <w:tcW w:w="1724" w:type="dxa"/>
          </w:tcPr>
          <w:p w:rsidR="00B322D3" w:rsidRDefault="00BF6FFE" w:rsidP="00C074E2">
            <w:pPr>
              <w:pStyle w:val="bp"/>
              <w:spacing w:before="0" w:after="0"/>
            </w:pPr>
            <w:r>
              <w:t>Yes</w:t>
            </w:r>
          </w:p>
        </w:tc>
        <w:tc>
          <w:tcPr>
            <w:tcW w:w="1934" w:type="dxa"/>
          </w:tcPr>
          <w:p w:rsidR="00B322D3" w:rsidRDefault="00B322D3" w:rsidP="00C074E2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Default="00B322D3" w:rsidP="004F4FB4">
            <w:pPr>
              <w:pStyle w:val="bp"/>
              <w:spacing w:before="0" w:after="0"/>
            </w:pPr>
          </w:p>
        </w:tc>
        <w:tc>
          <w:tcPr>
            <w:tcW w:w="1853" w:type="dxa"/>
          </w:tcPr>
          <w:p w:rsidR="00B322D3" w:rsidRDefault="00B322D3" w:rsidP="004F4FB4">
            <w:pPr>
              <w:pStyle w:val="bp"/>
              <w:spacing w:before="0" w:after="0"/>
            </w:pPr>
          </w:p>
        </w:tc>
        <w:tc>
          <w:tcPr>
            <w:tcW w:w="1903" w:type="dxa"/>
          </w:tcPr>
          <w:p w:rsidR="00B322D3" w:rsidRDefault="00B322D3" w:rsidP="004F4FB4">
            <w:pPr>
              <w:pStyle w:val="bp"/>
              <w:spacing w:before="0" w:after="0"/>
            </w:pPr>
          </w:p>
        </w:tc>
      </w:tr>
    </w:tbl>
    <w:p w:rsidR="00780A9A" w:rsidRPr="00A37D81" w:rsidRDefault="00780A9A" w:rsidP="00780A9A">
      <w:pPr>
        <w:pStyle w:val="bp"/>
        <w:spacing w:before="0" w:after="0"/>
      </w:pPr>
    </w:p>
    <w:p w:rsidR="0004651B" w:rsidRPr="00A37D81" w:rsidRDefault="0004651B" w:rsidP="00374830">
      <w:pPr>
        <w:pStyle w:val="bp"/>
        <w:spacing w:before="0" w:after="0"/>
      </w:pPr>
    </w:p>
    <w:sectPr w:rsidR="0004651B" w:rsidRPr="00A37D81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4D9" w:rsidRDefault="00AA04D9">
      <w:r>
        <w:separator/>
      </w:r>
    </w:p>
  </w:endnote>
  <w:endnote w:type="continuationSeparator" w:id="0">
    <w:p w:rsidR="00AA04D9" w:rsidRDefault="00AA0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C6F70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C6F70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7BA9" w:rsidRDefault="00567B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4D9" w:rsidRDefault="00AA04D9">
      <w:r>
        <w:separator/>
      </w:r>
    </w:p>
  </w:footnote>
  <w:footnote w:type="continuationSeparator" w:id="0">
    <w:p w:rsidR="00AA04D9" w:rsidRDefault="00AA0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7BA9" w:rsidRDefault="00567B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  <w:r w:rsidR="00567BA9">
            <w:t xml:space="preserve"> - 4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F40A1E" w:rsidP="00A04ED3">
          <w:pPr>
            <w:tabs>
              <w:tab w:val="left" w:pos="2367"/>
            </w:tabs>
          </w:pPr>
          <w:r>
            <w:t>Add Error to System</w:t>
          </w:r>
          <w:r w:rsidR="00A04ED3">
            <w:t xml:space="preserve"> (Patient</w:t>
          </w:r>
          <w:r w:rsidR="00A04ED3">
            <w:rPr>
              <w:sz w:val="24"/>
              <w:szCs w:val="24"/>
            </w:rPr>
            <w:t xml:space="preserve"> – physician not notified</w:t>
          </w:r>
          <w:r w:rsidR="00A04ED3">
            <w:t>)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AE353B">
            <w:t>20 May 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7BA9" w:rsidRDefault="00567B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3439A4"/>
    <w:multiLevelType w:val="hybridMultilevel"/>
    <w:tmpl w:val="003C4A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23"/>
  </w:num>
  <w:num w:numId="32">
    <w:abstractNumId w:val="10"/>
    <w:lvlOverride w:ilvl="0">
      <w:startOverride w:val="1"/>
    </w:lvlOverride>
  </w:num>
  <w:num w:numId="33">
    <w:abstractNumId w:val="10"/>
    <w:lvlOverride w:ilvl="0">
      <w:startOverride w:val="1"/>
    </w:lvlOverride>
  </w:num>
  <w:num w:numId="34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138A3"/>
    <w:rsid w:val="00024113"/>
    <w:rsid w:val="000278E8"/>
    <w:rsid w:val="00035D6C"/>
    <w:rsid w:val="00036ABF"/>
    <w:rsid w:val="00037A8E"/>
    <w:rsid w:val="000449EF"/>
    <w:rsid w:val="0004651B"/>
    <w:rsid w:val="00090A99"/>
    <w:rsid w:val="00096482"/>
    <w:rsid w:val="000A1FA6"/>
    <w:rsid w:val="000D5952"/>
    <w:rsid w:val="000E3C24"/>
    <w:rsid w:val="000E4C6D"/>
    <w:rsid w:val="000F4382"/>
    <w:rsid w:val="00127DBF"/>
    <w:rsid w:val="00133593"/>
    <w:rsid w:val="00136BF2"/>
    <w:rsid w:val="00154D6A"/>
    <w:rsid w:val="0015543B"/>
    <w:rsid w:val="0015590A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56449"/>
    <w:rsid w:val="00256AD8"/>
    <w:rsid w:val="00276FDF"/>
    <w:rsid w:val="00286C2F"/>
    <w:rsid w:val="00291668"/>
    <w:rsid w:val="002A7E47"/>
    <w:rsid w:val="002C1B7F"/>
    <w:rsid w:val="002D07CF"/>
    <w:rsid w:val="002D1D0A"/>
    <w:rsid w:val="002D7BA4"/>
    <w:rsid w:val="002E347B"/>
    <w:rsid w:val="002F4D06"/>
    <w:rsid w:val="003100DF"/>
    <w:rsid w:val="00317678"/>
    <w:rsid w:val="00331345"/>
    <w:rsid w:val="003410BE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37817"/>
    <w:rsid w:val="0046703C"/>
    <w:rsid w:val="004A0610"/>
    <w:rsid w:val="004A279E"/>
    <w:rsid w:val="004A4B81"/>
    <w:rsid w:val="004A71EF"/>
    <w:rsid w:val="004C6C1C"/>
    <w:rsid w:val="004D1C11"/>
    <w:rsid w:val="004E420D"/>
    <w:rsid w:val="004F09A4"/>
    <w:rsid w:val="004F4FB4"/>
    <w:rsid w:val="004F7B53"/>
    <w:rsid w:val="004F7C17"/>
    <w:rsid w:val="00503692"/>
    <w:rsid w:val="00520EF0"/>
    <w:rsid w:val="00531B5A"/>
    <w:rsid w:val="00536681"/>
    <w:rsid w:val="00553DAD"/>
    <w:rsid w:val="00567BA9"/>
    <w:rsid w:val="005706E3"/>
    <w:rsid w:val="00576454"/>
    <w:rsid w:val="005B48A6"/>
    <w:rsid w:val="005E1449"/>
    <w:rsid w:val="005E2ADA"/>
    <w:rsid w:val="005F0EB8"/>
    <w:rsid w:val="00604AE4"/>
    <w:rsid w:val="00613EE5"/>
    <w:rsid w:val="00620950"/>
    <w:rsid w:val="00635CE7"/>
    <w:rsid w:val="00642F88"/>
    <w:rsid w:val="00663463"/>
    <w:rsid w:val="00665014"/>
    <w:rsid w:val="00683635"/>
    <w:rsid w:val="006B5D41"/>
    <w:rsid w:val="006C4D26"/>
    <w:rsid w:val="006D4DE0"/>
    <w:rsid w:val="006F3438"/>
    <w:rsid w:val="00702D6A"/>
    <w:rsid w:val="00720507"/>
    <w:rsid w:val="007275A3"/>
    <w:rsid w:val="0074307D"/>
    <w:rsid w:val="0074787C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30E56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D6E95"/>
    <w:rsid w:val="008E36B6"/>
    <w:rsid w:val="008E5B7B"/>
    <w:rsid w:val="008F0C91"/>
    <w:rsid w:val="00913D07"/>
    <w:rsid w:val="00915018"/>
    <w:rsid w:val="00920859"/>
    <w:rsid w:val="0093214E"/>
    <w:rsid w:val="009322A3"/>
    <w:rsid w:val="0093488F"/>
    <w:rsid w:val="00971143"/>
    <w:rsid w:val="00981DE1"/>
    <w:rsid w:val="00983E57"/>
    <w:rsid w:val="009C06FE"/>
    <w:rsid w:val="009C4C9A"/>
    <w:rsid w:val="009D1046"/>
    <w:rsid w:val="009E2570"/>
    <w:rsid w:val="009F756F"/>
    <w:rsid w:val="009F7FEC"/>
    <w:rsid w:val="00A04ED3"/>
    <w:rsid w:val="00A11301"/>
    <w:rsid w:val="00A30AD6"/>
    <w:rsid w:val="00A37650"/>
    <w:rsid w:val="00A37D81"/>
    <w:rsid w:val="00A46037"/>
    <w:rsid w:val="00A6090E"/>
    <w:rsid w:val="00A60E74"/>
    <w:rsid w:val="00A72B6A"/>
    <w:rsid w:val="00A739C2"/>
    <w:rsid w:val="00A843A9"/>
    <w:rsid w:val="00A857E6"/>
    <w:rsid w:val="00AA04D9"/>
    <w:rsid w:val="00AB1975"/>
    <w:rsid w:val="00AB1A12"/>
    <w:rsid w:val="00AC35E1"/>
    <w:rsid w:val="00AD452D"/>
    <w:rsid w:val="00AE353B"/>
    <w:rsid w:val="00B12289"/>
    <w:rsid w:val="00B137E9"/>
    <w:rsid w:val="00B3013D"/>
    <w:rsid w:val="00B3144A"/>
    <w:rsid w:val="00B322D3"/>
    <w:rsid w:val="00B37B8D"/>
    <w:rsid w:val="00B42DCB"/>
    <w:rsid w:val="00B5620B"/>
    <w:rsid w:val="00B562C3"/>
    <w:rsid w:val="00B71A35"/>
    <w:rsid w:val="00BA717F"/>
    <w:rsid w:val="00BD6751"/>
    <w:rsid w:val="00BE784F"/>
    <w:rsid w:val="00BF14DB"/>
    <w:rsid w:val="00BF6FFE"/>
    <w:rsid w:val="00C05D0A"/>
    <w:rsid w:val="00C070A0"/>
    <w:rsid w:val="00C07137"/>
    <w:rsid w:val="00C074E2"/>
    <w:rsid w:val="00C229AB"/>
    <w:rsid w:val="00C32112"/>
    <w:rsid w:val="00C34B6E"/>
    <w:rsid w:val="00C4752B"/>
    <w:rsid w:val="00C60CCB"/>
    <w:rsid w:val="00C87E36"/>
    <w:rsid w:val="00C94212"/>
    <w:rsid w:val="00CC47D2"/>
    <w:rsid w:val="00CC6F70"/>
    <w:rsid w:val="00CC74EE"/>
    <w:rsid w:val="00CD6734"/>
    <w:rsid w:val="00CF009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B4A6A"/>
    <w:rsid w:val="00DF0CB1"/>
    <w:rsid w:val="00DF1585"/>
    <w:rsid w:val="00E11BB0"/>
    <w:rsid w:val="00E303EF"/>
    <w:rsid w:val="00E3195E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29"/>
    <w:rsid w:val="00EB45AC"/>
    <w:rsid w:val="00EC7284"/>
    <w:rsid w:val="00ED1B99"/>
    <w:rsid w:val="00EE05CC"/>
    <w:rsid w:val="00EE7562"/>
    <w:rsid w:val="00EF0DE2"/>
    <w:rsid w:val="00EF2C19"/>
    <w:rsid w:val="00F01165"/>
    <w:rsid w:val="00F30EEB"/>
    <w:rsid w:val="00F40A1E"/>
    <w:rsid w:val="00F45076"/>
    <w:rsid w:val="00F559AF"/>
    <w:rsid w:val="00F70ACB"/>
    <w:rsid w:val="00F909B2"/>
    <w:rsid w:val="00FC1914"/>
    <w:rsid w:val="00FC58BC"/>
    <w:rsid w:val="00FD2A29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D2BD7B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2</TotalTime>
  <Pages>1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5</cp:revision>
  <cp:lastPrinted>2003-10-05T22:49:00Z</cp:lastPrinted>
  <dcterms:created xsi:type="dcterms:W3CDTF">2018-05-21T11:46:00Z</dcterms:created>
  <dcterms:modified xsi:type="dcterms:W3CDTF">2018-05-21T12:36:00Z</dcterms:modified>
</cp:coreProperties>
</file>