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F40A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error 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1 – </w:t>
            </w:r>
            <w:r w:rsidR="00F40A1E">
              <w:rPr>
                <w:sz w:val="24"/>
                <w:szCs w:val="24"/>
              </w:rPr>
              <w:t>Add Error to System</w:t>
            </w:r>
            <w:r w:rsidR="0074787C">
              <w:rPr>
                <w:sz w:val="24"/>
                <w:szCs w:val="24"/>
              </w:rPr>
              <w:t xml:space="preserve"> (new patient</w:t>
            </w:r>
            <w:r w:rsidR="00A04ED3">
              <w:rPr>
                <w:sz w:val="24"/>
                <w:szCs w:val="24"/>
              </w:rPr>
              <w:t xml:space="preserve"> – physician not notified)</w:t>
            </w:r>
            <w:r w:rsidR="00BD6751">
              <w:rPr>
                <w:sz w:val="24"/>
                <w:szCs w:val="24"/>
              </w:rPr>
              <w:t xml:space="preserve"> 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787C" w:rsidRDefault="0074787C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</w:t>
            </w:r>
          </w:p>
          <w:p w:rsidR="00E303EF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date the error occurred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time the error occurred</w:t>
            </w:r>
            <w:r w:rsidR="00BD6751">
              <w:rPr>
                <w:sz w:val="24"/>
                <w:szCs w:val="24"/>
              </w:rPr>
              <w:t xml:space="preserve"> </w:t>
            </w:r>
            <w:r w:rsidR="00BD6751">
              <w:rPr>
                <w:sz w:val="24"/>
                <w:szCs w:val="24"/>
              </w:rPr>
              <w:t>- mandatory</w:t>
            </w:r>
          </w:p>
          <w:p w:rsidR="00FD2A29" w:rsidRDefault="00FD2A29" w:rsidP="00FD2A2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patient’s</w:t>
            </w:r>
            <w:r>
              <w:rPr>
                <w:sz w:val="24"/>
                <w:szCs w:val="24"/>
              </w:rPr>
              <w:t xml:space="preserve"> first</w:t>
            </w:r>
            <w:r>
              <w:rPr>
                <w:sz w:val="24"/>
                <w:szCs w:val="24"/>
              </w:rPr>
              <w:t xml:space="preserve"> name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FD2A29" w:rsidRPr="00FD2A29" w:rsidRDefault="00FD2A29" w:rsidP="00FD2A2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Enters the patient’s </w:t>
            </w:r>
            <w:r>
              <w:rPr>
                <w:sz w:val="24"/>
                <w:szCs w:val="24"/>
              </w:rPr>
              <w:t>sur</w:t>
            </w:r>
            <w:r>
              <w:rPr>
                <w:sz w:val="24"/>
                <w:szCs w:val="24"/>
              </w:rPr>
              <w:t>name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 MRN (hospital ID for patient)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FD2A29" w:rsidRDefault="00FD2A29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patient type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error type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74787C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a description/comment</w:t>
            </w:r>
            <w:r w:rsidR="00BD6751">
              <w:rPr>
                <w:sz w:val="24"/>
                <w:szCs w:val="24"/>
              </w:rPr>
              <w:t xml:space="preserve"> - optional</w:t>
            </w:r>
          </w:p>
          <w:p w:rsidR="00FD2A29" w:rsidRDefault="00FD2A29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person who made the error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person making error has been notified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where error was detected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IIMS was completed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A04ED3" w:rsidRDefault="00FD2A29" w:rsidP="00FD2A2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</w:t>
            </w:r>
            <w:r w:rsidR="00A04ED3">
              <w:rPr>
                <w:sz w:val="24"/>
                <w:szCs w:val="24"/>
              </w:rPr>
              <w:t xml:space="preserve"> medication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FD2A29" w:rsidRDefault="00FD2A29" w:rsidP="00FD2A2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severity level of error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physician was notified</w:t>
            </w:r>
            <w:r w:rsidR="00EC7284">
              <w:rPr>
                <w:sz w:val="24"/>
                <w:szCs w:val="24"/>
              </w:rPr>
              <w:t xml:space="preserve"> (No)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437817" w:rsidRPr="0074787C" w:rsidRDefault="00437817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Submit button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3593" w:rsidRPr="00A37D81" w:rsidRDefault="00AE353B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E353B">
              <w:rPr>
                <w:sz w:val="24"/>
                <w:szCs w:val="24"/>
              </w:rPr>
              <w:t xml:space="preserve">http://localhost:8080/#/error </w:t>
            </w:r>
            <w:r>
              <w:rPr>
                <w:sz w:val="24"/>
                <w:szCs w:val="24"/>
              </w:rPr>
              <w:t xml:space="preserve">- </w:t>
            </w:r>
            <w:r w:rsidR="00133593" w:rsidRPr="00A37D81">
              <w:rPr>
                <w:sz w:val="24"/>
                <w:szCs w:val="24"/>
              </w:rPr>
              <w:t>Enter an Error page is presented to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613EE5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is successfully update with data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lastRenderedPageBreak/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642F8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Date is entered</w:t>
            </w:r>
          </w:p>
        </w:tc>
        <w:tc>
          <w:tcPr>
            <w:tcW w:w="5596" w:type="dxa"/>
          </w:tcPr>
          <w:p w:rsidR="00DF1585" w:rsidRPr="00A37D81" w:rsidRDefault="00642F8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Date is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Time is entered</w:t>
            </w:r>
          </w:p>
        </w:tc>
        <w:tc>
          <w:tcPr>
            <w:tcW w:w="5596" w:type="dxa"/>
          </w:tcPr>
          <w:p w:rsidR="00A37D81" w:rsidRPr="00A37D81" w:rsidRDefault="00437817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Time is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FD2A29" w:rsidRPr="00A37D81" w:rsidTr="001A30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2A29" w:rsidRPr="00A37D81" w:rsidRDefault="00FD2A29" w:rsidP="001A306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FD2A29" w:rsidRDefault="00FD2A29" w:rsidP="001A306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</w:t>
            </w:r>
            <w:r>
              <w:rPr>
                <w:sz w:val="24"/>
              </w:rPr>
              <w:t>’s first</w:t>
            </w:r>
            <w:r>
              <w:rPr>
                <w:sz w:val="24"/>
              </w:rPr>
              <w:t xml:space="preserve"> name is entered</w:t>
            </w:r>
          </w:p>
        </w:tc>
        <w:tc>
          <w:tcPr>
            <w:tcW w:w="5596" w:type="dxa"/>
          </w:tcPr>
          <w:p w:rsidR="00FD2A29" w:rsidRDefault="00FD2A29" w:rsidP="001A3060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Patient </w:t>
            </w:r>
            <w:r>
              <w:rPr>
                <w:sz w:val="24"/>
              </w:rPr>
              <w:t xml:space="preserve">first </w:t>
            </w:r>
            <w:r>
              <w:rPr>
                <w:sz w:val="24"/>
              </w:rPr>
              <w:t>name is accepted</w:t>
            </w:r>
          </w:p>
        </w:tc>
        <w:tc>
          <w:tcPr>
            <w:tcW w:w="714" w:type="dxa"/>
          </w:tcPr>
          <w:p w:rsidR="00FD2A29" w:rsidRPr="00A37D81" w:rsidRDefault="00FD2A29" w:rsidP="001A30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D2A29" w:rsidRPr="00A37D81" w:rsidRDefault="00FD2A29" w:rsidP="001A3060">
            <w:pPr>
              <w:pStyle w:val="RowHeadings"/>
              <w:spacing w:before="80" w:after="80"/>
            </w:pPr>
          </w:p>
        </w:tc>
      </w:tr>
      <w:tr w:rsidR="00FD2A29" w:rsidRPr="00A37D81" w:rsidTr="001A30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2A29" w:rsidRPr="00A37D81" w:rsidRDefault="00FD2A29" w:rsidP="00FD2A29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FD2A29" w:rsidRDefault="00FD2A29" w:rsidP="00FD2A2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Patient’</w:t>
            </w:r>
            <w:r>
              <w:rPr>
                <w:sz w:val="24"/>
              </w:rPr>
              <w:t>s sur</w:t>
            </w:r>
            <w:r>
              <w:rPr>
                <w:sz w:val="24"/>
              </w:rPr>
              <w:t>name is entered</w:t>
            </w:r>
          </w:p>
        </w:tc>
        <w:tc>
          <w:tcPr>
            <w:tcW w:w="5596" w:type="dxa"/>
          </w:tcPr>
          <w:p w:rsidR="00FD2A29" w:rsidRDefault="00FD2A29" w:rsidP="00FD2A29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Patient </w:t>
            </w:r>
            <w:r>
              <w:rPr>
                <w:sz w:val="24"/>
              </w:rPr>
              <w:t>sur</w:t>
            </w:r>
            <w:r>
              <w:rPr>
                <w:sz w:val="24"/>
              </w:rPr>
              <w:t>name is accepted</w:t>
            </w:r>
          </w:p>
        </w:tc>
        <w:tc>
          <w:tcPr>
            <w:tcW w:w="714" w:type="dxa"/>
          </w:tcPr>
          <w:p w:rsidR="00FD2A29" w:rsidRPr="00A37D81" w:rsidRDefault="00FD2A29" w:rsidP="00FD2A29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D2A29" w:rsidRPr="00A37D81" w:rsidRDefault="00FD2A29" w:rsidP="00FD2A29">
            <w:pPr>
              <w:pStyle w:val="RowHeadings"/>
              <w:spacing w:before="80" w:after="80"/>
            </w:pPr>
          </w:p>
        </w:tc>
      </w:tr>
      <w:tr w:rsidR="00DF1585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MRN is entered</w:t>
            </w:r>
          </w:p>
        </w:tc>
        <w:tc>
          <w:tcPr>
            <w:tcW w:w="5596" w:type="dxa"/>
          </w:tcPr>
          <w:p w:rsidR="00DF1585" w:rsidRPr="00A37D81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MRN is not found in database and is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 w:rsidP="00E965BA">
            <w:pPr>
              <w:pStyle w:val="RowHeadings"/>
              <w:spacing w:before="80" w:after="80"/>
            </w:pPr>
          </w:p>
        </w:tc>
      </w:tr>
      <w:tr w:rsidR="0043781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7817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type is selected</w:t>
            </w:r>
          </w:p>
        </w:tc>
        <w:tc>
          <w:tcPr>
            <w:tcW w:w="5596" w:type="dxa"/>
          </w:tcPr>
          <w:p w:rsidR="00437817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437817" w:rsidRPr="00A37D81" w:rsidRDefault="00437817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37817" w:rsidRPr="00A37D81" w:rsidRDefault="00437817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type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description/comment is entered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Error description/comment is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FD2A29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2A29" w:rsidRPr="00A37D81" w:rsidRDefault="00FD2A2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FD2A29" w:rsidRDefault="00FD2A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is selected</w:t>
            </w:r>
          </w:p>
        </w:tc>
        <w:tc>
          <w:tcPr>
            <w:tcW w:w="5596" w:type="dxa"/>
          </w:tcPr>
          <w:p w:rsidR="00FD2A29" w:rsidRDefault="00FD2A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FD2A29" w:rsidRPr="00A37D81" w:rsidRDefault="00FD2A29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D2A29" w:rsidRPr="00A37D81" w:rsidRDefault="00FD2A29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notified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Where error detected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IIMS completed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entered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Medication is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type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FD2A29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2A29" w:rsidRPr="00A37D81" w:rsidRDefault="00FD2A2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FD2A29" w:rsidRDefault="00FD2A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Severity level is selected</w:t>
            </w:r>
          </w:p>
        </w:tc>
        <w:tc>
          <w:tcPr>
            <w:tcW w:w="5596" w:type="dxa"/>
          </w:tcPr>
          <w:p w:rsidR="00FD2A29" w:rsidRDefault="00FD2A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FD2A29" w:rsidRPr="00A37D81" w:rsidRDefault="00FD2A29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D2A29" w:rsidRPr="00A37D81" w:rsidRDefault="00FD2A29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Physician notified – No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FD2A29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2A29" w:rsidRPr="00A37D81" w:rsidRDefault="00FD2A2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FD2A29" w:rsidRDefault="00FD2A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Fields after Physician Notified are disabled</w:t>
            </w:r>
          </w:p>
        </w:tc>
        <w:tc>
          <w:tcPr>
            <w:tcW w:w="5596" w:type="dxa"/>
          </w:tcPr>
          <w:p w:rsidR="00FD2A29" w:rsidRDefault="00FD2A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further information can be entered</w:t>
            </w:r>
          </w:p>
        </w:tc>
        <w:tc>
          <w:tcPr>
            <w:tcW w:w="714" w:type="dxa"/>
          </w:tcPr>
          <w:p w:rsidR="00FD2A29" w:rsidRPr="00A37D81" w:rsidRDefault="00FD2A29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D2A29" w:rsidRPr="00A37D81" w:rsidRDefault="00FD2A29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Database updated with data as entered above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</w:tbl>
    <w:p w:rsidR="00A30AD6" w:rsidRPr="00A37D81" w:rsidRDefault="00A30AD6" w:rsidP="00374830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89"/>
        <w:gridCol w:w="1470"/>
        <w:gridCol w:w="1724"/>
        <w:gridCol w:w="1934"/>
        <w:gridCol w:w="1903"/>
        <w:gridCol w:w="1853"/>
        <w:gridCol w:w="1903"/>
      </w:tblGrid>
      <w:tr w:rsidR="00B322D3" w:rsidRPr="00A37D81" w:rsidTr="00B322D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107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B322D3" w:rsidRPr="00A37D81" w:rsidTr="00B322D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B322D3" w:rsidRPr="00A37D81" w:rsidTr="00B322D3">
        <w:tc>
          <w:tcPr>
            <w:tcW w:w="2389" w:type="dxa"/>
            <w:tcBorders>
              <w:top w:val="single" w:sz="4" w:space="0" w:color="auto"/>
            </w:tcBorders>
            <w:shd w:val="clear" w:color="auto" w:fill="E0E0E0"/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Date</w:t>
            </w:r>
            <w:r w:rsidRPr="00A37D81">
              <w:t>: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B322D3" w:rsidRDefault="00B322D3" w:rsidP="004F4FB4">
            <w:pPr>
              <w:pStyle w:val="bp"/>
              <w:spacing w:before="0" w:after="0"/>
            </w:pPr>
            <w:r>
              <w:t>Not data in all</w:t>
            </w:r>
          </w:p>
        </w:tc>
        <w:tc>
          <w:tcPr>
            <w:tcW w:w="1724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2018-04-12</w:t>
            </w:r>
          </w:p>
        </w:tc>
        <w:tc>
          <w:tcPr>
            <w:tcW w:w="1934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2018-01-31</w:t>
            </w: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2018-03-15</w:t>
            </w:r>
          </w:p>
        </w:tc>
        <w:tc>
          <w:tcPr>
            <w:tcW w:w="185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2018-03-14</w:t>
            </w: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2018-03-15</w:t>
            </w:r>
          </w:p>
        </w:tc>
      </w:tr>
      <w:tr w:rsidR="00B322D3" w:rsidRPr="00A37D81" w:rsidTr="00B322D3">
        <w:tc>
          <w:tcPr>
            <w:tcW w:w="2389" w:type="dxa"/>
            <w:tcBorders>
              <w:top w:val="single" w:sz="4" w:space="0" w:color="auto"/>
            </w:tcBorders>
            <w:shd w:val="clear" w:color="auto" w:fill="E0E0E0"/>
          </w:tcPr>
          <w:p w:rsidR="00B322D3" w:rsidRDefault="00B322D3" w:rsidP="004F4FB4">
            <w:pPr>
              <w:pStyle w:val="bp"/>
              <w:spacing w:before="0" w:after="0"/>
            </w:pPr>
            <w:r>
              <w:t>Time: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B322D3" w:rsidRDefault="00B322D3" w:rsidP="004F4FB4">
            <w:pPr>
              <w:pStyle w:val="bp"/>
              <w:spacing w:before="0" w:after="0"/>
            </w:pPr>
            <w:r>
              <w:t>fields.</w:t>
            </w:r>
          </w:p>
        </w:tc>
        <w:tc>
          <w:tcPr>
            <w:tcW w:w="1724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12:15</w:t>
            </w:r>
          </w:p>
        </w:tc>
        <w:tc>
          <w:tcPr>
            <w:tcW w:w="1934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15:13</w:t>
            </w: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0:15</w:t>
            </w:r>
          </w:p>
        </w:tc>
        <w:tc>
          <w:tcPr>
            <w:tcW w:w="185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14:05</w:t>
            </w: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05:13</w:t>
            </w:r>
          </w:p>
        </w:tc>
      </w:tr>
      <w:tr w:rsidR="00B322D3" w:rsidRPr="00A37D81" w:rsidTr="00B322D3">
        <w:tc>
          <w:tcPr>
            <w:tcW w:w="2389" w:type="dxa"/>
            <w:tcBorders>
              <w:top w:val="single" w:sz="4" w:space="0" w:color="auto"/>
            </w:tcBorders>
            <w:shd w:val="clear" w:color="auto" w:fill="E0E0E0"/>
          </w:tcPr>
          <w:p w:rsidR="00B322D3" w:rsidRDefault="00B322D3" w:rsidP="004F4FB4">
            <w:pPr>
              <w:pStyle w:val="bp"/>
              <w:spacing w:before="0" w:after="0"/>
            </w:pPr>
            <w:r>
              <w:t>Patient First Name: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B322D3" w:rsidRDefault="00B322D3" w:rsidP="004F4FB4">
            <w:pPr>
              <w:pStyle w:val="bp"/>
              <w:spacing w:before="0" w:after="0"/>
            </w:pPr>
            <w:r>
              <w:t>Test should</w:t>
            </w:r>
          </w:p>
        </w:tc>
        <w:tc>
          <w:tcPr>
            <w:tcW w:w="1724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Harry</w:t>
            </w:r>
          </w:p>
        </w:tc>
        <w:tc>
          <w:tcPr>
            <w:tcW w:w="1934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Ben</w:t>
            </w: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Jacinta</w:t>
            </w:r>
          </w:p>
        </w:tc>
        <w:tc>
          <w:tcPr>
            <w:tcW w:w="185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Norma</w:t>
            </w: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Lachlan</w:t>
            </w:r>
          </w:p>
        </w:tc>
      </w:tr>
      <w:tr w:rsidR="00B322D3" w:rsidRPr="00A37D81" w:rsidTr="00B322D3">
        <w:tc>
          <w:tcPr>
            <w:tcW w:w="2389" w:type="dxa"/>
            <w:tcBorders>
              <w:top w:val="single" w:sz="4" w:space="0" w:color="auto"/>
            </w:tcBorders>
            <w:shd w:val="clear" w:color="auto" w:fill="E0E0E0"/>
          </w:tcPr>
          <w:p w:rsidR="00B322D3" w:rsidRDefault="00B322D3" w:rsidP="004F4FB4">
            <w:pPr>
              <w:pStyle w:val="bp"/>
              <w:spacing w:before="0" w:after="0"/>
            </w:pPr>
            <w:r>
              <w:t>Patient Surname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B322D3" w:rsidRDefault="00B322D3" w:rsidP="004F4FB4">
            <w:pPr>
              <w:pStyle w:val="bp"/>
              <w:spacing w:before="0" w:after="0"/>
            </w:pPr>
            <w:r>
              <w:t>fail on submit</w:t>
            </w:r>
          </w:p>
        </w:tc>
        <w:tc>
          <w:tcPr>
            <w:tcW w:w="1724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Bryant</w:t>
            </w:r>
          </w:p>
        </w:tc>
        <w:tc>
          <w:tcPr>
            <w:tcW w:w="1934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Neville</w:t>
            </w: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Foreman</w:t>
            </w:r>
          </w:p>
        </w:tc>
        <w:tc>
          <w:tcPr>
            <w:tcW w:w="185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Norris</w:t>
            </w: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Stevens</w:t>
            </w: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Patient MRN</w:t>
            </w:r>
            <w:r w:rsidRPr="00A37D81">
              <w:t>:</w:t>
            </w:r>
          </w:p>
        </w:tc>
        <w:tc>
          <w:tcPr>
            <w:tcW w:w="1470" w:type="dxa"/>
          </w:tcPr>
          <w:p w:rsidR="00B322D3" w:rsidRDefault="00B322D3" w:rsidP="004F4FB4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Id28ha</w:t>
            </w:r>
          </w:p>
        </w:tc>
        <w:tc>
          <w:tcPr>
            <w:tcW w:w="1934" w:type="dxa"/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Id8o9j</w:t>
            </w: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Id82nf</w:t>
            </w: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Id028dn</w:t>
            </w: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Idown0</w:t>
            </w: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Pr="00A37D81" w:rsidRDefault="00B322D3" w:rsidP="00C074E2">
            <w:pPr>
              <w:pStyle w:val="bp"/>
              <w:spacing w:before="0" w:after="0"/>
            </w:pPr>
            <w:r>
              <w:t>Patient Type:</w:t>
            </w:r>
          </w:p>
        </w:tc>
        <w:tc>
          <w:tcPr>
            <w:tcW w:w="1470" w:type="dxa"/>
          </w:tcPr>
          <w:p w:rsidR="00B322D3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322D3" w:rsidP="00C074E2">
            <w:pPr>
              <w:pStyle w:val="bp"/>
              <w:spacing w:before="0" w:after="0"/>
            </w:pPr>
            <w:r>
              <w:t>Outpatient</w:t>
            </w: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  <w:r>
              <w:t>Inpatient</w:t>
            </w: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Discharge</w:t>
            </w: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Day patient</w:t>
            </w: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Inpatient</w:t>
            </w: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Error Type:</w:t>
            </w:r>
          </w:p>
        </w:tc>
        <w:tc>
          <w:tcPr>
            <w:tcW w:w="1470" w:type="dxa"/>
          </w:tcPr>
          <w:p w:rsidR="00B322D3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322D3" w:rsidP="00C074E2">
            <w:pPr>
              <w:pStyle w:val="bp"/>
              <w:spacing w:before="0" w:after="0"/>
            </w:pPr>
            <w:r>
              <w:t>Dosage</w:t>
            </w: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  <w:r>
              <w:t xml:space="preserve">Form per </w:t>
            </w:r>
            <w:r w:rsidR="00BF6FFE">
              <w:t>intravenous</w:t>
            </w: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Directions</w:t>
            </w: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Dosage</w:t>
            </w: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Directions</w:t>
            </w: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Error Description/Comment:</w:t>
            </w:r>
          </w:p>
        </w:tc>
        <w:tc>
          <w:tcPr>
            <w:tcW w:w="1470" w:type="dxa"/>
          </w:tcPr>
          <w:p w:rsidR="00B322D3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F6FFE" w:rsidP="00C074E2">
            <w:pPr>
              <w:pStyle w:val="bp"/>
              <w:spacing w:before="0" w:after="0"/>
            </w:pPr>
            <w:r>
              <w:t>Should only be 5 mg</w:t>
            </w: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  <w:r>
              <w:t xml:space="preserve">Should be </w:t>
            </w:r>
            <w:r w:rsidR="00BF6FFE">
              <w:t>oral</w:t>
            </w: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Directed twice daily, should be three times daily</w:t>
            </w: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Too little</w:t>
            </w:r>
          </w:p>
        </w:tc>
        <w:tc>
          <w:tcPr>
            <w:tcW w:w="1903" w:type="dxa"/>
          </w:tcPr>
          <w:p w:rsidR="00B322D3" w:rsidRPr="00A37D81" w:rsidRDefault="00BF6FFE" w:rsidP="004F4FB4">
            <w:pPr>
              <w:pStyle w:val="bp"/>
              <w:spacing w:before="0" w:after="0"/>
            </w:pPr>
            <w:r>
              <w:t>(</w:t>
            </w:r>
            <w:r w:rsidR="00B322D3">
              <w:t>Left blank</w:t>
            </w:r>
            <w:r>
              <w:t>)</w:t>
            </w: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Person Making Error:</w:t>
            </w:r>
          </w:p>
        </w:tc>
        <w:tc>
          <w:tcPr>
            <w:tcW w:w="1470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F6FFE" w:rsidP="00C074E2">
            <w:pPr>
              <w:pStyle w:val="bp"/>
              <w:spacing w:before="0" w:after="0"/>
            </w:pPr>
            <w:r>
              <w:t>Pat Smith</w:t>
            </w:r>
          </w:p>
        </w:tc>
        <w:tc>
          <w:tcPr>
            <w:tcW w:w="1934" w:type="dxa"/>
          </w:tcPr>
          <w:p w:rsidR="00B322D3" w:rsidRPr="00A37D81" w:rsidRDefault="00BF6FFE" w:rsidP="00C074E2">
            <w:pPr>
              <w:pStyle w:val="bp"/>
              <w:spacing w:before="0" w:after="0"/>
            </w:pPr>
            <w:r>
              <w:t>Jessica Noble</w:t>
            </w:r>
          </w:p>
        </w:tc>
        <w:tc>
          <w:tcPr>
            <w:tcW w:w="1903" w:type="dxa"/>
          </w:tcPr>
          <w:p w:rsidR="00B322D3" w:rsidRPr="00A37D81" w:rsidRDefault="00BF6FFE" w:rsidP="004F4FB4">
            <w:pPr>
              <w:pStyle w:val="bp"/>
              <w:spacing w:before="0" w:after="0"/>
            </w:pPr>
            <w:r>
              <w:t>Jessica Noble</w:t>
            </w:r>
          </w:p>
        </w:tc>
        <w:tc>
          <w:tcPr>
            <w:tcW w:w="1853" w:type="dxa"/>
          </w:tcPr>
          <w:p w:rsidR="00B322D3" w:rsidRPr="00A37D81" w:rsidRDefault="00BF6FFE" w:rsidP="004F4FB4">
            <w:pPr>
              <w:pStyle w:val="bp"/>
              <w:spacing w:before="0" w:after="0"/>
            </w:pPr>
            <w:r>
              <w:t>Timothy Myers</w:t>
            </w:r>
          </w:p>
        </w:tc>
        <w:tc>
          <w:tcPr>
            <w:tcW w:w="1903" w:type="dxa"/>
          </w:tcPr>
          <w:p w:rsidR="00B322D3" w:rsidRPr="00A37D81" w:rsidRDefault="00BF6FFE" w:rsidP="004F4FB4">
            <w:pPr>
              <w:pStyle w:val="bp"/>
              <w:spacing w:before="0" w:after="0"/>
            </w:pPr>
            <w:r>
              <w:t>Jessica Noble</w:t>
            </w: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Person Making Error Notified:</w:t>
            </w:r>
          </w:p>
        </w:tc>
        <w:tc>
          <w:tcPr>
            <w:tcW w:w="1470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F6FFE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1934" w:type="dxa"/>
          </w:tcPr>
          <w:p w:rsidR="00B322D3" w:rsidRPr="00A37D81" w:rsidRDefault="00BF6FFE" w:rsidP="00C074E2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1903" w:type="dxa"/>
          </w:tcPr>
          <w:p w:rsidR="00B322D3" w:rsidRPr="00A37D81" w:rsidRDefault="00BF6FFE" w:rsidP="004F4FB4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1853" w:type="dxa"/>
          </w:tcPr>
          <w:p w:rsidR="00B322D3" w:rsidRPr="00A37D81" w:rsidRDefault="00BF6FFE" w:rsidP="004F4FB4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1903" w:type="dxa"/>
          </w:tcPr>
          <w:p w:rsidR="00B322D3" w:rsidRPr="00A37D81" w:rsidRDefault="00BF6FFE" w:rsidP="004F4FB4">
            <w:pPr>
              <w:pStyle w:val="bp"/>
              <w:spacing w:before="0" w:after="0"/>
            </w:pPr>
            <w:r>
              <w:t>No</w:t>
            </w: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Where Error was Detected:</w:t>
            </w:r>
          </w:p>
        </w:tc>
        <w:tc>
          <w:tcPr>
            <w:tcW w:w="1470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F6FFE" w:rsidP="00C074E2">
            <w:pPr>
              <w:pStyle w:val="bp"/>
              <w:spacing w:before="0" w:after="0"/>
            </w:pPr>
            <w:r>
              <w:t>Dispensary</w:t>
            </w:r>
          </w:p>
        </w:tc>
        <w:tc>
          <w:tcPr>
            <w:tcW w:w="1934" w:type="dxa"/>
          </w:tcPr>
          <w:p w:rsidR="00B322D3" w:rsidRPr="00A37D81" w:rsidRDefault="00BF6FFE" w:rsidP="00C074E2">
            <w:pPr>
              <w:pStyle w:val="bp"/>
              <w:spacing w:before="0" w:after="0"/>
            </w:pPr>
            <w:r>
              <w:t>On the ward</w:t>
            </w:r>
          </w:p>
        </w:tc>
        <w:tc>
          <w:tcPr>
            <w:tcW w:w="1903" w:type="dxa"/>
          </w:tcPr>
          <w:p w:rsidR="00B322D3" w:rsidRPr="00A37D81" w:rsidRDefault="00BF6FFE" w:rsidP="004F4FB4">
            <w:pPr>
              <w:pStyle w:val="bp"/>
              <w:spacing w:before="0" w:after="0"/>
            </w:pPr>
            <w:r>
              <w:t>Outside hospital</w:t>
            </w:r>
          </w:p>
        </w:tc>
        <w:tc>
          <w:tcPr>
            <w:tcW w:w="1853" w:type="dxa"/>
          </w:tcPr>
          <w:p w:rsidR="00B322D3" w:rsidRPr="00A37D81" w:rsidRDefault="00BF6FFE" w:rsidP="004F4FB4">
            <w:pPr>
              <w:pStyle w:val="bp"/>
              <w:spacing w:before="0" w:after="0"/>
            </w:pPr>
            <w:r>
              <w:t>On the ward</w:t>
            </w:r>
          </w:p>
        </w:tc>
        <w:tc>
          <w:tcPr>
            <w:tcW w:w="1903" w:type="dxa"/>
          </w:tcPr>
          <w:p w:rsidR="00B322D3" w:rsidRPr="00A37D81" w:rsidRDefault="00BF6FFE" w:rsidP="004F4FB4">
            <w:pPr>
              <w:pStyle w:val="bp"/>
              <w:spacing w:before="0" w:after="0"/>
            </w:pPr>
            <w:r>
              <w:t>On the ward</w:t>
            </w: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IIMS Completed:</w:t>
            </w:r>
          </w:p>
        </w:tc>
        <w:tc>
          <w:tcPr>
            <w:tcW w:w="1470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F6FFE" w:rsidP="00C074E2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1934" w:type="dxa"/>
          </w:tcPr>
          <w:p w:rsidR="00B322D3" w:rsidRPr="00A37D81" w:rsidRDefault="00BF6FFE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1903" w:type="dxa"/>
          </w:tcPr>
          <w:p w:rsidR="00B322D3" w:rsidRPr="00A37D81" w:rsidRDefault="00BF6FFE" w:rsidP="004F4FB4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1853" w:type="dxa"/>
          </w:tcPr>
          <w:p w:rsidR="00B322D3" w:rsidRPr="00A37D81" w:rsidRDefault="00BF6FFE" w:rsidP="004F4FB4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1903" w:type="dxa"/>
          </w:tcPr>
          <w:p w:rsidR="00B322D3" w:rsidRPr="00A37D81" w:rsidRDefault="00BF6FFE" w:rsidP="004F4FB4">
            <w:pPr>
              <w:pStyle w:val="bp"/>
              <w:spacing w:before="0" w:after="0"/>
            </w:pPr>
            <w:r>
              <w:t>Yes</w:t>
            </w: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Medication:</w:t>
            </w:r>
          </w:p>
        </w:tc>
        <w:tc>
          <w:tcPr>
            <w:tcW w:w="1470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F6FFE" w:rsidP="00C074E2">
            <w:pPr>
              <w:pStyle w:val="bp"/>
              <w:spacing w:before="0" w:after="0"/>
            </w:pPr>
            <w:r>
              <w:t>10 mg Acetaminophen</w:t>
            </w:r>
          </w:p>
        </w:tc>
        <w:tc>
          <w:tcPr>
            <w:tcW w:w="1934" w:type="dxa"/>
          </w:tcPr>
          <w:p w:rsidR="00B322D3" w:rsidRPr="00A37D81" w:rsidRDefault="00BF6FFE" w:rsidP="00C074E2">
            <w:pPr>
              <w:pStyle w:val="bp"/>
              <w:spacing w:before="0" w:after="0"/>
            </w:pPr>
            <w:r>
              <w:t>Ceftriaxone – Intravenous</w:t>
            </w:r>
          </w:p>
        </w:tc>
        <w:tc>
          <w:tcPr>
            <w:tcW w:w="1903" w:type="dxa"/>
          </w:tcPr>
          <w:p w:rsidR="00B322D3" w:rsidRPr="00A37D81" w:rsidRDefault="00BF6FFE" w:rsidP="004F4FB4">
            <w:pPr>
              <w:pStyle w:val="bp"/>
              <w:spacing w:before="0" w:after="0"/>
            </w:pPr>
            <w:r>
              <w:t>Tinnitus</w:t>
            </w:r>
          </w:p>
        </w:tc>
        <w:tc>
          <w:tcPr>
            <w:tcW w:w="1853" w:type="dxa"/>
          </w:tcPr>
          <w:p w:rsidR="00B322D3" w:rsidRPr="00A37D81" w:rsidRDefault="00BF6FFE" w:rsidP="004F4FB4">
            <w:pPr>
              <w:pStyle w:val="bp"/>
              <w:spacing w:before="0" w:after="0"/>
            </w:pPr>
            <w:r>
              <w:t xml:space="preserve">5mg </w:t>
            </w:r>
            <w:r>
              <w:t>Acetaminophen</w:t>
            </w:r>
          </w:p>
        </w:tc>
        <w:tc>
          <w:tcPr>
            <w:tcW w:w="1903" w:type="dxa"/>
          </w:tcPr>
          <w:p w:rsidR="00B322D3" w:rsidRPr="00A37D81" w:rsidRDefault="00BF6FFE" w:rsidP="004F4FB4">
            <w:pPr>
              <w:pStyle w:val="bp"/>
              <w:spacing w:before="0" w:after="0"/>
            </w:pPr>
            <w:r>
              <w:t>Isotretinoin</w:t>
            </w: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Severity Level:</w:t>
            </w:r>
          </w:p>
        </w:tc>
        <w:tc>
          <w:tcPr>
            <w:tcW w:w="1470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F6FFE" w:rsidP="00C074E2">
            <w:pPr>
              <w:pStyle w:val="bp"/>
              <w:spacing w:before="0" w:after="0"/>
            </w:pPr>
            <w:r>
              <w:t>Moderate</w:t>
            </w:r>
          </w:p>
        </w:tc>
        <w:tc>
          <w:tcPr>
            <w:tcW w:w="1934" w:type="dxa"/>
          </w:tcPr>
          <w:p w:rsidR="00B322D3" w:rsidRPr="00A37D81" w:rsidRDefault="00BF6FFE" w:rsidP="00C074E2">
            <w:pPr>
              <w:pStyle w:val="bp"/>
              <w:spacing w:before="0" w:after="0"/>
            </w:pPr>
            <w:r>
              <w:t>Low</w:t>
            </w:r>
          </w:p>
        </w:tc>
        <w:tc>
          <w:tcPr>
            <w:tcW w:w="1903" w:type="dxa"/>
          </w:tcPr>
          <w:p w:rsidR="00B322D3" w:rsidRPr="00A37D81" w:rsidRDefault="00BF6FFE" w:rsidP="004F4FB4">
            <w:pPr>
              <w:pStyle w:val="bp"/>
              <w:spacing w:before="0" w:after="0"/>
            </w:pPr>
            <w:r>
              <w:t>Moderate-low</w:t>
            </w:r>
          </w:p>
        </w:tc>
        <w:tc>
          <w:tcPr>
            <w:tcW w:w="1853" w:type="dxa"/>
          </w:tcPr>
          <w:p w:rsidR="00B322D3" w:rsidRPr="00A37D81" w:rsidRDefault="00BF6FFE" w:rsidP="004F4FB4">
            <w:pPr>
              <w:pStyle w:val="bp"/>
              <w:spacing w:before="0" w:after="0"/>
            </w:pPr>
            <w:r>
              <w:t>Moderate</w:t>
            </w:r>
          </w:p>
        </w:tc>
        <w:tc>
          <w:tcPr>
            <w:tcW w:w="1903" w:type="dxa"/>
          </w:tcPr>
          <w:p w:rsidR="00B322D3" w:rsidRPr="00A37D81" w:rsidRDefault="00BF6FFE" w:rsidP="004F4FB4">
            <w:pPr>
              <w:pStyle w:val="bp"/>
              <w:spacing w:before="0" w:after="0"/>
            </w:pPr>
            <w:r>
              <w:t>Moderate-Severe</w:t>
            </w: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Physician Notified:</w:t>
            </w:r>
          </w:p>
        </w:tc>
        <w:tc>
          <w:tcPr>
            <w:tcW w:w="1470" w:type="dxa"/>
          </w:tcPr>
          <w:p w:rsidR="00B322D3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322D3" w:rsidP="00C074E2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No</w:t>
            </w: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Other fields disabled</w:t>
            </w:r>
          </w:p>
        </w:tc>
        <w:tc>
          <w:tcPr>
            <w:tcW w:w="1470" w:type="dxa"/>
          </w:tcPr>
          <w:p w:rsidR="00B322D3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Default="00BF6FFE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1934" w:type="dxa"/>
          </w:tcPr>
          <w:p w:rsidR="00B322D3" w:rsidRDefault="00BF6FFE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1903" w:type="dxa"/>
          </w:tcPr>
          <w:p w:rsidR="00B322D3" w:rsidRDefault="00BF6FFE" w:rsidP="004F4FB4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1853" w:type="dxa"/>
          </w:tcPr>
          <w:p w:rsidR="00B322D3" w:rsidRDefault="00BF6FFE" w:rsidP="004F4FB4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1903" w:type="dxa"/>
          </w:tcPr>
          <w:p w:rsidR="00B322D3" w:rsidRDefault="00BF6FFE" w:rsidP="004F4FB4">
            <w:pPr>
              <w:pStyle w:val="bp"/>
              <w:spacing w:before="0" w:after="0"/>
            </w:pPr>
            <w:r>
              <w:t>Yes</w:t>
            </w:r>
            <w:bookmarkStart w:id="0" w:name="_GoBack"/>
            <w:bookmarkEnd w:id="0"/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p w:rsidR="0004651B" w:rsidRPr="00A37D81" w:rsidRDefault="0004651B" w:rsidP="00374830">
      <w:pPr>
        <w:pStyle w:val="bp"/>
        <w:spacing w:before="0" w:after="0"/>
      </w:pPr>
    </w:p>
    <w:sectPr w:rsidR="0004651B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859" w:rsidRDefault="00920859">
      <w:r>
        <w:separator/>
      </w:r>
    </w:p>
  </w:endnote>
  <w:endnote w:type="continuationSeparator" w:id="0">
    <w:p w:rsidR="00920859" w:rsidRDefault="0092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756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E7562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859" w:rsidRDefault="00920859">
      <w:r>
        <w:separator/>
      </w:r>
    </w:p>
  </w:footnote>
  <w:footnote w:type="continuationSeparator" w:id="0">
    <w:p w:rsidR="00920859" w:rsidRDefault="00920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  <w:r w:rsidR="00AE353B">
            <w:t xml:space="preserve"> - 1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F40A1E" w:rsidP="00A04ED3">
          <w:pPr>
            <w:tabs>
              <w:tab w:val="left" w:pos="2367"/>
            </w:tabs>
          </w:pPr>
          <w:r>
            <w:t>Add Error to System</w:t>
          </w:r>
          <w:r w:rsidR="00A04ED3">
            <w:t xml:space="preserve"> (New Patient</w:t>
          </w:r>
          <w:r w:rsidR="00A04ED3">
            <w:rPr>
              <w:sz w:val="24"/>
              <w:szCs w:val="24"/>
            </w:rPr>
            <w:t xml:space="preserve"> – physician not notified</w:t>
          </w:r>
          <w:r w:rsidR="00A04ED3">
            <w:t>)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AE353B">
            <w:t>20 May 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3439A4"/>
    <w:multiLevelType w:val="hybridMultilevel"/>
    <w:tmpl w:val="003C4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38A3"/>
    <w:rsid w:val="00024113"/>
    <w:rsid w:val="000278E8"/>
    <w:rsid w:val="00035D6C"/>
    <w:rsid w:val="00036ABF"/>
    <w:rsid w:val="00037A8E"/>
    <w:rsid w:val="000449EF"/>
    <w:rsid w:val="0004651B"/>
    <w:rsid w:val="00090A99"/>
    <w:rsid w:val="00096482"/>
    <w:rsid w:val="000A1FA6"/>
    <w:rsid w:val="000D5952"/>
    <w:rsid w:val="000E3C24"/>
    <w:rsid w:val="000E4C6D"/>
    <w:rsid w:val="000F4382"/>
    <w:rsid w:val="00127DBF"/>
    <w:rsid w:val="00133593"/>
    <w:rsid w:val="00136BF2"/>
    <w:rsid w:val="00154D6A"/>
    <w:rsid w:val="0015543B"/>
    <w:rsid w:val="0015590A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6449"/>
    <w:rsid w:val="00256AD8"/>
    <w:rsid w:val="00286C2F"/>
    <w:rsid w:val="00291668"/>
    <w:rsid w:val="002A7E47"/>
    <w:rsid w:val="002C1B7F"/>
    <w:rsid w:val="002D07CF"/>
    <w:rsid w:val="002D1D0A"/>
    <w:rsid w:val="002D7BA4"/>
    <w:rsid w:val="002E347B"/>
    <w:rsid w:val="002F4D06"/>
    <w:rsid w:val="003100DF"/>
    <w:rsid w:val="00317678"/>
    <w:rsid w:val="00331345"/>
    <w:rsid w:val="003410B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37817"/>
    <w:rsid w:val="0046703C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13EE5"/>
    <w:rsid w:val="00620950"/>
    <w:rsid w:val="00635CE7"/>
    <w:rsid w:val="00642F88"/>
    <w:rsid w:val="00665014"/>
    <w:rsid w:val="00683635"/>
    <w:rsid w:val="006B5D41"/>
    <w:rsid w:val="006C4D26"/>
    <w:rsid w:val="006D4DE0"/>
    <w:rsid w:val="006F3438"/>
    <w:rsid w:val="00702D6A"/>
    <w:rsid w:val="00720507"/>
    <w:rsid w:val="007275A3"/>
    <w:rsid w:val="0074307D"/>
    <w:rsid w:val="0074787C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30E56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20859"/>
    <w:rsid w:val="0093214E"/>
    <w:rsid w:val="009322A3"/>
    <w:rsid w:val="0093488F"/>
    <w:rsid w:val="00971143"/>
    <w:rsid w:val="00981DE1"/>
    <w:rsid w:val="00983E57"/>
    <w:rsid w:val="009C06FE"/>
    <w:rsid w:val="009C4C9A"/>
    <w:rsid w:val="009D1046"/>
    <w:rsid w:val="009E2570"/>
    <w:rsid w:val="009F756F"/>
    <w:rsid w:val="009F7FEC"/>
    <w:rsid w:val="00A04ED3"/>
    <w:rsid w:val="00A11301"/>
    <w:rsid w:val="00A30AD6"/>
    <w:rsid w:val="00A37650"/>
    <w:rsid w:val="00A37D81"/>
    <w:rsid w:val="00A46037"/>
    <w:rsid w:val="00A6090E"/>
    <w:rsid w:val="00A60E74"/>
    <w:rsid w:val="00A72B6A"/>
    <w:rsid w:val="00A739C2"/>
    <w:rsid w:val="00A857E6"/>
    <w:rsid w:val="00AB1975"/>
    <w:rsid w:val="00AB1A12"/>
    <w:rsid w:val="00AC35E1"/>
    <w:rsid w:val="00AD452D"/>
    <w:rsid w:val="00AE353B"/>
    <w:rsid w:val="00B12289"/>
    <w:rsid w:val="00B137E9"/>
    <w:rsid w:val="00B3013D"/>
    <w:rsid w:val="00B3144A"/>
    <w:rsid w:val="00B322D3"/>
    <w:rsid w:val="00B37B8D"/>
    <w:rsid w:val="00B42DCB"/>
    <w:rsid w:val="00B5620B"/>
    <w:rsid w:val="00B562C3"/>
    <w:rsid w:val="00B71A35"/>
    <w:rsid w:val="00BA717F"/>
    <w:rsid w:val="00BD6751"/>
    <w:rsid w:val="00BE784F"/>
    <w:rsid w:val="00BF14DB"/>
    <w:rsid w:val="00BF6FFE"/>
    <w:rsid w:val="00C05D0A"/>
    <w:rsid w:val="00C070A0"/>
    <w:rsid w:val="00C07137"/>
    <w:rsid w:val="00C074E2"/>
    <w:rsid w:val="00C229AB"/>
    <w:rsid w:val="00C32112"/>
    <w:rsid w:val="00C34B6E"/>
    <w:rsid w:val="00C4752B"/>
    <w:rsid w:val="00C60CCB"/>
    <w:rsid w:val="00C87E36"/>
    <w:rsid w:val="00C94212"/>
    <w:rsid w:val="00CC47D2"/>
    <w:rsid w:val="00CC74EE"/>
    <w:rsid w:val="00CD6734"/>
    <w:rsid w:val="00CF009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29"/>
    <w:rsid w:val="00EB45AC"/>
    <w:rsid w:val="00EC7284"/>
    <w:rsid w:val="00ED1B99"/>
    <w:rsid w:val="00EE05CC"/>
    <w:rsid w:val="00EE7562"/>
    <w:rsid w:val="00EF0DE2"/>
    <w:rsid w:val="00EF2C19"/>
    <w:rsid w:val="00F01165"/>
    <w:rsid w:val="00F30EEB"/>
    <w:rsid w:val="00F40A1E"/>
    <w:rsid w:val="00F45076"/>
    <w:rsid w:val="00F559AF"/>
    <w:rsid w:val="00F70ACB"/>
    <w:rsid w:val="00F909B2"/>
    <w:rsid w:val="00FC1914"/>
    <w:rsid w:val="00FC58BC"/>
    <w:rsid w:val="00FD2A29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E0941D7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4</Pages>
  <Words>485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2</cp:revision>
  <cp:lastPrinted>2003-10-05T22:49:00Z</cp:lastPrinted>
  <dcterms:created xsi:type="dcterms:W3CDTF">2018-05-20T08:55:00Z</dcterms:created>
  <dcterms:modified xsi:type="dcterms:W3CDTF">2018-05-20T08:55:00Z</dcterms:modified>
</cp:coreProperties>
</file>