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14:paraId="5F51619F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4C9DC8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DF234" w14:textId="44ED17BD" w:rsidR="00E303EF" w:rsidRPr="00A37D81" w:rsidRDefault="00001B7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Change Password</w:t>
            </w:r>
          </w:p>
        </w:tc>
      </w:tr>
      <w:tr w:rsidR="00A37D81" w:rsidRPr="00A37D81" w14:paraId="10F38331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1AFB75" w14:textId="77777777"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DAA85" w14:textId="77777777" w:rsidR="00A30AD6" w:rsidRPr="00A37D81" w:rsidRDefault="00F627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</w:p>
        </w:tc>
      </w:tr>
      <w:tr w:rsidR="00A37D81" w:rsidRPr="00A37D81" w14:paraId="7967DC9E" w14:textId="77777777" w:rsidTr="003B1DDB">
        <w:trPr>
          <w:cantSplit/>
          <w:trHeight w:val="711"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FC9E3A" w14:textId="77777777"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180822" w14:textId="6E4EFF26" w:rsidR="00D967B8" w:rsidRDefault="00001B7E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searches for login details</w:t>
            </w:r>
          </w:p>
          <w:p w14:paraId="26C62B2C" w14:textId="5448220C" w:rsidR="00001B7E" w:rsidRDefault="00001B7E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specific login</w:t>
            </w:r>
          </w:p>
          <w:p w14:paraId="241FF788" w14:textId="579AA96C" w:rsidR="00001B7E" w:rsidRPr="00A37D81" w:rsidRDefault="00001B7E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password</w:t>
            </w:r>
          </w:p>
        </w:tc>
      </w:tr>
      <w:tr w:rsidR="00A37D81" w:rsidRPr="00A37D81" w14:paraId="6F901D7B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878CCA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30F0BC" w14:textId="052AAF40" w:rsidR="00E303EF" w:rsidRPr="00A37D81" w:rsidRDefault="00001B7E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="00E71076">
              <w:rPr>
                <w:sz w:val="24"/>
                <w:szCs w:val="24"/>
              </w:rPr>
              <w:t>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14:paraId="34126F72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C7F8F0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A5CF67" w14:textId="24C8CA20"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001B7E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14:paraId="0046C51C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4A37C3" w14:textId="77777777"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4A1B64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1A09A638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7F3A727B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1FAD92C8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04705B" w14:textId="77777777"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571AD7" w14:textId="77777777"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55C02976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E4D2FA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57EB63C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921E77A" w14:textId="77777777"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4B9F855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D789385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14:paraId="0789F74A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8036D08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67AAB97" w14:textId="4F77B15E"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9E0921">
              <w:rPr>
                <w:sz w:val="24"/>
              </w:rPr>
              <w:t>Search Users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14:paraId="6B1597F8" w14:textId="48774C85" w:rsidR="00DF1585" w:rsidRPr="00A37D81" w:rsidRDefault="009E092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Search Users form appears</w:t>
            </w:r>
          </w:p>
        </w:tc>
        <w:tc>
          <w:tcPr>
            <w:tcW w:w="714" w:type="dxa"/>
          </w:tcPr>
          <w:p w14:paraId="3673F650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19BD2039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 w14:paraId="5F625E94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E0776C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8524427" w14:textId="42856000" w:rsidR="00DF1585" w:rsidRPr="00A37D81" w:rsidRDefault="009E092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selects the </w:t>
            </w:r>
            <w:proofErr w:type="spellStart"/>
            <w:r w:rsidR="003B1DDB">
              <w:rPr>
                <w:sz w:val="24"/>
              </w:rPr>
              <w:t>labsupervisor</w:t>
            </w:r>
            <w:proofErr w:type="spellEnd"/>
            <w:r>
              <w:rPr>
                <w:sz w:val="24"/>
              </w:rPr>
              <w:t xml:space="preserve"> account to change the password for by clicking the corresponding “Change Password” button</w:t>
            </w:r>
          </w:p>
        </w:tc>
        <w:tc>
          <w:tcPr>
            <w:tcW w:w="5596" w:type="dxa"/>
          </w:tcPr>
          <w:p w14:paraId="570D3E72" w14:textId="3B535C4F" w:rsidR="00A37D81" w:rsidRPr="00A37D81" w:rsidRDefault="009E092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password dialogue appears</w:t>
            </w:r>
          </w:p>
        </w:tc>
        <w:tc>
          <w:tcPr>
            <w:tcW w:w="714" w:type="dxa"/>
          </w:tcPr>
          <w:p w14:paraId="322170AF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47ECB82D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 w14:paraId="047A98A4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D33180" w14:textId="77777777"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501EDE41" w14:textId="7D0E7CC4" w:rsidR="00CE6A6F" w:rsidRPr="00A37D81" w:rsidRDefault="003B1DDB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a valid password</w:t>
            </w:r>
          </w:p>
        </w:tc>
        <w:tc>
          <w:tcPr>
            <w:tcW w:w="5596" w:type="dxa"/>
          </w:tcPr>
          <w:p w14:paraId="4B414CE3" w14:textId="7EA50CF6"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  <w:r w:rsidR="003B1DDB">
              <w:rPr>
                <w:sz w:val="24"/>
              </w:rPr>
              <w:t>, form displays confirmation, user is redirected to search users page</w:t>
            </w:r>
          </w:p>
        </w:tc>
        <w:tc>
          <w:tcPr>
            <w:tcW w:w="714" w:type="dxa"/>
          </w:tcPr>
          <w:p w14:paraId="232F822C" w14:textId="77777777"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70A1A66D" w14:textId="77777777"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14:paraId="6126B185" w14:textId="77777777"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14:paraId="3F767AA1" w14:textId="77777777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7534C7" w14:textId="77777777"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14:paraId="01948124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4B3F24" w14:textId="77777777"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C21AF3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90B211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0C358D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6F5A56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E94F50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14:paraId="6C24814F" w14:textId="77777777" w:rsidTr="00001B7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92AE3B9" w14:textId="77777777" w:rsidR="004F616E" w:rsidRDefault="004F616E" w:rsidP="00001B7E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F90A" w14:textId="349DA537" w:rsidR="004F616E" w:rsidRDefault="003B1DDB" w:rsidP="00001B7E">
            <w:pPr>
              <w:pStyle w:val="bp"/>
              <w:spacing w:before="0" w:after="0"/>
            </w:pPr>
            <w:r>
              <w:t>Password123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C8DA" w14:textId="77777777" w:rsidR="004F616E" w:rsidRDefault="004F616E" w:rsidP="00001B7E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3355" w14:textId="77777777" w:rsidR="004F616E" w:rsidRDefault="004F616E" w:rsidP="00001B7E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F915" w14:textId="77777777" w:rsidR="004F616E" w:rsidRDefault="004F616E" w:rsidP="00001B7E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4CC1" w14:textId="77777777" w:rsidR="004F616E" w:rsidRDefault="004F616E" w:rsidP="00001B7E">
            <w:pPr>
              <w:pStyle w:val="bp"/>
              <w:spacing w:before="0" w:after="0"/>
            </w:pPr>
          </w:p>
        </w:tc>
      </w:tr>
      <w:tr w:rsidR="006B725B" w14:paraId="7C3755B8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F81993A" w14:textId="77777777"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4B5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F70A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18D2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F021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F288" w14:textId="77777777" w:rsidR="006B725B" w:rsidRDefault="006B725B">
            <w:pPr>
              <w:pStyle w:val="bp"/>
              <w:spacing w:before="0" w:after="0"/>
            </w:pPr>
          </w:p>
        </w:tc>
      </w:tr>
      <w:tr w:rsidR="006B725B" w14:paraId="3F435068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1E08008" w14:textId="77777777"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D6A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94C0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4A0A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35A1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2CB7" w14:textId="77777777" w:rsidR="006B725B" w:rsidRDefault="006B725B">
            <w:pPr>
              <w:pStyle w:val="bp"/>
              <w:spacing w:before="0" w:after="0"/>
            </w:pPr>
          </w:p>
        </w:tc>
      </w:tr>
      <w:tr w:rsidR="006B725B" w14:paraId="366EE9AD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4707D27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ECB4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7D53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B03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B554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3F4B" w14:textId="77777777" w:rsidR="006B725B" w:rsidRDefault="006B725B">
            <w:pPr>
              <w:pStyle w:val="bp"/>
              <w:spacing w:before="0" w:after="0"/>
            </w:pPr>
          </w:p>
        </w:tc>
      </w:tr>
    </w:tbl>
    <w:p w14:paraId="58076BFC" w14:textId="1ED7EF0C" w:rsidR="007E3012" w:rsidRDefault="007E3012" w:rsidP="00780A9A">
      <w:pPr>
        <w:pStyle w:val="bp"/>
        <w:spacing w:before="0" w:after="0"/>
      </w:pPr>
    </w:p>
    <w:p w14:paraId="25A79222" w14:textId="77777777" w:rsidR="003B1DDB" w:rsidRDefault="003B1DDB">
      <w:r>
        <w:t>User clicks on “Search User”</w:t>
      </w:r>
    </w:p>
    <w:p w14:paraId="4F03E90A" w14:textId="77777777" w:rsidR="003B1DDB" w:rsidRDefault="003B1DDB">
      <w:r w:rsidRPr="003B1DDB">
        <w:drawing>
          <wp:inline distT="0" distB="0" distL="0" distR="0" wp14:anchorId="349B7E8A" wp14:editId="18C759B0">
            <wp:extent cx="8229600" cy="537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9B6F" w14:textId="7B011910" w:rsidR="003B1DDB" w:rsidRDefault="003B1DDB">
      <w:r>
        <w:lastRenderedPageBreak/>
        <w:t>Changing the password for lab supervisor</w:t>
      </w:r>
    </w:p>
    <w:p w14:paraId="43491821" w14:textId="77777777" w:rsidR="003B1DDB" w:rsidRDefault="003B1DDB">
      <w:r w:rsidRPr="003B1DDB">
        <w:drawing>
          <wp:inline distT="0" distB="0" distL="0" distR="0" wp14:anchorId="61A1AB20" wp14:editId="122EC85D">
            <wp:extent cx="6573167" cy="56110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97C" w14:textId="77777777" w:rsidR="003B1DDB" w:rsidRDefault="003B1DDB">
      <w:r>
        <w:lastRenderedPageBreak/>
        <w:t>Password set to “Password123’</w:t>
      </w:r>
    </w:p>
    <w:p w14:paraId="12C88205" w14:textId="77777777" w:rsidR="003B1DDB" w:rsidRDefault="003B1DDB">
      <w:r w:rsidRPr="003B1DDB">
        <w:drawing>
          <wp:inline distT="0" distB="0" distL="0" distR="0" wp14:anchorId="0D51B3A4" wp14:editId="1265419E">
            <wp:extent cx="6211167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9018" w14:textId="5193163A" w:rsidR="00C47E35" w:rsidRDefault="00C47E35">
      <w:r>
        <w:br w:type="page"/>
      </w:r>
    </w:p>
    <w:p w14:paraId="6F92B19F" w14:textId="40F9E70D" w:rsidR="007E3012" w:rsidRDefault="003B1DDB" w:rsidP="00780A9A">
      <w:pPr>
        <w:pStyle w:val="bp"/>
        <w:spacing w:before="0" w:after="0"/>
      </w:pPr>
      <w:r>
        <w:lastRenderedPageBreak/>
        <w:t>Successful message</w:t>
      </w:r>
    </w:p>
    <w:p w14:paraId="4E21C37A" w14:textId="6DF0146B" w:rsidR="003B1DDB" w:rsidRDefault="003B1DDB" w:rsidP="00780A9A">
      <w:pPr>
        <w:pStyle w:val="bp"/>
        <w:spacing w:before="0" w:after="0"/>
      </w:pPr>
      <w:r w:rsidRPr="003B1DDB">
        <w:drawing>
          <wp:inline distT="0" distB="0" distL="0" distR="0" wp14:anchorId="5F84F6C3" wp14:editId="0AFB837D">
            <wp:extent cx="6878010" cy="4401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E0D" w14:textId="69ACD014" w:rsidR="003B1DDB" w:rsidRDefault="003B1DDB" w:rsidP="00780A9A">
      <w:pPr>
        <w:pStyle w:val="bp"/>
        <w:spacing w:before="0" w:after="0"/>
      </w:pPr>
    </w:p>
    <w:p w14:paraId="25B78953" w14:textId="0D1C0AE0" w:rsidR="003B1DDB" w:rsidRDefault="003B1DDB">
      <w:r>
        <w:br w:type="page"/>
      </w:r>
    </w:p>
    <w:p w14:paraId="07D9DF10" w14:textId="3FF002E5" w:rsidR="003B1DDB" w:rsidRDefault="003B1DDB" w:rsidP="00780A9A">
      <w:pPr>
        <w:pStyle w:val="bp"/>
        <w:spacing w:before="0" w:after="0"/>
      </w:pPr>
      <w:r>
        <w:lastRenderedPageBreak/>
        <w:t>User redirected to search users</w:t>
      </w:r>
    </w:p>
    <w:p w14:paraId="75ABD72A" w14:textId="67E13C71" w:rsidR="003B1DDB" w:rsidRPr="00A37D81" w:rsidRDefault="003B1DDB" w:rsidP="00780A9A">
      <w:pPr>
        <w:pStyle w:val="bp"/>
        <w:spacing w:before="0" w:after="0"/>
      </w:pPr>
      <w:r w:rsidRPr="003B1DDB">
        <w:drawing>
          <wp:inline distT="0" distB="0" distL="0" distR="0" wp14:anchorId="46D8B70F" wp14:editId="580D501A">
            <wp:extent cx="8229600" cy="5123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DDB" w:rsidRPr="00A37D81" w:rsidSect="00A37650">
      <w:headerReference w:type="default" r:id="rId12"/>
      <w:footerReference w:type="even" r:id="rId13"/>
      <w:footerReference w:type="default" r:id="rId1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6533" w14:textId="77777777" w:rsidR="00385185" w:rsidRDefault="00385185">
      <w:r>
        <w:separator/>
      </w:r>
    </w:p>
  </w:endnote>
  <w:endnote w:type="continuationSeparator" w:id="0">
    <w:p w14:paraId="42F4D597" w14:textId="77777777" w:rsidR="00385185" w:rsidRDefault="0038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EB23" w14:textId="77777777" w:rsidR="00001B7E" w:rsidRDefault="00001B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C7441" w14:textId="77777777" w:rsidR="00001B7E" w:rsidRDefault="00001B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0E54" w14:textId="77777777" w:rsidR="00001B7E" w:rsidRDefault="00001B7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347832" w14:textId="77777777" w:rsidR="00001B7E" w:rsidRDefault="00001B7E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1C3F" w14:textId="77777777" w:rsidR="00385185" w:rsidRDefault="00385185">
      <w:r>
        <w:separator/>
      </w:r>
    </w:p>
  </w:footnote>
  <w:footnote w:type="continuationSeparator" w:id="0">
    <w:p w14:paraId="2EEADBCE" w14:textId="77777777" w:rsidR="00385185" w:rsidRDefault="0038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1B7E" w14:paraId="534D6F5C" w14:textId="77777777">
      <w:tc>
        <w:tcPr>
          <w:tcW w:w="6379" w:type="dxa"/>
        </w:tcPr>
        <w:p w14:paraId="1DCC5552" w14:textId="77777777" w:rsidR="00001B7E" w:rsidRDefault="00001B7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42F1DA38" w14:textId="77777777" w:rsidR="00001B7E" w:rsidRDefault="00001B7E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01B7E" w14:paraId="7CCAB249" w14:textId="77777777" w:rsidTr="009F756F">
      <w:trPr>
        <w:trHeight w:val="97"/>
      </w:trPr>
      <w:tc>
        <w:tcPr>
          <w:tcW w:w="6379" w:type="dxa"/>
        </w:tcPr>
        <w:p w14:paraId="5CB5EE2B" w14:textId="77777777" w:rsidR="00001B7E" w:rsidRDefault="00001B7E" w:rsidP="00B71A35">
          <w:r>
            <w:t>Add Worker to System</w:t>
          </w:r>
        </w:p>
      </w:tc>
      <w:tc>
        <w:tcPr>
          <w:tcW w:w="3179" w:type="dxa"/>
        </w:tcPr>
        <w:p w14:paraId="4A7EC7FB" w14:textId="77777777" w:rsidR="00001B7E" w:rsidRDefault="00001B7E" w:rsidP="00B71A35">
          <w:r>
            <w:t xml:space="preserve">  Date:  07/08/2018</w:t>
          </w:r>
        </w:p>
      </w:tc>
    </w:tr>
  </w:tbl>
  <w:p w14:paraId="07268D04" w14:textId="77777777" w:rsidR="00001B7E" w:rsidRDefault="00001B7E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1B7E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185"/>
    <w:rsid w:val="0038593E"/>
    <w:rsid w:val="003910B3"/>
    <w:rsid w:val="003A25C3"/>
    <w:rsid w:val="003B1DDB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0921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59B4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661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Leonard Meerwood</cp:lastModifiedBy>
  <cp:revision>7</cp:revision>
  <cp:lastPrinted>2003-10-05T22:49:00Z</cp:lastPrinted>
  <dcterms:created xsi:type="dcterms:W3CDTF">2018-08-07T10:01:00Z</dcterms:created>
  <dcterms:modified xsi:type="dcterms:W3CDTF">2018-09-15T22:24:00Z</dcterms:modified>
</cp:coreProperties>
</file>