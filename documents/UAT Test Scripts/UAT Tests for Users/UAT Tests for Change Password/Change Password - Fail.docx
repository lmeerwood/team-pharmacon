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14:paraId="5F51619F" w14:textId="77777777" w:rsidTr="003B1DDB">
        <w:trPr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84C9DC8" w14:textId="77777777"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4DF234" w14:textId="44ED17BD" w:rsidR="00E303EF" w:rsidRPr="00A37D81" w:rsidRDefault="00001B7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Change Password</w:t>
            </w:r>
          </w:p>
        </w:tc>
      </w:tr>
      <w:tr w:rsidR="00A37D81" w:rsidRPr="00A37D81" w14:paraId="10F38331" w14:textId="77777777" w:rsidTr="003B1DDB">
        <w:trPr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1AFB75" w14:textId="77777777"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2DAA85" w14:textId="77777777" w:rsidR="00A30AD6" w:rsidRPr="00A37D81" w:rsidRDefault="00F6271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>
              <w:rPr>
                <w:sz w:val="24"/>
                <w:szCs w:val="24"/>
              </w:rPr>
              <w:t xml:space="preserve">9 – </w:t>
            </w:r>
            <w:r>
              <w:t>Manage Worker</w:t>
            </w:r>
          </w:p>
        </w:tc>
      </w:tr>
      <w:tr w:rsidR="00A37D81" w:rsidRPr="00A37D81" w14:paraId="7967DC9E" w14:textId="77777777" w:rsidTr="003B1DDB">
        <w:trPr>
          <w:cantSplit/>
          <w:trHeight w:val="711"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FC9E3A" w14:textId="77777777"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180822" w14:textId="6E4EFF26" w:rsidR="00D967B8" w:rsidRDefault="00001B7E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searches for login details</w:t>
            </w:r>
          </w:p>
          <w:p w14:paraId="26C62B2C" w14:textId="5448220C" w:rsidR="00001B7E" w:rsidRDefault="00001B7E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specific login</w:t>
            </w:r>
          </w:p>
          <w:p w14:paraId="241FF788" w14:textId="579AA96C" w:rsidR="00001B7E" w:rsidRPr="00A37D81" w:rsidRDefault="00001B7E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changes password</w:t>
            </w:r>
          </w:p>
        </w:tc>
      </w:tr>
      <w:tr w:rsidR="00A37D81" w:rsidRPr="00A37D81" w14:paraId="6F901D7B" w14:textId="77777777" w:rsidTr="003B1DDB">
        <w:trPr>
          <w:cantSplit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878CCA" w14:textId="77777777"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30F0BC" w14:textId="052AAF40" w:rsidR="00E303EF" w:rsidRPr="00A37D81" w:rsidRDefault="00001B7E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r w:rsidR="00E71076">
              <w:rPr>
                <w:sz w:val="24"/>
                <w:szCs w:val="24"/>
              </w:rPr>
              <w:t>must</w:t>
            </w:r>
            <w:r w:rsidR="008050F0">
              <w:rPr>
                <w:sz w:val="24"/>
                <w:szCs w:val="24"/>
              </w:rPr>
              <w:t xml:space="preserve"> </w:t>
            </w:r>
            <w:r w:rsidR="00E71076">
              <w:rPr>
                <w:sz w:val="24"/>
                <w:szCs w:val="24"/>
              </w:rPr>
              <w:t>exist in the system</w:t>
            </w:r>
          </w:p>
        </w:tc>
      </w:tr>
      <w:tr w:rsidR="00A37D81" w:rsidRPr="00A37D81" w14:paraId="34126F72" w14:textId="77777777" w:rsidTr="003B1DDB">
        <w:trPr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6C7F8F0" w14:textId="77777777"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0A5CF67" w14:textId="24C8CA20"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001B7E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14:paraId="0046C51C" w14:textId="77777777" w:rsidTr="003B1DDB">
        <w:trPr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24A37C3" w14:textId="77777777"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44A1B64" w14:textId="77777777"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14:paraId="1A09A638" w14:textId="77777777"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14:paraId="7F3A727B" w14:textId="77777777"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14:paraId="1FAD92C8" w14:textId="77777777" w:rsidTr="003B1DDB">
        <w:trPr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604705B" w14:textId="77777777"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3571AD7" w14:textId="77777777"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14:paraId="55C02976" w14:textId="77777777" w:rsidTr="003B1D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0E4D2FA" w14:textId="77777777"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57EB63C" w14:textId="77777777"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2921E77A" w14:textId="77777777"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14B9F855" w14:textId="77777777"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D789385" w14:textId="77777777"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 w14:paraId="0789F74A" w14:textId="77777777" w:rsidTr="003B1D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48036D08" w14:textId="77777777"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67AAB97" w14:textId="4F77B15E"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</w:t>
            </w:r>
            <w:r w:rsidR="009E0921">
              <w:rPr>
                <w:sz w:val="24"/>
              </w:rPr>
              <w:t>Search Users</w:t>
            </w:r>
            <w:r w:rsidR="00E71076">
              <w:rPr>
                <w:sz w:val="24"/>
              </w:rPr>
              <w:t>” from the menu bar</w:t>
            </w:r>
          </w:p>
        </w:tc>
        <w:tc>
          <w:tcPr>
            <w:tcW w:w="5596" w:type="dxa"/>
          </w:tcPr>
          <w:p w14:paraId="6B1597F8" w14:textId="48774C85" w:rsidR="00DF1585" w:rsidRPr="00A37D81" w:rsidRDefault="009E092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Search Users form appears</w:t>
            </w:r>
          </w:p>
        </w:tc>
        <w:tc>
          <w:tcPr>
            <w:tcW w:w="714" w:type="dxa"/>
          </w:tcPr>
          <w:p w14:paraId="3673F650" w14:textId="77777777"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19BD2039" w14:textId="77777777"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A37D81" w:rsidRPr="00A37D81" w14:paraId="5F625E94" w14:textId="77777777" w:rsidTr="003B1D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2E0776C" w14:textId="77777777"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08524427" w14:textId="42856000" w:rsidR="00DF1585" w:rsidRPr="00A37D81" w:rsidRDefault="009E092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selects the </w:t>
            </w:r>
            <w:proofErr w:type="spellStart"/>
            <w:r w:rsidR="003B1DDB">
              <w:rPr>
                <w:sz w:val="24"/>
              </w:rPr>
              <w:t>labsupervisor</w:t>
            </w:r>
            <w:proofErr w:type="spellEnd"/>
            <w:r>
              <w:rPr>
                <w:sz w:val="24"/>
              </w:rPr>
              <w:t xml:space="preserve"> account to change the password for by clicking the corresponding “Change Password” button</w:t>
            </w:r>
          </w:p>
        </w:tc>
        <w:tc>
          <w:tcPr>
            <w:tcW w:w="5596" w:type="dxa"/>
          </w:tcPr>
          <w:p w14:paraId="570D3E72" w14:textId="3B535C4F" w:rsidR="00A37D81" w:rsidRPr="00A37D81" w:rsidRDefault="009E092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Change password dialogue appears</w:t>
            </w:r>
          </w:p>
        </w:tc>
        <w:tc>
          <w:tcPr>
            <w:tcW w:w="714" w:type="dxa"/>
          </w:tcPr>
          <w:p w14:paraId="322170AF" w14:textId="77777777"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47ECB82D" w14:textId="77777777"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CE6A6F" w:rsidRPr="00A37D81" w14:paraId="047A98A4" w14:textId="77777777" w:rsidTr="003B1D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BD33180" w14:textId="77777777"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501EDE41" w14:textId="20ABED5B" w:rsidR="00CE6A6F" w:rsidRPr="00A37D81" w:rsidRDefault="003B1DDB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Enters a</w:t>
            </w:r>
            <w:r w:rsidR="00F23CB0">
              <w:rPr>
                <w:sz w:val="24"/>
              </w:rPr>
              <w:t>n in</w:t>
            </w:r>
            <w:r>
              <w:rPr>
                <w:sz w:val="24"/>
              </w:rPr>
              <w:t>valid password</w:t>
            </w:r>
          </w:p>
        </w:tc>
        <w:tc>
          <w:tcPr>
            <w:tcW w:w="5596" w:type="dxa"/>
          </w:tcPr>
          <w:p w14:paraId="4B414CE3" w14:textId="238FF5F9" w:rsidR="00CE6A6F" w:rsidRPr="00A37D81" w:rsidRDefault="0027753E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Input </w:t>
            </w:r>
            <w:r w:rsidR="00F23CB0">
              <w:rPr>
                <w:sz w:val="24"/>
              </w:rPr>
              <w:t>show an error</w:t>
            </w:r>
            <w:r w:rsidR="003B1DDB">
              <w:rPr>
                <w:sz w:val="24"/>
              </w:rPr>
              <w:t xml:space="preserve"> </w:t>
            </w:r>
          </w:p>
        </w:tc>
        <w:tc>
          <w:tcPr>
            <w:tcW w:w="714" w:type="dxa"/>
          </w:tcPr>
          <w:p w14:paraId="232F822C" w14:textId="77777777"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70A1A66D" w14:textId="77777777"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</w:tr>
      <w:tr w:rsidR="00F23CB0" w:rsidRPr="00A37D81" w14:paraId="79D94573" w14:textId="77777777" w:rsidTr="003B1D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98DB381" w14:textId="77777777" w:rsidR="00F23CB0" w:rsidRPr="00A37D81" w:rsidRDefault="00F23CB0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2C2C346E" w14:textId="7CA9EA1E" w:rsidR="00F23CB0" w:rsidRDefault="00F23CB0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submits</w:t>
            </w:r>
          </w:p>
        </w:tc>
        <w:tc>
          <w:tcPr>
            <w:tcW w:w="5596" w:type="dxa"/>
          </w:tcPr>
          <w:p w14:paraId="36E42E43" w14:textId="73EE1BBD" w:rsidR="00F23CB0" w:rsidRDefault="00F23CB0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warning box appears because there are errors with the form, no submission</w:t>
            </w:r>
          </w:p>
        </w:tc>
        <w:tc>
          <w:tcPr>
            <w:tcW w:w="714" w:type="dxa"/>
          </w:tcPr>
          <w:p w14:paraId="6ACF930F" w14:textId="77777777" w:rsidR="00F23CB0" w:rsidRPr="00A37D81" w:rsidRDefault="00F23CB0" w:rsidP="0090354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384994AB" w14:textId="77777777" w:rsidR="00F23CB0" w:rsidRPr="00A37D81" w:rsidRDefault="00F23CB0" w:rsidP="0090354A">
            <w:pPr>
              <w:pStyle w:val="RowHeadings"/>
              <w:spacing w:before="80" w:after="80"/>
              <w:jc w:val="center"/>
            </w:pPr>
          </w:p>
        </w:tc>
      </w:tr>
    </w:tbl>
    <w:p w14:paraId="6126B185" w14:textId="77777777"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14:paraId="3F767AA1" w14:textId="77777777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7534C7" w14:textId="77777777"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14:paraId="01948124" w14:textId="77777777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4B3F24" w14:textId="77777777"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C21AF3" w14:textId="77777777"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590B211" w14:textId="77777777"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0C358D" w14:textId="77777777"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6F5A56" w14:textId="77777777"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E94F50" w14:textId="77777777"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14:paraId="6C24814F" w14:textId="77777777" w:rsidTr="00001B7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92AE3B9" w14:textId="77777777" w:rsidR="004F616E" w:rsidRDefault="004F616E" w:rsidP="00001B7E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F90A" w14:textId="67BA2115" w:rsidR="004F616E" w:rsidRDefault="00F23CB0" w:rsidP="00001B7E">
            <w:pPr>
              <w:pStyle w:val="bp"/>
              <w:spacing w:before="0" w:after="0"/>
            </w:pPr>
            <w:r>
              <w:t>2short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C8DA" w14:textId="77777777" w:rsidR="004F616E" w:rsidRDefault="004F616E" w:rsidP="00001B7E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3355" w14:textId="77777777" w:rsidR="004F616E" w:rsidRDefault="004F616E" w:rsidP="00001B7E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F915" w14:textId="77777777" w:rsidR="004F616E" w:rsidRDefault="004F616E" w:rsidP="00001B7E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4CC1" w14:textId="77777777" w:rsidR="004F616E" w:rsidRDefault="004F616E" w:rsidP="00001B7E">
            <w:pPr>
              <w:pStyle w:val="bp"/>
              <w:spacing w:before="0" w:after="0"/>
            </w:pPr>
          </w:p>
        </w:tc>
      </w:tr>
      <w:tr w:rsidR="006B725B" w14:paraId="7C3755B8" w14:textId="77777777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F81993A" w14:textId="77777777"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24B5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F70A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18D2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F021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AF288" w14:textId="77777777" w:rsidR="006B725B" w:rsidRDefault="006B725B">
            <w:pPr>
              <w:pStyle w:val="bp"/>
              <w:spacing w:before="0" w:after="0"/>
            </w:pPr>
          </w:p>
        </w:tc>
      </w:tr>
      <w:tr w:rsidR="006B725B" w14:paraId="3F435068" w14:textId="77777777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1E08008" w14:textId="77777777" w:rsidR="006B725B" w:rsidRDefault="006B725B">
            <w:pPr>
              <w:pStyle w:val="bp"/>
              <w:spacing w:before="0" w:after="0"/>
            </w:pPr>
            <w:r>
              <w:lastRenderedPageBreak/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D6A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594C0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4A0A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35A1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2CB7" w14:textId="77777777" w:rsidR="006B725B" w:rsidRDefault="006B725B">
            <w:pPr>
              <w:pStyle w:val="bp"/>
              <w:spacing w:before="0" w:after="0"/>
            </w:pPr>
          </w:p>
        </w:tc>
      </w:tr>
      <w:tr w:rsidR="006B725B" w14:paraId="366EE9AD" w14:textId="77777777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4707D27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ECB4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7D53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9B03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B554" w14:textId="77777777"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E3F4B" w14:textId="77777777" w:rsidR="006B725B" w:rsidRDefault="006B725B">
            <w:pPr>
              <w:pStyle w:val="bp"/>
              <w:spacing w:before="0" w:after="0"/>
            </w:pPr>
          </w:p>
        </w:tc>
      </w:tr>
    </w:tbl>
    <w:p w14:paraId="58076BFC" w14:textId="1ED7EF0C" w:rsidR="007E3012" w:rsidRDefault="007E3012" w:rsidP="00780A9A">
      <w:pPr>
        <w:pStyle w:val="bp"/>
        <w:spacing w:before="0" w:after="0"/>
      </w:pPr>
    </w:p>
    <w:p w14:paraId="25A79222" w14:textId="77777777" w:rsidR="003B1DDB" w:rsidRDefault="003B1DDB">
      <w:r>
        <w:t>User clicks on “Search User”</w:t>
      </w:r>
    </w:p>
    <w:p w14:paraId="4F03E90A" w14:textId="62D29F5D" w:rsidR="00F23CB0" w:rsidRDefault="003B1DDB">
      <w:r w:rsidRPr="003B1DDB">
        <w:rPr>
          <w:noProof/>
        </w:rPr>
        <w:drawing>
          <wp:inline distT="0" distB="0" distL="0" distR="0" wp14:anchorId="349B7E8A" wp14:editId="553A2DDA">
            <wp:extent cx="7391400" cy="4824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6549" cy="483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6A59" w14:textId="76ADC7C5" w:rsidR="003B1DDB" w:rsidRDefault="00F23CB0">
      <w:r>
        <w:br w:type="page"/>
      </w:r>
    </w:p>
    <w:p w14:paraId="43491821" w14:textId="5EE79E39" w:rsidR="003B1DDB" w:rsidRDefault="003B1DDB">
      <w:r>
        <w:lastRenderedPageBreak/>
        <w:t>Changing the password for lab supervisor</w:t>
      </w:r>
      <w:r w:rsidRPr="003B1DDB">
        <w:rPr>
          <w:noProof/>
        </w:rPr>
        <w:drawing>
          <wp:inline distT="0" distB="0" distL="0" distR="0" wp14:anchorId="61A1AB20" wp14:editId="122EC85D">
            <wp:extent cx="6573167" cy="56110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697C" w14:textId="62A85EB4" w:rsidR="003B1DDB" w:rsidRDefault="003B1DDB">
      <w:r>
        <w:lastRenderedPageBreak/>
        <w:t>Password set to “</w:t>
      </w:r>
      <w:r w:rsidR="00F23CB0">
        <w:t>2short”</w:t>
      </w:r>
    </w:p>
    <w:p w14:paraId="12C88205" w14:textId="01CBA86A" w:rsidR="003B1DDB" w:rsidRDefault="00F23CB0">
      <w:r w:rsidRPr="00F23CB0">
        <w:drawing>
          <wp:inline distT="0" distB="0" distL="0" distR="0" wp14:anchorId="7D08A88C" wp14:editId="5036EBFC">
            <wp:extent cx="7306695" cy="441069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669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9018" w14:textId="5193163A" w:rsidR="00C47E35" w:rsidRDefault="00C47E35">
      <w:r>
        <w:br w:type="page"/>
      </w:r>
    </w:p>
    <w:p w14:paraId="382047C4" w14:textId="547F64FD" w:rsidR="00F23CB0" w:rsidRDefault="00F23CB0" w:rsidP="00780A9A">
      <w:pPr>
        <w:pStyle w:val="bp"/>
        <w:spacing w:before="0" w:after="0"/>
      </w:pPr>
      <w:r>
        <w:lastRenderedPageBreak/>
        <w:t>Failure</w:t>
      </w:r>
      <w:r w:rsidR="003B1DDB">
        <w:t xml:space="preserve"> message</w:t>
      </w:r>
    </w:p>
    <w:p w14:paraId="4E21C37A" w14:textId="496E034B" w:rsidR="003B1DDB" w:rsidRDefault="00F23CB0" w:rsidP="00780A9A">
      <w:pPr>
        <w:pStyle w:val="bp"/>
        <w:spacing w:before="0" w:after="0"/>
      </w:pPr>
      <w:bookmarkStart w:id="0" w:name="_GoBack"/>
      <w:r w:rsidRPr="00F23CB0">
        <w:rPr>
          <w:noProof/>
        </w:rPr>
        <w:drawing>
          <wp:inline distT="0" distB="0" distL="0" distR="0" wp14:anchorId="2582C68B" wp14:editId="4DA0A5BC">
            <wp:extent cx="5539251" cy="37147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8947" cy="37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F23CB0">
        <w:rPr>
          <w:noProof/>
        </w:rPr>
        <w:t xml:space="preserve"> </w:t>
      </w:r>
    </w:p>
    <w:p w14:paraId="2E4C4E0D" w14:textId="69ACD014" w:rsidR="003B1DDB" w:rsidRDefault="003B1DDB" w:rsidP="00780A9A">
      <w:pPr>
        <w:pStyle w:val="bp"/>
        <w:spacing w:before="0" w:after="0"/>
      </w:pPr>
    </w:p>
    <w:p w14:paraId="75ABD72A" w14:textId="2300B0AA" w:rsidR="003B1DDB" w:rsidRPr="00A37D81" w:rsidRDefault="003B1DDB" w:rsidP="00F23CB0"/>
    <w:sectPr w:rsidR="003B1DDB" w:rsidRPr="00A37D81" w:rsidSect="00A37650">
      <w:headerReference w:type="default" r:id="rId11"/>
      <w:footerReference w:type="even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3E1FC" w14:textId="77777777" w:rsidR="00BE3743" w:rsidRDefault="00BE3743">
      <w:r>
        <w:separator/>
      </w:r>
    </w:p>
  </w:endnote>
  <w:endnote w:type="continuationSeparator" w:id="0">
    <w:p w14:paraId="1ED5029E" w14:textId="77777777" w:rsidR="00BE3743" w:rsidRDefault="00BE3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FEB23" w14:textId="77777777" w:rsidR="00001B7E" w:rsidRDefault="00001B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BC7441" w14:textId="77777777" w:rsidR="00001B7E" w:rsidRDefault="00001B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A0E54" w14:textId="77777777" w:rsidR="00001B7E" w:rsidRDefault="00001B7E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5347832" w14:textId="77777777" w:rsidR="00001B7E" w:rsidRDefault="00001B7E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82409" w14:textId="77777777" w:rsidR="00BE3743" w:rsidRDefault="00BE3743">
      <w:r>
        <w:separator/>
      </w:r>
    </w:p>
  </w:footnote>
  <w:footnote w:type="continuationSeparator" w:id="0">
    <w:p w14:paraId="0D0C0D09" w14:textId="77777777" w:rsidR="00BE3743" w:rsidRDefault="00BE3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1B7E" w14:paraId="534D6F5C" w14:textId="77777777">
      <w:tc>
        <w:tcPr>
          <w:tcW w:w="6379" w:type="dxa"/>
        </w:tcPr>
        <w:p w14:paraId="1DCC5552" w14:textId="77777777" w:rsidR="00001B7E" w:rsidRDefault="00001B7E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14:paraId="42F1DA38" w14:textId="77777777" w:rsidR="00001B7E" w:rsidRDefault="00001B7E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01B7E" w14:paraId="7CCAB249" w14:textId="77777777" w:rsidTr="009F756F">
      <w:trPr>
        <w:trHeight w:val="97"/>
      </w:trPr>
      <w:tc>
        <w:tcPr>
          <w:tcW w:w="6379" w:type="dxa"/>
        </w:tcPr>
        <w:p w14:paraId="5CB5EE2B" w14:textId="77777777" w:rsidR="00001B7E" w:rsidRDefault="00001B7E" w:rsidP="00B71A35">
          <w:r>
            <w:t>Add Worker to System</w:t>
          </w:r>
        </w:p>
      </w:tc>
      <w:tc>
        <w:tcPr>
          <w:tcW w:w="3179" w:type="dxa"/>
        </w:tcPr>
        <w:p w14:paraId="4A7EC7FB" w14:textId="77777777" w:rsidR="00001B7E" w:rsidRDefault="00001B7E" w:rsidP="00B71A35">
          <w:r>
            <w:t xml:space="preserve">  Date:  07/08/2018</w:t>
          </w:r>
        </w:p>
      </w:tc>
    </w:tr>
  </w:tbl>
  <w:p w14:paraId="07268D04" w14:textId="77777777" w:rsidR="00001B7E" w:rsidRDefault="00001B7E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01B7E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27EA2"/>
    <w:rsid w:val="00331345"/>
    <w:rsid w:val="003410BE"/>
    <w:rsid w:val="00353537"/>
    <w:rsid w:val="003557D2"/>
    <w:rsid w:val="00362280"/>
    <w:rsid w:val="00374830"/>
    <w:rsid w:val="00382D26"/>
    <w:rsid w:val="00385185"/>
    <w:rsid w:val="0038593E"/>
    <w:rsid w:val="003910B3"/>
    <w:rsid w:val="003A25C3"/>
    <w:rsid w:val="003B1DDB"/>
    <w:rsid w:val="003D2ED7"/>
    <w:rsid w:val="003E438C"/>
    <w:rsid w:val="003E51CD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616E"/>
    <w:rsid w:val="004F7B53"/>
    <w:rsid w:val="004F7C17"/>
    <w:rsid w:val="00520EF0"/>
    <w:rsid w:val="00531B5A"/>
    <w:rsid w:val="00533EAC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5CE7"/>
    <w:rsid w:val="00683635"/>
    <w:rsid w:val="0068650F"/>
    <w:rsid w:val="006B5D41"/>
    <w:rsid w:val="006B725B"/>
    <w:rsid w:val="006D4DE0"/>
    <w:rsid w:val="006E2681"/>
    <w:rsid w:val="006F49B4"/>
    <w:rsid w:val="00702D6A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0354A"/>
    <w:rsid w:val="00913D07"/>
    <w:rsid w:val="00915018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0921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C3ED9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3743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47E35"/>
    <w:rsid w:val="00C87E36"/>
    <w:rsid w:val="00C94212"/>
    <w:rsid w:val="00CC47D2"/>
    <w:rsid w:val="00CC74EE"/>
    <w:rsid w:val="00CD4DCF"/>
    <w:rsid w:val="00CD6734"/>
    <w:rsid w:val="00CE6A6F"/>
    <w:rsid w:val="00D010AF"/>
    <w:rsid w:val="00D24817"/>
    <w:rsid w:val="00D33BA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3D2E"/>
    <w:rsid w:val="00ED1B99"/>
    <w:rsid w:val="00EE05CC"/>
    <w:rsid w:val="00EF0DE2"/>
    <w:rsid w:val="00EF2C19"/>
    <w:rsid w:val="00EF4BBA"/>
    <w:rsid w:val="00F01165"/>
    <w:rsid w:val="00F23CB0"/>
    <w:rsid w:val="00F30EEB"/>
    <w:rsid w:val="00F45076"/>
    <w:rsid w:val="00F559AF"/>
    <w:rsid w:val="00F566EA"/>
    <w:rsid w:val="00F62715"/>
    <w:rsid w:val="00F70ACB"/>
    <w:rsid w:val="00F909B2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659B41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666</TotalTime>
  <Pages>5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Leonard Meerwood</cp:lastModifiedBy>
  <cp:revision>8</cp:revision>
  <cp:lastPrinted>2003-10-05T22:49:00Z</cp:lastPrinted>
  <dcterms:created xsi:type="dcterms:W3CDTF">2018-08-07T10:01:00Z</dcterms:created>
  <dcterms:modified xsi:type="dcterms:W3CDTF">2018-09-15T22:30:00Z</dcterms:modified>
</cp:coreProperties>
</file>