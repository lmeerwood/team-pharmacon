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AD3D0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Test validation of Worker, Error, &amp; User Pages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AD3D0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of input into text fields on the above pages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967B8" w:rsidRPr="00A37D81" w:rsidRDefault="003410BE" w:rsidP="00AD3D04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AD3D04">
              <w:rPr>
                <w:sz w:val="24"/>
                <w:szCs w:val="24"/>
              </w:rPr>
              <w:t>enters data into a text field on either Worker, Error, or User forms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AD3D0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is not a pick from list or radio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AD3D04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 if meeting criteria or error message appears indicating correct type of input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AD3D0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Worker Form – Worker Id (numeric field only)</w:t>
            </w:r>
          </w:p>
        </w:tc>
        <w:tc>
          <w:tcPr>
            <w:tcW w:w="5596" w:type="dxa"/>
          </w:tcPr>
          <w:p w:rsidR="00DF1585" w:rsidRPr="00A37D81" w:rsidRDefault="00AD3D0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Number accepted, any other character gives </w:t>
            </w:r>
            <w:r w:rsidR="00374847">
              <w:rPr>
                <w:sz w:val="24"/>
              </w:rPr>
              <w:t xml:space="preserve">an </w:t>
            </w:r>
            <w:r>
              <w:rPr>
                <w:sz w:val="24"/>
              </w:rPr>
              <w:t>error</w:t>
            </w:r>
          </w:p>
        </w:tc>
        <w:tc>
          <w:tcPr>
            <w:tcW w:w="714" w:type="dxa"/>
          </w:tcPr>
          <w:p w:rsidR="00DF1585" w:rsidRPr="00A37D81" w:rsidRDefault="006B0FF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4113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Worker Form – Worker First Name (alpha, dash -)</w:t>
            </w:r>
          </w:p>
        </w:tc>
        <w:tc>
          <w:tcPr>
            <w:tcW w:w="5596" w:type="dxa"/>
          </w:tcPr>
          <w:p w:rsidR="00A37D81" w:rsidRPr="00A37D81" w:rsidRDefault="003748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 and dash (-) accepted, any other character gives an error</w:t>
            </w:r>
          </w:p>
        </w:tc>
        <w:tc>
          <w:tcPr>
            <w:tcW w:w="714" w:type="dxa"/>
          </w:tcPr>
          <w:p w:rsidR="00DF1585" w:rsidRPr="00A37D81" w:rsidRDefault="006B0FF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374847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Worker Form – Worker Surname (alpha, dash -, apostrophe ‘)</w:t>
            </w:r>
          </w:p>
        </w:tc>
        <w:tc>
          <w:tcPr>
            <w:tcW w:w="5596" w:type="dxa"/>
          </w:tcPr>
          <w:p w:rsidR="00CE6A6F" w:rsidRPr="00A37D81" w:rsidRDefault="00374847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Alpha, dash (-), and apostrophe (‘) accepted, any other character gives an error</w:t>
            </w:r>
          </w:p>
        </w:tc>
        <w:tc>
          <w:tcPr>
            <w:tcW w:w="714" w:type="dxa"/>
          </w:tcPr>
          <w:p w:rsidR="00CE6A6F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74847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Worker Form – Worker Position (alpha)</w:t>
            </w:r>
          </w:p>
        </w:tc>
        <w:tc>
          <w:tcPr>
            <w:tcW w:w="5596" w:type="dxa"/>
          </w:tcPr>
          <w:p w:rsidR="003557D2" w:rsidRPr="00A37D81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 accepted, any other character gives an error</w:t>
            </w:r>
          </w:p>
        </w:tc>
        <w:tc>
          <w:tcPr>
            <w:tcW w:w="714" w:type="dxa"/>
          </w:tcPr>
          <w:p w:rsidR="003557D2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374847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Error Form – Patient Id</w:t>
            </w:r>
          </w:p>
        </w:tc>
        <w:tc>
          <w:tcPr>
            <w:tcW w:w="5596" w:type="dxa"/>
          </w:tcPr>
          <w:p w:rsidR="0027753E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 and Number accepted, any other character gives an error</w:t>
            </w:r>
          </w:p>
        </w:tc>
        <w:tc>
          <w:tcPr>
            <w:tcW w:w="714" w:type="dxa"/>
          </w:tcPr>
          <w:p w:rsidR="0027753E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374847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Error Form – Patient First Name</w:t>
            </w:r>
          </w:p>
        </w:tc>
        <w:tc>
          <w:tcPr>
            <w:tcW w:w="5596" w:type="dxa"/>
          </w:tcPr>
          <w:p w:rsidR="0027753E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Alpha, dash (-), and apostrophe (‘) accepted, any other character gives an error</w:t>
            </w:r>
          </w:p>
        </w:tc>
        <w:tc>
          <w:tcPr>
            <w:tcW w:w="714" w:type="dxa"/>
          </w:tcPr>
          <w:p w:rsidR="0027753E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74847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Form – Patient Surname</w:t>
            </w:r>
          </w:p>
        </w:tc>
        <w:tc>
          <w:tcPr>
            <w:tcW w:w="5596" w:type="dxa"/>
          </w:tcPr>
          <w:p w:rsidR="003557D2" w:rsidRPr="00A37D81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Alpha, dash (-), and apostrophe (‘) accepted, any other character gives an error</w:t>
            </w:r>
          </w:p>
        </w:tc>
        <w:tc>
          <w:tcPr>
            <w:tcW w:w="714" w:type="dxa"/>
          </w:tcPr>
          <w:p w:rsidR="003557D2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374847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Form – Medication</w:t>
            </w:r>
          </w:p>
        </w:tc>
        <w:tc>
          <w:tcPr>
            <w:tcW w:w="5596" w:type="dxa"/>
          </w:tcPr>
          <w:p w:rsidR="00582088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 and Number accepted, any other character gives an error</w:t>
            </w:r>
          </w:p>
        </w:tc>
        <w:tc>
          <w:tcPr>
            <w:tcW w:w="714" w:type="dxa"/>
          </w:tcPr>
          <w:p w:rsidR="00582088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  <w:tr w:rsidR="0037484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4847" w:rsidRPr="00A37D81" w:rsidRDefault="00374847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74847" w:rsidRDefault="00374847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Form – Provider Number</w:t>
            </w:r>
          </w:p>
        </w:tc>
        <w:tc>
          <w:tcPr>
            <w:tcW w:w="5596" w:type="dxa"/>
          </w:tcPr>
          <w:p w:rsidR="00374847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 and Number accepted, any other character gives an error</w:t>
            </w:r>
          </w:p>
        </w:tc>
        <w:tc>
          <w:tcPr>
            <w:tcW w:w="714" w:type="dxa"/>
          </w:tcPr>
          <w:p w:rsidR="00374847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74847" w:rsidRPr="00A37D81" w:rsidRDefault="00374847" w:rsidP="003557D2">
            <w:pPr>
              <w:pStyle w:val="RowHeadings"/>
              <w:spacing w:before="80" w:after="80"/>
            </w:pPr>
          </w:p>
        </w:tc>
      </w:tr>
      <w:tr w:rsidR="0037484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4847" w:rsidRPr="00A37D81" w:rsidRDefault="00374847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74847" w:rsidRDefault="00374847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Form – Physician First Name</w:t>
            </w:r>
          </w:p>
        </w:tc>
        <w:tc>
          <w:tcPr>
            <w:tcW w:w="5596" w:type="dxa"/>
          </w:tcPr>
          <w:p w:rsidR="00374847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Alpha, dash (-), and apostrophe (‘) accepted, any other character gives an error</w:t>
            </w:r>
          </w:p>
        </w:tc>
        <w:tc>
          <w:tcPr>
            <w:tcW w:w="714" w:type="dxa"/>
          </w:tcPr>
          <w:p w:rsidR="00374847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74847" w:rsidRPr="00A37D81" w:rsidRDefault="00374847" w:rsidP="003557D2">
            <w:pPr>
              <w:pStyle w:val="RowHeadings"/>
              <w:spacing w:before="80" w:after="80"/>
            </w:pPr>
          </w:p>
        </w:tc>
      </w:tr>
      <w:tr w:rsidR="0037484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4847" w:rsidRPr="00A37D81" w:rsidRDefault="00374847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74847" w:rsidRDefault="00374847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Form – Physician Surname</w:t>
            </w:r>
          </w:p>
        </w:tc>
        <w:tc>
          <w:tcPr>
            <w:tcW w:w="5596" w:type="dxa"/>
          </w:tcPr>
          <w:p w:rsidR="00374847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Alpha, dash (-), and apostrophe (‘) accepted, any other character gives an error</w:t>
            </w:r>
          </w:p>
        </w:tc>
        <w:tc>
          <w:tcPr>
            <w:tcW w:w="714" w:type="dxa"/>
          </w:tcPr>
          <w:p w:rsidR="00374847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74847" w:rsidRPr="00A37D81" w:rsidRDefault="00374847" w:rsidP="003557D2">
            <w:pPr>
              <w:pStyle w:val="RowHeadings"/>
              <w:spacing w:before="80" w:after="80"/>
            </w:pPr>
          </w:p>
        </w:tc>
      </w:tr>
      <w:tr w:rsidR="0037484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4847" w:rsidRPr="00A37D81" w:rsidRDefault="00374847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74847" w:rsidRDefault="00374847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Form – Login</w:t>
            </w:r>
          </w:p>
        </w:tc>
        <w:tc>
          <w:tcPr>
            <w:tcW w:w="5596" w:type="dxa"/>
          </w:tcPr>
          <w:p w:rsidR="00374847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 accepted, any other character gives an error</w:t>
            </w:r>
          </w:p>
        </w:tc>
        <w:tc>
          <w:tcPr>
            <w:tcW w:w="714" w:type="dxa"/>
          </w:tcPr>
          <w:p w:rsidR="00374847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74847" w:rsidRPr="00A37D81" w:rsidRDefault="00374847" w:rsidP="003557D2">
            <w:pPr>
              <w:pStyle w:val="RowHeadings"/>
              <w:spacing w:before="80" w:after="80"/>
            </w:pPr>
          </w:p>
        </w:tc>
      </w:tr>
      <w:tr w:rsidR="0037484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4847" w:rsidRPr="00A37D81" w:rsidRDefault="00374847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74847" w:rsidRDefault="00374847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Form – Password</w:t>
            </w:r>
          </w:p>
        </w:tc>
        <w:tc>
          <w:tcPr>
            <w:tcW w:w="5596" w:type="dxa"/>
          </w:tcPr>
          <w:p w:rsidR="00374847" w:rsidRDefault="00374847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Alpha and Number accepted, any other character gives an error</w:t>
            </w:r>
          </w:p>
        </w:tc>
        <w:tc>
          <w:tcPr>
            <w:tcW w:w="714" w:type="dxa"/>
          </w:tcPr>
          <w:p w:rsidR="00374847" w:rsidRPr="00A37D81" w:rsidRDefault="006B0FF5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74847" w:rsidRPr="00A37D81" w:rsidRDefault="00374847" w:rsidP="003557D2">
            <w:pPr>
              <w:pStyle w:val="RowHeadings"/>
              <w:spacing w:before="80" w:after="80"/>
            </w:pPr>
          </w:p>
        </w:tc>
      </w:tr>
    </w:tbl>
    <w:p w:rsidR="00E50D0F" w:rsidRPr="00A37D81" w:rsidRDefault="00E50D0F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374847">
              <w:t>Worker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374847">
            <w:pPr>
              <w:pStyle w:val="bp"/>
              <w:spacing w:before="0" w:after="0"/>
            </w:pPr>
            <w:r>
              <w:t>See screenshots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374847">
              <w:t>Error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374847">
            <w:pPr>
              <w:pStyle w:val="bp"/>
              <w:spacing w:before="0" w:after="0"/>
            </w:pPr>
            <w:r>
              <w:t>See screenshots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374847">
              <w:t>User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374847">
            <w:pPr>
              <w:pStyle w:val="bp"/>
              <w:spacing w:before="0" w:after="0"/>
            </w:pPr>
            <w:r>
              <w:t>See screenshots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Default="0037484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1B0F3F1D" wp14:editId="4B608599">
            <wp:extent cx="66865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56BD3C19" wp14:editId="4F9AB123">
            <wp:extent cx="67341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7CE5FA94" wp14:editId="0D85F8F8">
            <wp:extent cx="66484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5EC51A04" wp14:editId="1041F990">
            <wp:extent cx="66198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100CA828" wp14:editId="6787B9F3">
            <wp:extent cx="67722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7F5BF509" wp14:editId="52824225">
            <wp:extent cx="66198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38F5F1ED" wp14:editId="287D256D">
            <wp:extent cx="66294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3DD0C97E" wp14:editId="501EF470">
            <wp:extent cx="662940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181C3245" wp14:editId="2D24FE7E">
            <wp:extent cx="66008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0432DB" w:rsidP="00780A9A">
      <w:pPr>
        <w:pStyle w:val="bp"/>
        <w:spacing w:before="0" w:after="0"/>
      </w:pPr>
      <w:r>
        <w:t>Various combinations tested, only sample screenshots provided</w:t>
      </w: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7A1C096A" wp14:editId="184D6550">
            <wp:extent cx="676275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202B9088" wp14:editId="235D5D5F">
            <wp:extent cx="662940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45384A4B" wp14:editId="32D06676">
            <wp:extent cx="663892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31DB196A" wp14:editId="623D19DD">
            <wp:extent cx="661987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5E1C8FDC" wp14:editId="3F521261">
            <wp:extent cx="661987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0432DB" w:rsidP="00780A9A">
      <w:pPr>
        <w:pStyle w:val="bp"/>
        <w:spacing w:before="0" w:after="0"/>
      </w:pPr>
      <w:r>
        <w:t>Various combinations tested, only sample screenshots provided</w:t>
      </w: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</w:p>
    <w:p w:rsidR="00ED0377" w:rsidRDefault="00ED0377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8583273" wp14:editId="0076672C">
            <wp:extent cx="665797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036E5A6" wp14:editId="64E061EF">
            <wp:extent cx="6677025" cy="619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ED037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7CFA7FBE" wp14:editId="4ACA2E19">
            <wp:extent cx="663892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6D78711" wp14:editId="57D3211E">
            <wp:extent cx="6610350" cy="771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77" w:rsidRDefault="000432DB" w:rsidP="00780A9A">
      <w:pPr>
        <w:pStyle w:val="bp"/>
        <w:spacing w:before="0" w:after="0"/>
      </w:pPr>
      <w:r>
        <w:t>Various combinations tested, only sample screenshots provided</w:t>
      </w:r>
    </w:p>
    <w:p w:rsidR="000432DB" w:rsidRDefault="000432DB" w:rsidP="00780A9A">
      <w:pPr>
        <w:pStyle w:val="bp"/>
        <w:spacing w:before="0" w:after="0"/>
      </w:pPr>
    </w:p>
    <w:p w:rsidR="000432DB" w:rsidRDefault="000432DB" w:rsidP="00780A9A">
      <w:pPr>
        <w:pStyle w:val="bp"/>
        <w:spacing w:before="0" w:after="0"/>
      </w:pPr>
    </w:p>
    <w:p w:rsidR="000432DB" w:rsidRDefault="000432DB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37B0003" wp14:editId="47F100E6">
            <wp:extent cx="6705600" cy="1781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5AAE255" wp14:editId="5BFC3AA6">
            <wp:extent cx="6648450" cy="74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26FFF4A3" wp14:editId="1779AFB6">
            <wp:extent cx="6600825" cy="561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5DA7D898" wp14:editId="36E0A627">
            <wp:extent cx="6572250" cy="657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0E5F2994" wp14:editId="479C6DBE">
            <wp:extent cx="6629400" cy="59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Pr="00A37D81" w:rsidRDefault="000432DB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3449243A" wp14:editId="2B62BD66">
            <wp:extent cx="6572250" cy="638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B" w:rsidRDefault="000432DB" w:rsidP="00374830">
      <w:pPr>
        <w:pStyle w:val="bp"/>
        <w:spacing w:before="0" w:after="0"/>
      </w:pPr>
      <w:r>
        <w:t>Various combinations tested, only sample screenshots provided</w:t>
      </w:r>
    </w:p>
    <w:p w:rsidR="000432DB" w:rsidRDefault="000432DB" w:rsidP="00374830">
      <w:pPr>
        <w:pStyle w:val="bp"/>
        <w:spacing w:before="0" w:after="0"/>
      </w:pPr>
    </w:p>
    <w:p w:rsidR="000432DB" w:rsidRDefault="000432DB" w:rsidP="00374830">
      <w:pPr>
        <w:pStyle w:val="bp"/>
        <w:spacing w:before="0" w:after="0"/>
      </w:pPr>
    </w:p>
    <w:p w:rsidR="000432DB" w:rsidRDefault="000432DB" w:rsidP="00374830">
      <w:pPr>
        <w:pStyle w:val="bp"/>
        <w:spacing w:before="0" w:after="0"/>
      </w:pPr>
    </w:p>
    <w:p w:rsidR="000432DB" w:rsidRDefault="000432DB" w:rsidP="00374830">
      <w:pPr>
        <w:pStyle w:val="bp"/>
        <w:spacing w:before="0" w:after="0"/>
      </w:pPr>
    </w:p>
    <w:p w:rsidR="000432DB" w:rsidRDefault="000432DB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0D264FF5" wp14:editId="0F0A9AFE">
            <wp:extent cx="6705600" cy="600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10347EA4" wp14:editId="2E7C0CC9">
            <wp:extent cx="6638925" cy="742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DD2DDC7" wp14:editId="7931F243">
            <wp:extent cx="6648450" cy="800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171A49C" wp14:editId="61319D09">
            <wp:extent cx="6648450" cy="904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7F10756" wp14:editId="6CE11F4C">
            <wp:extent cx="6648450" cy="64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1D18657" wp14:editId="0A50149E">
            <wp:extent cx="6619875" cy="676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0432DB" w:rsidP="000432DB">
      <w:pPr>
        <w:pStyle w:val="bp"/>
        <w:spacing w:before="0" w:after="0"/>
      </w:pPr>
      <w:r>
        <w:t>Various combinations tested, only sample screenshots provided</w:t>
      </w:r>
    </w:p>
    <w:p w:rsidR="000432DB" w:rsidRDefault="000432DB" w:rsidP="000432DB">
      <w:pPr>
        <w:pStyle w:val="bp"/>
        <w:spacing w:before="0" w:after="0"/>
      </w:pPr>
    </w:p>
    <w:p w:rsidR="000432DB" w:rsidRDefault="000432DB" w:rsidP="000432DB">
      <w:pPr>
        <w:pStyle w:val="bp"/>
        <w:spacing w:before="0" w:after="0"/>
      </w:pPr>
    </w:p>
    <w:p w:rsidR="000432DB" w:rsidRDefault="000432DB" w:rsidP="000432DB">
      <w:pPr>
        <w:pStyle w:val="bp"/>
        <w:spacing w:before="0" w:after="0"/>
      </w:pPr>
    </w:p>
    <w:p w:rsidR="000432DB" w:rsidRDefault="000432DB" w:rsidP="000432DB">
      <w:pPr>
        <w:pStyle w:val="bp"/>
        <w:spacing w:before="0" w:after="0"/>
      </w:pPr>
    </w:p>
    <w:p w:rsidR="000432DB" w:rsidRDefault="000432DB" w:rsidP="000432DB">
      <w:pPr>
        <w:pStyle w:val="bp"/>
        <w:spacing w:before="0" w:after="0"/>
      </w:pPr>
    </w:p>
    <w:p w:rsidR="000432DB" w:rsidRDefault="000432DB" w:rsidP="000432DB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9834AB6" wp14:editId="7CD5F810">
            <wp:extent cx="6705600" cy="600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B" w:rsidRDefault="00D67A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44FD193" wp14:editId="41B8BA81">
            <wp:extent cx="6667500" cy="695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C" w:rsidRDefault="00D67A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B446BA6" wp14:editId="3DFFCF78">
            <wp:extent cx="6696075" cy="742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C" w:rsidRDefault="00D67A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ED51409" wp14:editId="6755001A">
            <wp:extent cx="6677025" cy="742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C" w:rsidRDefault="00D67A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770DC7C" wp14:editId="6AC02CAD">
            <wp:extent cx="6648450" cy="7715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C" w:rsidRDefault="00D67A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891D87D" wp14:editId="5DCAAF93">
            <wp:extent cx="6677025" cy="6667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C" w:rsidRDefault="00D67A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1DD9076" wp14:editId="50212699">
            <wp:extent cx="6638925" cy="733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C" w:rsidRDefault="00D67AFC" w:rsidP="00D67AFC">
      <w:pPr>
        <w:pStyle w:val="bp"/>
        <w:spacing w:before="0" w:after="0"/>
      </w:pPr>
      <w:r>
        <w:t>Various combinations tested, only sample screenshots provided</w:t>
      </w:r>
    </w:p>
    <w:p w:rsidR="00D67AFC" w:rsidRDefault="00D67AFC" w:rsidP="00374830">
      <w:pPr>
        <w:pStyle w:val="bp"/>
        <w:spacing w:before="0" w:after="0"/>
      </w:pPr>
    </w:p>
    <w:p w:rsidR="00D67AFC" w:rsidRDefault="00D67AFC" w:rsidP="00374830">
      <w:pPr>
        <w:pStyle w:val="bp"/>
        <w:spacing w:before="0" w:after="0"/>
      </w:pPr>
    </w:p>
    <w:p w:rsidR="00D67AFC" w:rsidRDefault="00D67AFC" w:rsidP="00374830">
      <w:pPr>
        <w:pStyle w:val="bp"/>
        <w:spacing w:before="0" w:after="0"/>
      </w:pPr>
    </w:p>
    <w:p w:rsidR="00D67AFC" w:rsidRDefault="00D67AFC" w:rsidP="00374830">
      <w:pPr>
        <w:pStyle w:val="bp"/>
        <w:spacing w:before="0" w:after="0"/>
      </w:pPr>
    </w:p>
    <w:p w:rsidR="00D67AFC" w:rsidRDefault="00D67AFC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10A86B6" wp14:editId="4BDEBFDF">
            <wp:extent cx="6705600" cy="600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C" w:rsidRDefault="00E50D0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AEBF05D" wp14:editId="7D22E3C5">
            <wp:extent cx="6657975" cy="809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4B89A46" wp14:editId="1836F982">
            <wp:extent cx="6657975" cy="685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4D4D70B" wp14:editId="46584BC5">
            <wp:extent cx="6696075" cy="8001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0FD46AD" wp14:editId="6C1D4E38">
            <wp:extent cx="6696075" cy="666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BD4F48F" wp14:editId="53931B4C">
            <wp:extent cx="6629400" cy="714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E01B197" wp14:editId="4F03B02D">
            <wp:extent cx="6657975" cy="7715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E50D0F">
      <w:pPr>
        <w:pStyle w:val="bp"/>
        <w:spacing w:before="0" w:after="0"/>
      </w:pPr>
      <w:r>
        <w:t>Various combinations tested, only sample screenshots provided</w:t>
      </w:r>
    </w:p>
    <w:p w:rsidR="00E50D0F" w:rsidRDefault="00E50D0F" w:rsidP="00E50D0F">
      <w:pPr>
        <w:pStyle w:val="bp"/>
        <w:spacing w:before="0" w:after="0"/>
      </w:pPr>
    </w:p>
    <w:p w:rsidR="00E50D0F" w:rsidRDefault="00E50D0F" w:rsidP="00E50D0F">
      <w:pPr>
        <w:pStyle w:val="bp"/>
        <w:spacing w:before="0" w:after="0"/>
      </w:pPr>
    </w:p>
    <w:p w:rsidR="00E50D0F" w:rsidRDefault="00E50D0F" w:rsidP="00E50D0F">
      <w:pPr>
        <w:pStyle w:val="bp"/>
        <w:spacing w:before="0" w:after="0"/>
      </w:pPr>
    </w:p>
    <w:p w:rsidR="00E50D0F" w:rsidRDefault="00E50D0F" w:rsidP="00E50D0F">
      <w:pPr>
        <w:pStyle w:val="bp"/>
        <w:spacing w:before="0" w:after="0"/>
      </w:pPr>
    </w:p>
    <w:p w:rsidR="00E50D0F" w:rsidRDefault="00E50D0F" w:rsidP="00E50D0F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85E15E3" wp14:editId="3C7A71F8">
            <wp:extent cx="6705600" cy="6000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4FD2FC43" wp14:editId="4E26D86A">
            <wp:extent cx="6629400" cy="800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0E78DFB3" wp14:editId="14D1ECCB">
            <wp:extent cx="6667500" cy="714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057C556E" wp14:editId="04D3E5EB">
            <wp:extent cx="6619875" cy="7239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04C6492F" wp14:editId="7F3D5850">
            <wp:extent cx="6638925" cy="8001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F" w:rsidRDefault="00E50D0F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34E1B6FE" wp14:editId="75307B1D">
            <wp:extent cx="6657975" cy="6286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6B3AA30F" wp14:editId="65EFCBF4">
            <wp:extent cx="6619875" cy="7620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6B0FF5">
      <w:pPr>
        <w:pStyle w:val="bp"/>
        <w:spacing w:before="0" w:after="0"/>
      </w:pPr>
      <w:r>
        <w:t>Various combinations tested, only sample screenshots provided</w:t>
      </w:r>
    </w:p>
    <w:p w:rsidR="006B0FF5" w:rsidRDefault="006B0FF5" w:rsidP="00E50D0F">
      <w:pPr>
        <w:pStyle w:val="bp"/>
        <w:spacing w:before="0" w:after="0"/>
      </w:pPr>
    </w:p>
    <w:p w:rsidR="006B0FF5" w:rsidRDefault="006B0FF5" w:rsidP="00E50D0F">
      <w:pPr>
        <w:pStyle w:val="bp"/>
        <w:spacing w:before="0" w:after="0"/>
      </w:pPr>
    </w:p>
    <w:p w:rsidR="006B0FF5" w:rsidRDefault="006B0FF5" w:rsidP="00E50D0F">
      <w:pPr>
        <w:pStyle w:val="bp"/>
        <w:spacing w:before="0" w:after="0"/>
      </w:pPr>
    </w:p>
    <w:p w:rsidR="006B0FF5" w:rsidRDefault="006B0FF5" w:rsidP="00E50D0F">
      <w:pPr>
        <w:pStyle w:val="bp"/>
        <w:spacing w:before="0" w:after="0"/>
      </w:pPr>
    </w:p>
    <w:p w:rsidR="006B0FF5" w:rsidRDefault="006B0FF5" w:rsidP="00E50D0F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D1DFC26" wp14:editId="725EFADE">
            <wp:extent cx="6705600" cy="600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6CE3C57D" wp14:editId="4CD22C5B">
            <wp:extent cx="6619875" cy="7905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5538A3B0" wp14:editId="77E781F4">
            <wp:extent cx="6648450" cy="7905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2B86362B" wp14:editId="25E14EAD">
            <wp:extent cx="6638925" cy="6762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C09E5" wp14:editId="2943E0B4">
            <wp:extent cx="6677025" cy="7620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2BC897A7" wp14:editId="387B17A2">
            <wp:extent cx="6629400" cy="6667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678B1B21" wp14:editId="393A2532">
            <wp:extent cx="6648450" cy="7429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6B0FF5">
      <w:pPr>
        <w:pStyle w:val="bp"/>
        <w:spacing w:before="0" w:after="0"/>
      </w:pPr>
      <w:r>
        <w:t>Various combinations tested, only sample screenshots provided</w:t>
      </w:r>
    </w:p>
    <w:p w:rsidR="006B0FF5" w:rsidRDefault="006B0FF5" w:rsidP="00E50D0F">
      <w:pPr>
        <w:pStyle w:val="bp"/>
        <w:spacing w:before="0" w:after="0"/>
      </w:pPr>
    </w:p>
    <w:p w:rsidR="006B0FF5" w:rsidRDefault="006B0FF5" w:rsidP="00E50D0F">
      <w:pPr>
        <w:pStyle w:val="bp"/>
        <w:spacing w:before="0" w:after="0"/>
      </w:pPr>
    </w:p>
    <w:p w:rsidR="006B0FF5" w:rsidRDefault="006B0FF5" w:rsidP="00E50D0F">
      <w:pPr>
        <w:pStyle w:val="bp"/>
        <w:spacing w:before="0" w:after="0"/>
      </w:pPr>
    </w:p>
    <w:p w:rsidR="006B0FF5" w:rsidRDefault="006B0FF5" w:rsidP="00E50D0F">
      <w:pPr>
        <w:pStyle w:val="bp"/>
        <w:spacing w:before="0" w:after="0"/>
      </w:pPr>
    </w:p>
    <w:p w:rsidR="006B0FF5" w:rsidRDefault="006B0FF5" w:rsidP="00E50D0F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741DA444" wp14:editId="4BE7F7AF">
            <wp:extent cx="6819900" cy="12573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1AE3DD5A" wp14:editId="7FB0DD4B">
            <wp:extent cx="6734175" cy="10382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t="12801"/>
                    <a:stretch/>
                  </pic:blipFill>
                  <pic:spPr bwMode="auto">
                    <a:xfrm>
                      <a:off x="0" y="0"/>
                      <a:ext cx="673417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0F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F9C4E" wp14:editId="4F0AA53F">
            <wp:extent cx="6734175" cy="10477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t="12000"/>
                    <a:stretch/>
                  </pic:blipFill>
                  <pic:spPr bwMode="auto">
                    <a:xfrm>
                      <a:off x="0" y="0"/>
                      <a:ext cx="673417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7D4F8CF5" wp14:editId="11A51ABB">
            <wp:extent cx="6734175" cy="10382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t="12097"/>
                    <a:stretch/>
                  </pic:blipFill>
                  <pic:spPr bwMode="auto">
                    <a:xfrm>
                      <a:off x="0" y="0"/>
                      <a:ext cx="673417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FF5" w:rsidRDefault="006B0FF5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16A86DB0" wp14:editId="315FA27A">
            <wp:extent cx="6791325" cy="12858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B1" w:rsidRDefault="00DE3AB1" w:rsidP="00DE3AB1">
      <w:pPr>
        <w:pStyle w:val="bp"/>
        <w:spacing w:before="0" w:after="0"/>
      </w:pPr>
      <w:r>
        <w:t>Various combinations tested, only sample screenshots provided</w:t>
      </w:r>
    </w:p>
    <w:p w:rsidR="00DE3AB1" w:rsidRDefault="00DE3AB1" w:rsidP="00E50D0F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9C2480F" wp14:editId="6EA98CD9">
            <wp:extent cx="6772275" cy="17811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B1" w:rsidRDefault="00DE3AB1" w:rsidP="00E50D0F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16804D32" wp14:editId="46EF2BE8">
            <wp:extent cx="6648450" cy="8191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A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B07633" wp14:editId="69F1A4D7">
            <wp:extent cx="6638925" cy="6667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B1" w:rsidRDefault="00DE3AB1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5350D540" wp14:editId="75E81571">
            <wp:extent cx="6696075" cy="7239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B1" w:rsidRDefault="00DE3AB1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25BE7303" wp14:editId="70CB1981">
            <wp:extent cx="6743700" cy="7048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B1" w:rsidRDefault="00DE3AB1" w:rsidP="00E50D0F">
      <w:pPr>
        <w:pStyle w:val="bp"/>
        <w:spacing w:before="0" w:after="0"/>
      </w:pPr>
      <w:r>
        <w:rPr>
          <w:noProof/>
        </w:rPr>
        <w:drawing>
          <wp:inline distT="0" distB="0" distL="0" distR="0" wp14:anchorId="23DCF987" wp14:editId="65D43BF8">
            <wp:extent cx="6648450" cy="6191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B1" w:rsidRDefault="00DE3AB1" w:rsidP="00DE3AB1">
      <w:pPr>
        <w:pStyle w:val="bp"/>
        <w:spacing w:before="0" w:after="0"/>
      </w:pPr>
      <w:r>
        <w:t>Various combinations tested, only sample screenshots provided</w:t>
      </w:r>
    </w:p>
    <w:p w:rsidR="00DE3AB1" w:rsidRPr="00DE3AB1" w:rsidRDefault="00DE3AB1" w:rsidP="00E50D0F">
      <w:pPr>
        <w:pStyle w:val="bp"/>
        <w:spacing w:before="0" w:after="0"/>
      </w:pPr>
      <w:bookmarkStart w:id="0" w:name="_GoBack"/>
      <w:bookmarkEnd w:id="0"/>
    </w:p>
    <w:sectPr w:rsidR="00DE3AB1" w:rsidRPr="00DE3AB1" w:rsidSect="00E50D0F">
      <w:headerReference w:type="default" r:id="rId72"/>
      <w:footerReference w:type="even" r:id="rId73"/>
      <w:footerReference w:type="default" r:id="rId74"/>
      <w:pgSz w:w="15840" w:h="12240" w:orient="landscape" w:code="1"/>
      <w:pgMar w:top="1440" w:right="1440" w:bottom="113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CD6" w:rsidRDefault="00915CD6">
      <w:r>
        <w:separator/>
      </w:r>
    </w:p>
  </w:endnote>
  <w:endnote w:type="continuationSeparator" w:id="0">
    <w:p w:rsidR="00915CD6" w:rsidRDefault="0091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AFC" w:rsidRDefault="00D67A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7AFC" w:rsidRDefault="00D67A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AFC" w:rsidRDefault="00D67AFC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67AFC" w:rsidRDefault="00D67AFC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CD6" w:rsidRDefault="00915CD6">
      <w:r>
        <w:separator/>
      </w:r>
    </w:p>
  </w:footnote>
  <w:footnote w:type="continuationSeparator" w:id="0">
    <w:p w:rsidR="00915CD6" w:rsidRDefault="0091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AFC">
      <w:tc>
        <w:tcPr>
          <w:tcW w:w="6379" w:type="dxa"/>
        </w:tcPr>
        <w:p w:rsidR="00D67AFC" w:rsidRDefault="00D67AFC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D67AFC" w:rsidRDefault="00D67AFC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67AFC" w:rsidTr="009F756F">
      <w:trPr>
        <w:trHeight w:val="97"/>
      </w:trPr>
      <w:tc>
        <w:tcPr>
          <w:tcW w:w="6379" w:type="dxa"/>
        </w:tcPr>
        <w:p w:rsidR="00D67AFC" w:rsidRDefault="00D67AFC" w:rsidP="00B71A35">
          <w:r>
            <w:t>Validation testing</w:t>
          </w:r>
        </w:p>
      </w:tc>
      <w:tc>
        <w:tcPr>
          <w:tcW w:w="3179" w:type="dxa"/>
        </w:tcPr>
        <w:p w:rsidR="00D67AFC" w:rsidRDefault="00D67AFC" w:rsidP="00B71A35">
          <w:r>
            <w:t xml:space="preserve">  Date:  17/08/2018</w:t>
          </w:r>
        </w:p>
      </w:tc>
    </w:tr>
  </w:tbl>
  <w:p w:rsidR="00D67AFC" w:rsidRDefault="00D67AFC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32DB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74847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919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0FF5"/>
    <w:rsid w:val="006B5D41"/>
    <w:rsid w:val="006B725B"/>
    <w:rsid w:val="006C6D35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15CD6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1138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3D04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67AFC"/>
    <w:rsid w:val="00D71228"/>
    <w:rsid w:val="00D74923"/>
    <w:rsid w:val="00D94615"/>
    <w:rsid w:val="00D967B8"/>
    <w:rsid w:val="00DA4ABE"/>
    <w:rsid w:val="00DA4AC5"/>
    <w:rsid w:val="00DA503D"/>
    <w:rsid w:val="00DB3DA8"/>
    <w:rsid w:val="00DE3AB1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0D0F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0377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050988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1045</TotalTime>
  <Pages>14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2018-08-17T11:26:00Z</dcterms:created>
  <dcterms:modified xsi:type="dcterms:W3CDTF">2018-08-18T04:42:00Z</dcterms:modified>
</cp:coreProperties>
</file>