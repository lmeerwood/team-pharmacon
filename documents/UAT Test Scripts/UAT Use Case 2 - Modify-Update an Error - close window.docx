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7107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>Modify/Update an Error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 Case </w:t>
            </w:r>
            <w:r w:rsidR="00E71076">
              <w:rPr>
                <w:sz w:val="24"/>
                <w:szCs w:val="24"/>
              </w:rPr>
              <w:t xml:space="preserve">2 - </w:t>
            </w:r>
            <w:r w:rsidR="00E71076">
              <w:t>Modify/Update an Error</w:t>
            </w:r>
            <w:r w:rsidR="002A632A">
              <w:t xml:space="preserve"> – Close window before submitting changes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71076">
              <w:rPr>
                <w:sz w:val="24"/>
                <w:szCs w:val="24"/>
              </w:rPr>
              <w:t>update an existing error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71076">
              <w:rPr>
                <w:sz w:val="24"/>
                <w:szCs w:val="24"/>
              </w:rPr>
              <w:t>searches errors to find error that requires correction</w:t>
            </w:r>
            <w:r w:rsidR="003410BE" w:rsidRPr="00A37D81">
              <w:rPr>
                <w:sz w:val="24"/>
                <w:szCs w:val="24"/>
              </w:rPr>
              <w:t>.</w:t>
            </w:r>
          </w:p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71076">
              <w:rPr>
                <w:sz w:val="24"/>
                <w:szCs w:val="24"/>
              </w:rPr>
              <w:t>selects error record</w:t>
            </w:r>
            <w:r w:rsidR="00F70ACB" w:rsidRPr="00A37D81">
              <w:rPr>
                <w:sz w:val="24"/>
                <w:szCs w:val="24"/>
              </w:rPr>
              <w:t>.</w:t>
            </w:r>
          </w:p>
          <w:p w:rsidR="00E303EF" w:rsidRDefault="00CE6A6F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E71076">
              <w:rPr>
                <w:sz w:val="24"/>
                <w:szCs w:val="24"/>
              </w:rPr>
              <w:t>is presented with the current data for the existing error in the Error Form</w:t>
            </w:r>
            <w:r>
              <w:rPr>
                <w:sz w:val="24"/>
                <w:szCs w:val="24"/>
              </w:rPr>
              <w:t>.</w:t>
            </w:r>
          </w:p>
          <w:p w:rsidR="002A632A" w:rsidRPr="00A37D81" w:rsidRDefault="002A632A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closes window without submitting changes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71076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must exist in the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E7107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database is successfully updated with the new data for the error.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9F756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E71076">
              <w:rPr>
                <w:sz w:val="24"/>
              </w:rPr>
              <w:t>selects “Search Error” from the menu bar</w:t>
            </w:r>
          </w:p>
        </w:tc>
        <w:tc>
          <w:tcPr>
            <w:tcW w:w="5596" w:type="dxa"/>
          </w:tcPr>
          <w:p w:rsidR="00DF1585" w:rsidRPr="00A37D81" w:rsidRDefault="00E7107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 list of errors in the database appears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A37D8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E71076">
              <w:rPr>
                <w:sz w:val="24"/>
              </w:rPr>
              <w:t>refines search by entering patient name/id in the search field</w:t>
            </w:r>
          </w:p>
        </w:tc>
        <w:tc>
          <w:tcPr>
            <w:tcW w:w="5596" w:type="dxa"/>
          </w:tcPr>
          <w:p w:rsidR="00A37D81" w:rsidRPr="00A37D81" w:rsidRDefault="00E7107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List of errors for patient is returned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CE6A6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6A6F" w:rsidRPr="00A37D81" w:rsidRDefault="00CE6A6F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CE6A6F" w:rsidRPr="00A37D81" w:rsidRDefault="00CE6A6F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selects </w:t>
            </w:r>
            <w:r w:rsidR="00E71076">
              <w:rPr>
                <w:sz w:val="24"/>
              </w:rPr>
              <w:t>error to be updated</w:t>
            </w:r>
          </w:p>
        </w:tc>
        <w:tc>
          <w:tcPr>
            <w:tcW w:w="5596" w:type="dxa"/>
          </w:tcPr>
          <w:p w:rsidR="00CE6A6F" w:rsidRPr="00A37D81" w:rsidRDefault="00E71076" w:rsidP="00CE6A6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Data for error is loaded into the Error Form</w:t>
            </w:r>
          </w:p>
        </w:tc>
        <w:tc>
          <w:tcPr>
            <w:tcW w:w="714" w:type="dxa"/>
          </w:tcPr>
          <w:p w:rsidR="00CE6A6F" w:rsidRPr="00A37D81" w:rsidRDefault="00CE6A6F" w:rsidP="003557D2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CE6A6F" w:rsidRPr="00A37D81" w:rsidRDefault="00CE6A6F" w:rsidP="003557D2">
            <w:pPr>
              <w:pStyle w:val="RowHeadings"/>
              <w:spacing w:before="80" w:after="80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3557D2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E71076">
              <w:rPr>
                <w:sz w:val="24"/>
              </w:rPr>
              <w:t>updates field/s that require correction</w:t>
            </w:r>
          </w:p>
        </w:tc>
        <w:tc>
          <w:tcPr>
            <w:tcW w:w="5596" w:type="dxa"/>
          </w:tcPr>
          <w:p w:rsidR="003557D2" w:rsidRPr="00A37D81" w:rsidRDefault="003557D2" w:rsidP="003557D2">
            <w:pPr>
              <w:pStyle w:val="bp"/>
              <w:rPr>
                <w:sz w:val="24"/>
              </w:rPr>
            </w:pPr>
            <w:r w:rsidRPr="00A37D81">
              <w:rPr>
                <w:sz w:val="24"/>
              </w:rPr>
              <w:t>No error appears</w:t>
            </w: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E71076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r w:rsidR="008E05D7">
              <w:rPr>
                <w:sz w:val="24"/>
              </w:rPr>
              <w:t>closes window</w:t>
            </w:r>
          </w:p>
        </w:tc>
        <w:tc>
          <w:tcPr>
            <w:tcW w:w="5596" w:type="dxa"/>
          </w:tcPr>
          <w:p w:rsidR="003557D2" w:rsidRPr="00A37D81" w:rsidRDefault="00E71076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Message appears </w:t>
            </w:r>
            <w:r w:rsidR="008E05D7">
              <w:rPr>
                <w:sz w:val="24"/>
              </w:rPr>
              <w:t xml:space="preserve">indicating that changes have been made and will be lost. </w:t>
            </w:r>
            <w:r w:rsidR="008A7EEE">
              <w:rPr>
                <w:sz w:val="24"/>
              </w:rPr>
              <w:t>Ok or Cancel</w:t>
            </w:r>
            <w:bookmarkStart w:id="0" w:name="_GoBack"/>
            <w:bookmarkEnd w:id="0"/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</w:pPr>
          </w:p>
        </w:tc>
      </w:tr>
    </w:tbl>
    <w:p w:rsidR="00A30AD6" w:rsidRPr="00A37D81" w:rsidRDefault="00A30AD6" w:rsidP="00374830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  <w:sectPr w:rsidR="00A37650" w:rsidRPr="00A37D81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13393" w:type="dxa"/>
        <w:tblLook w:val="01E0" w:firstRow="1" w:lastRow="1" w:firstColumn="1" w:lastColumn="1" w:noHBand="0" w:noVBand="0"/>
      </w:tblPr>
      <w:tblGrid>
        <w:gridCol w:w="2660"/>
        <w:gridCol w:w="1945"/>
        <w:gridCol w:w="2197"/>
        <w:gridCol w:w="2197"/>
        <w:gridCol w:w="2197"/>
        <w:gridCol w:w="2197"/>
      </w:tblGrid>
      <w:tr w:rsidR="00A37D81" w:rsidRPr="00A37D81" w:rsidTr="006B725B">
        <w:tc>
          <w:tcPr>
            <w:tcW w:w="13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6B725B" w:rsidTr="002A63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2A63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2A63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2A63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2A63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2A63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</w:tbl>
    <w:p w:rsidR="00780A9A" w:rsidRPr="00A37D81" w:rsidRDefault="00780A9A" w:rsidP="00780A9A">
      <w:pPr>
        <w:pStyle w:val="bp"/>
        <w:spacing w:before="0" w:after="0"/>
      </w:pPr>
    </w:p>
    <w:p w:rsidR="0004651B" w:rsidRPr="00A37D81" w:rsidRDefault="0004651B" w:rsidP="00374830">
      <w:pPr>
        <w:pStyle w:val="bp"/>
        <w:spacing w:before="0" w:after="0"/>
      </w:pPr>
    </w:p>
    <w:sectPr w:rsidR="0004651B" w:rsidRPr="00A37D81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173" w:rsidRDefault="001F2173">
      <w:r>
        <w:separator/>
      </w:r>
    </w:p>
  </w:endnote>
  <w:endnote w:type="continuationSeparator" w:id="0">
    <w:p w:rsidR="001F2173" w:rsidRDefault="001F2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173" w:rsidRDefault="001F2173">
      <w:r>
        <w:separator/>
      </w:r>
    </w:p>
  </w:footnote>
  <w:footnote w:type="continuationSeparator" w:id="0">
    <w:p w:rsidR="001F2173" w:rsidRDefault="001F21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E71076" w:rsidP="00B71A35">
          <w:r>
            <w:t>Modify/Update an Error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A421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2173"/>
    <w:rsid w:val="001F6448"/>
    <w:rsid w:val="001F7C68"/>
    <w:rsid w:val="002052B0"/>
    <w:rsid w:val="00205D7F"/>
    <w:rsid w:val="00212269"/>
    <w:rsid w:val="00212A3D"/>
    <w:rsid w:val="00220AA2"/>
    <w:rsid w:val="00256449"/>
    <w:rsid w:val="00291668"/>
    <w:rsid w:val="002A632A"/>
    <w:rsid w:val="002A7E47"/>
    <w:rsid w:val="002B375D"/>
    <w:rsid w:val="002C1B7F"/>
    <w:rsid w:val="002D07CF"/>
    <w:rsid w:val="002D1D0A"/>
    <w:rsid w:val="002D7BA4"/>
    <w:rsid w:val="002E347B"/>
    <w:rsid w:val="00317678"/>
    <w:rsid w:val="00331345"/>
    <w:rsid w:val="003410BE"/>
    <w:rsid w:val="00353537"/>
    <w:rsid w:val="003557D2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09A4"/>
    <w:rsid w:val="004F4FB4"/>
    <w:rsid w:val="004F7B53"/>
    <w:rsid w:val="004F7C17"/>
    <w:rsid w:val="00520EF0"/>
    <w:rsid w:val="00531B5A"/>
    <w:rsid w:val="00536681"/>
    <w:rsid w:val="00553DAD"/>
    <w:rsid w:val="00564945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B725B"/>
    <w:rsid w:val="006D4DE0"/>
    <w:rsid w:val="006F49B4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A7EEE"/>
    <w:rsid w:val="008D2261"/>
    <w:rsid w:val="008E05D7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A43E0"/>
    <w:rsid w:val="009C06FE"/>
    <w:rsid w:val="009C4C9A"/>
    <w:rsid w:val="009C6937"/>
    <w:rsid w:val="009D1046"/>
    <w:rsid w:val="009E2570"/>
    <w:rsid w:val="009F756F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CE6A6F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131AE"/>
    <w:rsid w:val="00E303EF"/>
    <w:rsid w:val="00E334AF"/>
    <w:rsid w:val="00E34904"/>
    <w:rsid w:val="00E3603E"/>
    <w:rsid w:val="00E430D5"/>
    <w:rsid w:val="00E5553C"/>
    <w:rsid w:val="00E70BB1"/>
    <w:rsid w:val="00E71076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9AF"/>
    <w:rsid w:val="00F70ACB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CAD8B7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11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3</cp:revision>
  <cp:lastPrinted>2003-10-05T22:49:00Z</cp:lastPrinted>
  <dcterms:created xsi:type="dcterms:W3CDTF">2018-07-27T08:10:00Z</dcterms:created>
  <dcterms:modified xsi:type="dcterms:W3CDTF">2018-07-27T08:12:00Z</dcterms:modified>
</cp:coreProperties>
</file>