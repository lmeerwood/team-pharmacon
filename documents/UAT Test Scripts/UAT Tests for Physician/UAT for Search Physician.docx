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F977E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Search for a Physician</w:t>
            </w:r>
            <w:r>
              <w:t xml:space="preserve"> Record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F977E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  <w:r w:rsidR="00F62715">
              <w:rPr>
                <w:sz w:val="24"/>
                <w:szCs w:val="24"/>
              </w:rPr>
              <w:t xml:space="preserve"> – </w:t>
            </w:r>
            <w:r>
              <w:t>Search for a Physician</w:t>
            </w:r>
            <w:r>
              <w:t xml:space="preserve"> Record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F977E0">
              <w:rPr>
                <w:sz w:val="24"/>
                <w:szCs w:val="24"/>
              </w:rPr>
              <w:t>find a record entered for a Physician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navigates to </w:t>
            </w:r>
            <w:r w:rsidR="00F977E0">
              <w:rPr>
                <w:sz w:val="24"/>
                <w:szCs w:val="24"/>
              </w:rPr>
              <w:t>Search tab and selects Search Physician, or selects Search Physician button from welcome page</w:t>
            </w:r>
          </w:p>
          <w:p w:rsidR="00D967B8" w:rsidRDefault="003410BE" w:rsidP="00735D51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is presented with a </w:t>
            </w:r>
            <w:r w:rsidR="00F977E0">
              <w:rPr>
                <w:sz w:val="24"/>
                <w:szCs w:val="24"/>
              </w:rPr>
              <w:t>list of physician records</w:t>
            </w:r>
          </w:p>
          <w:p w:rsidR="00735D51" w:rsidRPr="00A37D81" w:rsidRDefault="00735D51" w:rsidP="00735D51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search on all fields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35D51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login as an administrator</w:t>
            </w:r>
          </w:p>
          <w:p w:rsidR="00735D51" w:rsidRPr="00A37D81" w:rsidRDefault="00735D51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Physician records must exist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735D51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Records are presented to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selects “</w:t>
            </w:r>
            <w:r w:rsidR="00735D51">
              <w:rPr>
                <w:sz w:val="24"/>
              </w:rPr>
              <w:t>Search &gt; Search Physician</w:t>
            </w:r>
            <w:r w:rsidR="00E71076">
              <w:rPr>
                <w:sz w:val="24"/>
              </w:rPr>
              <w:t>” from the menu bar</w:t>
            </w:r>
            <w:r w:rsidR="00735D51">
              <w:rPr>
                <w:sz w:val="24"/>
              </w:rPr>
              <w:t xml:space="preserve"> or selects Search Physician button on Admin Home page</w:t>
            </w:r>
          </w:p>
        </w:tc>
        <w:tc>
          <w:tcPr>
            <w:tcW w:w="5596" w:type="dxa"/>
          </w:tcPr>
          <w:p w:rsidR="00DF1585" w:rsidRDefault="00735D5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list of physician records is returned – using tab</w:t>
            </w:r>
          </w:p>
          <w:p w:rsidR="00735D51" w:rsidRPr="00A37D81" w:rsidRDefault="00735D5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list of physician records is returned – using</w:t>
            </w:r>
            <w:r>
              <w:rPr>
                <w:sz w:val="24"/>
              </w:rPr>
              <w:t xml:space="preserve"> button</w:t>
            </w:r>
          </w:p>
        </w:tc>
        <w:tc>
          <w:tcPr>
            <w:tcW w:w="714" w:type="dxa"/>
          </w:tcPr>
          <w:p w:rsidR="00DF1585" w:rsidRPr="00C36FDF" w:rsidRDefault="00C36FDF" w:rsidP="00C36FDF">
            <w:pPr>
              <w:pStyle w:val="bp"/>
              <w:jc w:val="center"/>
              <w:rPr>
                <w:sz w:val="24"/>
              </w:rPr>
            </w:pPr>
            <w:r>
              <w:t>X</w:t>
            </w:r>
          </w:p>
          <w:p w:rsidR="00C36FDF" w:rsidRPr="00A37D81" w:rsidRDefault="00C36FDF" w:rsidP="00C36FDF">
            <w:pPr>
              <w:pStyle w:val="bp"/>
              <w:jc w:val="center"/>
            </w:pPr>
            <w:r w:rsidRPr="00C36FDF"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DF1585" w:rsidRPr="00A37D81" w:rsidRDefault="00DF1585" w:rsidP="0090354A">
            <w:pPr>
              <w:pStyle w:val="RowHeadings"/>
              <w:spacing w:before="80" w:after="80"/>
              <w:jc w:val="center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 xml:space="preserve">enters </w:t>
            </w:r>
            <w:r w:rsidR="00735D51">
              <w:rPr>
                <w:sz w:val="24"/>
              </w:rPr>
              <w:t>a search for an Id</w:t>
            </w:r>
          </w:p>
        </w:tc>
        <w:tc>
          <w:tcPr>
            <w:tcW w:w="5596" w:type="dxa"/>
          </w:tcPr>
          <w:p w:rsidR="00A37D81" w:rsidRPr="00A37D81" w:rsidRDefault="00735D5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Records meeting criteria are return</w:t>
            </w:r>
            <w:bookmarkStart w:id="0" w:name="_GoBack"/>
            <w:bookmarkEnd w:id="0"/>
            <w:r>
              <w:rPr>
                <w:sz w:val="24"/>
              </w:rPr>
              <w:t>ed</w:t>
            </w:r>
          </w:p>
        </w:tc>
        <w:tc>
          <w:tcPr>
            <w:tcW w:w="714" w:type="dxa"/>
          </w:tcPr>
          <w:p w:rsidR="00DF1585" w:rsidRPr="00C36FDF" w:rsidRDefault="00C36FDF" w:rsidP="00C36FDF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DF1585" w:rsidRPr="00A37D81" w:rsidRDefault="00DF1585" w:rsidP="0090354A">
            <w:pPr>
              <w:pStyle w:val="RowHeadings"/>
              <w:spacing w:before="80" w:after="80"/>
              <w:jc w:val="center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735D51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>enters a search</w:t>
            </w:r>
            <w:r>
              <w:rPr>
                <w:sz w:val="24"/>
              </w:rPr>
              <w:t xml:space="preserve"> for a Surname</w:t>
            </w:r>
          </w:p>
        </w:tc>
        <w:tc>
          <w:tcPr>
            <w:tcW w:w="5596" w:type="dxa"/>
          </w:tcPr>
          <w:p w:rsidR="00CE6A6F" w:rsidRPr="00A37D81" w:rsidRDefault="00735D51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Records meeting criteria are returned</w:t>
            </w:r>
          </w:p>
        </w:tc>
        <w:tc>
          <w:tcPr>
            <w:tcW w:w="714" w:type="dxa"/>
          </w:tcPr>
          <w:p w:rsidR="00CE6A6F" w:rsidRPr="00C36FDF" w:rsidRDefault="00C36FDF" w:rsidP="00C36FDF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CE6A6F" w:rsidRPr="00A37D81" w:rsidRDefault="00CE6A6F" w:rsidP="0090354A">
            <w:pPr>
              <w:pStyle w:val="RowHeadings"/>
              <w:spacing w:before="80" w:after="80"/>
              <w:jc w:val="center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735D51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>enters a search</w:t>
            </w:r>
            <w:r>
              <w:rPr>
                <w:sz w:val="24"/>
              </w:rPr>
              <w:t xml:space="preserve"> for a First Name</w:t>
            </w:r>
          </w:p>
        </w:tc>
        <w:tc>
          <w:tcPr>
            <w:tcW w:w="5596" w:type="dxa"/>
          </w:tcPr>
          <w:p w:rsidR="003557D2" w:rsidRPr="00A37D81" w:rsidRDefault="00735D51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Records meeting criteria are returned</w:t>
            </w:r>
          </w:p>
        </w:tc>
        <w:tc>
          <w:tcPr>
            <w:tcW w:w="714" w:type="dxa"/>
          </w:tcPr>
          <w:p w:rsidR="003557D2" w:rsidRPr="00C36FDF" w:rsidRDefault="00C36FDF" w:rsidP="00C36FDF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3557D2" w:rsidRPr="00A37D81" w:rsidRDefault="003557D2" w:rsidP="0090354A">
            <w:pPr>
              <w:pStyle w:val="RowHeadings"/>
              <w:spacing w:before="80" w:after="80"/>
              <w:jc w:val="center"/>
            </w:pPr>
          </w:p>
        </w:tc>
      </w:tr>
      <w:tr w:rsidR="0027753E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753E" w:rsidRPr="00A37D81" w:rsidRDefault="0027753E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7753E" w:rsidRPr="00A37D81" w:rsidRDefault="00735D51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>enters a search</w:t>
            </w:r>
            <w:r>
              <w:rPr>
                <w:sz w:val="24"/>
              </w:rPr>
              <w:t xml:space="preserve"> for a Provider Number</w:t>
            </w:r>
          </w:p>
        </w:tc>
        <w:tc>
          <w:tcPr>
            <w:tcW w:w="5596" w:type="dxa"/>
          </w:tcPr>
          <w:p w:rsidR="0027753E" w:rsidRDefault="00735D51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Records meeting criteria are returned</w:t>
            </w:r>
          </w:p>
        </w:tc>
        <w:tc>
          <w:tcPr>
            <w:tcW w:w="714" w:type="dxa"/>
          </w:tcPr>
          <w:p w:rsidR="0027753E" w:rsidRPr="00C36FDF" w:rsidRDefault="00C36FDF" w:rsidP="00C36FDF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27753E" w:rsidRPr="00A37D81" w:rsidRDefault="0027753E" w:rsidP="0090354A">
            <w:pPr>
              <w:pStyle w:val="RowHeadings"/>
              <w:spacing w:before="80" w:after="80"/>
              <w:jc w:val="center"/>
            </w:pPr>
          </w:p>
        </w:tc>
      </w:tr>
      <w:tr w:rsidR="0027753E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753E" w:rsidRPr="00A37D81" w:rsidRDefault="0027753E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7753E" w:rsidRDefault="00735D51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>enters a search</w:t>
            </w:r>
            <w:r>
              <w:rPr>
                <w:sz w:val="24"/>
              </w:rPr>
              <w:t xml:space="preserve"> for a Comment</w:t>
            </w:r>
          </w:p>
        </w:tc>
        <w:tc>
          <w:tcPr>
            <w:tcW w:w="5596" w:type="dxa"/>
          </w:tcPr>
          <w:p w:rsidR="0027753E" w:rsidRDefault="00735D51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Records meeting criteria are returned</w:t>
            </w:r>
          </w:p>
        </w:tc>
        <w:tc>
          <w:tcPr>
            <w:tcW w:w="714" w:type="dxa"/>
          </w:tcPr>
          <w:p w:rsidR="0027753E" w:rsidRPr="00C36FDF" w:rsidRDefault="00C36FDF" w:rsidP="00C36FDF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27753E" w:rsidRPr="00A37D81" w:rsidRDefault="0027753E" w:rsidP="0090354A">
            <w:pPr>
              <w:pStyle w:val="RowHeadings"/>
              <w:spacing w:before="80" w:after="80"/>
              <w:jc w:val="center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735D51" w:rsidRPr="00A37D81" w:rsidRDefault="00735D51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lastRenderedPageBreak/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4F616E" w:rsidTr="00E601F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F616E" w:rsidRDefault="004F616E" w:rsidP="00E601FB">
            <w:pPr>
              <w:pStyle w:val="bp"/>
              <w:spacing w:before="0" w:after="0"/>
            </w:pPr>
            <w:r>
              <w:t>Test – 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D63032" w:rsidP="00E601FB">
            <w:pPr>
              <w:pStyle w:val="bp"/>
              <w:spacing w:before="0" w:after="0"/>
            </w:pPr>
            <w:r>
              <w:t>Id = 12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CB3FBE" w:rsidP="00E601FB">
            <w:pPr>
              <w:pStyle w:val="bp"/>
              <w:spacing w:before="0" w:after="0"/>
            </w:pPr>
            <w:r>
              <w:t>Surname = h</w:t>
            </w:r>
            <w:r w:rsidR="00D63032">
              <w:t>ow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CB3FBE" w:rsidP="00E601FB">
            <w:pPr>
              <w:pStyle w:val="bp"/>
              <w:spacing w:before="0" w:after="0"/>
            </w:pPr>
            <w:r>
              <w:t>First Name = m</w:t>
            </w:r>
            <w:r w:rsidR="00D63032">
              <w:t>at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D63032" w:rsidP="00E601FB">
            <w:pPr>
              <w:pStyle w:val="bp"/>
              <w:spacing w:before="0" w:after="0"/>
            </w:pPr>
            <w:r>
              <w:t xml:space="preserve">Provider No = </w:t>
            </w:r>
            <w:proofErr w:type="spellStart"/>
            <w:r w:rsidR="00CB3FBE">
              <w:t>nj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D63032" w:rsidP="00E601FB">
            <w:pPr>
              <w:pStyle w:val="bp"/>
              <w:spacing w:before="0" w:after="0"/>
            </w:pPr>
            <w:r>
              <w:t>Comment = co</w:t>
            </w: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D63032" w:rsidRDefault="00D63032" w:rsidP="00780A9A">
      <w:pPr>
        <w:pStyle w:val="bp"/>
        <w:spacing w:before="0" w:after="0"/>
      </w:pPr>
    </w:p>
    <w:p w:rsidR="007E3012" w:rsidRDefault="00D63032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174DF18B" wp14:editId="7AF3170C">
            <wp:extent cx="714375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32" w:rsidRDefault="00D63032" w:rsidP="00780A9A">
      <w:pPr>
        <w:pStyle w:val="bp"/>
        <w:spacing w:before="0" w:after="0"/>
      </w:pPr>
      <w:r>
        <w:t>Login as administrator</w:t>
      </w:r>
    </w:p>
    <w:p w:rsidR="00D63032" w:rsidRDefault="00D63032">
      <w:r>
        <w:rPr>
          <w:noProof/>
        </w:rPr>
        <w:lastRenderedPageBreak/>
        <w:drawing>
          <wp:inline distT="0" distB="0" distL="0" distR="0" wp14:anchorId="77390EEA" wp14:editId="57130B23">
            <wp:extent cx="8229600" cy="3538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12" w:rsidRDefault="00D63032" w:rsidP="00D63032">
      <w:r>
        <w:t xml:space="preserve"> Welcome page for Administrator</w:t>
      </w:r>
    </w:p>
    <w:p w:rsidR="00D63032" w:rsidRDefault="00D63032" w:rsidP="00D630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39370</wp:posOffset>
                </wp:positionV>
                <wp:extent cx="62865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720F9" id="Rectangle 5" o:spid="_x0000_s1026" style="position:absolute;margin-left:435pt;margin-top:3.1pt;width:49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3A536BF5" wp14:editId="6A4B558C">
            <wp:extent cx="8229600" cy="3509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32" w:rsidRDefault="00D63032" w:rsidP="00D63032">
      <w:r>
        <w:t>Using Search Tab – list of Physician records presented</w:t>
      </w:r>
    </w:p>
    <w:p w:rsidR="00D63032" w:rsidRDefault="00D63032" w:rsidP="00D630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1906270</wp:posOffset>
                </wp:positionV>
                <wp:extent cx="1285875" cy="3333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4D97D" id="Rectangle 7" o:spid="_x0000_s1026" style="position:absolute;margin-left:269.25pt;margin-top:150.1pt;width:101.2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61541571" wp14:editId="71C77DF8">
            <wp:extent cx="8229600" cy="3538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32" w:rsidRDefault="00D63032" w:rsidP="00D63032">
      <w:r>
        <w:t>Button – Search Physicians – selected</w:t>
      </w:r>
    </w:p>
    <w:p w:rsidR="00D63032" w:rsidRDefault="00D63032" w:rsidP="00D63032">
      <w:r>
        <w:rPr>
          <w:noProof/>
        </w:rPr>
        <w:lastRenderedPageBreak/>
        <w:drawing>
          <wp:inline distT="0" distB="0" distL="0" distR="0" wp14:anchorId="1B2AC883" wp14:editId="542EC650">
            <wp:extent cx="8229600" cy="3509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32" w:rsidRDefault="00D63032" w:rsidP="00D63032">
      <w:r>
        <w:t>L</w:t>
      </w:r>
      <w:r w:rsidR="00CB3FBE">
        <w:t>ist of Physician records presented</w:t>
      </w:r>
    </w:p>
    <w:p w:rsidR="00CB3FBE" w:rsidRDefault="00CB3FBE" w:rsidP="00D630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191770</wp:posOffset>
                </wp:positionV>
                <wp:extent cx="247650" cy="1905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17924" id="Rectangle 18" o:spid="_x0000_s1026" style="position:absolute;margin-left:342.75pt;margin-top:15.1pt;width:19.5pt;height:1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7124700</wp:posOffset>
                </wp:positionH>
                <wp:positionV relativeFrom="paragraph">
                  <wp:posOffset>2420620</wp:posOffset>
                </wp:positionV>
                <wp:extent cx="381000" cy="220980"/>
                <wp:effectExtent l="0" t="0" r="1905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B4A52" id="Rectangle 16" o:spid="_x0000_s1026" style="position:absolute;margin-left:561pt;margin-top:190.6pt;width:30pt;height:17.4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2153920</wp:posOffset>
                </wp:positionV>
                <wp:extent cx="390525" cy="1905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AFA3A" id="Rectangle 15" o:spid="_x0000_s1026" style="position:absolute;margin-left:426pt;margin-top:169.6pt;width:30.75pt;height:1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1896745</wp:posOffset>
                </wp:positionV>
                <wp:extent cx="342900" cy="1809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B6EA8" id="Rectangle 14" o:spid="_x0000_s1026" style="position:absolute;margin-left:425.25pt;margin-top:149.35pt;width:27pt;height:14.2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1639570</wp:posOffset>
                </wp:positionV>
                <wp:extent cx="352425" cy="1524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0F65A" id="Rectangle 13" o:spid="_x0000_s1026" style="position:absolute;margin-left:424.5pt;margin-top:129.1pt;width:27.75pt;height:1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1363345</wp:posOffset>
                </wp:positionV>
                <wp:extent cx="333375" cy="1714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CE935" id="Rectangle 12" o:spid="_x0000_s1026" style="position:absolute;margin-left:426pt;margin-top:107.35pt;width:26.25pt;height:13.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829945</wp:posOffset>
                </wp:positionV>
                <wp:extent cx="371475" cy="1524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727C5" id="Rectangle 11" o:spid="_x0000_s1026" style="position:absolute;margin-left:426pt;margin-top:65.35pt;width:29.25pt;height:12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1087120</wp:posOffset>
                </wp:positionV>
                <wp:extent cx="342900" cy="1809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70BFB" id="Rectangle 10" o:spid="_x0000_s1026" style="position:absolute;margin-left:.75pt;margin-top:85.6pt;width:27pt;height:14.2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3E4874CB" wp14:editId="58D20878">
            <wp:extent cx="8229600" cy="26403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BE" w:rsidRDefault="00CB3FBE" w:rsidP="00D63032">
      <w:r>
        <w:t>All records containing “12” returned</w:t>
      </w:r>
    </w:p>
    <w:p w:rsidR="00CB3FBE" w:rsidRDefault="00CB3FBE" w:rsidP="00D6303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850265</wp:posOffset>
                </wp:positionV>
                <wp:extent cx="361950" cy="4095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6AA56" id="Rectangle 20" o:spid="_x0000_s1026" style="position:absolute;margin-left:165pt;margin-top:66.95pt;width:28.5pt;height:3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B46717F" wp14:editId="487CEBC1">
                <wp:simplePos x="0" y="0"/>
                <wp:positionH relativeFrom="column">
                  <wp:posOffset>4381500</wp:posOffset>
                </wp:positionH>
                <wp:positionV relativeFrom="paragraph">
                  <wp:posOffset>212090</wp:posOffset>
                </wp:positionV>
                <wp:extent cx="247650" cy="1905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2BDEF" id="Rectangle 19" o:spid="_x0000_s1026" style="position:absolute;margin-left:345pt;margin-top:16.7pt;width:19.5pt;height:1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51A5A1F0" wp14:editId="41791C9D">
            <wp:extent cx="8229600" cy="1685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BE" w:rsidRDefault="00CB3FBE" w:rsidP="00CB3FBE">
      <w:r>
        <w:t xml:space="preserve">All records containing </w:t>
      </w:r>
      <w:r>
        <w:t>“how”</w:t>
      </w:r>
      <w:r>
        <w:t xml:space="preserve"> returned</w:t>
      </w:r>
    </w:p>
    <w:p w:rsidR="00CB3FBE" w:rsidRDefault="00CB3FBE" w:rsidP="00D630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810895</wp:posOffset>
                </wp:positionV>
                <wp:extent cx="400050" cy="1619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1BAED" id="Rectangle 23" o:spid="_x0000_s1026" style="position:absolute;margin-left:173.25pt;margin-top:63.85pt;width:31.5pt;height:12.7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1058545</wp:posOffset>
                </wp:positionV>
                <wp:extent cx="400050" cy="2095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B200B" id="Rectangle 24" o:spid="_x0000_s1026" style="position:absolute;margin-left:294pt;margin-top:83.35pt;width:31.5pt;height:16.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201295</wp:posOffset>
                </wp:positionV>
                <wp:extent cx="342900" cy="1905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A1DE5" id="Rectangle 22" o:spid="_x0000_s1026" style="position:absolute;margin-left:341.25pt;margin-top:15.85pt;width:27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19BD2DC5" wp14:editId="10647832">
            <wp:extent cx="8229600" cy="16789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BE" w:rsidRDefault="00CB3FBE" w:rsidP="00CB3FBE">
      <w:r>
        <w:t>All records containing “</w:t>
      </w:r>
      <w:r>
        <w:t>mat</w:t>
      </w:r>
      <w:r>
        <w:t>” returned</w:t>
      </w:r>
    </w:p>
    <w:p w:rsidR="00CB3FBE" w:rsidRDefault="00CB3FBE" w:rsidP="00D6303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838200</wp:posOffset>
                </wp:positionV>
                <wp:extent cx="428625" cy="7239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DC896" id="Rectangle 27" o:spid="_x0000_s1026" style="position:absolute;margin-left:409.5pt;margin-top:66pt;width:33.75pt;height:5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228600</wp:posOffset>
                </wp:positionV>
                <wp:extent cx="238125" cy="1905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C936D" id="Rectangle 26" o:spid="_x0000_s1026" style="position:absolute;margin-left:342pt;margin-top:18pt;width:18.75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3BD08DB3" wp14:editId="0321B091">
            <wp:extent cx="8229600" cy="19697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BE" w:rsidRDefault="00CB3FBE" w:rsidP="00D63032">
      <w:r>
        <w:t>All records containing “</w:t>
      </w:r>
      <w:proofErr w:type="spellStart"/>
      <w:r>
        <w:t>nj</w:t>
      </w:r>
      <w:proofErr w:type="spellEnd"/>
      <w:r>
        <w:t>” returned</w:t>
      </w:r>
    </w:p>
    <w:p w:rsidR="00CB3FBE" w:rsidRDefault="00C36FDF" w:rsidP="00D63032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6838950</wp:posOffset>
                </wp:positionH>
                <wp:positionV relativeFrom="paragraph">
                  <wp:posOffset>860425</wp:posOffset>
                </wp:positionV>
                <wp:extent cx="428625" cy="1524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F6A41" id="Rectangle 30" o:spid="_x0000_s1026" style="position:absolute;margin-left:538.5pt;margin-top:67.75pt;width:33.75pt;height:12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6629400</wp:posOffset>
                </wp:positionH>
                <wp:positionV relativeFrom="paragraph">
                  <wp:posOffset>1117600</wp:posOffset>
                </wp:positionV>
                <wp:extent cx="419100" cy="1714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0DA65" id="Rectangle 31" o:spid="_x0000_s1026" style="position:absolute;margin-left:522pt;margin-top:88pt;width:33pt;height:13.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260350</wp:posOffset>
                </wp:positionV>
                <wp:extent cx="266700" cy="1619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B574D" id="Rectangle 29" o:spid="_x0000_s1026" style="position:absolute;margin-left:344.25pt;margin-top:20.5pt;width:21pt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" filled="f" strokecolor="yellow" strokeweight="2pt"/>
            </w:pict>
          </mc:Fallback>
        </mc:AlternateContent>
      </w:r>
      <w:r w:rsidR="00CB3FBE">
        <w:rPr>
          <w:noProof/>
        </w:rPr>
        <w:drawing>
          <wp:inline distT="0" distB="0" distL="0" distR="0" wp14:anchorId="1AF92C31" wp14:editId="0070F11E">
            <wp:extent cx="8229600" cy="173164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BE" w:rsidRPr="00A37D81" w:rsidRDefault="00CB3FBE" w:rsidP="00D63032">
      <w:r>
        <w:t>All records containing “</w:t>
      </w:r>
      <w:r w:rsidR="00C36FDF">
        <w:t>co</w:t>
      </w:r>
      <w:r>
        <w:t>” returned</w:t>
      </w:r>
    </w:p>
    <w:sectPr w:rsidR="00CB3FBE" w:rsidRPr="00A37D81" w:rsidSect="00CB3FBE">
      <w:headerReference w:type="default" r:id="rId16"/>
      <w:footerReference w:type="even" r:id="rId17"/>
      <w:footerReference w:type="default" r:id="rId18"/>
      <w:pgSz w:w="15840" w:h="12240" w:orient="landscape" w:code="1"/>
      <w:pgMar w:top="1440" w:right="1440" w:bottom="1134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C2D" w:rsidRDefault="00776C2D">
      <w:r>
        <w:separator/>
      </w:r>
    </w:p>
  </w:endnote>
  <w:endnote w:type="continuationSeparator" w:id="0">
    <w:p w:rsidR="00776C2D" w:rsidRDefault="00776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C2D" w:rsidRDefault="00776C2D">
      <w:r>
        <w:separator/>
      </w:r>
    </w:p>
  </w:footnote>
  <w:footnote w:type="continuationSeparator" w:id="0">
    <w:p w:rsidR="00776C2D" w:rsidRDefault="00776C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F977E0" w:rsidP="00B71A35">
          <w:r>
            <w:t>Search for a Physician Record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F977E0">
            <w:t>19</w:t>
          </w:r>
          <w:r w:rsidR="00743150">
            <w:t>/08/2018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7CF"/>
    <w:rsid w:val="002D1D0A"/>
    <w:rsid w:val="002D7BA4"/>
    <w:rsid w:val="002E347B"/>
    <w:rsid w:val="00317678"/>
    <w:rsid w:val="00327EA2"/>
    <w:rsid w:val="00331345"/>
    <w:rsid w:val="003410BE"/>
    <w:rsid w:val="00353537"/>
    <w:rsid w:val="003557D2"/>
    <w:rsid w:val="00362280"/>
    <w:rsid w:val="00374830"/>
    <w:rsid w:val="00382D26"/>
    <w:rsid w:val="0038593E"/>
    <w:rsid w:val="003910B3"/>
    <w:rsid w:val="003A25C3"/>
    <w:rsid w:val="003D2ED7"/>
    <w:rsid w:val="003E438C"/>
    <w:rsid w:val="003E51CD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616E"/>
    <w:rsid w:val="004F7B53"/>
    <w:rsid w:val="004F7C17"/>
    <w:rsid w:val="00520EF0"/>
    <w:rsid w:val="00531B5A"/>
    <w:rsid w:val="00533EAC"/>
    <w:rsid w:val="00536681"/>
    <w:rsid w:val="00553DAD"/>
    <w:rsid w:val="00564945"/>
    <w:rsid w:val="005706E3"/>
    <w:rsid w:val="00576454"/>
    <w:rsid w:val="00582088"/>
    <w:rsid w:val="005B48A6"/>
    <w:rsid w:val="005E1449"/>
    <w:rsid w:val="005E2ADA"/>
    <w:rsid w:val="005F0EB8"/>
    <w:rsid w:val="00604AE4"/>
    <w:rsid w:val="00620950"/>
    <w:rsid w:val="00635CE7"/>
    <w:rsid w:val="00683524"/>
    <w:rsid w:val="00683635"/>
    <w:rsid w:val="0068650F"/>
    <w:rsid w:val="006B5D41"/>
    <w:rsid w:val="006B725B"/>
    <w:rsid w:val="006D4DE0"/>
    <w:rsid w:val="006E2681"/>
    <w:rsid w:val="006F49B4"/>
    <w:rsid w:val="00702D6A"/>
    <w:rsid w:val="00720507"/>
    <w:rsid w:val="007275A3"/>
    <w:rsid w:val="00735D51"/>
    <w:rsid w:val="0074307D"/>
    <w:rsid w:val="00743150"/>
    <w:rsid w:val="00752B41"/>
    <w:rsid w:val="00756932"/>
    <w:rsid w:val="007606FF"/>
    <w:rsid w:val="00772DAC"/>
    <w:rsid w:val="00774421"/>
    <w:rsid w:val="00776C2D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0354A"/>
    <w:rsid w:val="00913D07"/>
    <w:rsid w:val="00915018"/>
    <w:rsid w:val="0091679A"/>
    <w:rsid w:val="0093214E"/>
    <w:rsid w:val="009322A3"/>
    <w:rsid w:val="0093488F"/>
    <w:rsid w:val="00957C00"/>
    <w:rsid w:val="00981DE1"/>
    <w:rsid w:val="00983E57"/>
    <w:rsid w:val="009A43E0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B1975"/>
    <w:rsid w:val="00AB1A12"/>
    <w:rsid w:val="00AC35E1"/>
    <w:rsid w:val="00AC3ED9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36FDF"/>
    <w:rsid w:val="00C4752B"/>
    <w:rsid w:val="00C47E35"/>
    <w:rsid w:val="00C87E36"/>
    <w:rsid w:val="00C94212"/>
    <w:rsid w:val="00CB3FBE"/>
    <w:rsid w:val="00CC47D2"/>
    <w:rsid w:val="00CC74EE"/>
    <w:rsid w:val="00CD4DCF"/>
    <w:rsid w:val="00CD6734"/>
    <w:rsid w:val="00CE6A6F"/>
    <w:rsid w:val="00D010AF"/>
    <w:rsid w:val="00D24817"/>
    <w:rsid w:val="00D33BA7"/>
    <w:rsid w:val="00D33CA6"/>
    <w:rsid w:val="00D63032"/>
    <w:rsid w:val="00D63FFC"/>
    <w:rsid w:val="00D664F5"/>
    <w:rsid w:val="00D71228"/>
    <w:rsid w:val="00D74923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25B11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3D2E"/>
    <w:rsid w:val="00ED1B99"/>
    <w:rsid w:val="00EE05CC"/>
    <w:rsid w:val="00EF0DE2"/>
    <w:rsid w:val="00EF2C19"/>
    <w:rsid w:val="00EF4BBA"/>
    <w:rsid w:val="00F01165"/>
    <w:rsid w:val="00F30EEB"/>
    <w:rsid w:val="00F45076"/>
    <w:rsid w:val="00F559AF"/>
    <w:rsid w:val="00F566EA"/>
    <w:rsid w:val="00F62715"/>
    <w:rsid w:val="00F70ACB"/>
    <w:rsid w:val="00F909B2"/>
    <w:rsid w:val="00F977E0"/>
    <w:rsid w:val="00FA0D6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DE48B0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FF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32</TotalTime>
  <Pages>8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3</cp:revision>
  <cp:lastPrinted>2003-10-05T22:49:00Z</cp:lastPrinted>
  <dcterms:created xsi:type="dcterms:W3CDTF">2018-08-19T06:50:00Z</dcterms:created>
  <dcterms:modified xsi:type="dcterms:W3CDTF">2018-08-19T07:21:00Z</dcterms:modified>
</cp:coreProperties>
</file>