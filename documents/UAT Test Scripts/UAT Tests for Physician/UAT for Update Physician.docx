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F977E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Search for a Physician Record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F977E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  <w:r w:rsidR="00F62715">
              <w:rPr>
                <w:sz w:val="24"/>
                <w:szCs w:val="24"/>
              </w:rPr>
              <w:t xml:space="preserve"> – </w:t>
            </w:r>
            <w:r>
              <w:t>Search for a Physician Record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F977E0">
              <w:rPr>
                <w:sz w:val="24"/>
                <w:szCs w:val="24"/>
              </w:rPr>
              <w:t>find a record entered for a Physician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navigates to </w:t>
            </w:r>
            <w:r w:rsidR="00F977E0">
              <w:rPr>
                <w:sz w:val="24"/>
                <w:szCs w:val="24"/>
              </w:rPr>
              <w:t>Search tab and selects Search Physician, or selects Search Physician button from welcome page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is presented with a </w:t>
            </w:r>
            <w:r w:rsidR="00F977E0">
              <w:rPr>
                <w:sz w:val="24"/>
                <w:szCs w:val="24"/>
              </w:rPr>
              <w:t>list of physician records</w:t>
            </w:r>
          </w:p>
          <w:p w:rsidR="00D967B8" w:rsidRDefault="00CE6A6F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F977E0">
              <w:rPr>
                <w:sz w:val="24"/>
                <w:szCs w:val="24"/>
              </w:rPr>
              <w:t xml:space="preserve">searches for physician using </w:t>
            </w:r>
            <w:r w:rsidR="0091679A">
              <w:rPr>
                <w:sz w:val="24"/>
                <w:szCs w:val="24"/>
              </w:rPr>
              <w:t>Surname, First Name, or Provider Number</w:t>
            </w:r>
          </w:p>
          <w:p w:rsidR="00D967B8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</w:t>
            </w:r>
            <w:r w:rsidR="0091679A">
              <w:rPr>
                <w:sz w:val="24"/>
                <w:szCs w:val="24"/>
              </w:rPr>
              <w:t>elects record</w:t>
            </w:r>
          </w:p>
          <w:p w:rsidR="009B16CC" w:rsidRDefault="009B16CC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amends fields as required</w:t>
            </w:r>
          </w:p>
          <w:p w:rsidR="009B16CC" w:rsidRPr="00A37D81" w:rsidRDefault="009B16CC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record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9B16CC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be logged in as an administrator</w:t>
            </w:r>
          </w:p>
          <w:p w:rsidR="009B16CC" w:rsidRPr="00A37D81" w:rsidRDefault="009B16CC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Physician records must exist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with the new data for the </w:t>
            </w:r>
            <w:r w:rsidR="009B16CC">
              <w:rPr>
                <w:sz w:val="24"/>
                <w:szCs w:val="24"/>
              </w:rPr>
              <w:t>Physician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9B16C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9B16CC" w:rsidRPr="00A37D81" w:rsidRDefault="009B16CC" w:rsidP="009B16C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B16CC" w:rsidRPr="00A37D81" w:rsidRDefault="009B16CC" w:rsidP="009B16C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>selects “Search &gt; Search Physician” from the menu bar or selects Search Physician button on Admin Home page</w:t>
            </w:r>
          </w:p>
        </w:tc>
        <w:tc>
          <w:tcPr>
            <w:tcW w:w="5596" w:type="dxa"/>
          </w:tcPr>
          <w:p w:rsidR="009B16CC" w:rsidRDefault="009B16CC" w:rsidP="009B16CC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list of physician records is returned – using tab</w:t>
            </w:r>
          </w:p>
          <w:p w:rsidR="009B16CC" w:rsidRPr="00A37D81" w:rsidRDefault="009B16CC" w:rsidP="009B16CC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list of physician records is returned – using button</w:t>
            </w:r>
          </w:p>
        </w:tc>
        <w:tc>
          <w:tcPr>
            <w:tcW w:w="714" w:type="dxa"/>
          </w:tcPr>
          <w:p w:rsidR="009B16CC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  <w:p w:rsidR="00684931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9B16CC" w:rsidRPr="00A37D81" w:rsidRDefault="009B16CC" w:rsidP="009B16CC">
            <w:pPr>
              <w:pStyle w:val="RowHeadings"/>
              <w:spacing w:before="80" w:after="80"/>
              <w:jc w:val="center"/>
            </w:pPr>
          </w:p>
        </w:tc>
      </w:tr>
      <w:tr w:rsidR="009B16C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B16CC" w:rsidRPr="00A37D81" w:rsidRDefault="009B16CC" w:rsidP="009B16C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B16CC" w:rsidRPr="00A37D81" w:rsidRDefault="009B16CC" w:rsidP="009B16C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>enters a search for a physician record</w:t>
            </w:r>
          </w:p>
        </w:tc>
        <w:tc>
          <w:tcPr>
            <w:tcW w:w="5596" w:type="dxa"/>
          </w:tcPr>
          <w:p w:rsidR="009B16CC" w:rsidRPr="00A37D81" w:rsidRDefault="009B16CC" w:rsidP="009B16CC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Records meeting criteria are returned</w:t>
            </w:r>
          </w:p>
        </w:tc>
        <w:tc>
          <w:tcPr>
            <w:tcW w:w="714" w:type="dxa"/>
          </w:tcPr>
          <w:p w:rsidR="009B16CC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9B16CC" w:rsidRPr="00A37D81" w:rsidRDefault="009B16CC" w:rsidP="009B16CC">
            <w:pPr>
              <w:pStyle w:val="RowHeadings"/>
              <w:spacing w:before="80" w:after="80"/>
              <w:jc w:val="center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9B16CC">
              <w:rPr>
                <w:sz w:val="24"/>
              </w:rPr>
              <w:t>changes Surname</w:t>
            </w:r>
          </w:p>
        </w:tc>
        <w:tc>
          <w:tcPr>
            <w:tcW w:w="5596" w:type="dxa"/>
          </w:tcPr>
          <w:p w:rsidR="00CE6A6F" w:rsidRPr="00A37D81" w:rsidRDefault="0027753E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CE6A6F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CE6A6F" w:rsidRPr="00A37D81" w:rsidRDefault="00CE6A6F" w:rsidP="0090354A">
            <w:pPr>
              <w:pStyle w:val="RowHeadings"/>
              <w:spacing w:before="80" w:after="80"/>
              <w:jc w:val="center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9B16CC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changes First Name</w:t>
            </w:r>
          </w:p>
        </w:tc>
        <w:tc>
          <w:tcPr>
            <w:tcW w:w="5596" w:type="dxa"/>
          </w:tcPr>
          <w:p w:rsidR="003557D2" w:rsidRPr="00A37D81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3557D2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3557D2" w:rsidRPr="00A37D81" w:rsidRDefault="003557D2" w:rsidP="0090354A">
            <w:pPr>
              <w:pStyle w:val="RowHeadings"/>
              <w:spacing w:before="80" w:after="80"/>
              <w:jc w:val="center"/>
            </w:pPr>
          </w:p>
        </w:tc>
      </w:tr>
      <w:tr w:rsidR="0027753E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753E" w:rsidRPr="00A37D81" w:rsidRDefault="0027753E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7753E" w:rsidRPr="00A37D81" w:rsidRDefault="0027753E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9B16CC">
              <w:rPr>
                <w:sz w:val="24"/>
              </w:rPr>
              <w:t>updates Provider Name</w:t>
            </w:r>
          </w:p>
        </w:tc>
        <w:tc>
          <w:tcPr>
            <w:tcW w:w="5596" w:type="dxa"/>
          </w:tcPr>
          <w:p w:rsidR="0027753E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27753E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27753E" w:rsidRPr="00A37D81" w:rsidRDefault="0027753E" w:rsidP="0090354A">
            <w:pPr>
              <w:pStyle w:val="RowHeadings"/>
              <w:spacing w:before="80" w:after="80"/>
              <w:jc w:val="center"/>
            </w:pPr>
          </w:p>
        </w:tc>
      </w:tr>
      <w:tr w:rsidR="0027753E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753E" w:rsidRPr="00A37D81" w:rsidRDefault="0027753E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7753E" w:rsidRDefault="009B16CC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updates Physician Comments</w:t>
            </w:r>
          </w:p>
        </w:tc>
        <w:tc>
          <w:tcPr>
            <w:tcW w:w="5596" w:type="dxa"/>
          </w:tcPr>
          <w:p w:rsidR="0027753E" w:rsidRDefault="009B16CC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27753E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27753E" w:rsidRPr="00A37D81" w:rsidRDefault="0027753E" w:rsidP="0090354A">
            <w:pPr>
              <w:pStyle w:val="RowHeadings"/>
              <w:spacing w:before="80" w:after="80"/>
              <w:jc w:val="center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E71076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3557D2" w:rsidRPr="00A37D81" w:rsidRDefault="00E71076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Message appears that </w:t>
            </w:r>
            <w:r w:rsidR="0027753E">
              <w:rPr>
                <w:sz w:val="24"/>
              </w:rPr>
              <w:t>the record was successfully added</w:t>
            </w:r>
          </w:p>
        </w:tc>
        <w:tc>
          <w:tcPr>
            <w:tcW w:w="714" w:type="dxa"/>
          </w:tcPr>
          <w:p w:rsidR="003557D2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3557D2" w:rsidRPr="00A37D81" w:rsidRDefault="003557D2" w:rsidP="0090354A">
            <w:pPr>
              <w:pStyle w:val="RowHeadings"/>
              <w:spacing w:before="80" w:after="80"/>
              <w:jc w:val="center"/>
            </w:pPr>
          </w:p>
        </w:tc>
      </w:tr>
      <w:tr w:rsidR="0058208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2088" w:rsidRPr="00A37D81" w:rsidRDefault="00582088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582088" w:rsidRDefault="00582088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582088" w:rsidRDefault="00582088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Database updated to show new </w:t>
            </w:r>
            <w:r w:rsidR="0027753E">
              <w:rPr>
                <w:sz w:val="24"/>
              </w:rPr>
              <w:t>worker &amp; related details</w:t>
            </w:r>
          </w:p>
        </w:tc>
        <w:tc>
          <w:tcPr>
            <w:tcW w:w="714" w:type="dxa"/>
          </w:tcPr>
          <w:p w:rsidR="00582088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582088" w:rsidRPr="00A37D81" w:rsidRDefault="00582088" w:rsidP="00E25B11">
            <w:pPr>
              <w:pStyle w:val="RowHeadings"/>
              <w:spacing w:before="80" w:after="80"/>
              <w:jc w:val="center"/>
            </w:pPr>
          </w:p>
        </w:tc>
      </w:tr>
    </w:tbl>
    <w:p w:rsidR="00780A9A" w:rsidRDefault="00780A9A" w:rsidP="00780A9A">
      <w:pPr>
        <w:pStyle w:val="bp"/>
        <w:spacing w:before="0" w:after="0"/>
      </w:pPr>
      <w:bookmarkStart w:id="0" w:name="_GoBack"/>
      <w:bookmarkEnd w:id="0"/>
    </w:p>
    <w:p w:rsidR="009B16CC" w:rsidRDefault="009B16CC" w:rsidP="00780A9A">
      <w:pPr>
        <w:pStyle w:val="bp"/>
        <w:spacing w:before="0" w:after="0"/>
      </w:pPr>
    </w:p>
    <w:p w:rsidR="009B16CC" w:rsidRPr="00A37D81" w:rsidRDefault="009B16CC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lastRenderedPageBreak/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4F616E" w:rsidTr="00E601F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F616E" w:rsidRDefault="004F616E" w:rsidP="00E601FB">
            <w:pPr>
              <w:pStyle w:val="bp"/>
              <w:spacing w:before="0" w:after="0"/>
            </w:pPr>
            <w:r>
              <w:t>Test – 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9B16CC" w:rsidP="00E601FB">
            <w:pPr>
              <w:pStyle w:val="bp"/>
              <w:spacing w:before="0" w:after="0"/>
            </w:pPr>
            <w:r>
              <w:t xml:space="preserve">Search = </w:t>
            </w:r>
            <w:proofErr w:type="spellStart"/>
            <w:r>
              <w:t>hous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9B16CC" w:rsidP="00E601FB">
            <w:pPr>
              <w:pStyle w:val="bp"/>
              <w:spacing w:before="0" w:after="0"/>
            </w:pPr>
            <w:r>
              <w:t>Update record to make all records for Physician the same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9B16CC" w:rsidP="00E601FB">
            <w:pPr>
              <w:pStyle w:val="bp"/>
              <w:spacing w:before="0" w:after="0"/>
            </w:pPr>
            <w:r>
              <w:t>Add a comment to one record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E3012" w:rsidRDefault="007E3012" w:rsidP="00780A9A">
      <w:pPr>
        <w:pStyle w:val="bp"/>
        <w:spacing w:before="0" w:after="0"/>
      </w:pPr>
    </w:p>
    <w:p w:rsidR="00C47E35" w:rsidRDefault="009B16CC">
      <w:r>
        <w:rPr>
          <w:noProof/>
        </w:rPr>
        <w:drawing>
          <wp:inline distT="0" distB="0" distL="0" distR="0" wp14:anchorId="2DF7AF4D" wp14:editId="39973424">
            <wp:extent cx="8229600" cy="246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CC" w:rsidRDefault="009B16CC">
      <w:r>
        <w:t>Search results for “</w:t>
      </w:r>
      <w:proofErr w:type="spellStart"/>
      <w:r>
        <w:t>hous</w:t>
      </w:r>
      <w:proofErr w:type="spellEnd"/>
      <w:r>
        <w:t>”. Update ID 20 – first name to be Gregory. Update ID 21 – surname to be House, first name to be Gregory. Update ID 22 – provider number to be DR123. Update ID 22 to have a comment – “Update Physician Test”</w:t>
      </w:r>
    </w:p>
    <w:p w:rsidR="009B16CC" w:rsidRDefault="009B16CC">
      <w:r>
        <w:rPr>
          <w:noProof/>
        </w:rPr>
        <w:lastRenderedPageBreak/>
        <w:drawing>
          <wp:inline distT="0" distB="0" distL="0" distR="0" wp14:anchorId="3BAFE846" wp14:editId="66B2E5D4">
            <wp:extent cx="6619875" cy="3629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CC" w:rsidRDefault="009B16CC">
      <w:r>
        <w:t>ID 20 selected and data uploaded into form.</w:t>
      </w:r>
    </w:p>
    <w:p w:rsidR="009B16CC" w:rsidRDefault="009B16CC">
      <w:r>
        <w:rPr>
          <w:noProof/>
        </w:rPr>
        <w:drawing>
          <wp:inline distT="0" distB="0" distL="0" distR="0" wp14:anchorId="79DDFC46" wp14:editId="60D24321">
            <wp:extent cx="681990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CC" w:rsidRDefault="009B16CC">
      <w:r>
        <w:t>First name updated</w:t>
      </w:r>
    </w:p>
    <w:p w:rsidR="009B16CC" w:rsidRDefault="009B16CC">
      <w:r>
        <w:rPr>
          <w:noProof/>
        </w:rPr>
        <w:lastRenderedPageBreak/>
        <w:drawing>
          <wp:inline distT="0" distB="0" distL="0" distR="0" wp14:anchorId="797CECA7" wp14:editId="748C1592">
            <wp:extent cx="6591300" cy="733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CC" w:rsidRDefault="009B16CC">
      <w:r>
        <w:t xml:space="preserve">Record submitted. </w:t>
      </w:r>
      <w:r w:rsidR="008C2D7D">
        <w:t>Success message received</w:t>
      </w:r>
    </w:p>
    <w:p w:rsidR="008C2D7D" w:rsidRDefault="008C2D7D">
      <w:r>
        <w:rPr>
          <w:noProof/>
        </w:rPr>
        <w:drawing>
          <wp:inline distT="0" distB="0" distL="0" distR="0" wp14:anchorId="5E879FDE" wp14:editId="1C2EB276">
            <wp:extent cx="8229600" cy="2498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7D" w:rsidRDefault="008C2D7D">
      <w:r>
        <w:t>New search for “</w:t>
      </w:r>
      <w:proofErr w:type="spellStart"/>
      <w:r>
        <w:t>hous</w:t>
      </w:r>
      <w:proofErr w:type="spellEnd"/>
      <w:r>
        <w:t>” shows ID 20 has been updated as expected.</w:t>
      </w:r>
    </w:p>
    <w:p w:rsidR="008C2D7D" w:rsidRDefault="008C2D7D">
      <w:r>
        <w:rPr>
          <w:noProof/>
        </w:rPr>
        <w:lastRenderedPageBreak/>
        <w:drawing>
          <wp:inline distT="0" distB="0" distL="0" distR="0" wp14:anchorId="3318A6B9" wp14:editId="28ED933D">
            <wp:extent cx="6696075" cy="3419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7D" w:rsidRDefault="008C2D7D">
      <w:r>
        <w:t>ID 21 Selected and record loaded successfully into form</w:t>
      </w:r>
    </w:p>
    <w:p w:rsidR="008C2D7D" w:rsidRDefault="008C2D7D">
      <w:r>
        <w:rPr>
          <w:noProof/>
        </w:rPr>
        <w:drawing>
          <wp:inline distT="0" distB="0" distL="0" distR="0" wp14:anchorId="369E4CD2" wp14:editId="7B0E027F">
            <wp:extent cx="6638925" cy="1247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7D" w:rsidRDefault="008C2D7D">
      <w:r>
        <w:t>Adding space to surname returns an error message as expected.</w:t>
      </w:r>
    </w:p>
    <w:p w:rsidR="008C2D7D" w:rsidRDefault="008C2D7D">
      <w:r>
        <w:rPr>
          <w:noProof/>
        </w:rPr>
        <w:lastRenderedPageBreak/>
        <w:drawing>
          <wp:inline distT="0" distB="0" distL="0" distR="0" wp14:anchorId="3CC8A67E" wp14:editId="5F357859">
            <wp:extent cx="666750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7D" w:rsidRDefault="008C2D7D">
      <w:r>
        <w:t>Surname updated.</w:t>
      </w:r>
    </w:p>
    <w:p w:rsidR="008C2D7D" w:rsidRDefault="008C2D7D">
      <w:r>
        <w:rPr>
          <w:noProof/>
        </w:rPr>
        <w:drawing>
          <wp:inline distT="0" distB="0" distL="0" distR="0" wp14:anchorId="1B6850A1" wp14:editId="57A95DCF">
            <wp:extent cx="6572250" cy="1857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7D" w:rsidRDefault="008C2D7D">
      <w:r>
        <w:t>Entering a zero instead of the letter o has given an error as expected</w:t>
      </w:r>
    </w:p>
    <w:p w:rsidR="008C2D7D" w:rsidRDefault="008C2D7D">
      <w:r>
        <w:rPr>
          <w:noProof/>
        </w:rPr>
        <w:drawing>
          <wp:inline distT="0" distB="0" distL="0" distR="0" wp14:anchorId="67660540" wp14:editId="197D6AB6">
            <wp:extent cx="6591300" cy="1857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7D" w:rsidRDefault="008C2D7D">
      <w:r>
        <w:t>First name updated.</w:t>
      </w:r>
    </w:p>
    <w:p w:rsidR="008C2D7D" w:rsidRDefault="008C2D7D">
      <w:r>
        <w:rPr>
          <w:noProof/>
        </w:rPr>
        <w:lastRenderedPageBreak/>
        <w:drawing>
          <wp:inline distT="0" distB="0" distL="0" distR="0" wp14:anchorId="4FF212F3" wp14:editId="1FD72449">
            <wp:extent cx="6638925" cy="771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7D" w:rsidRDefault="008C2D7D">
      <w:r>
        <w:t>Submit button entered and success message received.</w:t>
      </w:r>
    </w:p>
    <w:p w:rsidR="008C2D7D" w:rsidRDefault="008C2D7D">
      <w:r>
        <w:rPr>
          <w:noProof/>
        </w:rPr>
        <w:drawing>
          <wp:inline distT="0" distB="0" distL="0" distR="0" wp14:anchorId="42CF3696" wp14:editId="187B86F3">
            <wp:extent cx="8229600" cy="24720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7D" w:rsidRDefault="008C2D7D">
      <w:r>
        <w:t>Search for “</w:t>
      </w:r>
      <w:proofErr w:type="spellStart"/>
      <w:r>
        <w:t>hou</w:t>
      </w:r>
      <w:proofErr w:type="spellEnd"/>
      <w:r>
        <w:t>” shows ID 21 has been updated as expected.</w:t>
      </w:r>
    </w:p>
    <w:p w:rsidR="008C2D7D" w:rsidRDefault="008C2D7D">
      <w:r>
        <w:rPr>
          <w:noProof/>
        </w:rPr>
        <w:lastRenderedPageBreak/>
        <w:drawing>
          <wp:inline distT="0" distB="0" distL="0" distR="0" wp14:anchorId="5CBA9788" wp14:editId="1DE360B1">
            <wp:extent cx="6610350" cy="3638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7D" w:rsidRDefault="008C2D7D">
      <w:r>
        <w:t>ID 22 selected and details updated into form</w:t>
      </w:r>
    </w:p>
    <w:p w:rsidR="008C2D7D" w:rsidRDefault="005D091E">
      <w:r>
        <w:rPr>
          <w:noProof/>
        </w:rPr>
        <w:drawing>
          <wp:inline distT="0" distB="0" distL="0" distR="0" wp14:anchorId="488FC760" wp14:editId="146A842F">
            <wp:extent cx="6572250" cy="723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1E" w:rsidRDefault="005D091E">
      <w:r>
        <w:t>Adding a “</w:t>
      </w:r>
      <w:proofErr w:type="gramStart"/>
      <w:r>
        <w:t>-“ (</w:t>
      </w:r>
      <w:proofErr w:type="gramEnd"/>
      <w:r>
        <w:t>dash) to the field has returned an error as expected.</w:t>
      </w:r>
    </w:p>
    <w:p w:rsidR="007E3012" w:rsidRDefault="005D091E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7EF37B5B" wp14:editId="42EDB6DA">
            <wp:extent cx="6619875" cy="647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1E" w:rsidRDefault="005D091E" w:rsidP="00780A9A">
      <w:pPr>
        <w:pStyle w:val="bp"/>
        <w:spacing w:before="0" w:after="0"/>
      </w:pPr>
      <w:r>
        <w:t>Provider number updated</w:t>
      </w:r>
    </w:p>
    <w:p w:rsidR="005D091E" w:rsidRDefault="005D091E" w:rsidP="00780A9A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406E6F04" wp14:editId="27090332">
            <wp:extent cx="6600825" cy="3648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1E" w:rsidRDefault="005D091E" w:rsidP="00780A9A">
      <w:pPr>
        <w:pStyle w:val="bp"/>
        <w:spacing w:before="0" w:after="0"/>
      </w:pPr>
      <w:r>
        <w:t>Comment added, and record has fields changed as required</w:t>
      </w:r>
    </w:p>
    <w:p w:rsidR="005D091E" w:rsidRDefault="005D091E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4E644155" wp14:editId="3188E106">
            <wp:extent cx="6600825" cy="733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1E" w:rsidRDefault="005D091E" w:rsidP="00780A9A">
      <w:pPr>
        <w:pStyle w:val="bp"/>
        <w:spacing w:before="0" w:after="0"/>
      </w:pPr>
      <w:r>
        <w:t>Submit button selected and success message received</w:t>
      </w:r>
    </w:p>
    <w:p w:rsidR="005D091E" w:rsidRDefault="005D091E" w:rsidP="00780A9A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4B6F7D79" wp14:editId="0301986B">
            <wp:extent cx="8229600" cy="25311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1E" w:rsidRPr="00A37D81" w:rsidRDefault="005D091E" w:rsidP="00780A9A">
      <w:pPr>
        <w:pStyle w:val="bp"/>
        <w:spacing w:before="0" w:after="0"/>
      </w:pPr>
      <w:r>
        <w:t>Final search for “</w:t>
      </w:r>
      <w:proofErr w:type="spellStart"/>
      <w:r>
        <w:t>hou</w:t>
      </w:r>
      <w:proofErr w:type="spellEnd"/>
      <w:r>
        <w:t>”. All records for House have been updated as expected.</w:t>
      </w:r>
    </w:p>
    <w:sectPr w:rsidR="005D091E" w:rsidRPr="00A37D81" w:rsidSect="00A37650">
      <w:headerReference w:type="default" r:id="rId25"/>
      <w:footerReference w:type="even" r:id="rId26"/>
      <w:footerReference w:type="default" r:id="rId27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E03" w:rsidRDefault="00555E03">
      <w:r>
        <w:separator/>
      </w:r>
    </w:p>
  </w:endnote>
  <w:endnote w:type="continuationSeparator" w:id="0">
    <w:p w:rsidR="00555E03" w:rsidRDefault="00555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E03" w:rsidRDefault="00555E03">
      <w:r>
        <w:separator/>
      </w:r>
    </w:p>
  </w:footnote>
  <w:footnote w:type="continuationSeparator" w:id="0">
    <w:p w:rsidR="00555E03" w:rsidRDefault="00555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F977E0" w:rsidP="00B71A35">
          <w:r>
            <w:t>Search for a Physician Record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F977E0">
            <w:t>19</w:t>
          </w:r>
          <w:r w:rsidR="00743150">
            <w:t>/08/2018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7CF"/>
    <w:rsid w:val="002D1D0A"/>
    <w:rsid w:val="002D7BA4"/>
    <w:rsid w:val="002E347B"/>
    <w:rsid w:val="00317678"/>
    <w:rsid w:val="00327EA2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A25C3"/>
    <w:rsid w:val="003D2ED7"/>
    <w:rsid w:val="003E438C"/>
    <w:rsid w:val="003E51CD"/>
    <w:rsid w:val="003F1D6E"/>
    <w:rsid w:val="00402988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616E"/>
    <w:rsid w:val="004F7B53"/>
    <w:rsid w:val="004F7C17"/>
    <w:rsid w:val="00520EF0"/>
    <w:rsid w:val="00531B5A"/>
    <w:rsid w:val="00533EAC"/>
    <w:rsid w:val="00536681"/>
    <w:rsid w:val="00553DAD"/>
    <w:rsid w:val="00555E03"/>
    <w:rsid w:val="00564945"/>
    <w:rsid w:val="005706E3"/>
    <w:rsid w:val="00576454"/>
    <w:rsid w:val="00582088"/>
    <w:rsid w:val="005B48A6"/>
    <w:rsid w:val="005D091E"/>
    <w:rsid w:val="005E1449"/>
    <w:rsid w:val="005E2ADA"/>
    <w:rsid w:val="005F0EB8"/>
    <w:rsid w:val="00604AE4"/>
    <w:rsid w:val="00620950"/>
    <w:rsid w:val="00635CE7"/>
    <w:rsid w:val="00683635"/>
    <w:rsid w:val="00684931"/>
    <w:rsid w:val="0068650F"/>
    <w:rsid w:val="006B5D41"/>
    <w:rsid w:val="006B725B"/>
    <w:rsid w:val="006D4DE0"/>
    <w:rsid w:val="006E2681"/>
    <w:rsid w:val="006F49B4"/>
    <w:rsid w:val="00702D6A"/>
    <w:rsid w:val="00720507"/>
    <w:rsid w:val="007275A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C2D7D"/>
    <w:rsid w:val="008D2261"/>
    <w:rsid w:val="008E36B6"/>
    <w:rsid w:val="008E5B7B"/>
    <w:rsid w:val="008F0C91"/>
    <w:rsid w:val="0090354A"/>
    <w:rsid w:val="00913D07"/>
    <w:rsid w:val="00915018"/>
    <w:rsid w:val="0091679A"/>
    <w:rsid w:val="0093214E"/>
    <w:rsid w:val="009322A3"/>
    <w:rsid w:val="0093488F"/>
    <w:rsid w:val="00957C00"/>
    <w:rsid w:val="00981DE1"/>
    <w:rsid w:val="00983E57"/>
    <w:rsid w:val="009A43E0"/>
    <w:rsid w:val="009B16CC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C3ED9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47E35"/>
    <w:rsid w:val="00C87E36"/>
    <w:rsid w:val="00C94212"/>
    <w:rsid w:val="00CC47D2"/>
    <w:rsid w:val="00CC74EE"/>
    <w:rsid w:val="00CD4DCF"/>
    <w:rsid w:val="00CD6734"/>
    <w:rsid w:val="00CE6A6F"/>
    <w:rsid w:val="00D010AF"/>
    <w:rsid w:val="00D24817"/>
    <w:rsid w:val="00D33BA7"/>
    <w:rsid w:val="00D33CA6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25B11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3D2E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62715"/>
    <w:rsid w:val="00F70ACB"/>
    <w:rsid w:val="00F909B2"/>
    <w:rsid w:val="00F977E0"/>
    <w:rsid w:val="00FA0D6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B7FC44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33</TotalTime>
  <Pages>11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4</cp:revision>
  <cp:lastPrinted>2003-10-05T22:49:00Z</cp:lastPrinted>
  <dcterms:created xsi:type="dcterms:W3CDTF">2018-08-19T06:49:00Z</dcterms:created>
  <dcterms:modified xsi:type="dcterms:W3CDTF">2018-08-19T07:53:00Z</dcterms:modified>
</cp:coreProperties>
</file>