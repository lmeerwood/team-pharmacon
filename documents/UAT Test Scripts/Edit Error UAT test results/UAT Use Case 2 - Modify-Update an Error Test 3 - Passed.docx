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7107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Modify/Update an Error</w:t>
            </w:r>
            <w:r w:rsidR="007E3012">
              <w:t xml:space="preserve"> – Changing Patient Id &amp; Name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</w:t>
            </w:r>
            <w:r w:rsidR="00E71076">
              <w:rPr>
                <w:sz w:val="24"/>
                <w:szCs w:val="24"/>
              </w:rPr>
              <w:t xml:space="preserve">2 - </w:t>
            </w:r>
            <w:r w:rsidR="00E71076">
              <w:t>Modify/Update an Error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71076">
              <w:rPr>
                <w:sz w:val="24"/>
                <w:szCs w:val="24"/>
              </w:rPr>
              <w:t>update an existing error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71076">
              <w:rPr>
                <w:sz w:val="24"/>
                <w:szCs w:val="24"/>
              </w:rPr>
              <w:t>searches errors to find error that requires correction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71076">
              <w:rPr>
                <w:sz w:val="24"/>
                <w:szCs w:val="24"/>
              </w:rPr>
              <w:t>selects error record</w:t>
            </w:r>
            <w:r w:rsidR="00F70ACB" w:rsidRPr="00A37D81">
              <w:rPr>
                <w:sz w:val="24"/>
                <w:szCs w:val="24"/>
              </w:rPr>
              <w:t>.</w:t>
            </w:r>
          </w:p>
          <w:p w:rsidR="00E303EF" w:rsidRDefault="00CE6A6F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E71076">
              <w:rPr>
                <w:sz w:val="24"/>
                <w:szCs w:val="24"/>
              </w:rPr>
              <w:t>is presented with the current data for the existing error in the Error Form</w:t>
            </w:r>
            <w:r>
              <w:rPr>
                <w:sz w:val="24"/>
                <w:szCs w:val="24"/>
              </w:rPr>
              <w:t>.</w:t>
            </w:r>
          </w:p>
          <w:p w:rsidR="00D967B8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makes necessary changes to field/s</w:t>
            </w:r>
          </w:p>
          <w:p w:rsidR="00D967B8" w:rsidRPr="00A37D81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form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71076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must exist in the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database is successfully updated with the new data for the error.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selects “Search Error” from the menu bar</w:t>
            </w:r>
          </w:p>
        </w:tc>
        <w:tc>
          <w:tcPr>
            <w:tcW w:w="5596" w:type="dxa"/>
          </w:tcPr>
          <w:p w:rsidR="00DF1585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list of errors in the database appears</w:t>
            </w:r>
          </w:p>
        </w:tc>
        <w:tc>
          <w:tcPr>
            <w:tcW w:w="714" w:type="dxa"/>
          </w:tcPr>
          <w:p w:rsidR="00DF1585" w:rsidRPr="00A37D81" w:rsidRDefault="00AA088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refines search by entering patient name/id in the search field</w:t>
            </w:r>
          </w:p>
        </w:tc>
        <w:tc>
          <w:tcPr>
            <w:tcW w:w="5596" w:type="dxa"/>
          </w:tcPr>
          <w:p w:rsidR="00A37D81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List of errors for patient is returned</w:t>
            </w:r>
          </w:p>
        </w:tc>
        <w:tc>
          <w:tcPr>
            <w:tcW w:w="714" w:type="dxa"/>
          </w:tcPr>
          <w:p w:rsidR="00DF1585" w:rsidRPr="00A37D81" w:rsidRDefault="00AA088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selects </w:t>
            </w:r>
            <w:r w:rsidR="00E71076">
              <w:rPr>
                <w:sz w:val="24"/>
              </w:rPr>
              <w:t>error to be updated</w:t>
            </w:r>
          </w:p>
        </w:tc>
        <w:tc>
          <w:tcPr>
            <w:tcW w:w="5596" w:type="dxa"/>
          </w:tcPr>
          <w:p w:rsidR="00CE6A6F" w:rsidRPr="00A37D81" w:rsidRDefault="00E71076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 for error is loaded into the Error Form</w:t>
            </w:r>
          </w:p>
        </w:tc>
        <w:tc>
          <w:tcPr>
            <w:tcW w:w="714" w:type="dxa"/>
          </w:tcPr>
          <w:p w:rsidR="00CE6A6F" w:rsidRPr="00A37D81" w:rsidRDefault="00AA0889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E6A6F" w:rsidRPr="00A37D81" w:rsidRDefault="00CE6A6F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3557D2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updates field/s that require correction</w:t>
            </w:r>
          </w:p>
        </w:tc>
        <w:tc>
          <w:tcPr>
            <w:tcW w:w="5596" w:type="dxa"/>
          </w:tcPr>
          <w:p w:rsidR="003557D2" w:rsidRPr="00A37D81" w:rsidRDefault="003557D2" w:rsidP="003557D2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Message appears that form has been successfully bee</w:t>
            </w:r>
            <w:r w:rsidR="000A4211">
              <w:rPr>
                <w:sz w:val="24"/>
              </w:rPr>
              <w:t>n submitted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58208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2088" w:rsidRPr="00A37D81" w:rsidRDefault="0058208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582088" w:rsidRDefault="00582088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582088" w:rsidRDefault="00582088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to show new details for error</w:t>
            </w:r>
          </w:p>
        </w:tc>
        <w:tc>
          <w:tcPr>
            <w:tcW w:w="714" w:type="dxa"/>
          </w:tcPr>
          <w:p w:rsidR="00582088" w:rsidRPr="00A37D81" w:rsidRDefault="00582088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82088" w:rsidRPr="00A37D81" w:rsidRDefault="00582088" w:rsidP="003557D2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AA0889" w:rsidRDefault="00AA0889" w:rsidP="00780A9A">
      <w:pPr>
        <w:pStyle w:val="bp"/>
        <w:spacing w:before="0" w:after="0"/>
      </w:pPr>
    </w:p>
    <w:p w:rsidR="00AA0889" w:rsidRDefault="00AA0889" w:rsidP="00780A9A">
      <w:pPr>
        <w:pStyle w:val="bp"/>
        <w:spacing w:before="0" w:after="0"/>
      </w:pPr>
    </w:p>
    <w:p w:rsidR="00AA0889" w:rsidRDefault="00AA0889" w:rsidP="00780A9A">
      <w:pPr>
        <w:pStyle w:val="bp"/>
        <w:spacing w:before="0" w:after="0"/>
      </w:pPr>
    </w:p>
    <w:p w:rsidR="00AA0889" w:rsidRDefault="00AA0889" w:rsidP="00780A9A">
      <w:pPr>
        <w:pStyle w:val="bp"/>
        <w:spacing w:before="0" w:after="0"/>
      </w:pPr>
    </w:p>
    <w:p w:rsidR="00AA0889" w:rsidRDefault="00AA0889" w:rsidP="00780A9A">
      <w:pPr>
        <w:pStyle w:val="bp"/>
        <w:spacing w:before="0" w:after="0"/>
      </w:pPr>
    </w:p>
    <w:p w:rsidR="00AA0889" w:rsidRDefault="00AA0889" w:rsidP="00780A9A">
      <w:pPr>
        <w:pStyle w:val="bp"/>
        <w:spacing w:before="0" w:after="0"/>
      </w:pPr>
    </w:p>
    <w:p w:rsidR="00AA0889" w:rsidRDefault="00AA0889" w:rsidP="00780A9A">
      <w:pPr>
        <w:pStyle w:val="bp"/>
        <w:spacing w:before="0" w:after="0"/>
      </w:pPr>
    </w:p>
    <w:p w:rsidR="00AA0889" w:rsidRDefault="00AA0889" w:rsidP="00780A9A">
      <w:pPr>
        <w:pStyle w:val="bp"/>
        <w:spacing w:before="0" w:after="0"/>
      </w:pPr>
    </w:p>
    <w:p w:rsidR="00AA0889" w:rsidRPr="00A37D81" w:rsidRDefault="00AA0889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lastRenderedPageBreak/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>– Error Id 12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7E3012">
            <w:pPr>
              <w:pStyle w:val="bp"/>
              <w:spacing w:before="0" w:after="0"/>
            </w:pPr>
            <w:r>
              <w:t>Sarah Lee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>– Changed to patient id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7E3012">
            <w:pPr>
              <w:pStyle w:val="bp"/>
              <w:spacing w:before="0" w:after="0"/>
            </w:pPr>
            <w:r>
              <w:t>Patient123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>– Name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7E3012">
            <w:pPr>
              <w:pStyle w:val="bp"/>
              <w:spacing w:before="0" w:after="0"/>
            </w:pPr>
            <w:r>
              <w:t>Rosemary Young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7E3012">
            <w:pPr>
              <w:pStyle w:val="bp"/>
              <w:spacing w:before="0" w:after="0"/>
            </w:pPr>
            <w:r>
              <w:t>All other details remain the same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80A9A" w:rsidRDefault="007E3012" w:rsidP="00780A9A">
      <w:pPr>
        <w:pStyle w:val="bp"/>
        <w:spacing w:before="0" w:after="0"/>
      </w:pPr>
      <w:r>
        <w:t>Error Search – Error ID 12 selected</w:t>
      </w:r>
    </w:p>
    <w:p w:rsidR="007E3012" w:rsidRDefault="00AA0889" w:rsidP="00780A9A">
      <w:pPr>
        <w:pStyle w:val="bp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7439025</wp:posOffset>
                </wp:positionH>
                <wp:positionV relativeFrom="paragraph">
                  <wp:posOffset>3511550</wp:posOffset>
                </wp:positionV>
                <wp:extent cx="152400" cy="152400"/>
                <wp:effectExtent l="38100" t="38100" r="190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B724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585.75pt;margin-top:276.5pt;width:12pt;height:12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7029450</wp:posOffset>
                </wp:positionH>
                <wp:positionV relativeFrom="paragraph">
                  <wp:posOffset>3349625</wp:posOffset>
                </wp:positionV>
                <wp:extent cx="438150" cy="1905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221DB" id="Rectangle 14" o:spid="_x0000_s1026" style="position:absolute;margin-left:553.5pt;margin-top:263.75pt;width:34.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" filled="f" strokecolor="yellow" strokeweight="2pt"/>
            </w:pict>
          </mc:Fallback>
        </mc:AlternateContent>
      </w:r>
      <w:r w:rsidR="007E30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2231390</wp:posOffset>
                </wp:positionV>
                <wp:extent cx="814387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FADF9" id="Rectangle 2" o:spid="_x0000_s1026" style="position:absolute;margin-left:0;margin-top:175.7pt;width:641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" filled="f" strokecolor="yellow" strokeweight="2pt"/>
            </w:pict>
          </mc:Fallback>
        </mc:AlternateContent>
      </w:r>
      <w:r w:rsidR="007E3012">
        <w:rPr>
          <w:noProof/>
        </w:rPr>
        <w:drawing>
          <wp:inline distT="0" distB="0" distL="0" distR="0" wp14:anchorId="123661CA" wp14:editId="62D25AFA">
            <wp:extent cx="8229600" cy="3604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89" w:rsidRDefault="00AA0889" w:rsidP="00AA0889">
      <w:pPr>
        <w:pStyle w:val="bp"/>
        <w:spacing w:before="0" w:after="0"/>
        <w:jc w:val="right"/>
      </w:pPr>
      <w:r>
        <w:t>61 records</w:t>
      </w:r>
    </w:p>
    <w:p w:rsidR="00AA0889" w:rsidRDefault="00AA0889" w:rsidP="00780A9A">
      <w:pPr>
        <w:pStyle w:val="bp"/>
        <w:spacing w:before="0" w:after="0"/>
      </w:pPr>
    </w:p>
    <w:p w:rsidR="00AA0889" w:rsidRDefault="00AA0889" w:rsidP="00780A9A">
      <w:pPr>
        <w:pStyle w:val="bp"/>
        <w:spacing w:before="0" w:after="0"/>
      </w:pPr>
    </w:p>
    <w:p w:rsidR="00AA0889" w:rsidRDefault="00AA0889" w:rsidP="00780A9A">
      <w:pPr>
        <w:pStyle w:val="bp"/>
        <w:spacing w:before="0" w:after="0"/>
      </w:pPr>
    </w:p>
    <w:p w:rsidR="00AA0889" w:rsidRDefault="00AA0889" w:rsidP="00780A9A">
      <w:pPr>
        <w:pStyle w:val="bp"/>
        <w:spacing w:before="0" w:after="0"/>
      </w:pPr>
    </w:p>
    <w:p w:rsidR="00DD05AE" w:rsidRDefault="00DD05AE" w:rsidP="00780A9A">
      <w:pPr>
        <w:pStyle w:val="bp"/>
        <w:spacing w:before="0" w:after="0"/>
      </w:pPr>
      <w:r>
        <w:t>Error form returned:</w:t>
      </w:r>
    </w:p>
    <w:p w:rsidR="00DD05AE" w:rsidRDefault="00DD05AE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586FD117" wp14:editId="41F5C458">
            <wp:extent cx="8229600" cy="3577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12" w:rsidRPr="00A37D81" w:rsidRDefault="007E3012" w:rsidP="00780A9A">
      <w:pPr>
        <w:pStyle w:val="bp"/>
        <w:spacing w:before="0" w:after="0"/>
      </w:pPr>
    </w:p>
    <w:p w:rsidR="00AA0889" w:rsidRDefault="00AA0889">
      <w:r>
        <w:br w:type="page"/>
      </w:r>
    </w:p>
    <w:p w:rsidR="0004651B" w:rsidRDefault="00AA0889" w:rsidP="00374830">
      <w:pPr>
        <w:pStyle w:val="bp"/>
        <w:spacing w:before="0" w:after="0"/>
      </w:pPr>
      <w:r>
        <w:lastRenderedPageBreak/>
        <w:t>Error details update:</w:t>
      </w:r>
    </w:p>
    <w:p w:rsidR="00AA0889" w:rsidRDefault="00AA0889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09C30F56" wp14:editId="42A32365">
            <wp:extent cx="7000875" cy="296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89" w:rsidRDefault="00AA0889" w:rsidP="00374830">
      <w:pPr>
        <w:pStyle w:val="bp"/>
        <w:spacing w:before="0" w:after="0"/>
      </w:pPr>
      <w:r>
        <w:t>Recorded submitted</w:t>
      </w:r>
    </w:p>
    <w:p w:rsidR="00AA0889" w:rsidRDefault="00AA0889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655DFF5B" wp14:editId="22EA78FA">
            <wp:extent cx="7019925" cy="914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89" w:rsidRDefault="00AA0889">
      <w:r>
        <w:br w:type="page"/>
      </w:r>
    </w:p>
    <w:p w:rsidR="00AA0889" w:rsidRDefault="00AA0889" w:rsidP="00AA0889">
      <w:pPr>
        <w:pStyle w:val="bp"/>
        <w:tabs>
          <w:tab w:val="left" w:pos="6237"/>
        </w:tabs>
        <w:spacing w:before="0"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144145</wp:posOffset>
                </wp:positionV>
                <wp:extent cx="466725" cy="2952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8307B" id="Rectangle 10" o:spid="_x0000_s1026" style="position:absolute;margin-left:6in;margin-top:11.35pt;width:36.7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" filled="f" strokecolor="yellow" strokeweight="2pt"/>
            </w:pict>
          </mc:Fallback>
        </mc:AlternateContent>
      </w:r>
      <w:r>
        <w:t>Data before Update</w:t>
      </w:r>
      <w:r>
        <w:tab/>
        <w:t>Data after Update</w:t>
      </w:r>
    </w:p>
    <w:p w:rsidR="00AA0889" w:rsidRDefault="00AA0889" w:rsidP="00AA0889">
      <w:pPr>
        <w:pStyle w:val="bp"/>
        <w:tabs>
          <w:tab w:val="left" w:pos="6237"/>
        </w:tabs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12065</wp:posOffset>
                </wp:positionV>
                <wp:extent cx="533400" cy="2095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97806" id="Rectangle 9" o:spid="_x0000_s1026" style="position:absolute;margin-left:122.25pt;margin-top:.95pt;width:42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2459990</wp:posOffset>
                </wp:positionV>
                <wp:extent cx="6838950" cy="10953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3FF80" id="Rectangle 8" o:spid="_x0000_s1026" style="position:absolute;margin-left:7.5pt;margin-top:193.7pt;width:538.5pt;height:8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0D91D33C" wp14:editId="4EE7DB4D">
            <wp:extent cx="3276600" cy="509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681461C" wp14:editId="64F75E28">
            <wp:extent cx="3095625" cy="5133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89" w:rsidRDefault="00AA0889">
      <w:r>
        <w:br w:type="page"/>
      </w:r>
    </w:p>
    <w:p w:rsidR="00AA0889" w:rsidRDefault="00AA0889" w:rsidP="00AA0889">
      <w:pPr>
        <w:pStyle w:val="bp"/>
        <w:tabs>
          <w:tab w:val="left" w:pos="6237"/>
        </w:tabs>
        <w:spacing w:before="0" w:after="0"/>
      </w:pPr>
      <w:r>
        <w:lastRenderedPageBreak/>
        <w:t>Search after update</w:t>
      </w:r>
    </w:p>
    <w:p w:rsidR="00AA0889" w:rsidRDefault="00AA0889" w:rsidP="00AA0889">
      <w:pPr>
        <w:pStyle w:val="bp"/>
        <w:tabs>
          <w:tab w:val="left" w:pos="6237"/>
        </w:tabs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7477125</wp:posOffset>
                </wp:positionH>
                <wp:positionV relativeFrom="paragraph">
                  <wp:posOffset>3526790</wp:posOffset>
                </wp:positionV>
                <wp:extent cx="142875" cy="152400"/>
                <wp:effectExtent l="38100" t="38100" r="2857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D3039" id="Straight Arrow Connector 16" o:spid="_x0000_s1026" type="#_x0000_t32" style="position:absolute;margin-left:588.75pt;margin-top:277.7pt;width:11.25pt;height:12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7086600</wp:posOffset>
                </wp:positionH>
                <wp:positionV relativeFrom="paragraph">
                  <wp:posOffset>3326765</wp:posOffset>
                </wp:positionV>
                <wp:extent cx="409575" cy="2381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2A2D" id="Rectangle 13" o:spid="_x0000_s1026" style="position:absolute;margin-left:558pt;margin-top:261.95pt;width:32.2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2202815</wp:posOffset>
                </wp:positionV>
                <wp:extent cx="8248650" cy="3048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2C2C3" id="Rectangle 12" o:spid="_x0000_s1026" style="position:absolute;margin-left:-5.25pt;margin-top:173.45pt;width:649.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5565C42B" wp14:editId="702CA1AD">
            <wp:extent cx="8229600" cy="36106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89" w:rsidRDefault="00AA0889" w:rsidP="00AA0889">
      <w:pPr>
        <w:pStyle w:val="bp"/>
        <w:tabs>
          <w:tab w:val="left" w:pos="6237"/>
        </w:tabs>
        <w:spacing w:before="0" w:after="0"/>
        <w:jc w:val="right"/>
      </w:pPr>
      <w:r>
        <w:t>61 records</w:t>
      </w:r>
    </w:p>
    <w:p w:rsidR="0033412C" w:rsidRDefault="0033412C">
      <w:r>
        <w:br w:type="page"/>
      </w:r>
    </w:p>
    <w:p w:rsidR="0033412C" w:rsidRDefault="0033412C" w:rsidP="0033412C">
      <w:pPr>
        <w:pStyle w:val="bp"/>
        <w:tabs>
          <w:tab w:val="left" w:pos="6237"/>
        </w:tabs>
        <w:spacing w:before="0" w:after="0"/>
      </w:pPr>
      <w:r>
        <w:lastRenderedPageBreak/>
        <w:t>Server details:</w:t>
      </w:r>
    </w:p>
    <w:p w:rsidR="0033412C" w:rsidRPr="00A37D81" w:rsidRDefault="0033412C" w:rsidP="0033412C">
      <w:pPr>
        <w:pStyle w:val="bp"/>
        <w:tabs>
          <w:tab w:val="left" w:pos="6237"/>
        </w:tabs>
        <w:spacing w:before="0" w:after="0"/>
      </w:pPr>
      <w:r>
        <w:rPr>
          <w:noProof/>
        </w:rPr>
        <w:drawing>
          <wp:inline distT="0" distB="0" distL="0" distR="0" wp14:anchorId="374C0833" wp14:editId="2EBDC3BC">
            <wp:extent cx="8229600" cy="35210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12C" w:rsidRPr="00A37D81" w:rsidSect="00A37650">
      <w:headerReference w:type="default" r:id="rId16"/>
      <w:footerReference w:type="even" r:id="rId17"/>
      <w:footerReference w:type="default" r:id="rId18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57D" w:rsidRDefault="000A557D">
      <w:r>
        <w:separator/>
      </w:r>
    </w:p>
  </w:endnote>
  <w:endnote w:type="continuationSeparator" w:id="0">
    <w:p w:rsidR="000A557D" w:rsidRDefault="000A5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57D" w:rsidRDefault="000A557D">
      <w:r>
        <w:separator/>
      </w:r>
    </w:p>
  </w:footnote>
  <w:footnote w:type="continuationSeparator" w:id="0">
    <w:p w:rsidR="000A557D" w:rsidRDefault="000A5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E71076" w:rsidP="00B71A35">
          <w:r>
            <w:t>Modify/Update an Error</w:t>
          </w:r>
          <w:r w:rsidR="007E3012">
            <w:t xml:space="preserve"> – Changing Patient Id &amp; Name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7E3012">
            <w:t>29/07/2018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A557D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2B0"/>
    <w:rsid w:val="00205D7F"/>
    <w:rsid w:val="00212269"/>
    <w:rsid w:val="00212A3D"/>
    <w:rsid w:val="00220AA2"/>
    <w:rsid w:val="00256449"/>
    <w:rsid w:val="00291668"/>
    <w:rsid w:val="002A7E47"/>
    <w:rsid w:val="002B375D"/>
    <w:rsid w:val="002C1B7F"/>
    <w:rsid w:val="002D07CF"/>
    <w:rsid w:val="002D1D0A"/>
    <w:rsid w:val="002D7BA4"/>
    <w:rsid w:val="002E347B"/>
    <w:rsid w:val="00317678"/>
    <w:rsid w:val="00331345"/>
    <w:rsid w:val="0033412C"/>
    <w:rsid w:val="003410BE"/>
    <w:rsid w:val="00353537"/>
    <w:rsid w:val="003557D2"/>
    <w:rsid w:val="00362280"/>
    <w:rsid w:val="00374830"/>
    <w:rsid w:val="00382D26"/>
    <w:rsid w:val="0038593E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7B53"/>
    <w:rsid w:val="004F7C17"/>
    <w:rsid w:val="00520EF0"/>
    <w:rsid w:val="00531B5A"/>
    <w:rsid w:val="00536681"/>
    <w:rsid w:val="00553DAD"/>
    <w:rsid w:val="00564945"/>
    <w:rsid w:val="005706E3"/>
    <w:rsid w:val="00576454"/>
    <w:rsid w:val="00582088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B725B"/>
    <w:rsid w:val="006D4DE0"/>
    <w:rsid w:val="006E2681"/>
    <w:rsid w:val="006F14F8"/>
    <w:rsid w:val="006F49B4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3012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A0889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6A6F"/>
    <w:rsid w:val="00D010AF"/>
    <w:rsid w:val="00D24817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D05AE"/>
    <w:rsid w:val="00DF0CB1"/>
    <w:rsid w:val="00DF1585"/>
    <w:rsid w:val="00E1080E"/>
    <w:rsid w:val="00E11BB0"/>
    <w:rsid w:val="00E131AE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566EA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F3508F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FF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1F365-21E5-499D-B1A0-1CF19EE87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19</TotalTime>
  <Pages>8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4</cp:revision>
  <cp:lastPrinted>2003-10-05T22:49:00Z</cp:lastPrinted>
  <dcterms:created xsi:type="dcterms:W3CDTF">2018-07-29T11:08:00Z</dcterms:created>
  <dcterms:modified xsi:type="dcterms:W3CDTF">2018-07-29T11:38:00Z</dcterms:modified>
</cp:coreProperties>
</file>