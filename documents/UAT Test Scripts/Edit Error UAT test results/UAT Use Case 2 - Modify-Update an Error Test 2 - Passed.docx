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2A64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2A64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 xml:space="preserve">n </w:t>
            </w:r>
            <w:r w:rsidR="00DF1FAC">
              <w:rPr>
                <w:sz w:val="24"/>
              </w:rPr>
              <w:t>updated</w:t>
            </w:r>
          </w:p>
        </w:tc>
        <w:tc>
          <w:tcPr>
            <w:tcW w:w="714" w:type="dxa"/>
          </w:tcPr>
          <w:p w:rsidR="003557D2" w:rsidRPr="00A37D81" w:rsidRDefault="004305CA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4305C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05CA" w:rsidRPr="00A37D81" w:rsidRDefault="004305CA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05CA" w:rsidRDefault="004305CA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4305CA" w:rsidRDefault="004305CA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error</w:t>
            </w:r>
          </w:p>
        </w:tc>
        <w:tc>
          <w:tcPr>
            <w:tcW w:w="714" w:type="dxa"/>
          </w:tcPr>
          <w:p w:rsidR="004305CA" w:rsidRDefault="005E38ED" w:rsidP="003557D2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4305CA" w:rsidRPr="00A37D81" w:rsidRDefault="004305CA" w:rsidP="004305CA">
            <w:pPr>
              <w:pStyle w:val="RowHeadings"/>
              <w:spacing w:before="80" w:after="80"/>
              <w:jc w:val="center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1 </w:t>
            </w:r>
            <w:r w:rsidR="002A6408">
              <w:t>–</w:t>
            </w:r>
            <w:r>
              <w:t xml:space="preserve"> </w:t>
            </w:r>
            <w:r w:rsidR="002A6408">
              <w:t>Patient Search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DF1FAC">
            <w:pPr>
              <w:pStyle w:val="bp"/>
              <w:spacing w:before="0" w:after="0"/>
            </w:pPr>
            <w:r w:rsidRPr="00DF1FAC">
              <w:t>Kenobi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1 </w:t>
            </w:r>
            <w:r w:rsidR="002A6408">
              <w:t>–</w:t>
            </w:r>
            <w:r>
              <w:t xml:space="preserve"> </w:t>
            </w:r>
            <w:r w:rsidR="002A6408">
              <w:t>Error 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DF1FAC">
            <w:pPr>
              <w:pStyle w:val="bp"/>
              <w:spacing w:before="0" w:after="0"/>
            </w:pPr>
            <w:r>
              <w:t>11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4305C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Default="002A6408" w:rsidP="00374830">
      <w:pPr>
        <w:pStyle w:val="bp"/>
        <w:spacing w:before="0" w:after="0"/>
      </w:pPr>
      <w:r>
        <w:lastRenderedPageBreak/>
        <w:t>Search Errors selected from Menu bar:</w:t>
      </w:r>
      <w:r>
        <w:br/>
      </w:r>
      <w:r w:rsidR="00DF1FAC">
        <w:rPr>
          <w:noProof/>
        </w:rPr>
        <w:drawing>
          <wp:inline distT="0" distB="0" distL="0" distR="0" wp14:anchorId="14871518" wp14:editId="694E23E6">
            <wp:extent cx="8229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08" w:rsidRPr="002A6408" w:rsidRDefault="002A6408" w:rsidP="00374830">
      <w:pPr>
        <w:pStyle w:val="bp"/>
        <w:spacing w:before="0" w:after="0"/>
        <w:rPr>
          <w:i/>
        </w:rPr>
      </w:pPr>
      <w:r w:rsidRPr="002A6408">
        <w:rPr>
          <w:i/>
        </w:rPr>
        <w:t>Note: local database has Error ID values start at 11.</w:t>
      </w:r>
    </w:p>
    <w:p w:rsidR="002A6408" w:rsidRDefault="002A6408" w:rsidP="00374830">
      <w:pPr>
        <w:pStyle w:val="bp"/>
        <w:spacing w:before="0" w:after="0"/>
      </w:pPr>
    </w:p>
    <w:p w:rsidR="002A6408" w:rsidRDefault="002A6408" w:rsidP="00374830">
      <w:pPr>
        <w:pStyle w:val="bp"/>
        <w:spacing w:before="0" w:after="0"/>
      </w:pPr>
      <w:r>
        <w:t xml:space="preserve">Search is refined to search for </w:t>
      </w:r>
      <w:r w:rsidR="00DF1FAC">
        <w:t>Kenobi</w:t>
      </w:r>
    </w:p>
    <w:p w:rsidR="002A6408" w:rsidRDefault="00DF1FAC" w:rsidP="00374830">
      <w:pPr>
        <w:pStyle w:val="bp"/>
        <w:spacing w:before="0" w:after="0"/>
      </w:pPr>
      <w:r w:rsidRPr="00DF1FAC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1929765</wp:posOffset>
                </wp:positionV>
                <wp:extent cx="83343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BC41A" id="Rectangle 7" o:spid="_x0000_s1026" style="position:absolute;margin-left:-5.25pt;margin-top:151.95pt;width:656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0B9AEB" wp14:editId="0BF0E815">
            <wp:extent cx="8229600" cy="2653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08" w:rsidRDefault="00DF1FAC" w:rsidP="00374830">
      <w:pPr>
        <w:pStyle w:val="bp"/>
        <w:spacing w:before="0" w:after="0"/>
      </w:pPr>
      <w:r>
        <w:t>Error ID 1</w:t>
      </w:r>
      <w:r w:rsidR="002A6408">
        <w:t>1 selected to be edited. Current information from the server:</w:t>
      </w:r>
      <w:r w:rsidR="002A6408">
        <w:br/>
      </w:r>
    </w:p>
    <w:p w:rsidR="00B10C96" w:rsidRDefault="00DF1FAC" w:rsidP="00374830">
      <w:pPr>
        <w:pStyle w:val="bp"/>
        <w:spacing w:before="0" w:after="0"/>
      </w:pPr>
      <w:r>
        <w:t>When Error ID 1</w:t>
      </w:r>
      <w:r w:rsidR="00B10C96">
        <w:t>1 is selected from the search, the information is loaded into the Error Form:</w:t>
      </w:r>
      <w:r w:rsidR="00B10C96">
        <w:br/>
      </w:r>
      <w:r>
        <w:rPr>
          <w:noProof/>
        </w:rPr>
        <w:lastRenderedPageBreak/>
        <w:drawing>
          <wp:inline distT="0" distB="0" distL="0" distR="0" wp14:anchorId="75E47AE7" wp14:editId="25C9AB6A">
            <wp:extent cx="8229600" cy="3597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96" w:rsidRDefault="00B10C96" w:rsidP="00374830">
      <w:pPr>
        <w:pStyle w:val="bp"/>
        <w:spacing w:before="0" w:after="0"/>
      </w:pPr>
      <w:r>
        <w:t>Details to be changed</w:t>
      </w:r>
      <w:r w:rsidR="00583A54">
        <w:t>:</w:t>
      </w:r>
    </w:p>
    <w:p w:rsidR="00B10C96" w:rsidRDefault="00B10C96" w:rsidP="00374830">
      <w:pPr>
        <w:pStyle w:val="bp"/>
        <w:spacing w:before="0" w:after="0"/>
      </w:pPr>
      <w:r>
        <w:t>Date:</w:t>
      </w:r>
      <w:r>
        <w:tab/>
      </w:r>
      <w:r>
        <w:tab/>
      </w:r>
      <w:r>
        <w:tab/>
        <w:t>2018-</w:t>
      </w:r>
      <w:r w:rsidR="00DF1FAC">
        <w:t>05-13</w:t>
      </w:r>
      <w:r>
        <w:t xml:space="preserve"> </w:t>
      </w:r>
      <w:r>
        <w:tab/>
        <w:t xml:space="preserve">&gt; </w:t>
      </w:r>
      <w:r>
        <w:tab/>
        <w:t>2018-07-06</w:t>
      </w:r>
    </w:p>
    <w:p w:rsidR="00B10C96" w:rsidRDefault="00B10C96" w:rsidP="00583A54">
      <w:pPr>
        <w:pStyle w:val="bp"/>
        <w:spacing w:before="0" w:after="0"/>
      </w:pPr>
      <w:r>
        <w:t>Time:</w:t>
      </w:r>
      <w:r>
        <w:tab/>
      </w:r>
      <w:r>
        <w:tab/>
      </w:r>
      <w:r>
        <w:tab/>
      </w:r>
      <w:r w:rsidR="00DF1FAC">
        <w:t>11:55</w:t>
      </w:r>
      <w:r>
        <w:tab/>
      </w:r>
      <w:r>
        <w:tab/>
        <w:t>&gt;</w:t>
      </w:r>
      <w:r>
        <w:tab/>
        <w:t>06:50</w:t>
      </w:r>
    </w:p>
    <w:p w:rsidR="00DF1FAC" w:rsidRDefault="00DF1FAC" w:rsidP="00583A54">
      <w:pPr>
        <w:pStyle w:val="bp"/>
        <w:spacing w:before="0" w:after="0"/>
      </w:pPr>
      <w:r>
        <w:t>Patient First Name:</w:t>
      </w:r>
      <w:r>
        <w:tab/>
        <w:t>Obi-Wan</w:t>
      </w:r>
      <w:r>
        <w:tab/>
        <w:t>&gt;</w:t>
      </w:r>
      <w:r>
        <w:tab/>
        <w:t>Obi Wan</w:t>
      </w:r>
    </w:p>
    <w:p w:rsidR="00DF1FAC" w:rsidRDefault="00DF1FAC" w:rsidP="00583A54">
      <w:pPr>
        <w:pStyle w:val="bp"/>
        <w:spacing w:before="0" w:after="0"/>
      </w:pPr>
      <w:r>
        <w:t>Patient Type:</w:t>
      </w:r>
      <w:r>
        <w:tab/>
      </w:r>
      <w:r>
        <w:tab/>
        <w:t>Day Patient</w:t>
      </w:r>
      <w:r>
        <w:tab/>
        <w:t>&gt;</w:t>
      </w:r>
      <w:r>
        <w:tab/>
        <w:t>Inpatient</w:t>
      </w:r>
    </w:p>
    <w:p w:rsidR="00583A54" w:rsidRPr="00375407" w:rsidRDefault="00583A54" w:rsidP="00583A54">
      <w:pPr>
        <w:pStyle w:val="bp"/>
        <w:spacing w:before="0" w:after="0"/>
        <w:rPr>
          <w:i/>
        </w:rPr>
      </w:pPr>
      <w:r>
        <w:t>Error Type:</w:t>
      </w:r>
      <w:r>
        <w:tab/>
      </w:r>
      <w:r>
        <w:tab/>
      </w:r>
      <w:r w:rsidR="00DF1FAC">
        <w:t>Dosage/Strength</w:t>
      </w:r>
      <w:r>
        <w:t xml:space="preserve"> &gt;</w:t>
      </w:r>
      <w:r>
        <w:tab/>
        <w:t>Form Intravenous</w:t>
      </w:r>
    </w:p>
    <w:p w:rsidR="00B10C96" w:rsidRDefault="00B10C96" w:rsidP="00374830">
      <w:pPr>
        <w:pStyle w:val="bp"/>
        <w:spacing w:before="0" w:after="0"/>
      </w:pPr>
      <w:r>
        <w:t>Medication:</w:t>
      </w:r>
      <w:r>
        <w:tab/>
      </w:r>
      <w:r>
        <w:tab/>
      </w:r>
      <w:r w:rsidR="00DF1FAC">
        <w:t>Penicillin</w:t>
      </w:r>
      <w:r>
        <w:tab/>
        <w:t>&gt;</w:t>
      </w:r>
      <w:r>
        <w:tab/>
        <w:t>Panadol</w:t>
      </w:r>
    </w:p>
    <w:p w:rsidR="00583A54" w:rsidRDefault="00583A54" w:rsidP="00374830">
      <w:pPr>
        <w:pStyle w:val="bp"/>
        <w:spacing w:before="0" w:after="0"/>
      </w:pPr>
      <w:r>
        <w:t>Medication Type:</w:t>
      </w:r>
      <w:r>
        <w:tab/>
        <w:t>Oral</w:t>
      </w:r>
      <w:r>
        <w:tab/>
      </w:r>
      <w:r>
        <w:tab/>
        <w:t>&gt;</w:t>
      </w:r>
      <w:r>
        <w:tab/>
        <w:t>Intravenous</w:t>
      </w:r>
    </w:p>
    <w:p w:rsidR="00B10C96" w:rsidRDefault="00B10C96" w:rsidP="00374830">
      <w:pPr>
        <w:pStyle w:val="bp"/>
        <w:spacing w:before="0" w:after="0"/>
      </w:pPr>
      <w:r>
        <w:t>Comment:</w:t>
      </w:r>
      <w:r>
        <w:tab/>
      </w:r>
      <w:r>
        <w:tab/>
      </w:r>
      <w:r w:rsidR="00DF1FAC">
        <w:t xml:space="preserve">Too little dosage </w:t>
      </w:r>
      <w:r>
        <w:t>&gt;</w:t>
      </w:r>
      <w:r>
        <w:tab/>
        <w:t>Incorrect medication</w:t>
      </w:r>
    </w:p>
    <w:p w:rsidR="00583A54" w:rsidRDefault="00583A54" w:rsidP="00374830">
      <w:pPr>
        <w:pStyle w:val="bp"/>
        <w:spacing w:before="0" w:after="0"/>
      </w:pPr>
      <w:r>
        <w:t>Person who made error:</w:t>
      </w:r>
      <w:r>
        <w:tab/>
      </w:r>
      <w:r w:rsidR="00DF1FAC">
        <w:t>Shu, Wang</w:t>
      </w:r>
      <w:r>
        <w:tab/>
        <w:t>&gt;</w:t>
      </w:r>
      <w:r>
        <w:tab/>
        <w:t>Noble, Jessica</w:t>
      </w:r>
    </w:p>
    <w:p w:rsidR="00583A54" w:rsidRDefault="00583A54" w:rsidP="00374830">
      <w:pPr>
        <w:pStyle w:val="bp"/>
        <w:spacing w:before="0" w:after="0"/>
      </w:pPr>
      <w:r>
        <w:t>Person Notified</w:t>
      </w:r>
      <w:r>
        <w:tab/>
      </w:r>
      <w:r>
        <w:tab/>
      </w:r>
      <w:r w:rsidR="00DF1FAC">
        <w:t>Yes</w:t>
      </w:r>
      <w:r>
        <w:tab/>
      </w:r>
      <w:r>
        <w:tab/>
        <w:t>&gt;</w:t>
      </w:r>
      <w:r>
        <w:tab/>
      </w:r>
      <w:r w:rsidR="00DF1FAC">
        <w:t>No</w:t>
      </w:r>
    </w:p>
    <w:p w:rsidR="00B10C96" w:rsidRDefault="00B10C96" w:rsidP="00374830">
      <w:pPr>
        <w:pStyle w:val="bp"/>
        <w:spacing w:before="0" w:after="0"/>
      </w:pPr>
      <w:r>
        <w:t>Error detected:</w:t>
      </w:r>
      <w:r>
        <w:tab/>
      </w:r>
      <w:r>
        <w:tab/>
      </w:r>
      <w:r w:rsidR="00DF1FAC">
        <w:t>On the ward</w:t>
      </w:r>
      <w:r w:rsidR="00DF1FAC">
        <w:tab/>
      </w:r>
      <w:r>
        <w:t>&gt;</w:t>
      </w:r>
      <w:r>
        <w:tab/>
        <w:t>Dispensary</w:t>
      </w:r>
    </w:p>
    <w:p w:rsidR="00B10C96" w:rsidRDefault="00B10C96" w:rsidP="00374830">
      <w:pPr>
        <w:pStyle w:val="bp"/>
        <w:spacing w:before="0" w:after="0"/>
      </w:pPr>
      <w:r>
        <w:t>IIMS completed</w:t>
      </w:r>
      <w:r>
        <w:tab/>
        <w:t>:</w:t>
      </w:r>
      <w:r>
        <w:tab/>
      </w:r>
      <w:r w:rsidR="00DF1FAC">
        <w:t>Yes</w:t>
      </w:r>
      <w:r w:rsidR="00DF1FAC">
        <w:tab/>
      </w:r>
      <w:r w:rsidR="00DF1FAC">
        <w:tab/>
        <w:t>&gt;</w:t>
      </w:r>
      <w:r w:rsidR="00DF1FAC">
        <w:tab/>
        <w:t>No</w:t>
      </w:r>
    </w:p>
    <w:p w:rsidR="00B10C96" w:rsidRDefault="00B10C96" w:rsidP="00374830">
      <w:pPr>
        <w:pStyle w:val="bp"/>
        <w:spacing w:before="0" w:after="0"/>
      </w:pPr>
      <w:r>
        <w:t>Severity Level:</w:t>
      </w:r>
      <w:r>
        <w:tab/>
      </w:r>
      <w:r>
        <w:tab/>
      </w:r>
      <w:r w:rsidR="00DF1FAC">
        <w:t>Minor</w:t>
      </w:r>
      <w:r w:rsidR="00DF1FAC">
        <w:tab/>
      </w:r>
      <w:r>
        <w:tab/>
        <w:t>&gt;</w:t>
      </w:r>
      <w:r>
        <w:tab/>
        <w:t>Moderate</w:t>
      </w:r>
    </w:p>
    <w:p w:rsidR="00B0737F" w:rsidRDefault="00B0737F" w:rsidP="00374830">
      <w:pPr>
        <w:pStyle w:val="bp"/>
        <w:spacing w:before="0" w:after="0"/>
      </w:pPr>
      <w:r>
        <w:lastRenderedPageBreak/>
        <w:t>Physician Notified:</w:t>
      </w:r>
      <w:r>
        <w:tab/>
      </w:r>
      <w:r w:rsidR="00DF1FAC">
        <w:t>Yes</w:t>
      </w:r>
      <w:r>
        <w:tab/>
      </w:r>
      <w:r>
        <w:tab/>
        <w:t>&gt;</w:t>
      </w:r>
      <w:r>
        <w:tab/>
        <w:t>Yes</w:t>
      </w:r>
    </w:p>
    <w:p w:rsidR="00B0737F" w:rsidRDefault="00B0737F" w:rsidP="00374830">
      <w:pPr>
        <w:pStyle w:val="bp"/>
        <w:spacing w:before="0" w:after="0"/>
      </w:pPr>
      <w:r>
        <w:t>Provider Number:</w:t>
      </w:r>
      <w:r>
        <w:tab/>
      </w:r>
      <w:r w:rsidR="00DF1FAC">
        <w:t>DR123</w:t>
      </w:r>
      <w:r>
        <w:tab/>
      </w:r>
      <w:r>
        <w:tab/>
        <w:t>&gt;</w:t>
      </w:r>
      <w:r>
        <w:tab/>
      </w:r>
      <w:r w:rsidR="00DF1FAC" w:rsidRPr="00DF1FAC">
        <w:t>Jdin0958</w:t>
      </w:r>
    </w:p>
    <w:p w:rsidR="00B0737F" w:rsidRDefault="00583A54" w:rsidP="00374830">
      <w:pPr>
        <w:pStyle w:val="bp"/>
        <w:spacing w:before="0" w:after="0"/>
      </w:pPr>
      <w:r>
        <w:t>Physician First Name:</w:t>
      </w:r>
      <w:r>
        <w:tab/>
      </w:r>
      <w:r w:rsidR="00DF1FAC">
        <w:t>Gregory</w:t>
      </w:r>
      <w:r>
        <w:tab/>
        <w:t>&gt;</w:t>
      </w:r>
      <w:r>
        <w:tab/>
      </w:r>
      <w:r w:rsidR="00DF1FAC">
        <w:t>Mica</w:t>
      </w:r>
    </w:p>
    <w:p w:rsidR="00583A54" w:rsidRDefault="00583A54" w:rsidP="00374830">
      <w:pPr>
        <w:pStyle w:val="bp"/>
        <w:spacing w:before="0" w:after="0"/>
      </w:pPr>
      <w:r>
        <w:t>Physician Surname:</w:t>
      </w:r>
      <w:r>
        <w:tab/>
      </w:r>
      <w:r w:rsidR="00DF1FAC">
        <w:t>House</w:t>
      </w:r>
      <w:r>
        <w:tab/>
      </w:r>
      <w:r>
        <w:tab/>
        <w:t>&gt;</w:t>
      </w:r>
      <w:r>
        <w:tab/>
      </w:r>
      <w:r w:rsidR="00DF1FAC">
        <w:t>Norman</w:t>
      </w:r>
    </w:p>
    <w:p w:rsidR="00583A54" w:rsidRDefault="00583A54" w:rsidP="00374830">
      <w:pPr>
        <w:pStyle w:val="bp"/>
        <w:spacing w:before="0" w:after="0"/>
      </w:pPr>
      <w:r>
        <w:t>Physician Comment</w:t>
      </w:r>
      <w:r>
        <w:tab/>
      </w:r>
      <w:r>
        <w:tab/>
      </w:r>
      <w:r>
        <w:tab/>
        <w:t>&gt;</w:t>
      </w:r>
      <w:r>
        <w:tab/>
        <w:t>Testing</w:t>
      </w:r>
    </w:p>
    <w:p w:rsidR="00B10C96" w:rsidRDefault="00B10C96" w:rsidP="00374830">
      <w:pPr>
        <w:pStyle w:val="bp"/>
        <w:spacing w:before="0" w:after="0"/>
      </w:pPr>
    </w:p>
    <w:p w:rsidR="00B10C96" w:rsidRDefault="00B10C96" w:rsidP="00374830">
      <w:pPr>
        <w:pStyle w:val="bp"/>
        <w:spacing w:before="0" w:after="0"/>
      </w:pPr>
      <w:r>
        <w:t>After Submit Button is selected, message returned:</w:t>
      </w:r>
      <w:r>
        <w:br/>
      </w:r>
      <w:r w:rsidR="005E38ED">
        <w:rPr>
          <w:noProof/>
        </w:rPr>
        <w:drawing>
          <wp:inline distT="0" distB="0" distL="0" distR="0" wp14:anchorId="54C153E3" wp14:editId="060E4BE5">
            <wp:extent cx="67437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CD3793" w:rsidRDefault="00CD3793" w:rsidP="00374830">
      <w:pPr>
        <w:pStyle w:val="bp"/>
        <w:spacing w:before="0" w:after="0"/>
      </w:pPr>
    </w:p>
    <w:p w:rsidR="004305CA" w:rsidRDefault="004305CA" w:rsidP="00374830">
      <w:pPr>
        <w:pStyle w:val="bp"/>
        <w:spacing w:before="0" w:after="0"/>
      </w:pPr>
      <w:r>
        <w:lastRenderedPageBreak/>
        <w:t xml:space="preserve">Details from Server: </w:t>
      </w:r>
    </w:p>
    <w:p w:rsidR="004305CA" w:rsidRDefault="004305CA" w:rsidP="004305CA">
      <w:pPr>
        <w:pStyle w:val="bp"/>
        <w:tabs>
          <w:tab w:val="left" w:pos="5529"/>
        </w:tabs>
        <w:spacing w:before="0" w:after="0"/>
      </w:pPr>
      <w:r>
        <w:t>Before</w:t>
      </w:r>
      <w:r>
        <w:tab/>
        <w:t>After</w:t>
      </w:r>
      <w:r>
        <w:br/>
      </w:r>
      <w:r w:rsidR="005E38ED">
        <w:rPr>
          <w:noProof/>
        </w:rPr>
        <w:drawing>
          <wp:inline distT="0" distB="0" distL="0" distR="0" wp14:anchorId="0A80D1A0" wp14:editId="3336A4DE">
            <wp:extent cx="3124200" cy="512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793" w:rsidRPr="00CD3793">
        <w:rPr>
          <w:noProof/>
        </w:rPr>
        <w:t xml:space="preserve"> </w:t>
      </w:r>
      <w:r w:rsidR="005E38ED">
        <w:rPr>
          <w:noProof/>
        </w:rPr>
        <w:drawing>
          <wp:inline distT="0" distB="0" distL="0" distR="0" wp14:anchorId="6233D352" wp14:editId="5BB71E23">
            <wp:extent cx="3209925" cy="5057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A" w:rsidRDefault="005E38ED" w:rsidP="00374830">
      <w:pPr>
        <w:pStyle w:val="bp"/>
        <w:spacing w:before="0" w:after="0"/>
      </w:pPr>
      <w:r>
        <w:t>Passed as all</w:t>
      </w:r>
      <w:r w:rsidR="00CD3793">
        <w:t xml:space="preserve"> changes were made</w:t>
      </w:r>
      <w:r w:rsidR="004305CA">
        <w:t>.</w:t>
      </w:r>
    </w:p>
    <w:p w:rsidR="005E38ED" w:rsidRDefault="005E38ED" w:rsidP="00374830">
      <w:pPr>
        <w:pStyle w:val="bp"/>
        <w:spacing w:before="0" w:after="0"/>
      </w:pPr>
    </w:p>
    <w:p w:rsidR="005E38ED" w:rsidRDefault="005E38ED" w:rsidP="00374830">
      <w:pPr>
        <w:pStyle w:val="bp"/>
        <w:spacing w:before="0" w:after="0"/>
      </w:pPr>
    </w:p>
    <w:p w:rsidR="00583A54" w:rsidRDefault="00583A54" w:rsidP="00374830">
      <w:pPr>
        <w:pStyle w:val="bp"/>
        <w:spacing w:before="0" w:after="0"/>
      </w:pPr>
      <w:r>
        <w:lastRenderedPageBreak/>
        <w:t>Server</w:t>
      </w:r>
      <w:r w:rsidR="00CD3793">
        <w:t xml:space="preserve"> Command Prompt Window after Submit has been executed.</w:t>
      </w:r>
    </w:p>
    <w:p w:rsidR="00583A54" w:rsidRDefault="005E38E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5D9F94" wp14:editId="56A193F4">
            <wp:extent cx="8229600" cy="1786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ED" w:rsidRDefault="005E38ED" w:rsidP="00374830">
      <w:pPr>
        <w:pStyle w:val="bp"/>
        <w:spacing w:before="0" w:after="0"/>
      </w:pPr>
    </w:p>
    <w:p w:rsidR="005E38ED" w:rsidRDefault="005E38ED" w:rsidP="00374830">
      <w:pPr>
        <w:pStyle w:val="bp"/>
        <w:spacing w:before="0" w:after="0"/>
      </w:pPr>
      <w:r>
        <w:t>A search for Kenobi shows only 1 record which has been updated:</w:t>
      </w:r>
    </w:p>
    <w:p w:rsidR="005E38ED" w:rsidRPr="00A37D81" w:rsidRDefault="005E38ED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CDD8020" wp14:editId="76E955A4">
            <wp:extent cx="8229600" cy="2585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8ED" w:rsidRPr="00A37D81" w:rsidSect="00583A54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830" w:rsidRDefault="00861830">
      <w:r>
        <w:separator/>
      </w:r>
    </w:p>
  </w:endnote>
  <w:endnote w:type="continuationSeparator" w:id="0">
    <w:p w:rsidR="00861830" w:rsidRDefault="0086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830" w:rsidRDefault="00861830">
      <w:r>
        <w:separator/>
      </w:r>
    </w:p>
  </w:footnote>
  <w:footnote w:type="continuationSeparator" w:id="0">
    <w:p w:rsidR="00861830" w:rsidRDefault="00861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A82FF1">
            <w:t>2</w:t>
          </w:r>
          <w:r w:rsidR="00DF1FAC">
            <w:t>9</w:t>
          </w:r>
          <w:r w:rsidR="00A82FF1">
            <w:t>/07/2018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22CDC"/>
    <w:rsid w:val="00256449"/>
    <w:rsid w:val="00291668"/>
    <w:rsid w:val="002A640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75407"/>
    <w:rsid w:val="00382D26"/>
    <w:rsid w:val="0038593E"/>
    <w:rsid w:val="003910B3"/>
    <w:rsid w:val="003A25C3"/>
    <w:rsid w:val="003D2ED7"/>
    <w:rsid w:val="003E438C"/>
    <w:rsid w:val="003F1D6E"/>
    <w:rsid w:val="004122D9"/>
    <w:rsid w:val="004305CA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3A54"/>
    <w:rsid w:val="005B48A6"/>
    <w:rsid w:val="005E1449"/>
    <w:rsid w:val="005E2ADA"/>
    <w:rsid w:val="005E38ED"/>
    <w:rsid w:val="005F0EB8"/>
    <w:rsid w:val="00604AE4"/>
    <w:rsid w:val="00620950"/>
    <w:rsid w:val="00635CE7"/>
    <w:rsid w:val="00683635"/>
    <w:rsid w:val="006B5D41"/>
    <w:rsid w:val="006B725B"/>
    <w:rsid w:val="006D4DE0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1830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1EFB"/>
    <w:rsid w:val="00913D07"/>
    <w:rsid w:val="00915018"/>
    <w:rsid w:val="0093214E"/>
    <w:rsid w:val="009322A3"/>
    <w:rsid w:val="0093488F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2FF1"/>
    <w:rsid w:val="00A857E6"/>
    <w:rsid w:val="00AB1975"/>
    <w:rsid w:val="00AB1A12"/>
    <w:rsid w:val="00AC35E1"/>
    <w:rsid w:val="00AD452D"/>
    <w:rsid w:val="00B0737F"/>
    <w:rsid w:val="00B10C96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514A1"/>
    <w:rsid w:val="00C87E36"/>
    <w:rsid w:val="00C94212"/>
    <w:rsid w:val="00CC47D2"/>
    <w:rsid w:val="00CC74EE"/>
    <w:rsid w:val="00CD3793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42D"/>
    <w:rsid w:val="00D967B8"/>
    <w:rsid w:val="00DA4ABE"/>
    <w:rsid w:val="00DA4AC5"/>
    <w:rsid w:val="00DA503D"/>
    <w:rsid w:val="00DB3DA8"/>
    <w:rsid w:val="00DE385B"/>
    <w:rsid w:val="00DF0CB1"/>
    <w:rsid w:val="00DF1585"/>
    <w:rsid w:val="00DF1FAC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0A5C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1419</TotalTime>
  <Pages>8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2018-07-28T11:04:00Z</dcterms:created>
  <dcterms:modified xsi:type="dcterms:W3CDTF">2018-07-29T10:47:00Z</dcterms:modified>
</cp:coreProperties>
</file>