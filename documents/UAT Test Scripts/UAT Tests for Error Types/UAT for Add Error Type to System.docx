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Add </w:t>
            </w:r>
            <w:r w:rsidR="00646D2C">
              <w:t xml:space="preserve">Error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646D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743150">
              <w:rPr>
                <w:sz w:val="24"/>
                <w:szCs w:val="24"/>
              </w:rPr>
              <w:t xml:space="preserve"> - </w:t>
            </w:r>
            <w:r w:rsidR="00EF4BBA">
              <w:t xml:space="preserve">Add </w:t>
            </w:r>
            <w:r>
              <w:t xml:space="preserve">Error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add a new </w:t>
            </w:r>
            <w:r w:rsidR="00646D2C">
              <w:rPr>
                <w:sz w:val="24"/>
                <w:szCs w:val="24"/>
              </w:rPr>
              <w:t>error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Manage </w:t>
            </w:r>
            <w:r w:rsidR="00646D2C">
              <w:t>Error Type</w:t>
            </w:r>
            <w:r w:rsidR="00646D2C">
              <w:t>s</w:t>
            </w:r>
            <w:r w:rsidR="00646D2C">
              <w:t xml:space="preserve"> </w:t>
            </w:r>
            <w:r w:rsidR="00EF4BBA">
              <w:rPr>
                <w:sz w:val="24"/>
                <w:szCs w:val="24"/>
              </w:rPr>
              <w:t>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blank form to add the new </w:t>
            </w:r>
            <w:r w:rsidR="00646D2C">
              <w:rPr>
                <w:sz w:val="24"/>
                <w:szCs w:val="24"/>
              </w:rPr>
              <w:t>error type</w:t>
            </w:r>
            <w:r w:rsidR="00EF4BBA">
              <w:rPr>
                <w:sz w:val="24"/>
                <w:szCs w:val="24"/>
              </w:rPr>
              <w:t xml:space="preserve">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</w:t>
            </w:r>
            <w:r w:rsidR="008050F0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46D2C">
              <w:t>Error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6D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</w:t>
            </w:r>
            <w:r>
              <w:rPr>
                <w:sz w:val="24"/>
              </w:rPr>
              <w:t>Manage</w:t>
            </w:r>
            <w:r>
              <w:rPr>
                <w:sz w:val="24"/>
              </w:rPr>
              <w:t xml:space="preserve"> Error Types” from the menu bar or selects Manage Error Types button on Admin Home page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5596" w:type="dxa"/>
          </w:tcPr>
          <w:p w:rsidR="00397C3B" w:rsidRDefault="00397C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blank Error Types Details form appears – using Button</w:t>
            </w:r>
            <w:r>
              <w:rPr>
                <w:sz w:val="24"/>
              </w:rPr>
              <w:t xml:space="preserve"> </w:t>
            </w:r>
          </w:p>
          <w:p w:rsidR="00646D2C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 xml:space="preserve">blank </w:t>
            </w:r>
            <w:r w:rsidR="006D0750">
              <w:rPr>
                <w:sz w:val="24"/>
              </w:rPr>
              <w:t>Error Types</w:t>
            </w:r>
            <w:r w:rsidR="006D0750">
              <w:rPr>
                <w:sz w:val="24"/>
              </w:rPr>
              <w:t xml:space="preserve"> </w:t>
            </w:r>
            <w:r w:rsidR="0027753E">
              <w:rPr>
                <w:sz w:val="24"/>
              </w:rPr>
              <w:t>Details form appears</w:t>
            </w:r>
            <w:r w:rsidR="00646D2C">
              <w:rPr>
                <w:sz w:val="24"/>
              </w:rPr>
              <w:t xml:space="preserve"> – using </w:t>
            </w:r>
            <w:r w:rsidR="00397C3B">
              <w:rPr>
                <w:sz w:val="24"/>
              </w:rPr>
              <w:t>Menu Bar</w:t>
            </w:r>
          </w:p>
        </w:tc>
        <w:tc>
          <w:tcPr>
            <w:tcW w:w="714" w:type="dxa"/>
          </w:tcPr>
          <w:p w:rsidR="00DF1585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  <w:p w:rsidR="00397C3B" w:rsidRDefault="00397C3B" w:rsidP="0093488F">
            <w:pPr>
              <w:pStyle w:val="RowHeadings"/>
              <w:spacing w:before="80" w:after="80"/>
              <w:jc w:val="center"/>
            </w:pPr>
          </w:p>
          <w:p w:rsidR="00397C3B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the </w:t>
            </w:r>
            <w:r w:rsidR="00646D2C">
              <w:rPr>
                <w:sz w:val="24"/>
              </w:rPr>
              <w:t>Error Type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646D2C">
              <w:rPr>
                <w:sz w:val="24"/>
              </w:rPr>
              <w:t>error type</w:t>
            </w:r>
          </w:p>
        </w:tc>
        <w:tc>
          <w:tcPr>
            <w:tcW w:w="714" w:type="dxa"/>
          </w:tcPr>
          <w:p w:rsidR="00582088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46D2C" w:rsidRDefault="00646D2C" w:rsidP="00780A9A">
      <w:pPr>
        <w:pStyle w:val="bp"/>
        <w:spacing w:before="0" w:after="0"/>
      </w:pPr>
    </w:p>
    <w:p w:rsidR="00646D2C" w:rsidRPr="00A37D81" w:rsidRDefault="00646D2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D0750">
              <w:t xml:space="preserve">1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D0750">
            <w:pPr>
              <w:pStyle w:val="bp"/>
              <w:spacing w:before="0" w:after="0"/>
            </w:pPr>
            <w:r>
              <w:t>Another Error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Pr="00A37D81" w:rsidRDefault="007E3012" w:rsidP="00780A9A">
      <w:pPr>
        <w:pStyle w:val="bp"/>
        <w:spacing w:before="0" w:after="0"/>
      </w:pPr>
    </w:p>
    <w:p w:rsidR="0004651B" w:rsidRDefault="006D0750" w:rsidP="00374830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2759075</wp:posOffset>
                </wp:positionV>
                <wp:extent cx="121920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E196F" id="Rectangle 3" o:spid="_x0000_s1026" style="position:absolute;margin-left:273pt;margin-top:217.25pt;width:9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951358" wp14:editId="049684CA">
            <wp:extent cx="8229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7C3B">
        <w:rPr>
          <w:noProof/>
        </w:rPr>
        <w:t>1</w:t>
      </w:r>
      <w:r>
        <w:fldChar w:fldCharType="end"/>
      </w:r>
      <w:r>
        <w:t>: Select Manage Error Types via Button</w:t>
      </w:r>
    </w:p>
    <w:p w:rsidR="006D0750" w:rsidRDefault="006D0750" w:rsidP="006D0750">
      <w:r>
        <w:rPr>
          <w:noProof/>
        </w:rPr>
        <w:lastRenderedPageBreak/>
        <w:drawing>
          <wp:inline distT="0" distB="0" distL="0" distR="0" wp14:anchorId="385F3E3A" wp14:editId="2D02ADC5">
            <wp:extent cx="8229600" cy="358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7C3B">
        <w:rPr>
          <w:noProof/>
        </w:rPr>
        <w:t>2</w:t>
      </w:r>
      <w:r>
        <w:fldChar w:fldCharType="end"/>
      </w:r>
      <w:r>
        <w:t>: Error Type Details form is loaded</w:t>
      </w:r>
    </w:p>
    <w:p w:rsidR="00397C3B" w:rsidRDefault="006D0750" w:rsidP="006D07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78740</wp:posOffset>
                </wp:positionV>
                <wp:extent cx="628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7E685" id="Rectangle 6" o:spid="_x0000_s1026" style="position:absolute;margin-left:480.75pt;margin-top:6.2pt;width:49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E483B" wp14:editId="3B694BD6">
            <wp:extent cx="8229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CE2B3B">
        <w:t xml:space="preserve">Select Manage Error Types via </w:t>
      </w:r>
      <w:r>
        <w:t>Menu Bar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2F8FEDDF" wp14:editId="3FA55622">
            <wp:extent cx="8229600" cy="3588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B40CA1">
        <w:t>Error Type Details form is loaded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63E2D0E2" wp14:editId="620897CE">
            <wp:extent cx="6991350" cy="2714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Details entered</w:t>
      </w:r>
    </w:p>
    <w:p w:rsidR="00397C3B" w:rsidRDefault="00397C3B" w:rsidP="00397C3B">
      <w:r>
        <w:rPr>
          <w:noProof/>
        </w:rPr>
        <w:drawing>
          <wp:inline distT="0" distB="0" distL="0" distR="0" wp14:anchorId="2865AAFA" wp14:editId="1FF22F45">
            <wp:extent cx="6600825" cy="2590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849"/>
                    <a:stretch/>
                  </pic:blipFill>
                  <pic:spPr bwMode="auto">
                    <a:xfrm>
                      <a:off x="0" y="0"/>
                      <a:ext cx="66008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Submit button selected. Success message returned</w:t>
      </w:r>
    </w:p>
    <w:p w:rsidR="00397C3B" w:rsidRDefault="00397C3B" w:rsidP="00397C3B">
      <w:r>
        <w:rPr>
          <w:noProof/>
        </w:rPr>
        <w:lastRenderedPageBreak/>
        <w:drawing>
          <wp:inline distT="0" distB="0" distL="0" distR="0" wp14:anchorId="4B7E3F25" wp14:editId="22B2C6E0">
            <wp:extent cx="8229600" cy="3168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P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Search for "</w:t>
      </w:r>
      <w:proofErr w:type="spellStart"/>
      <w:r>
        <w:t>ano</w:t>
      </w:r>
      <w:proofErr w:type="spellEnd"/>
      <w:r>
        <w:t>" shows the new error type has been added to the database</w:t>
      </w:r>
    </w:p>
    <w:sectPr w:rsidR="00397C3B" w:rsidRPr="00397C3B" w:rsidSect="00A37650">
      <w:headerReference w:type="default" r:id="rId14"/>
      <w:footerReference w:type="even" r:id="rId15"/>
      <w:footerReference w:type="default" r:id="rId16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E0F" w:rsidRDefault="003F5E0F">
      <w:r>
        <w:separator/>
      </w:r>
    </w:p>
  </w:endnote>
  <w:endnote w:type="continuationSeparator" w:id="0">
    <w:p w:rsidR="003F5E0F" w:rsidRDefault="003F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E0F" w:rsidRDefault="003F5E0F">
      <w:r>
        <w:separator/>
      </w:r>
    </w:p>
  </w:footnote>
  <w:footnote w:type="continuationSeparator" w:id="0">
    <w:p w:rsidR="003F5E0F" w:rsidRDefault="003F5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646D2C">
            <w:t>Error Type</w:t>
          </w:r>
          <w:r w:rsidR="00743150">
            <w:t xml:space="preserve">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97C3B"/>
    <w:rsid w:val="003A25C3"/>
    <w:rsid w:val="003D2ED7"/>
    <w:rsid w:val="003E438C"/>
    <w:rsid w:val="003E51CD"/>
    <w:rsid w:val="003F1D6E"/>
    <w:rsid w:val="003F5E0F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46D2C"/>
    <w:rsid w:val="00683635"/>
    <w:rsid w:val="0068650F"/>
    <w:rsid w:val="006B5D41"/>
    <w:rsid w:val="006B725B"/>
    <w:rsid w:val="006C6D35"/>
    <w:rsid w:val="006D0750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E0A9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6D07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AFF16-6B1A-4887-B0D5-A2907835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2018-09-01T06:34:00Z</dcterms:created>
  <dcterms:modified xsi:type="dcterms:W3CDTF">2018-09-01T06:46:00Z</dcterms:modified>
</cp:coreProperties>
</file>