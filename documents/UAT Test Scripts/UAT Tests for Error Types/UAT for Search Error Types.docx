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Search for a</w:t>
            </w:r>
            <w:r w:rsidR="00EE2767">
              <w:t>n</w:t>
            </w:r>
            <w:r>
              <w:t xml:space="preserve"> </w:t>
            </w:r>
            <w:r w:rsidR="00EE2767">
              <w:t>Error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>Search for a</w:t>
            </w:r>
            <w:r w:rsidR="00EE2767">
              <w:t>n</w:t>
            </w:r>
            <w:r>
              <w:t xml:space="preserve"> </w:t>
            </w:r>
            <w:r w:rsidR="00EE2767">
              <w:t>Error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EE276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</w:t>
            </w:r>
            <w:r w:rsidR="00EE2767">
              <w:rPr>
                <w:sz w:val="24"/>
                <w:szCs w:val="24"/>
              </w:rPr>
              <w:t>n</w:t>
            </w:r>
            <w:r w:rsidR="00F977E0">
              <w:rPr>
                <w:sz w:val="24"/>
                <w:szCs w:val="24"/>
              </w:rPr>
              <w:t xml:space="preserve"> </w:t>
            </w:r>
            <w:r w:rsidR="00EE2767">
              <w:rPr>
                <w:sz w:val="24"/>
                <w:szCs w:val="24"/>
              </w:rPr>
              <w:t>Error type</w:t>
            </w:r>
            <w:bookmarkStart w:id="0" w:name="_GoBack"/>
            <w:bookmarkEnd w:id="0"/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EE276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EE276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D967B8" w:rsidRDefault="003410BE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EE2767">
              <w:rPr>
                <w:sz w:val="24"/>
                <w:szCs w:val="24"/>
              </w:rPr>
              <w:t>error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735D51" w:rsidRPr="00A37D81" w:rsidRDefault="00735D51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search on all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login as an administrator</w:t>
            </w:r>
          </w:p>
          <w:p w:rsidR="00735D51" w:rsidRPr="00A37D81" w:rsidRDefault="00EE276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735D51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735D5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are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735D51">
              <w:rPr>
                <w:sz w:val="24"/>
              </w:rPr>
              <w:t xml:space="preserve">Search &gt; Search </w:t>
            </w:r>
            <w:r w:rsidR="00EE2767">
              <w:rPr>
                <w:sz w:val="24"/>
              </w:rPr>
              <w:t>Error Types</w:t>
            </w:r>
            <w:r w:rsidR="00E71076">
              <w:rPr>
                <w:sz w:val="24"/>
              </w:rPr>
              <w:t>” from the menu bar</w:t>
            </w:r>
            <w:r w:rsidR="00735D51">
              <w:rPr>
                <w:sz w:val="24"/>
              </w:rPr>
              <w:t xml:space="preserve"> or selects Search </w:t>
            </w:r>
            <w:r w:rsidR="00EE2767">
              <w:rPr>
                <w:sz w:val="24"/>
              </w:rPr>
              <w:t xml:space="preserve">Error Types </w:t>
            </w:r>
            <w:r w:rsidR="00735D51"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DF1585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EE2767">
              <w:rPr>
                <w:sz w:val="24"/>
              </w:rPr>
              <w:t>error type</w:t>
            </w:r>
            <w:r>
              <w:rPr>
                <w:sz w:val="24"/>
              </w:rPr>
              <w:t xml:space="preserve"> records is returned – using tab</w:t>
            </w:r>
          </w:p>
          <w:p w:rsidR="00735D5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EE2767">
              <w:rPr>
                <w:sz w:val="24"/>
              </w:rPr>
              <w:t>error type</w:t>
            </w:r>
            <w:r>
              <w:rPr>
                <w:sz w:val="24"/>
              </w:rPr>
              <w:t xml:space="preserve"> records is returned – using button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t>X</w:t>
            </w:r>
          </w:p>
          <w:p w:rsidR="00C36FDF" w:rsidRPr="00A37D81" w:rsidRDefault="00C36FDF" w:rsidP="00C36FDF">
            <w:pPr>
              <w:pStyle w:val="bp"/>
              <w:jc w:val="center"/>
            </w:pPr>
            <w:r w:rsidRPr="00C36FDF"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735D51">
              <w:rPr>
                <w:sz w:val="24"/>
              </w:rPr>
              <w:t>a search for an Id</w:t>
            </w:r>
          </w:p>
        </w:tc>
        <w:tc>
          <w:tcPr>
            <w:tcW w:w="5596" w:type="dxa"/>
          </w:tcPr>
          <w:p w:rsidR="00A37D8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EE2767">
              <w:rPr>
                <w:sz w:val="24"/>
              </w:rPr>
              <w:t>n Error Type</w:t>
            </w:r>
          </w:p>
        </w:tc>
        <w:tc>
          <w:tcPr>
            <w:tcW w:w="5596" w:type="dxa"/>
          </w:tcPr>
          <w:p w:rsidR="00CE6A6F" w:rsidRPr="00A37D81" w:rsidRDefault="00735D5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CE6A6F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35D51" w:rsidRPr="00A37D81" w:rsidRDefault="00735D5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>Id = 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D4D47" w:rsidP="00E601FB">
            <w:pPr>
              <w:pStyle w:val="bp"/>
              <w:spacing w:before="0" w:after="0"/>
            </w:pPr>
            <w:r>
              <w:t>Error Type</w:t>
            </w:r>
            <w:r w:rsidR="00CB3FBE">
              <w:t xml:space="preserve"> = </w:t>
            </w:r>
            <w:r>
              <w:t>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D63032" w:rsidRDefault="00D63032" w:rsidP="00780A9A">
      <w:pPr>
        <w:pStyle w:val="bp"/>
        <w:spacing w:before="0" w:after="0"/>
      </w:pPr>
    </w:p>
    <w:p w:rsidR="007E3012" w:rsidRDefault="00EE2767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6C63045E" wp14:editId="27F0FFD9">
            <wp:extent cx="66103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2767" w:rsidRDefault="00EE2767" w:rsidP="00EE27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4D47">
        <w:rPr>
          <w:noProof/>
        </w:rPr>
        <w:t>1</w:t>
      </w:r>
      <w:r>
        <w:fldChar w:fldCharType="end"/>
      </w:r>
      <w:r>
        <w:t xml:space="preserve">: </w:t>
      </w:r>
      <w:r w:rsidRPr="003E6227">
        <w:t>Login as administrator</w:t>
      </w:r>
    </w:p>
    <w:p w:rsidR="00D63032" w:rsidRDefault="005D2644">
      <w:r>
        <w:rPr>
          <w:noProof/>
        </w:rPr>
        <w:lastRenderedPageBreak/>
        <w:drawing>
          <wp:inline distT="0" distB="0" distL="0" distR="0" wp14:anchorId="5BBA93AE" wp14:editId="5D55A2D4">
            <wp:extent cx="6657975" cy="4895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5D2644">
      <w:pPr>
        <w:pStyle w:val="Caption"/>
      </w:pPr>
      <w:r>
        <w:t xml:space="preserve"> </w:t>
      </w:r>
      <w:r w:rsidR="005D2644">
        <w:t xml:space="preserve">Figure </w:t>
      </w:r>
      <w:r w:rsidR="005D2644">
        <w:fldChar w:fldCharType="begin"/>
      </w:r>
      <w:r w:rsidR="005D2644">
        <w:instrText xml:space="preserve"> SEQ Figure \* ARABIC </w:instrText>
      </w:r>
      <w:r w:rsidR="005D2644">
        <w:fldChar w:fldCharType="separate"/>
      </w:r>
      <w:r w:rsidR="004D4D47">
        <w:rPr>
          <w:noProof/>
        </w:rPr>
        <w:t>2</w:t>
      </w:r>
      <w:r w:rsidR="005D2644">
        <w:fldChar w:fldCharType="end"/>
      </w:r>
      <w:r w:rsidR="005D2644">
        <w:t xml:space="preserve">: </w:t>
      </w:r>
      <w:r w:rsidR="005D2644" w:rsidRPr="00C82088">
        <w:t>Welcome page for Administrator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t xml:space="preserve"> 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48895</wp:posOffset>
                </wp:positionV>
                <wp:extent cx="628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35257" id="Rectangle 5" o:spid="_x0000_s1026" style="position:absolute;margin-left:423pt;margin-top:3.85pt;width:49.5pt;height:2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jIkwIAAIQ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" filled="f" strokecolor="yellow" strokeweight="2pt"/>
            </w:pict>
          </mc:Fallback>
        </mc:AlternateContent>
      </w:r>
      <w:r w:rsidR="005D2644">
        <w:rPr>
          <w:noProof/>
        </w:rPr>
        <w:drawing>
          <wp:inline distT="0" distB="0" distL="0" distR="0" wp14:anchorId="06602F92" wp14:editId="1731FAAA">
            <wp:extent cx="8229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644">
        <w:rPr>
          <w:noProof/>
        </w:rPr>
        <w:t xml:space="preserve"> </w:t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4D47">
        <w:rPr>
          <w:noProof/>
        </w:rPr>
        <w:t>3</w:t>
      </w:r>
      <w:r>
        <w:fldChar w:fldCharType="end"/>
      </w:r>
      <w:r>
        <w:t xml:space="preserve">: </w:t>
      </w:r>
      <w:r w:rsidRPr="007870DA">
        <w:t xml:space="preserve">Using Search Tab – list of Error </w:t>
      </w:r>
      <w:r w:rsidR="00952674">
        <w:t>T</w:t>
      </w:r>
      <w:r w:rsidRPr="007870DA">
        <w:t>ype records presented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3201670</wp:posOffset>
                </wp:positionV>
                <wp:extent cx="1285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AF95E" id="Rectangle 7" o:spid="_x0000_s1026" style="position:absolute;margin-left:269.25pt;margin-top:252.1pt;width:101.25pt;height:2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" filled="f" strokecolor="yellow" strokeweight="2pt"/>
            </w:pict>
          </mc:Fallback>
        </mc:AlternateContent>
      </w:r>
      <w:r w:rsidR="005D2644">
        <w:rPr>
          <w:noProof/>
        </w:rPr>
        <w:drawing>
          <wp:inline distT="0" distB="0" distL="0" distR="0" wp14:anchorId="7B9D4988" wp14:editId="602CD5DF">
            <wp:extent cx="8229600" cy="36347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4D47">
        <w:rPr>
          <w:noProof/>
        </w:rPr>
        <w:t>4</w:t>
      </w:r>
      <w:r>
        <w:fldChar w:fldCharType="end"/>
      </w:r>
      <w:r>
        <w:t xml:space="preserve">: </w:t>
      </w:r>
      <w:r w:rsidR="00952674">
        <w:t>Button – Search Error T</w:t>
      </w:r>
      <w:r w:rsidRPr="00D01BB1">
        <w:t>ypes – selected</w:t>
      </w:r>
    </w:p>
    <w:p w:rsidR="004D4D47" w:rsidRDefault="004D4D47" w:rsidP="00D63032">
      <w:pPr>
        <w:rPr>
          <w:noProof/>
        </w:rPr>
      </w:pPr>
    </w:p>
    <w:p w:rsidR="00D63032" w:rsidRDefault="00AD7663" w:rsidP="00D63032">
      <w:r>
        <w:rPr>
          <w:noProof/>
        </w:rPr>
        <w:lastRenderedPageBreak/>
        <w:drawing>
          <wp:inline distT="0" distB="0" distL="0" distR="0" wp14:anchorId="1CC894C9" wp14:editId="25FA2A5B">
            <wp:extent cx="8229600" cy="24847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146"/>
                    <a:stretch/>
                  </pic:blipFill>
                  <pic:spPr bwMode="auto">
                    <a:xfrm>
                      <a:off x="0" y="0"/>
                      <a:ext cx="8229600" cy="24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63032" w:rsidRDefault="00952674" w:rsidP="009526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4D47">
        <w:rPr>
          <w:noProof/>
        </w:rPr>
        <w:t>5</w:t>
      </w:r>
      <w:r>
        <w:fldChar w:fldCharType="end"/>
      </w:r>
      <w:r>
        <w:t>: List of Error T</w:t>
      </w:r>
      <w:r w:rsidRPr="007547D8">
        <w:t>ype records presented</w:t>
      </w:r>
    </w:p>
    <w:p w:rsidR="00CB3FBE" w:rsidRDefault="004D4D47" w:rsidP="00D63032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2001520</wp:posOffset>
                </wp:positionV>
                <wp:extent cx="381000" cy="2209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05D0A" id="Rectangle 16" o:spid="_x0000_s1026" style="position:absolute;margin-left:552.75pt;margin-top:157.6pt;width:30pt;height:17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1391920</wp:posOffset>
                </wp:positionV>
                <wp:extent cx="371475" cy="171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6B83C" id="Rectangle 11" o:spid="_x0000_s1026" style="position:absolute;margin-left:.75pt;margin-top:109.6pt;width:29.25pt;height:13.5pt;z-index: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1686560</wp:posOffset>
                </wp:positionV>
                <wp:extent cx="361950" cy="200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7160D" id="Rectangle 12" o:spid="_x0000_s1026" style="position:absolute;margin-left:.75pt;margin-top:132.8pt;width:28.5pt;height:15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1087120</wp:posOffset>
                </wp:positionV>
                <wp:extent cx="3714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6D9" id="Rectangle 10" o:spid="_x0000_s1026" style="position:absolute;margin-left:.75pt;margin-top:85.6pt;width:29.25pt;height:15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6qlwIAAIY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" filled="f" strokecolor="yellow" strokeweight="2pt"/>
            </w:pict>
          </mc:Fallback>
        </mc:AlternateContent>
      </w:r>
      <w:r w:rsidR="00CB3FB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391795</wp:posOffset>
                </wp:positionV>
                <wp:extent cx="247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AE547" id="Rectangle 18" o:spid="_x0000_s1026" style="position:absolute;margin-left:344.25pt;margin-top:30.85pt;width:19.5pt;height: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" filled="f" strokecolor="yellow" strokeweight="2pt"/>
            </w:pict>
          </mc:Fallback>
        </mc:AlternateContent>
      </w:r>
      <w:r w:rsidRPr="004D4D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E37DD" wp14:editId="068507BF">
            <wp:extent cx="8229600" cy="21228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E67200">
        <w:t>All records containing “1” returned</w:t>
      </w:r>
    </w:p>
    <w:p w:rsidR="00CB3FBE" w:rsidRDefault="004D4D47" w:rsidP="00D63032">
      <w:r w:rsidRPr="004D4D47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752E9C" wp14:editId="4889EC04">
                <wp:simplePos x="0" y="0"/>
                <wp:positionH relativeFrom="column">
                  <wp:posOffset>5229225</wp:posOffset>
                </wp:positionH>
                <wp:positionV relativeFrom="paragraph">
                  <wp:posOffset>934720</wp:posOffset>
                </wp:positionV>
                <wp:extent cx="24765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FDC7A" id="Rectangle 37" o:spid="_x0000_s1026" style="position:absolute;margin-left:411.75pt;margin-top:73.6pt;width:19.5pt;height:1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6752E9C" wp14:editId="4889EC04">
                <wp:simplePos x="0" y="0"/>
                <wp:positionH relativeFrom="column">
                  <wp:posOffset>4972050</wp:posOffset>
                </wp:positionH>
                <wp:positionV relativeFrom="paragraph">
                  <wp:posOffset>1249045</wp:posOffset>
                </wp:positionV>
                <wp:extent cx="24765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0EA38" id="Rectangle 38" o:spid="_x0000_s1026" style="position:absolute;margin-left:391.5pt;margin-top:98.35pt;width:19.5pt;height:1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0qlA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6752E9C" wp14:editId="4889EC04">
                <wp:simplePos x="0" y="0"/>
                <wp:positionH relativeFrom="column">
                  <wp:posOffset>5038725</wp:posOffset>
                </wp:positionH>
                <wp:positionV relativeFrom="paragraph">
                  <wp:posOffset>1534795</wp:posOffset>
                </wp:positionV>
                <wp:extent cx="247650" cy="190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E657" id="Rectangle 39" o:spid="_x0000_s1026" style="position:absolute;margin-left:396.75pt;margin-top:120.85pt;width:19.5pt;height:1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1MlQ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52E9C" wp14:editId="4889EC04">
                <wp:simplePos x="0" y="0"/>
                <wp:positionH relativeFrom="column">
                  <wp:posOffset>5133975</wp:posOffset>
                </wp:positionH>
                <wp:positionV relativeFrom="paragraph">
                  <wp:posOffset>1830070</wp:posOffset>
                </wp:positionV>
                <wp:extent cx="24765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94F92" id="Rectangle 40" o:spid="_x0000_s1026" style="position:absolute;margin-left:404.25pt;margin-top:144.1pt;width:19.5pt;height:1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B46717F" wp14:editId="487CEBC1">
                <wp:simplePos x="0" y="0"/>
                <wp:positionH relativeFrom="column">
                  <wp:posOffset>4400550</wp:posOffset>
                </wp:positionH>
                <wp:positionV relativeFrom="paragraph">
                  <wp:posOffset>248920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1FDEF" id="Rectangle 19" o:spid="_x0000_s1026" style="position:absolute;margin-left:346.5pt;margin-top:19.6pt;width:19.5pt;height: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WlAIAAIYFAAAOAAAAZHJzL2Uyb0RvYy54bWysVE1v2zAMvQ/YfxB0X+0Ea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2078F98" wp14:editId="7574D3E4">
            <wp:extent cx="8229600" cy="24568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 w:rsidRPr="00ED65BE">
        <w:t>All records containing “m” returned</w:t>
      </w:r>
    </w:p>
    <w:sectPr w:rsidR="00CB3FBE" w:rsidSect="00CB3FBE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099" w:rsidRDefault="00B31099">
      <w:r>
        <w:separator/>
      </w:r>
    </w:p>
  </w:endnote>
  <w:endnote w:type="continuationSeparator" w:id="0">
    <w:p w:rsidR="00B31099" w:rsidRDefault="00B3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099" w:rsidRDefault="00B31099">
      <w:r>
        <w:separator/>
      </w:r>
    </w:p>
  </w:footnote>
  <w:footnote w:type="continuationSeparator" w:id="0">
    <w:p w:rsidR="00B31099" w:rsidRDefault="00B31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 xml:space="preserve">Search for </w:t>
          </w:r>
          <w:r w:rsidR="00EE2767">
            <w:t>an</w:t>
          </w:r>
          <w:r>
            <w:t xml:space="preserve"> </w:t>
          </w:r>
          <w:r w:rsidR="00EE2767">
            <w:t>Error Type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02DB7">
            <w:t>1</w:t>
          </w:r>
          <w:r w:rsidR="00743150">
            <w:t>/0</w:t>
          </w:r>
          <w:r w:rsidR="00602DB7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C5981"/>
    <w:rsid w:val="004D1C11"/>
    <w:rsid w:val="004D4D47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D2644"/>
    <w:rsid w:val="005E1449"/>
    <w:rsid w:val="005E2ADA"/>
    <w:rsid w:val="005F0EB8"/>
    <w:rsid w:val="00602DB7"/>
    <w:rsid w:val="00604AE4"/>
    <w:rsid w:val="00620950"/>
    <w:rsid w:val="00635CE7"/>
    <w:rsid w:val="00683524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35D51"/>
    <w:rsid w:val="0074307D"/>
    <w:rsid w:val="00743150"/>
    <w:rsid w:val="00752B41"/>
    <w:rsid w:val="00756932"/>
    <w:rsid w:val="007606FF"/>
    <w:rsid w:val="00772DAC"/>
    <w:rsid w:val="00774421"/>
    <w:rsid w:val="00776C2D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2674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91BF3"/>
    <w:rsid w:val="00AB1975"/>
    <w:rsid w:val="00AB1A12"/>
    <w:rsid w:val="00AC35E1"/>
    <w:rsid w:val="00AC3ED9"/>
    <w:rsid w:val="00AD452D"/>
    <w:rsid w:val="00AD7663"/>
    <w:rsid w:val="00B12289"/>
    <w:rsid w:val="00B137E9"/>
    <w:rsid w:val="00B3013D"/>
    <w:rsid w:val="00B31099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36FDF"/>
    <w:rsid w:val="00C4752B"/>
    <w:rsid w:val="00C47E35"/>
    <w:rsid w:val="00C87E36"/>
    <w:rsid w:val="00C94212"/>
    <w:rsid w:val="00CB3FBE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032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E2767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37F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9CE1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EE276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937F-1DF8-4DB7-8335-2C021CF4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48</TotalTime>
  <Pages>7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2018-09-01T04:58:00Z</dcterms:created>
  <dcterms:modified xsi:type="dcterms:W3CDTF">2018-09-01T06:24:00Z</dcterms:modified>
</cp:coreProperties>
</file>