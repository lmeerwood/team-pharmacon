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1A231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Update</w:t>
            </w:r>
            <w:r w:rsidR="00F977E0">
              <w:t xml:space="preserve"> a</w:t>
            </w:r>
            <w:r>
              <w:t xml:space="preserve">n Error Type </w:t>
            </w:r>
            <w:r w:rsidR="00F977E0">
              <w:t>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977E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F62715">
              <w:rPr>
                <w:sz w:val="24"/>
                <w:szCs w:val="24"/>
              </w:rPr>
              <w:t xml:space="preserve"> – </w:t>
            </w:r>
            <w:r w:rsidR="001A2317">
              <w:t>Update an Error Type</w:t>
            </w:r>
            <w:r>
              <w:t xml:space="preserve"> Record</w:t>
            </w:r>
            <w:bookmarkStart w:id="0" w:name="_GoBack"/>
            <w:bookmarkEnd w:id="0"/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>find</w:t>
            </w:r>
            <w:r w:rsidR="001A2317">
              <w:rPr>
                <w:sz w:val="24"/>
                <w:szCs w:val="24"/>
              </w:rPr>
              <w:t>s</w:t>
            </w:r>
            <w:r w:rsidR="00F977E0">
              <w:rPr>
                <w:sz w:val="24"/>
                <w:szCs w:val="24"/>
              </w:rPr>
              <w:t xml:space="preserve"> a record entered for a</w:t>
            </w:r>
            <w:r w:rsidR="001A2317">
              <w:rPr>
                <w:sz w:val="24"/>
                <w:szCs w:val="24"/>
              </w:rPr>
              <w:t>n</w:t>
            </w:r>
            <w:r w:rsidR="00F977E0">
              <w:rPr>
                <w:sz w:val="24"/>
                <w:szCs w:val="24"/>
              </w:rPr>
              <w:t xml:space="preserve"> </w:t>
            </w:r>
            <w:r w:rsidR="001A2317">
              <w:rPr>
                <w:sz w:val="24"/>
                <w:szCs w:val="24"/>
              </w:rPr>
              <w:t>Error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F977E0">
              <w:rPr>
                <w:sz w:val="24"/>
                <w:szCs w:val="24"/>
              </w:rPr>
              <w:t xml:space="preserve">Search tab and selects Search </w:t>
            </w:r>
            <w:r w:rsidR="001A2317">
              <w:rPr>
                <w:sz w:val="24"/>
                <w:szCs w:val="24"/>
              </w:rPr>
              <w:t>Error Types</w:t>
            </w:r>
            <w:r w:rsidR="00F977E0">
              <w:rPr>
                <w:sz w:val="24"/>
                <w:szCs w:val="24"/>
              </w:rPr>
              <w:t xml:space="preserve">, or selects Search </w:t>
            </w:r>
            <w:r w:rsidR="001A2317">
              <w:rPr>
                <w:sz w:val="24"/>
                <w:szCs w:val="24"/>
              </w:rPr>
              <w:t>Error Types</w:t>
            </w:r>
            <w:r w:rsidR="00F977E0">
              <w:rPr>
                <w:sz w:val="24"/>
                <w:szCs w:val="24"/>
              </w:rPr>
              <w:t xml:space="preserve"> button from welcome page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F977E0">
              <w:rPr>
                <w:sz w:val="24"/>
                <w:szCs w:val="24"/>
              </w:rPr>
              <w:t xml:space="preserve">list of </w:t>
            </w:r>
            <w:r w:rsidR="001A2317">
              <w:rPr>
                <w:sz w:val="24"/>
                <w:szCs w:val="24"/>
              </w:rPr>
              <w:t>error type</w:t>
            </w:r>
            <w:r w:rsidR="00F977E0">
              <w:rPr>
                <w:sz w:val="24"/>
                <w:szCs w:val="24"/>
              </w:rPr>
              <w:t xml:space="preserve"> records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F977E0">
              <w:rPr>
                <w:sz w:val="24"/>
                <w:szCs w:val="24"/>
              </w:rPr>
              <w:t xml:space="preserve">searches for </w:t>
            </w:r>
            <w:r w:rsidR="001A2317">
              <w:rPr>
                <w:sz w:val="24"/>
                <w:szCs w:val="24"/>
              </w:rPr>
              <w:t>an error type using the ID or Error Type fields</w:t>
            </w:r>
          </w:p>
          <w:p w:rsidR="00D967B8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</w:t>
            </w:r>
            <w:r w:rsidR="0091679A">
              <w:rPr>
                <w:sz w:val="24"/>
                <w:szCs w:val="24"/>
              </w:rPr>
              <w:t>elects record</w:t>
            </w:r>
          </w:p>
          <w:p w:rsidR="009B16CC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amends fields as required</w:t>
            </w:r>
          </w:p>
          <w:p w:rsidR="009B16CC" w:rsidRPr="00A37D81" w:rsidRDefault="009B16CC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record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9B16C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 in as an administrator</w:t>
            </w:r>
          </w:p>
          <w:p w:rsidR="009B16CC" w:rsidRPr="00A37D81" w:rsidRDefault="001A2317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Type</w:t>
            </w:r>
            <w:r w:rsidR="009B16CC">
              <w:rPr>
                <w:sz w:val="24"/>
                <w:szCs w:val="24"/>
              </w:rPr>
              <w:t xml:space="preserve"> records must exist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1A2317">
              <w:rPr>
                <w:sz w:val="24"/>
                <w:szCs w:val="24"/>
              </w:rPr>
              <w:t>Error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Search </w:t>
            </w:r>
            <w:r w:rsidR="001A2317">
              <w:rPr>
                <w:sz w:val="24"/>
              </w:rPr>
              <w:t>Error Types</w:t>
            </w:r>
            <w:r>
              <w:rPr>
                <w:sz w:val="24"/>
              </w:rPr>
              <w:t xml:space="preserve">” from the menu bar or selects Search </w:t>
            </w:r>
            <w:r w:rsidR="001A2317">
              <w:rPr>
                <w:sz w:val="24"/>
              </w:rPr>
              <w:t>Error Types</w:t>
            </w:r>
            <w:r w:rsidR="001A2317">
              <w:rPr>
                <w:sz w:val="24"/>
              </w:rPr>
              <w:t xml:space="preserve"> </w:t>
            </w:r>
            <w:r>
              <w:rPr>
                <w:sz w:val="24"/>
              </w:rPr>
              <w:t>button on Admin Home page</w:t>
            </w:r>
          </w:p>
        </w:tc>
        <w:tc>
          <w:tcPr>
            <w:tcW w:w="5596" w:type="dxa"/>
          </w:tcPr>
          <w:p w:rsidR="009B16CC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1A2317">
              <w:rPr>
                <w:sz w:val="24"/>
              </w:rPr>
              <w:t xml:space="preserve">Error Type </w:t>
            </w:r>
            <w:r>
              <w:rPr>
                <w:sz w:val="24"/>
              </w:rPr>
              <w:t>records is returned – using tab</w:t>
            </w:r>
          </w:p>
          <w:p w:rsidR="009B16CC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list of </w:t>
            </w:r>
            <w:r w:rsidR="001A2317">
              <w:rPr>
                <w:sz w:val="24"/>
              </w:rPr>
              <w:t xml:space="preserve">Error Type </w:t>
            </w:r>
            <w:r>
              <w:rPr>
                <w:sz w:val="24"/>
              </w:rPr>
              <w:t>records is returned – using button</w:t>
            </w:r>
          </w:p>
          <w:p w:rsidR="001A2317" w:rsidRPr="001A2317" w:rsidRDefault="001A2317" w:rsidP="009B16CC">
            <w:pPr>
              <w:pStyle w:val="bp"/>
              <w:rPr>
                <w:i/>
                <w:sz w:val="24"/>
              </w:rPr>
            </w:pPr>
            <w:r>
              <w:rPr>
                <w:i/>
                <w:sz w:val="24"/>
              </w:rPr>
              <w:t>Screenshots available on UAT for Search Error Types</w:t>
            </w:r>
          </w:p>
        </w:tc>
        <w:tc>
          <w:tcPr>
            <w:tcW w:w="714" w:type="dxa"/>
          </w:tcPr>
          <w:p w:rsidR="009B16CC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  <w:p w:rsidR="00684931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9B16CC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B16CC" w:rsidRPr="00A37D81" w:rsidRDefault="009B16CC" w:rsidP="009B16C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9B16CC" w:rsidRPr="00A37D81" w:rsidRDefault="009B16CC" w:rsidP="009B16C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enters a search for a</w:t>
            </w:r>
            <w:r w:rsidR="001A2317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  <w:r w:rsidR="001A2317">
              <w:rPr>
                <w:sz w:val="24"/>
              </w:rPr>
              <w:t>Error Type</w:t>
            </w:r>
            <w:r w:rsidR="001A2317">
              <w:rPr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</w:p>
        </w:tc>
        <w:tc>
          <w:tcPr>
            <w:tcW w:w="5596" w:type="dxa"/>
          </w:tcPr>
          <w:p w:rsidR="009B16CC" w:rsidRPr="00A37D81" w:rsidRDefault="009B16CC" w:rsidP="009B16CC">
            <w:pPr>
              <w:pStyle w:val="bp"/>
              <w:rPr>
                <w:sz w:val="24"/>
              </w:rPr>
            </w:pPr>
            <w:r>
              <w:rPr>
                <w:sz w:val="24"/>
              </w:rPr>
              <w:t>Records meeting criteria are returned</w:t>
            </w:r>
          </w:p>
        </w:tc>
        <w:tc>
          <w:tcPr>
            <w:tcW w:w="714" w:type="dxa"/>
          </w:tcPr>
          <w:p w:rsidR="009B16CC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9B16CC" w:rsidRPr="00A37D81" w:rsidRDefault="009B16CC" w:rsidP="009B16CC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9B16CC">
              <w:rPr>
                <w:sz w:val="24"/>
              </w:rPr>
              <w:t xml:space="preserve">changes </w:t>
            </w:r>
            <w:r w:rsidR="001A2317">
              <w:rPr>
                <w:sz w:val="24"/>
              </w:rPr>
              <w:t>Error Type</w:t>
            </w:r>
          </w:p>
        </w:tc>
        <w:tc>
          <w:tcPr>
            <w:tcW w:w="5596" w:type="dxa"/>
          </w:tcPr>
          <w:p w:rsidR="00CE6A6F" w:rsidRPr="00A37D81" w:rsidRDefault="0027753E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CE6A6F" w:rsidRPr="00684931" w:rsidRDefault="00684931" w:rsidP="00684931">
            <w:pPr>
              <w:pStyle w:val="bp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9B16CC" w:rsidRDefault="009B16CC" w:rsidP="00780A9A">
      <w:pPr>
        <w:pStyle w:val="bp"/>
        <w:spacing w:before="0" w:after="0"/>
      </w:pPr>
    </w:p>
    <w:p w:rsidR="009B16CC" w:rsidRPr="00A37D81" w:rsidRDefault="009B16C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4F616E" w:rsidP="00E601FB">
            <w:pPr>
              <w:pStyle w:val="bp"/>
              <w:spacing w:before="0" w:after="0"/>
            </w:pPr>
            <w:r>
              <w:t>Test – 1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9B16CC" w:rsidP="00E601FB">
            <w:pPr>
              <w:pStyle w:val="bp"/>
              <w:spacing w:before="0" w:after="0"/>
            </w:pPr>
            <w:r>
              <w:t xml:space="preserve">Search = </w:t>
            </w:r>
            <w:r w:rsidR="001A2317">
              <w:t>New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1A2317" w:rsidP="00E601FB">
            <w:pPr>
              <w:pStyle w:val="bp"/>
              <w:spacing w:before="0" w:after="0"/>
            </w:pPr>
            <w:r>
              <w:t xml:space="preserve">Change to: </w:t>
            </w:r>
            <w:r w:rsidR="00943960">
              <w:t>Incorrect Type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4F616E" w:rsidP="00E601F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C47E35" w:rsidRDefault="001A2317">
      <w:r>
        <w:rPr>
          <w:noProof/>
        </w:rPr>
        <w:drawing>
          <wp:inline distT="0" distB="0" distL="0" distR="0" wp14:anchorId="2DF71DEE" wp14:editId="14EB2FFA">
            <wp:extent cx="8229600" cy="162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CC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1941B0">
        <w:t>Search results for “new”</w:t>
      </w:r>
      <w:r>
        <w:t xml:space="preserve"> – Brings up ID 11</w:t>
      </w:r>
    </w:p>
    <w:p w:rsidR="009B16CC" w:rsidRDefault="00943960">
      <w:r>
        <w:rPr>
          <w:noProof/>
        </w:rPr>
        <w:drawing>
          <wp:inline distT="0" distB="0" distL="0" distR="0" wp14:anchorId="4377FE14" wp14:editId="5A1BB39F">
            <wp:extent cx="66675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Error Type loaded into Error Type Details</w:t>
      </w:r>
    </w:p>
    <w:p w:rsidR="009B16CC" w:rsidRDefault="00943960">
      <w:r>
        <w:rPr>
          <w:noProof/>
        </w:rPr>
        <w:lastRenderedPageBreak/>
        <w:drawing>
          <wp:inline distT="0" distB="0" distL="0" distR="0" wp14:anchorId="03D83D39" wp14:editId="47573628">
            <wp:extent cx="6591300" cy="2019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Error Type updated</w:t>
      </w:r>
    </w:p>
    <w:p w:rsidR="009B16CC" w:rsidRDefault="00943960">
      <w:r>
        <w:rPr>
          <w:noProof/>
        </w:rPr>
        <w:drawing>
          <wp:inline distT="0" distB="0" distL="0" distR="0" wp14:anchorId="216F6CD9" wp14:editId="4A866643">
            <wp:extent cx="6591300" cy="2657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60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</w:t>
      </w:r>
      <w:r w:rsidRPr="00E41CB7">
        <w:t>Record submitted. Success message received</w:t>
      </w:r>
    </w:p>
    <w:p w:rsidR="008C2D7D" w:rsidRDefault="00943960">
      <w:r>
        <w:rPr>
          <w:noProof/>
        </w:rPr>
        <w:lastRenderedPageBreak/>
        <w:drawing>
          <wp:inline distT="0" distB="0" distL="0" distR="0" wp14:anchorId="4981B58A" wp14:editId="7DCFF588">
            <wp:extent cx="8229600" cy="30994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7D" w:rsidRDefault="00943960" w:rsidP="0094396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Pr="00FC77E5">
        <w:t>New search for “</w:t>
      </w:r>
      <w:proofErr w:type="spellStart"/>
      <w:r w:rsidRPr="00FC77E5">
        <w:t>typ</w:t>
      </w:r>
      <w:proofErr w:type="spellEnd"/>
      <w:r w:rsidRPr="00FC77E5">
        <w:t>” shows ID 11 has been updated as expected</w:t>
      </w:r>
    </w:p>
    <w:p w:rsidR="005D091E" w:rsidRPr="00A37D81" w:rsidRDefault="005D091E" w:rsidP="00780A9A">
      <w:pPr>
        <w:pStyle w:val="bp"/>
        <w:spacing w:before="0" w:after="0"/>
      </w:pPr>
    </w:p>
    <w:sectPr w:rsidR="005D091E" w:rsidRPr="00A37D81" w:rsidSect="00A37650">
      <w:headerReference w:type="default" r:id="rId12"/>
      <w:footerReference w:type="even" r:id="rId13"/>
      <w:footerReference w:type="default" r:id="rId14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609" w:rsidRDefault="000B0609">
      <w:r>
        <w:separator/>
      </w:r>
    </w:p>
  </w:endnote>
  <w:endnote w:type="continuationSeparator" w:id="0">
    <w:p w:rsidR="000B0609" w:rsidRDefault="000B0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609" w:rsidRDefault="000B0609">
      <w:r>
        <w:separator/>
      </w:r>
    </w:p>
  </w:footnote>
  <w:footnote w:type="continuationSeparator" w:id="0">
    <w:p w:rsidR="000B0609" w:rsidRDefault="000B0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1A2317" w:rsidP="00B71A35">
          <w:r>
            <w:t xml:space="preserve">Update an Error Type </w:t>
          </w:r>
          <w:r w:rsidR="00F977E0">
            <w:t>Record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F977E0">
            <w:t>1</w:t>
          </w:r>
          <w:r w:rsidR="00743150">
            <w:t>/0</w:t>
          </w:r>
          <w:r w:rsidR="00943960">
            <w:t>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B0609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2317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02988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55E03"/>
    <w:rsid w:val="00564945"/>
    <w:rsid w:val="005706E3"/>
    <w:rsid w:val="00576454"/>
    <w:rsid w:val="00582088"/>
    <w:rsid w:val="005B48A6"/>
    <w:rsid w:val="005D091E"/>
    <w:rsid w:val="005E1449"/>
    <w:rsid w:val="005E2ADA"/>
    <w:rsid w:val="005F0EB8"/>
    <w:rsid w:val="00604AE4"/>
    <w:rsid w:val="00620950"/>
    <w:rsid w:val="00635CE7"/>
    <w:rsid w:val="00683635"/>
    <w:rsid w:val="00684931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2D7D"/>
    <w:rsid w:val="008D2261"/>
    <w:rsid w:val="008E36B6"/>
    <w:rsid w:val="008E5B7B"/>
    <w:rsid w:val="008F0C91"/>
    <w:rsid w:val="0090354A"/>
    <w:rsid w:val="00913D07"/>
    <w:rsid w:val="00915018"/>
    <w:rsid w:val="0091679A"/>
    <w:rsid w:val="0093214E"/>
    <w:rsid w:val="009322A3"/>
    <w:rsid w:val="0093488F"/>
    <w:rsid w:val="00943960"/>
    <w:rsid w:val="00957C00"/>
    <w:rsid w:val="00981DE1"/>
    <w:rsid w:val="00983E57"/>
    <w:rsid w:val="009A43E0"/>
    <w:rsid w:val="009B16CC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0C15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24817"/>
    <w:rsid w:val="00D33BA7"/>
    <w:rsid w:val="00D33CA6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977E0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281CA3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94396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18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2018-09-01T06:03:00Z</dcterms:created>
  <dcterms:modified xsi:type="dcterms:W3CDTF">2018-09-01T06:23:00Z</dcterms:modified>
</cp:coreProperties>
</file>