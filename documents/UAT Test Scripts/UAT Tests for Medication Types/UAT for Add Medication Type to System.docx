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952"/>
        <w:gridCol w:w="2644"/>
        <w:gridCol w:w="5596"/>
        <w:gridCol w:w="714"/>
        <w:gridCol w:w="714"/>
      </w:tblGrid>
      <w:tr w:rsidR="00A37D81" w:rsidRPr="00A37D81" w:rsidTr="004F09A4">
        <w:trPr>
          <w:cantSplit/>
          <w:tblHeader/>
        </w:trPr>
        <w:tc>
          <w:tcPr>
            <w:tcW w:w="351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A37D81" w:rsidRDefault="00E303EF">
            <w:pPr>
              <w:pStyle w:val="bp"/>
              <w:rPr>
                <w:b/>
              </w:rPr>
            </w:pPr>
            <w:r w:rsidRPr="00A37D81">
              <w:rPr>
                <w:b/>
              </w:rPr>
              <w:t>Test Name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A37D81" w:rsidRDefault="00EF4BBA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t xml:space="preserve">Add </w:t>
            </w:r>
            <w:r w:rsidR="006330B1">
              <w:t>Medication</w:t>
            </w:r>
            <w:r w:rsidR="00646D2C">
              <w:t xml:space="preserve"> Type </w:t>
            </w:r>
            <w:r w:rsidR="00743150">
              <w:t>to System</w:t>
            </w:r>
          </w:p>
        </w:tc>
      </w:tr>
      <w:tr w:rsidR="00A37D81" w:rsidRPr="00A37D81" w:rsidTr="004F09A4">
        <w:trPr>
          <w:cantSplit/>
          <w:tblHeader/>
        </w:trPr>
        <w:tc>
          <w:tcPr>
            <w:tcW w:w="351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30AD6" w:rsidRPr="00A37D81" w:rsidRDefault="00E303EF">
            <w:pPr>
              <w:pStyle w:val="bp"/>
              <w:rPr>
                <w:b/>
              </w:rPr>
            </w:pPr>
            <w:r w:rsidRPr="00A37D81">
              <w:rPr>
                <w:b/>
              </w:rPr>
              <w:t>Use</w:t>
            </w:r>
            <w:r w:rsidR="00531B5A" w:rsidRPr="00A37D81">
              <w:rPr>
                <w:b/>
              </w:rPr>
              <w:t xml:space="preserve"> </w:t>
            </w:r>
            <w:r w:rsidRPr="00A37D81">
              <w:rPr>
                <w:b/>
              </w:rPr>
              <w:t xml:space="preserve">Case </w:t>
            </w:r>
            <w:r w:rsidR="00A30AD6" w:rsidRPr="00A37D81">
              <w:rPr>
                <w:b/>
              </w:rPr>
              <w:t>Tested: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30AD6" w:rsidRPr="00A37D81" w:rsidRDefault="00646D2C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Case</w:t>
            </w:r>
            <w:r w:rsidR="00743150">
              <w:rPr>
                <w:sz w:val="24"/>
                <w:szCs w:val="24"/>
              </w:rPr>
              <w:t xml:space="preserve"> - </w:t>
            </w:r>
            <w:r w:rsidR="00EF4BBA">
              <w:t xml:space="preserve">Add </w:t>
            </w:r>
            <w:r w:rsidR="006330B1">
              <w:t>Medication</w:t>
            </w:r>
            <w:r>
              <w:t xml:space="preserve"> Type </w:t>
            </w:r>
            <w:r w:rsidR="00743150">
              <w:t>to System</w:t>
            </w:r>
          </w:p>
        </w:tc>
      </w:tr>
      <w:tr w:rsidR="00A37D81" w:rsidRPr="00A37D81" w:rsidTr="004F09A4">
        <w:trPr>
          <w:cantSplit/>
          <w:trHeight w:val="711"/>
          <w:tblHeader/>
        </w:trPr>
        <w:tc>
          <w:tcPr>
            <w:tcW w:w="351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A37D81" w:rsidRDefault="00E303EF" w:rsidP="00D24817">
            <w:pPr>
              <w:pStyle w:val="bp"/>
              <w:rPr>
                <w:b/>
              </w:rPr>
            </w:pPr>
            <w:r w:rsidRPr="00A37D81">
              <w:rPr>
                <w:b/>
              </w:rPr>
              <w:t>Test Description: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410BE" w:rsidRPr="00A37D81" w:rsidRDefault="003410BE" w:rsidP="00D24817">
            <w:pPr>
              <w:pStyle w:val="bp"/>
              <w:ind w:left="-48" w:firstLine="48"/>
              <w:rPr>
                <w:sz w:val="24"/>
                <w:szCs w:val="24"/>
              </w:rPr>
            </w:pPr>
            <w:r w:rsidRPr="00A37D81">
              <w:rPr>
                <w:sz w:val="24"/>
                <w:szCs w:val="24"/>
              </w:rPr>
              <w:t xml:space="preserve">User </w:t>
            </w:r>
            <w:r w:rsidR="00743150">
              <w:rPr>
                <w:sz w:val="24"/>
                <w:szCs w:val="24"/>
              </w:rPr>
              <w:t xml:space="preserve">needs to add a new </w:t>
            </w:r>
            <w:r w:rsidR="006330B1">
              <w:rPr>
                <w:sz w:val="24"/>
                <w:szCs w:val="24"/>
              </w:rPr>
              <w:t>medication</w:t>
            </w:r>
            <w:r w:rsidR="00646D2C">
              <w:rPr>
                <w:sz w:val="24"/>
                <w:szCs w:val="24"/>
              </w:rPr>
              <w:t xml:space="preserve"> type</w:t>
            </w:r>
          </w:p>
          <w:p w:rsidR="003410BE" w:rsidRPr="00A37D81" w:rsidRDefault="00BF14DB" w:rsidP="00D24817">
            <w:pPr>
              <w:pStyle w:val="bp"/>
              <w:ind w:left="-48" w:firstLine="48"/>
              <w:rPr>
                <w:sz w:val="24"/>
                <w:szCs w:val="24"/>
              </w:rPr>
            </w:pPr>
            <w:r w:rsidRPr="00A37D81">
              <w:rPr>
                <w:sz w:val="24"/>
                <w:szCs w:val="24"/>
              </w:rPr>
              <w:t xml:space="preserve">User </w:t>
            </w:r>
            <w:r w:rsidR="00EF4BBA">
              <w:rPr>
                <w:sz w:val="24"/>
                <w:szCs w:val="24"/>
              </w:rPr>
              <w:t xml:space="preserve">navigates to Manage </w:t>
            </w:r>
            <w:r w:rsidR="006330B1">
              <w:t>Medication</w:t>
            </w:r>
            <w:r w:rsidR="00646D2C">
              <w:t xml:space="preserve"> Types </w:t>
            </w:r>
            <w:r w:rsidR="00EF4BBA">
              <w:rPr>
                <w:sz w:val="24"/>
                <w:szCs w:val="24"/>
              </w:rPr>
              <w:t>tab</w:t>
            </w:r>
            <w:r w:rsidR="003410BE" w:rsidRPr="00A37D81">
              <w:rPr>
                <w:sz w:val="24"/>
                <w:szCs w:val="24"/>
              </w:rPr>
              <w:t>.</w:t>
            </w:r>
          </w:p>
          <w:p w:rsidR="003410BE" w:rsidRPr="00A37D81" w:rsidRDefault="003410BE" w:rsidP="00D24817">
            <w:pPr>
              <w:pStyle w:val="bp"/>
              <w:ind w:left="-48" w:firstLine="48"/>
              <w:rPr>
                <w:sz w:val="24"/>
                <w:szCs w:val="24"/>
              </w:rPr>
            </w:pPr>
            <w:r w:rsidRPr="00A37D81">
              <w:rPr>
                <w:sz w:val="24"/>
                <w:szCs w:val="24"/>
              </w:rPr>
              <w:t xml:space="preserve">User </w:t>
            </w:r>
            <w:r w:rsidR="00EF4BBA">
              <w:rPr>
                <w:sz w:val="24"/>
                <w:szCs w:val="24"/>
              </w:rPr>
              <w:t xml:space="preserve">is presented with a blank form to add the new </w:t>
            </w:r>
            <w:r w:rsidR="006330B1">
              <w:rPr>
                <w:sz w:val="24"/>
                <w:szCs w:val="24"/>
              </w:rPr>
              <w:t>medication</w:t>
            </w:r>
            <w:r w:rsidR="00646D2C">
              <w:rPr>
                <w:sz w:val="24"/>
                <w:szCs w:val="24"/>
              </w:rPr>
              <w:t xml:space="preserve"> type</w:t>
            </w:r>
            <w:r w:rsidR="00EF4BBA">
              <w:rPr>
                <w:sz w:val="24"/>
                <w:szCs w:val="24"/>
              </w:rPr>
              <w:t xml:space="preserve"> details.</w:t>
            </w:r>
          </w:p>
          <w:p w:rsidR="00D967B8" w:rsidRDefault="00CE6A6F" w:rsidP="00EF4BBA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 </w:t>
            </w:r>
            <w:r w:rsidR="00EF4BBA">
              <w:rPr>
                <w:sz w:val="24"/>
                <w:szCs w:val="24"/>
              </w:rPr>
              <w:t>enters the required information</w:t>
            </w:r>
          </w:p>
          <w:p w:rsidR="00D967B8" w:rsidRPr="00A37D81" w:rsidRDefault="00D967B8" w:rsidP="00E71076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submits form</w:t>
            </w:r>
          </w:p>
        </w:tc>
      </w:tr>
      <w:tr w:rsidR="00A37D81" w:rsidRPr="00A37D81" w:rsidTr="004F09A4">
        <w:trPr>
          <w:cantSplit/>
          <w:tblHeader/>
        </w:trPr>
        <w:tc>
          <w:tcPr>
            <w:tcW w:w="3510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A37D81" w:rsidRDefault="00E303EF">
            <w:pPr>
              <w:pStyle w:val="bp"/>
              <w:rPr>
                <w:b/>
              </w:rPr>
            </w:pPr>
            <w:r w:rsidRPr="00A37D81">
              <w:rPr>
                <w:b/>
              </w:rPr>
              <w:t>Pre-conditions</w:t>
            </w:r>
          </w:p>
        </w:tc>
        <w:tc>
          <w:tcPr>
            <w:tcW w:w="9668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A37D81" w:rsidRDefault="006330B1" w:rsidP="00BE784F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Medication</w:t>
            </w:r>
            <w:r w:rsidR="00E71076">
              <w:rPr>
                <w:sz w:val="24"/>
                <w:szCs w:val="24"/>
              </w:rPr>
              <w:t xml:space="preserve"> must</w:t>
            </w:r>
            <w:r w:rsidR="008050F0">
              <w:rPr>
                <w:sz w:val="24"/>
                <w:szCs w:val="24"/>
              </w:rPr>
              <w:t xml:space="preserve"> not</w:t>
            </w:r>
            <w:r w:rsidR="00E71076">
              <w:rPr>
                <w:sz w:val="24"/>
                <w:szCs w:val="24"/>
              </w:rPr>
              <w:t xml:space="preserve"> exist in the system</w:t>
            </w:r>
          </w:p>
        </w:tc>
      </w:tr>
      <w:tr w:rsidR="00A37D81" w:rsidRPr="00A37D81" w:rsidTr="004F09A4">
        <w:trPr>
          <w:cantSplit/>
          <w:tblHeader/>
        </w:trPr>
        <w:tc>
          <w:tcPr>
            <w:tcW w:w="351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A37D81" w:rsidRDefault="00E303EF">
            <w:pPr>
              <w:pStyle w:val="bp"/>
              <w:rPr>
                <w:b/>
              </w:rPr>
            </w:pPr>
            <w:r w:rsidRPr="00A37D81">
              <w:rPr>
                <w:b/>
              </w:rPr>
              <w:t>Post-conditions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4F09A4" w:rsidRPr="00A37D81" w:rsidRDefault="00E71076">
            <w:pPr>
              <w:pStyle w:val="bp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database is successfully updated with the new data for the </w:t>
            </w:r>
            <w:r w:rsidR="006330B1">
              <w:t>Medication</w:t>
            </w:r>
            <w:r w:rsidR="00646D2C">
              <w:t xml:space="preserve"> Type</w:t>
            </w:r>
            <w:r>
              <w:rPr>
                <w:sz w:val="24"/>
                <w:szCs w:val="24"/>
              </w:rPr>
              <w:t>.</w:t>
            </w:r>
          </w:p>
        </w:tc>
      </w:tr>
      <w:tr w:rsidR="00A37D81" w:rsidRPr="00A37D81" w:rsidTr="004F09A4">
        <w:trPr>
          <w:cantSplit/>
          <w:tblHeader/>
        </w:trPr>
        <w:tc>
          <w:tcPr>
            <w:tcW w:w="351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A37D81" w:rsidRDefault="00A37650">
            <w:pPr>
              <w:pStyle w:val="bp"/>
              <w:spacing w:before="0" w:after="0"/>
              <w:rPr>
                <w:b/>
              </w:rPr>
            </w:pPr>
            <w:r w:rsidRPr="00A37D81">
              <w:rPr>
                <w:b/>
              </w:rPr>
              <w:t>Notes</w:t>
            </w:r>
            <w:r w:rsidR="00E303EF" w:rsidRPr="00A37D81">
              <w:rPr>
                <w:b/>
              </w:rPr>
              <w:t>: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A37D81" w:rsidRDefault="00E303EF">
            <w:pPr>
              <w:pStyle w:val="bp"/>
              <w:rPr>
                <w:b/>
                <w:bCs/>
                <w:sz w:val="24"/>
              </w:rPr>
            </w:pPr>
          </w:p>
          <w:p w:rsidR="00E303EF" w:rsidRPr="00A37D81" w:rsidRDefault="00E303EF">
            <w:pPr>
              <w:pStyle w:val="bp"/>
              <w:rPr>
                <w:b/>
                <w:bCs/>
                <w:sz w:val="24"/>
              </w:rPr>
            </w:pPr>
          </w:p>
          <w:p w:rsidR="00E303EF" w:rsidRPr="00A37D81" w:rsidRDefault="00E303EF">
            <w:pPr>
              <w:pStyle w:val="bp"/>
              <w:rPr>
                <w:b/>
                <w:bCs/>
                <w:sz w:val="24"/>
              </w:rPr>
            </w:pPr>
          </w:p>
        </w:tc>
      </w:tr>
      <w:tr w:rsidR="00A37D81" w:rsidRPr="00A37D81" w:rsidTr="004F09A4">
        <w:trPr>
          <w:cantSplit/>
          <w:tblHeader/>
        </w:trPr>
        <w:tc>
          <w:tcPr>
            <w:tcW w:w="3510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36681" w:rsidRPr="00A37D81" w:rsidRDefault="00536681">
            <w:pPr>
              <w:pStyle w:val="bp"/>
              <w:spacing w:before="0" w:after="0"/>
              <w:rPr>
                <w:b/>
              </w:rPr>
            </w:pPr>
            <w:r w:rsidRPr="00A37D81">
              <w:rPr>
                <w:b/>
              </w:rPr>
              <w:t>Result (Pass/Fail/Warning/Incomplete)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36681" w:rsidRPr="00A37D81" w:rsidRDefault="00536681">
            <w:pPr>
              <w:pStyle w:val="bp"/>
              <w:rPr>
                <w:b/>
                <w:bCs/>
                <w:sz w:val="24"/>
              </w:rPr>
            </w:pPr>
          </w:p>
        </w:tc>
      </w:tr>
      <w:tr w:rsidR="00A37D81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F1585" w:rsidRPr="00A37D81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DF1585" w:rsidRPr="00A37D81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 w:rsidRPr="00A37D81"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DF1585" w:rsidRPr="00A37D81" w:rsidRDefault="00DF1585">
            <w:pPr>
              <w:pStyle w:val="bp"/>
              <w:jc w:val="center"/>
              <w:rPr>
                <w:sz w:val="24"/>
              </w:rPr>
            </w:pPr>
            <w:r w:rsidRPr="00A37D81"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DF1585" w:rsidRPr="00A37D81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 w:rsidRPr="00A37D81"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DF1585" w:rsidRPr="00A37D81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 w:rsidRPr="00A37D81">
              <w:rPr>
                <w:rFonts w:ascii="Times New Roman" w:hAnsi="Times New Roman"/>
                <w:sz w:val="22"/>
              </w:rPr>
              <w:t>F</w:t>
            </w:r>
          </w:p>
        </w:tc>
      </w:tr>
      <w:tr w:rsidR="00A37D81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DF1585" w:rsidRPr="00A37D81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DF1585" w:rsidRPr="00A37D81" w:rsidRDefault="00646D2C" w:rsidP="00854E58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 w:rsidRPr="00A37D81">
              <w:rPr>
                <w:sz w:val="24"/>
              </w:rPr>
              <w:t xml:space="preserve">User </w:t>
            </w:r>
            <w:r>
              <w:rPr>
                <w:sz w:val="24"/>
              </w:rPr>
              <w:t xml:space="preserve">selects “Search &gt; Manage </w:t>
            </w:r>
            <w:r w:rsidR="006330B1">
              <w:rPr>
                <w:sz w:val="24"/>
              </w:rPr>
              <w:t>Medication</w:t>
            </w:r>
            <w:r>
              <w:rPr>
                <w:sz w:val="24"/>
              </w:rPr>
              <w:t xml:space="preserve"> Types” from the menu bar or selects Manage </w:t>
            </w:r>
            <w:r w:rsidR="006330B1">
              <w:rPr>
                <w:sz w:val="24"/>
              </w:rPr>
              <w:t>Medication</w:t>
            </w:r>
            <w:r>
              <w:rPr>
                <w:sz w:val="24"/>
              </w:rPr>
              <w:t xml:space="preserve"> Types button on Admin Home page  </w:t>
            </w:r>
          </w:p>
        </w:tc>
        <w:tc>
          <w:tcPr>
            <w:tcW w:w="5596" w:type="dxa"/>
          </w:tcPr>
          <w:p w:rsidR="00397C3B" w:rsidRDefault="00397C3B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 xml:space="preserve">A blank </w:t>
            </w:r>
            <w:r w:rsidR="006330B1">
              <w:rPr>
                <w:sz w:val="24"/>
              </w:rPr>
              <w:t>Medication</w:t>
            </w:r>
            <w:r>
              <w:rPr>
                <w:sz w:val="24"/>
              </w:rPr>
              <w:t xml:space="preserve"> Types Details form appears – using Button </w:t>
            </w:r>
          </w:p>
          <w:p w:rsidR="00646D2C" w:rsidRPr="00A37D81" w:rsidRDefault="00E71076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 xml:space="preserve">A </w:t>
            </w:r>
            <w:r w:rsidR="0027753E">
              <w:rPr>
                <w:sz w:val="24"/>
              </w:rPr>
              <w:t xml:space="preserve">blank </w:t>
            </w:r>
            <w:r w:rsidR="006330B1">
              <w:rPr>
                <w:sz w:val="24"/>
              </w:rPr>
              <w:t>Medication</w:t>
            </w:r>
            <w:r w:rsidR="006D0750">
              <w:rPr>
                <w:sz w:val="24"/>
              </w:rPr>
              <w:t xml:space="preserve"> Types </w:t>
            </w:r>
            <w:r w:rsidR="0027753E">
              <w:rPr>
                <w:sz w:val="24"/>
              </w:rPr>
              <w:t>Details form appears</w:t>
            </w:r>
            <w:r w:rsidR="00646D2C">
              <w:rPr>
                <w:sz w:val="24"/>
              </w:rPr>
              <w:t xml:space="preserve"> – using </w:t>
            </w:r>
            <w:r w:rsidR="00397C3B">
              <w:rPr>
                <w:sz w:val="24"/>
              </w:rPr>
              <w:t>Menu Bar</w:t>
            </w:r>
          </w:p>
        </w:tc>
        <w:tc>
          <w:tcPr>
            <w:tcW w:w="714" w:type="dxa"/>
          </w:tcPr>
          <w:p w:rsidR="00DF1585" w:rsidRDefault="00397C3B" w:rsidP="0093488F">
            <w:pPr>
              <w:pStyle w:val="RowHeadings"/>
              <w:spacing w:before="80" w:after="80"/>
              <w:jc w:val="center"/>
            </w:pPr>
            <w:r>
              <w:t>X</w:t>
            </w:r>
          </w:p>
          <w:p w:rsidR="00397C3B" w:rsidRDefault="00397C3B" w:rsidP="0093488F">
            <w:pPr>
              <w:pStyle w:val="RowHeadings"/>
              <w:spacing w:before="80" w:after="80"/>
              <w:jc w:val="center"/>
            </w:pPr>
          </w:p>
          <w:p w:rsidR="00397C3B" w:rsidRPr="00A37D81" w:rsidRDefault="00397C3B" w:rsidP="0093488F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:rsidR="00DF1585" w:rsidRPr="00A37D81" w:rsidRDefault="00DF1585">
            <w:pPr>
              <w:pStyle w:val="RowHeadings"/>
              <w:spacing w:before="80" w:after="80"/>
            </w:pPr>
          </w:p>
        </w:tc>
      </w:tr>
      <w:tr w:rsidR="00A37D81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Pr="00A37D81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DF1585" w:rsidRPr="00A37D81" w:rsidRDefault="00A37D81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 w:rsidRPr="00A37D81">
              <w:rPr>
                <w:sz w:val="24"/>
              </w:rPr>
              <w:t xml:space="preserve">User </w:t>
            </w:r>
            <w:r w:rsidR="0027753E">
              <w:rPr>
                <w:sz w:val="24"/>
              </w:rPr>
              <w:t xml:space="preserve">enters the </w:t>
            </w:r>
            <w:r w:rsidR="006330B1">
              <w:rPr>
                <w:sz w:val="24"/>
              </w:rPr>
              <w:t>Medication</w:t>
            </w:r>
            <w:r w:rsidR="00646D2C">
              <w:rPr>
                <w:sz w:val="24"/>
              </w:rPr>
              <w:t xml:space="preserve"> Type</w:t>
            </w:r>
          </w:p>
        </w:tc>
        <w:tc>
          <w:tcPr>
            <w:tcW w:w="5596" w:type="dxa"/>
          </w:tcPr>
          <w:p w:rsidR="00A37D81" w:rsidRPr="00A37D81" w:rsidRDefault="0027753E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Input does not show error</w:t>
            </w:r>
          </w:p>
        </w:tc>
        <w:tc>
          <w:tcPr>
            <w:tcW w:w="714" w:type="dxa"/>
          </w:tcPr>
          <w:p w:rsidR="00DF1585" w:rsidRPr="00A37D81" w:rsidRDefault="00397C3B" w:rsidP="0093488F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:rsidR="00DF1585" w:rsidRPr="00A37D81" w:rsidRDefault="00DF1585">
            <w:pPr>
              <w:pStyle w:val="RowHeadings"/>
              <w:spacing w:before="80" w:after="80"/>
            </w:pPr>
          </w:p>
        </w:tc>
      </w:tr>
      <w:tr w:rsidR="003557D2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3557D2" w:rsidRPr="00A37D81" w:rsidRDefault="003557D2" w:rsidP="003557D2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3557D2" w:rsidRPr="00A37D81" w:rsidRDefault="00E71076" w:rsidP="003557D2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User selects Submit button</w:t>
            </w:r>
          </w:p>
        </w:tc>
        <w:tc>
          <w:tcPr>
            <w:tcW w:w="5596" w:type="dxa"/>
          </w:tcPr>
          <w:p w:rsidR="003557D2" w:rsidRPr="00A37D81" w:rsidRDefault="00E71076" w:rsidP="003557D2">
            <w:pPr>
              <w:pStyle w:val="bp"/>
              <w:rPr>
                <w:sz w:val="24"/>
              </w:rPr>
            </w:pPr>
            <w:r>
              <w:rPr>
                <w:sz w:val="24"/>
              </w:rPr>
              <w:t xml:space="preserve">Message appears that </w:t>
            </w:r>
            <w:r w:rsidR="0027753E">
              <w:rPr>
                <w:sz w:val="24"/>
              </w:rPr>
              <w:t>the record was successfully added</w:t>
            </w:r>
          </w:p>
        </w:tc>
        <w:tc>
          <w:tcPr>
            <w:tcW w:w="714" w:type="dxa"/>
          </w:tcPr>
          <w:p w:rsidR="003557D2" w:rsidRPr="00A37D81" w:rsidRDefault="00397C3B" w:rsidP="003557D2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:rsidR="003557D2" w:rsidRPr="00A37D81" w:rsidRDefault="003557D2" w:rsidP="003557D2">
            <w:pPr>
              <w:pStyle w:val="RowHeadings"/>
              <w:spacing w:before="80" w:after="80"/>
            </w:pPr>
          </w:p>
        </w:tc>
      </w:tr>
      <w:tr w:rsidR="00582088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582088" w:rsidRPr="00A37D81" w:rsidRDefault="00582088" w:rsidP="003557D2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582088" w:rsidRDefault="00582088" w:rsidP="003557D2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</w:p>
        </w:tc>
        <w:tc>
          <w:tcPr>
            <w:tcW w:w="5596" w:type="dxa"/>
          </w:tcPr>
          <w:p w:rsidR="00582088" w:rsidRDefault="00582088" w:rsidP="003557D2">
            <w:pPr>
              <w:pStyle w:val="bp"/>
              <w:rPr>
                <w:sz w:val="24"/>
              </w:rPr>
            </w:pPr>
            <w:r>
              <w:rPr>
                <w:sz w:val="24"/>
              </w:rPr>
              <w:t xml:space="preserve">Database updated to show new </w:t>
            </w:r>
            <w:r w:rsidR="006330B1">
              <w:rPr>
                <w:sz w:val="24"/>
              </w:rPr>
              <w:t>medication</w:t>
            </w:r>
            <w:r w:rsidR="00646D2C">
              <w:rPr>
                <w:sz w:val="24"/>
              </w:rPr>
              <w:t xml:space="preserve"> type</w:t>
            </w:r>
          </w:p>
        </w:tc>
        <w:tc>
          <w:tcPr>
            <w:tcW w:w="714" w:type="dxa"/>
          </w:tcPr>
          <w:p w:rsidR="00582088" w:rsidRPr="00A37D81" w:rsidRDefault="00397C3B" w:rsidP="003557D2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:rsidR="00582088" w:rsidRPr="00A37D81" w:rsidRDefault="00582088" w:rsidP="003557D2">
            <w:pPr>
              <w:pStyle w:val="RowHeadings"/>
              <w:spacing w:before="80" w:after="80"/>
            </w:pPr>
          </w:p>
        </w:tc>
      </w:tr>
    </w:tbl>
    <w:p w:rsidR="00780A9A" w:rsidRDefault="00780A9A" w:rsidP="00780A9A">
      <w:pPr>
        <w:pStyle w:val="bp"/>
        <w:spacing w:before="0" w:after="0"/>
      </w:pPr>
    </w:p>
    <w:p w:rsidR="00646D2C" w:rsidRDefault="00646D2C" w:rsidP="00780A9A">
      <w:pPr>
        <w:pStyle w:val="bp"/>
        <w:spacing w:before="0" w:after="0"/>
      </w:pPr>
    </w:p>
    <w:p w:rsidR="00646D2C" w:rsidRPr="00A37D81" w:rsidRDefault="00646D2C" w:rsidP="00780A9A">
      <w:pPr>
        <w:pStyle w:val="bp"/>
        <w:spacing w:before="0" w:after="0"/>
      </w:pPr>
    </w:p>
    <w:tbl>
      <w:tblPr>
        <w:tblStyle w:val="TableGrid"/>
        <w:tblW w:w="13393" w:type="dxa"/>
        <w:tblLook w:val="01E0" w:firstRow="1" w:lastRow="1" w:firstColumn="1" w:lastColumn="1" w:noHBand="0" w:noVBand="0"/>
      </w:tblPr>
      <w:tblGrid>
        <w:gridCol w:w="2660"/>
        <w:gridCol w:w="1945"/>
        <w:gridCol w:w="2197"/>
        <w:gridCol w:w="2197"/>
        <w:gridCol w:w="2197"/>
        <w:gridCol w:w="2197"/>
      </w:tblGrid>
      <w:tr w:rsidR="00A37D81" w:rsidRPr="00A37D81" w:rsidTr="006B725B">
        <w:tc>
          <w:tcPr>
            <w:tcW w:w="1339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A37D81" w:rsidRDefault="00A37650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A37D81">
              <w:rPr>
                <w:b/>
              </w:rPr>
              <w:t>Test Data Table</w:t>
            </w:r>
          </w:p>
        </w:tc>
      </w:tr>
      <w:tr w:rsidR="00A37D81" w:rsidRPr="00A37D81" w:rsidTr="006B725B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A37D81" w:rsidRDefault="00780A9A" w:rsidP="004F4FB4">
            <w:pPr>
              <w:pStyle w:val="bp"/>
              <w:spacing w:before="0" w:after="0"/>
              <w:rPr>
                <w:b/>
              </w:rPr>
            </w:pP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A37D81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A37D81">
              <w:rPr>
                <w:b/>
              </w:rPr>
              <w:t>1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A37D81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A37D81">
              <w:rPr>
                <w:b/>
              </w:rPr>
              <w:t>2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A37D81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A37D81">
              <w:rPr>
                <w:b/>
              </w:rPr>
              <w:t>3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A37D81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A37D81">
              <w:rPr>
                <w:b/>
              </w:rPr>
              <w:t>4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A37D81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A37D81">
              <w:rPr>
                <w:b/>
              </w:rPr>
              <w:t>5</w:t>
            </w:r>
          </w:p>
        </w:tc>
      </w:tr>
      <w:tr w:rsidR="006B725B" w:rsidTr="006B725B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6B725B" w:rsidRDefault="00582088">
            <w:pPr>
              <w:pStyle w:val="bp"/>
              <w:spacing w:before="0" w:after="0"/>
            </w:pPr>
            <w:r>
              <w:t xml:space="preserve">Test </w:t>
            </w:r>
            <w:r w:rsidR="007E3012">
              <w:t xml:space="preserve">– </w:t>
            </w:r>
            <w:r w:rsidR="006D0750">
              <w:t xml:space="preserve">1 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D0750">
            <w:pPr>
              <w:pStyle w:val="bp"/>
              <w:spacing w:before="0" w:after="0"/>
            </w:pPr>
            <w:r>
              <w:t xml:space="preserve">Another </w:t>
            </w:r>
            <w:r w:rsidR="006330B1">
              <w:t>Medication</w:t>
            </w:r>
            <w:r>
              <w:t xml:space="preserve"> Type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</w:tr>
      <w:tr w:rsidR="006B725B" w:rsidTr="006B725B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6B725B" w:rsidRDefault="006B725B">
            <w:pPr>
              <w:pStyle w:val="bp"/>
              <w:spacing w:before="0" w:after="0"/>
            </w:pPr>
            <w:r>
              <w:t xml:space="preserve">Test </w:t>
            </w:r>
            <w:r w:rsidR="007E3012">
              <w:t xml:space="preserve">– 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</w:tr>
      <w:tr w:rsidR="006B725B" w:rsidTr="006B725B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6B725B" w:rsidRDefault="006B725B">
            <w:pPr>
              <w:pStyle w:val="bp"/>
              <w:spacing w:before="0" w:after="0"/>
            </w:pPr>
            <w:r>
              <w:t xml:space="preserve">Test </w:t>
            </w:r>
            <w:r w:rsidR="007E3012">
              <w:t xml:space="preserve">– </w:t>
            </w: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</w:tr>
      <w:tr w:rsidR="006B725B" w:rsidTr="006B725B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25B" w:rsidRDefault="006B725B">
            <w:pPr>
              <w:pStyle w:val="bp"/>
              <w:spacing w:before="0" w:after="0"/>
            </w:pPr>
          </w:p>
        </w:tc>
      </w:tr>
    </w:tbl>
    <w:p w:rsidR="007E3012" w:rsidRDefault="007E3012" w:rsidP="00780A9A">
      <w:pPr>
        <w:pStyle w:val="bp"/>
        <w:spacing w:before="0" w:after="0"/>
      </w:pPr>
    </w:p>
    <w:p w:rsidR="007E3012" w:rsidRPr="00A37D81" w:rsidRDefault="007E3012" w:rsidP="00780A9A">
      <w:pPr>
        <w:pStyle w:val="bp"/>
        <w:spacing w:before="0" w:after="0"/>
      </w:pPr>
    </w:p>
    <w:p w:rsidR="0004651B" w:rsidRDefault="006D0750" w:rsidP="00374830">
      <w:pPr>
        <w:pStyle w:val="bp"/>
        <w:spacing w:before="0"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3400424</wp:posOffset>
                </wp:positionH>
                <wp:positionV relativeFrom="paragraph">
                  <wp:posOffset>3055620</wp:posOffset>
                </wp:positionV>
                <wp:extent cx="1400175" cy="32385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3238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CA4C0E" id="Rectangle 3" o:spid="_x0000_s1026" style="position:absolute;margin-left:267.75pt;margin-top:240.6pt;width:110.25pt;height:2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" filled="f" strokecolor="yellow" strokeweight="2pt"/>
            </w:pict>
          </mc:Fallback>
        </mc:AlternateContent>
      </w:r>
      <w:r>
        <w:rPr>
          <w:noProof/>
        </w:rPr>
        <w:drawing>
          <wp:inline distT="0" distB="0" distL="0" distR="0" wp14:anchorId="24951358" wp14:editId="049684CA">
            <wp:extent cx="8229600" cy="36715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67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750" w:rsidRDefault="006D0750" w:rsidP="006D0750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DB56C7">
        <w:rPr>
          <w:noProof/>
        </w:rPr>
        <w:t>1</w:t>
      </w:r>
      <w:r>
        <w:fldChar w:fldCharType="end"/>
      </w:r>
      <w:r>
        <w:t xml:space="preserve">: Select Manage </w:t>
      </w:r>
      <w:r w:rsidR="006330B1">
        <w:t>Medication</w:t>
      </w:r>
      <w:r>
        <w:t xml:space="preserve"> Types via Button</w:t>
      </w:r>
    </w:p>
    <w:p w:rsidR="006D0750" w:rsidRDefault="006330B1" w:rsidP="006D0750">
      <w:r>
        <w:rPr>
          <w:noProof/>
        </w:rPr>
        <w:lastRenderedPageBreak/>
        <w:drawing>
          <wp:inline distT="0" distB="0" distL="0" distR="0" wp14:anchorId="2362BDED" wp14:editId="033E6715">
            <wp:extent cx="8229600" cy="3385185"/>
            <wp:effectExtent l="0" t="0" r="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38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750" w:rsidRDefault="006D0750" w:rsidP="006D0750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DB56C7">
        <w:rPr>
          <w:noProof/>
        </w:rPr>
        <w:t>2</w:t>
      </w:r>
      <w:r>
        <w:fldChar w:fldCharType="end"/>
      </w:r>
      <w:r>
        <w:t xml:space="preserve">: </w:t>
      </w:r>
      <w:r w:rsidR="006330B1">
        <w:t>Medication</w:t>
      </w:r>
      <w:r>
        <w:t xml:space="preserve"> Type Details form is loaded</w:t>
      </w:r>
    </w:p>
    <w:p w:rsidR="00397C3B" w:rsidRDefault="006D0750" w:rsidP="006D0750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6105525</wp:posOffset>
                </wp:positionH>
                <wp:positionV relativeFrom="paragraph">
                  <wp:posOffset>78740</wp:posOffset>
                </wp:positionV>
                <wp:extent cx="628650" cy="28575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2857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0194EC" id="Rectangle 6" o:spid="_x0000_s1026" style="position:absolute;margin-left:480.75pt;margin-top:6.2pt;width:49.5pt;height:22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" filled="f" strokecolor="yellow" strokeweight="2pt"/>
            </w:pict>
          </mc:Fallback>
        </mc:AlternateContent>
      </w:r>
      <w:r>
        <w:rPr>
          <w:noProof/>
        </w:rPr>
        <w:drawing>
          <wp:inline distT="0" distB="0" distL="0" distR="0" wp14:anchorId="621E483B" wp14:editId="3B694BD6">
            <wp:extent cx="8229600" cy="8235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82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C3B" w:rsidRDefault="00397C3B" w:rsidP="00397C3B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DB56C7">
        <w:rPr>
          <w:noProof/>
        </w:rPr>
        <w:t>3</w:t>
      </w:r>
      <w:r>
        <w:fldChar w:fldCharType="end"/>
      </w:r>
      <w:r>
        <w:t xml:space="preserve">: </w:t>
      </w:r>
      <w:r w:rsidRPr="00CE2B3B">
        <w:t xml:space="preserve">Select Manage </w:t>
      </w:r>
      <w:r w:rsidR="006330B1">
        <w:t>Medication</w:t>
      </w:r>
      <w:r w:rsidRPr="00CE2B3B">
        <w:t xml:space="preserve"> Types via </w:t>
      </w:r>
      <w:r>
        <w:t>Menu Bar</w:t>
      </w:r>
    </w:p>
    <w:p w:rsidR="00397C3B" w:rsidRDefault="006330B1" w:rsidP="00397C3B">
      <w:r>
        <w:rPr>
          <w:noProof/>
        </w:rPr>
        <w:lastRenderedPageBreak/>
        <w:drawing>
          <wp:inline distT="0" distB="0" distL="0" distR="0" wp14:anchorId="74BD1984" wp14:editId="74774296">
            <wp:extent cx="8229600" cy="3385185"/>
            <wp:effectExtent l="0" t="0" r="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38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C3B" w:rsidRDefault="00397C3B" w:rsidP="00397C3B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DB56C7">
        <w:rPr>
          <w:noProof/>
        </w:rPr>
        <w:t>4</w:t>
      </w:r>
      <w:r>
        <w:fldChar w:fldCharType="end"/>
      </w:r>
      <w:r>
        <w:t xml:space="preserve">: </w:t>
      </w:r>
      <w:r w:rsidR="006330B1">
        <w:t>Medication</w:t>
      </w:r>
      <w:r w:rsidRPr="00B40CA1">
        <w:t xml:space="preserve"> Type Details form is loaded</w:t>
      </w:r>
    </w:p>
    <w:p w:rsidR="00397C3B" w:rsidRDefault="006330B1" w:rsidP="00397C3B">
      <w:r>
        <w:rPr>
          <w:noProof/>
        </w:rPr>
        <w:drawing>
          <wp:inline distT="0" distB="0" distL="0" distR="0" wp14:anchorId="45CC579E" wp14:editId="0E84DE34">
            <wp:extent cx="6667500" cy="20097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C3B" w:rsidRDefault="00397C3B" w:rsidP="00397C3B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DB56C7">
        <w:rPr>
          <w:noProof/>
        </w:rPr>
        <w:t>5</w:t>
      </w:r>
      <w:r>
        <w:fldChar w:fldCharType="end"/>
      </w:r>
      <w:r>
        <w:t>: Details entered</w:t>
      </w:r>
    </w:p>
    <w:p w:rsidR="00397C3B" w:rsidRDefault="006330B1" w:rsidP="00397C3B">
      <w:r>
        <w:rPr>
          <w:noProof/>
        </w:rPr>
        <w:lastRenderedPageBreak/>
        <w:drawing>
          <wp:inline distT="0" distB="0" distL="0" distR="0" wp14:anchorId="342C2C05" wp14:editId="2EC395DD">
            <wp:extent cx="6657975" cy="26670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5797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C3B" w:rsidRDefault="00397C3B" w:rsidP="00397C3B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DB56C7">
        <w:rPr>
          <w:noProof/>
        </w:rPr>
        <w:t>6</w:t>
      </w:r>
      <w:r>
        <w:fldChar w:fldCharType="end"/>
      </w:r>
      <w:r>
        <w:t>: Submit button selected. Success message returned</w:t>
      </w:r>
    </w:p>
    <w:p w:rsidR="00397C3B" w:rsidRDefault="006330B1" w:rsidP="00397C3B">
      <w:r>
        <w:rPr>
          <w:noProof/>
        </w:rPr>
        <w:drawing>
          <wp:inline distT="0" distB="0" distL="0" distR="0" wp14:anchorId="51BB72AE" wp14:editId="0EF86527">
            <wp:extent cx="8229600" cy="27432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C3B" w:rsidRDefault="00397C3B" w:rsidP="00397C3B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DB56C7">
        <w:rPr>
          <w:noProof/>
        </w:rPr>
        <w:t>7</w:t>
      </w:r>
      <w:r>
        <w:fldChar w:fldCharType="end"/>
      </w:r>
      <w:r>
        <w:t>: Search for "</w:t>
      </w:r>
      <w:proofErr w:type="spellStart"/>
      <w:r>
        <w:t>ano</w:t>
      </w:r>
      <w:proofErr w:type="spellEnd"/>
      <w:r>
        <w:t xml:space="preserve">" shows the new </w:t>
      </w:r>
      <w:r w:rsidR="006330B1">
        <w:t>medication</w:t>
      </w:r>
      <w:r>
        <w:t xml:space="preserve"> type has been added to the database</w:t>
      </w:r>
    </w:p>
    <w:p w:rsidR="002D0174" w:rsidRDefault="002D0174" w:rsidP="002D0174">
      <w:r>
        <w:lastRenderedPageBreak/>
        <w:t>EXPECTED ERRORS:</w:t>
      </w:r>
    </w:p>
    <w:p w:rsidR="007317D3" w:rsidRDefault="006330B1" w:rsidP="002D0174">
      <w:r>
        <w:rPr>
          <w:noProof/>
        </w:rPr>
        <w:drawing>
          <wp:inline distT="0" distB="0" distL="0" distR="0" wp14:anchorId="7B903273" wp14:editId="3ADD0B3D">
            <wp:extent cx="6667500" cy="20574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63F5AC7" wp14:editId="5C24FBDB">
            <wp:extent cx="6629400" cy="20478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174" w:rsidRDefault="002D0174" w:rsidP="002D0174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DB56C7">
        <w:rPr>
          <w:noProof/>
        </w:rPr>
        <w:t>8</w:t>
      </w:r>
      <w:r>
        <w:fldChar w:fldCharType="end"/>
      </w:r>
      <w:r>
        <w:t>: Adding a number</w:t>
      </w:r>
      <w:r w:rsidR="007317D3">
        <w:t xml:space="preserve"> or character </w:t>
      </w:r>
      <w:r>
        <w:t xml:space="preserve">to description causes error </w:t>
      </w:r>
      <w:r w:rsidR="00DB56C7">
        <w:t>–</w:t>
      </w:r>
      <w:r>
        <w:t xml:space="preserve"> Expected</w:t>
      </w:r>
    </w:p>
    <w:p w:rsidR="006330B1" w:rsidRDefault="006330B1">
      <w:r>
        <w:br w:type="page"/>
      </w:r>
    </w:p>
    <w:p w:rsidR="006330B1" w:rsidRPr="006330B1" w:rsidRDefault="006330B1" w:rsidP="006330B1">
      <w:r>
        <w:lastRenderedPageBreak/>
        <w:t>EXPECTED BEHAVIOUR</w:t>
      </w:r>
    </w:p>
    <w:p w:rsidR="00DB56C7" w:rsidRDefault="000E341E" w:rsidP="00DB56C7">
      <w:r>
        <w:rPr>
          <w:noProof/>
        </w:rPr>
        <w:drawing>
          <wp:inline distT="0" distB="0" distL="0" distR="0" wp14:anchorId="46CA01CF" wp14:editId="197A9762">
            <wp:extent cx="6705600" cy="212407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70560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B56C7" w:rsidRPr="00DB56C7" w:rsidRDefault="00DB56C7" w:rsidP="00DB56C7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9</w:t>
      </w:r>
      <w:r>
        <w:fldChar w:fldCharType="end"/>
      </w:r>
      <w:r>
        <w:t>: Selecting Clear resets the form - Expected</w:t>
      </w:r>
    </w:p>
    <w:sectPr w:rsidR="00DB56C7" w:rsidRPr="00DB56C7" w:rsidSect="00A37650">
      <w:headerReference w:type="default" r:id="rId17"/>
      <w:footerReference w:type="even" r:id="rId18"/>
      <w:footerReference w:type="default" r:id="rId19"/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B1636" w:rsidRDefault="00FB1636">
      <w:r>
        <w:separator/>
      </w:r>
    </w:p>
  </w:endnote>
  <w:endnote w:type="continuationSeparator" w:id="0">
    <w:p w:rsidR="00FB1636" w:rsidRDefault="00FB16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E6A6F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CE6A6F">
      <w:rPr>
        <w:rStyle w:val="PageNumber"/>
        <w:noProof/>
      </w:rPr>
      <w:t>1</w: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B1636" w:rsidRDefault="00FB1636">
      <w:r>
        <w:separator/>
      </w:r>
    </w:p>
  </w:footnote>
  <w:footnote w:type="continuationSeparator" w:id="0">
    <w:p w:rsidR="00FB1636" w:rsidRDefault="00FB16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650">
      <w:tc>
        <w:tcPr>
          <w:tcW w:w="6379" w:type="dxa"/>
        </w:tcPr>
        <w:p w:rsidR="00A37650" w:rsidRDefault="00A37650" w:rsidP="00B71A35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>Test Script</w:t>
          </w:r>
        </w:p>
      </w:tc>
      <w:tc>
        <w:tcPr>
          <w:tcW w:w="3179" w:type="dxa"/>
        </w:tcPr>
        <w:p w:rsidR="00A37650" w:rsidRDefault="00A37650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A37650" w:rsidTr="009F756F">
      <w:trPr>
        <w:trHeight w:val="97"/>
      </w:trPr>
      <w:tc>
        <w:tcPr>
          <w:tcW w:w="6379" w:type="dxa"/>
        </w:tcPr>
        <w:p w:rsidR="00A37650" w:rsidRDefault="00EF4BBA" w:rsidP="00B71A35">
          <w:r>
            <w:t xml:space="preserve">Add </w:t>
          </w:r>
          <w:r w:rsidR="006330B1">
            <w:t>Medication</w:t>
          </w:r>
          <w:r w:rsidR="00646D2C">
            <w:t xml:space="preserve"> Type</w:t>
          </w:r>
          <w:r w:rsidR="00743150">
            <w:t xml:space="preserve"> to System</w:t>
          </w:r>
        </w:p>
      </w:tc>
      <w:tc>
        <w:tcPr>
          <w:tcW w:w="3179" w:type="dxa"/>
        </w:tcPr>
        <w:p w:rsidR="00A37650" w:rsidRDefault="00A37650" w:rsidP="00B71A35">
          <w:r>
            <w:t xml:space="preserve">  Date:  </w:t>
          </w:r>
          <w:r w:rsidR="006330B1">
            <w:t>01/09</w:t>
          </w:r>
          <w:r w:rsidR="00743150">
            <w:t>/2018</w:t>
          </w:r>
        </w:p>
      </w:tc>
    </w:tr>
  </w:tbl>
  <w:p w:rsidR="008D2261" w:rsidRDefault="008D2261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0"/>
  </w:num>
  <w:num w:numId="10">
    <w:abstractNumId w:val="1"/>
  </w:num>
  <w:num w:numId="11">
    <w:abstractNumId w:val="3"/>
  </w:num>
  <w:num w:numId="12">
    <w:abstractNumId w:val="27"/>
  </w:num>
  <w:num w:numId="13">
    <w:abstractNumId w:val="6"/>
  </w:num>
  <w:num w:numId="14">
    <w:abstractNumId w:val="0"/>
  </w:num>
  <w:num w:numId="15">
    <w:abstractNumId w:val="23"/>
  </w:num>
  <w:num w:numId="16">
    <w:abstractNumId w:val="22"/>
  </w:num>
  <w:num w:numId="17">
    <w:abstractNumId w:val="21"/>
  </w:num>
  <w:num w:numId="18">
    <w:abstractNumId w:val="19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6"/>
  </w:num>
  <w:num w:numId="28">
    <w:abstractNumId w:val="14"/>
  </w:num>
  <w:num w:numId="29">
    <w:abstractNumId w:val="25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2DCB"/>
    <w:rsid w:val="00024113"/>
    <w:rsid w:val="000278E8"/>
    <w:rsid w:val="00036ABF"/>
    <w:rsid w:val="00037A8E"/>
    <w:rsid w:val="000449EF"/>
    <w:rsid w:val="0004651B"/>
    <w:rsid w:val="00090A99"/>
    <w:rsid w:val="00096482"/>
    <w:rsid w:val="000A4211"/>
    <w:rsid w:val="000D5952"/>
    <w:rsid w:val="000E341E"/>
    <w:rsid w:val="000E3C24"/>
    <w:rsid w:val="000F4382"/>
    <w:rsid w:val="00127DBF"/>
    <w:rsid w:val="00154D6A"/>
    <w:rsid w:val="0015543B"/>
    <w:rsid w:val="00181694"/>
    <w:rsid w:val="0018240E"/>
    <w:rsid w:val="00192656"/>
    <w:rsid w:val="00197530"/>
    <w:rsid w:val="001A0459"/>
    <w:rsid w:val="001A6775"/>
    <w:rsid w:val="001A7865"/>
    <w:rsid w:val="001B0072"/>
    <w:rsid w:val="001D00C4"/>
    <w:rsid w:val="001F01F4"/>
    <w:rsid w:val="001F6448"/>
    <w:rsid w:val="001F7B40"/>
    <w:rsid w:val="001F7C68"/>
    <w:rsid w:val="00205067"/>
    <w:rsid w:val="002052B0"/>
    <w:rsid w:val="00205D7F"/>
    <w:rsid w:val="00212269"/>
    <w:rsid w:val="00212A3D"/>
    <w:rsid w:val="00220AA2"/>
    <w:rsid w:val="00256449"/>
    <w:rsid w:val="00272204"/>
    <w:rsid w:val="0027753E"/>
    <w:rsid w:val="00291668"/>
    <w:rsid w:val="002A7E47"/>
    <w:rsid w:val="002B375D"/>
    <w:rsid w:val="002C1B7F"/>
    <w:rsid w:val="002D0174"/>
    <w:rsid w:val="002D07CF"/>
    <w:rsid w:val="002D1D0A"/>
    <w:rsid w:val="002D7BA4"/>
    <w:rsid w:val="002E347B"/>
    <w:rsid w:val="00317678"/>
    <w:rsid w:val="00331345"/>
    <w:rsid w:val="003410BE"/>
    <w:rsid w:val="00353537"/>
    <w:rsid w:val="003557D2"/>
    <w:rsid w:val="00362280"/>
    <w:rsid w:val="00374830"/>
    <w:rsid w:val="00382D26"/>
    <w:rsid w:val="0038593E"/>
    <w:rsid w:val="003910B3"/>
    <w:rsid w:val="00397C3B"/>
    <w:rsid w:val="003A25C3"/>
    <w:rsid w:val="003D2ED7"/>
    <w:rsid w:val="003E438C"/>
    <w:rsid w:val="003E51CD"/>
    <w:rsid w:val="003F1D6E"/>
    <w:rsid w:val="003F5E0F"/>
    <w:rsid w:val="00434231"/>
    <w:rsid w:val="0046703C"/>
    <w:rsid w:val="004A0610"/>
    <w:rsid w:val="004A279E"/>
    <w:rsid w:val="004A4B81"/>
    <w:rsid w:val="004A71EF"/>
    <w:rsid w:val="004D1C11"/>
    <w:rsid w:val="004E420D"/>
    <w:rsid w:val="004F09A4"/>
    <w:rsid w:val="004F4FB4"/>
    <w:rsid w:val="004F7B53"/>
    <w:rsid w:val="004F7C17"/>
    <w:rsid w:val="00520EF0"/>
    <w:rsid w:val="00531B5A"/>
    <w:rsid w:val="00536681"/>
    <w:rsid w:val="00553DAD"/>
    <w:rsid w:val="00564945"/>
    <w:rsid w:val="005706E3"/>
    <w:rsid w:val="00576454"/>
    <w:rsid w:val="00582088"/>
    <w:rsid w:val="005B48A6"/>
    <w:rsid w:val="005E1449"/>
    <w:rsid w:val="005E2ADA"/>
    <w:rsid w:val="005F0EB8"/>
    <w:rsid w:val="00604AE4"/>
    <w:rsid w:val="00620950"/>
    <w:rsid w:val="006330B1"/>
    <w:rsid w:val="00635CE7"/>
    <w:rsid w:val="00646D2C"/>
    <w:rsid w:val="00683635"/>
    <w:rsid w:val="0068650F"/>
    <w:rsid w:val="006B5D41"/>
    <w:rsid w:val="006B725B"/>
    <w:rsid w:val="006C6D35"/>
    <w:rsid w:val="006D0750"/>
    <w:rsid w:val="006D4DE0"/>
    <w:rsid w:val="006E2681"/>
    <w:rsid w:val="006F49B4"/>
    <w:rsid w:val="00702D6A"/>
    <w:rsid w:val="00720507"/>
    <w:rsid w:val="007275A3"/>
    <w:rsid w:val="007317D3"/>
    <w:rsid w:val="0074307D"/>
    <w:rsid w:val="00743150"/>
    <w:rsid w:val="00752B41"/>
    <w:rsid w:val="00756932"/>
    <w:rsid w:val="007606FF"/>
    <w:rsid w:val="00772DAC"/>
    <w:rsid w:val="00774421"/>
    <w:rsid w:val="00780A9A"/>
    <w:rsid w:val="00796CD4"/>
    <w:rsid w:val="007C0EA0"/>
    <w:rsid w:val="007C41CD"/>
    <w:rsid w:val="007D644A"/>
    <w:rsid w:val="007D7134"/>
    <w:rsid w:val="007E3012"/>
    <w:rsid w:val="00800C1D"/>
    <w:rsid w:val="008050F0"/>
    <w:rsid w:val="00814263"/>
    <w:rsid w:val="00821B7F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D2261"/>
    <w:rsid w:val="008E36B6"/>
    <w:rsid w:val="008E5B7B"/>
    <w:rsid w:val="008F0C91"/>
    <w:rsid w:val="00913D07"/>
    <w:rsid w:val="00915018"/>
    <w:rsid w:val="0093214E"/>
    <w:rsid w:val="009322A3"/>
    <w:rsid w:val="0093488F"/>
    <w:rsid w:val="00957C00"/>
    <w:rsid w:val="00981DE1"/>
    <w:rsid w:val="00983E57"/>
    <w:rsid w:val="009A43E0"/>
    <w:rsid w:val="009C06FE"/>
    <w:rsid w:val="009C4C9A"/>
    <w:rsid w:val="009C6937"/>
    <w:rsid w:val="009D1046"/>
    <w:rsid w:val="009E2570"/>
    <w:rsid w:val="009F756F"/>
    <w:rsid w:val="00A11301"/>
    <w:rsid w:val="00A30AD6"/>
    <w:rsid w:val="00A37650"/>
    <w:rsid w:val="00A37D81"/>
    <w:rsid w:val="00A46037"/>
    <w:rsid w:val="00A6090E"/>
    <w:rsid w:val="00A72B6A"/>
    <w:rsid w:val="00A739C2"/>
    <w:rsid w:val="00A857E6"/>
    <w:rsid w:val="00A917A0"/>
    <w:rsid w:val="00AB1975"/>
    <w:rsid w:val="00AB1A12"/>
    <w:rsid w:val="00AC35E1"/>
    <w:rsid w:val="00AD452D"/>
    <w:rsid w:val="00B12289"/>
    <w:rsid w:val="00B137E9"/>
    <w:rsid w:val="00B3013D"/>
    <w:rsid w:val="00B3144A"/>
    <w:rsid w:val="00B317D0"/>
    <w:rsid w:val="00B37B8D"/>
    <w:rsid w:val="00B42DCB"/>
    <w:rsid w:val="00B5620B"/>
    <w:rsid w:val="00B71A35"/>
    <w:rsid w:val="00BA717F"/>
    <w:rsid w:val="00BE784F"/>
    <w:rsid w:val="00BF14DB"/>
    <w:rsid w:val="00C05D0A"/>
    <w:rsid w:val="00C070A0"/>
    <w:rsid w:val="00C07137"/>
    <w:rsid w:val="00C074E2"/>
    <w:rsid w:val="00C229AB"/>
    <w:rsid w:val="00C32112"/>
    <w:rsid w:val="00C34B6E"/>
    <w:rsid w:val="00C4752B"/>
    <w:rsid w:val="00C87E36"/>
    <w:rsid w:val="00C94212"/>
    <w:rsid w:val="00CC47D2"/>
    <w:rsid w:val="00CC74EE"/>
    <w:rsid w:val="00CD6734"/>
    <w:rsid w:val="00CE6A6F"/>
    <w:rsid w:val="00D010AF"/>
    <w:rsid w:val="00D24817"/>
    <w:rsid w:val="00D63FFC"/>
    <w:rsid w:val="00D664F5"/>
    <w:rsid w:val="00D71228"/>
    <w:rsid w:val="00D74923"/>
    <w:rsid w:val="00D94615"/>
    <w:rsid w:val="00D967B8"/>
    <w:rsid w:val="00DA4ABE"/>
    <w:rsid w:val="00DA4AC5"/>
    <w:rsid w:val="00DA503D"/>
    <w:rsid w:val="00DB3DA8"/>
    <w:rsid w:val="00DB56C7"/>
    <w:rsid w:val="00DF0CB1"/>
    <w:rsid w:val="00DF1585"/>
    <w:rsid w:val="00E11BB0"/>
    <w:rsid w:val="00E131AE"/>
    <w:rsid w:val="00E303EF"/>
    <w:rsid w:val="00E334AF"/>
    <w:rsid w:val="00E34904"/>
    <w:rsid w:val="00E3603E"/>
    <w:rsid w:val="00E430D5"/>
    <w:rsid w:val="00E5553C"/>
    <w:rsid w:val="00E70BB1"/>
    <w:rsid w:val="00E71076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F0DE2"/>
    <w:rsid w:val="00EF2C19"/>
    <w:rsid w:val="00EF4BBA"/>
    <w:rsid w:val="00F01165"/>
    <w:rsid w:val="00F30EEB"/>
    <w:rsid w:val="00F45076"/>
    <w:rsid w:val="00F559AF"/>
    <w:rsid w:val="00F566EA"/>
    <w:rsid w:val="00F70ACB"/>
    <w:rsid w:val="00F909B2"/>
    <w:rsid w:val="00FB1636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A2DD86E"/>
  <w15:docId w15:val="{FC4238EA-30BE-49AC-A950-32497523F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basedOn w:val="DefaultParagraphFont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  <w:style w:type="paragraph" w:styleId="Caption">
    <w:name w:val="caption"/>
    <w:basedOn w:val="Normal"/>
    <w:next w:val="Normal"/>
    <w:unhideWhenUsed/>
    <w:qFormat/>
    <w:rsid w:val="006D0750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1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>
          <a:solidFill>
            <a:srgbClr val="FFFF00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5A1E8E-2C3C-4FD7-9D95-A72A7943B8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</Template>
  <TotalTime>10</TotalTime>
  <Pages>7</Pages>
  <Words>289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creator>jim</dc:creator>
  <cp:lastModifiedBy>Jette McKellar</cp:lastModifiedBy>
  <cp:revision>3</cp:revision>
  <cp:lastPrinted>2003-10-05T22:49:00Z</cp:lastPrinted>
  <dcterms:created xsi:type="dcterms:W3CDTF">2018-09-01T07:57:00Z</dcterms:created>
  <dcterms:modified xsi:type="dcterms:W3CDTF">2018-09-01T08:07:00Z</dcterms:modified>
</cp:coreProperties>
</file>