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A231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</w:t>
            </w:r>
            <w:r>
              <w:t xml:space="preserve"> </w:t>
            </w:r>
            <w:r w:rsidR="00615572">
              <w:t>Medication</w:t>
            </w:r>
            <w:r>
              <w:t xml:space="preserve"> Type </w:t>
            </w:r>
            <w:r w:rsidR="00F977E0">
              <w:t>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615572">
              <w:t>Update a</w:t>
            </w:r>
            <w:r w:rsidR="001A2317">
              <w:t xml:space="preserve"> </w:t>
            </w:r>
            <w:r w:rsidR="00615572">
              <w:t>Medication</w:t>
            </w:r>
            <w:r w:rsidR="001A2317">
              <w:t xml:space="preserve"> Type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1A231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</w:t>
            </w:r>
            <w:r w:rsidR="001A2317">
              <w:rPr>
                <w:sz w:val="24"/>
                <w:szCs w:val="24"/>
              </w:rPr>
              <w:t xml:space="preserve">a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 using the ID or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 fields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61557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 w:rsidR="009B16CC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15572">
              <w:rPr>
                <w:sz w:val="24"/>
                <w:szCs w:val="24"/>
              </w:rPr>
              <w:t>Medication</w:t>
            </w:r>
            <w:r w:rsidR="001A2317">
              <w:rPr>
                <w:sz w:val="24"/>
                <w:szCs w:val="24"/>
              </w:rPr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Search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Types</w:t>
            </w:r>
            <w:r>
              <w:rPr>
                <w:sz w:val="24"/>
              </w:rPr>
              <w:t xml:space="preserve">” from the menu bar or selects Search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Types </w:t>
            </w:r>
            <w:r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tab</w:t>
            </w:r>
          </w:p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button</w:t>
            </w:r>
          </w:p>
          <w:p w:rsidR="001A2317" w:rsidRPr="001A2317" w:rsidRDefault="001A2317" w:rsidP="009B16CC">
            <w:pPr>
              <w:pStyle w:val="bp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Screenshots available on UAT for Search </w:t>
            </w:r>
            <w:r w:rsidR="00615572">
              <w:rPr>
                <w:i/>
                <w:sz w:val="24"/>
              </w:rPr>
              <w:t>Medication</w:t>
            </w:r>
            <w:r>
              <w:rPr>
                <w:i/>
                <w:sz w:val="24"/>
              </w:rPr>
              <w:t xml:space="preserve"> Types</w:t>
            </w:r>
          </w:p>
        </w:tc>
        <w:tc>
          <w:tcPr>
            <w:tcW w:w="714" w:type="dxa"/>
          </w:tcPr>
          <w:p w:rsidR="009B16CC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enters a search for a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 xml:space="preserve">changes </w:t>
            </w:r>
            <w:r w:rsidR="00615572">
              <w:rPr>
                <w:sz w:val="24"/>
              </w:rPr>
              <w:t>Medication</w:t>
            </w:r>
            <w:r w:rsidR="001A2317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r w:rsidR="001A2317">
              <w:t>New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1A2317" w:rsidP="00E601FB">
            <w:pPr>
              <w:pStyle w:val="bp"/>
              <w:spacing w:before="0" w:after="0"/>
            </w:pPr>
            <w:r>
              <w:t xml:space="preserve">Change to: </w:t>
            </w:r>
            <w:r w:rsidR="00615572">
              <w:t>Cream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615572" w:rsidRDefault="00615572">
      <w:pPr>
        <w:rPr>
          <w:noProof/>
        </w:rPr>
      </w:pPr>
    </w:p>
    <w:p w:rsidR="00C47E35" w:rsidRDefault="00615572">
      <w:r>
        <w:rPr>
          <w:noProof/>
        </w:rPr>
        <w:drawing>
          <wp:inline distT="0" distB="0" distL="0" distR="0" wp14:anchorId="45146D6B" wp14:editId="5D0C7B63">
            <wp:extent cx="8229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43" b="-1"/>
                    <a:stretch/>
                  </pic:blipFill>
                  <pic:spPr bwMode="auto">
                    <a:xfrm>
                      <a:off x="0" y="0"/>
                      <a:ext cx="8229600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6CC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99">
        <w:rPr>
          <w:noProof/>
        </w:rPr>
        <w:t>1</w:t>
      </w:r>
      <w:r>
        <w:fldChar w:fldCharType="end"/>
      </w:r>
      <w:r>
        <w:t xml:space="preserve">: </w:t>
      </w:r>
      <w:r w:rsidRPr="001941B0">
        <w:t>Search results for “new”</w:t>
      </w:r>
      <w:r w:rsidR="00615572">
        <w:t xml:space="preserve"> – Brings up ID 7</w:t>
      </w:r>
    </w:p>
    <w:p w:rsidR="009B16CC" w:rsidRDefault="00615572">
      <w:r>
        <w:rPr>
          <w:noProof/>
        </w:rPr>
        <w:drawing>
          <wp:inline distT="0" distB="0" distL="0" distR="0" wp14:anchorId="5D00537C" wp14:editId="6AA0A884">
            <wp:extent cx="8229600" cy="3327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99">
        <w:rPr>
          <w:noProof/>
        </w:rPr>
        <w:t>2</w:t>
      </w:r>
      <w:r>
        <w:fldChar w:fldCharType="end"/>
      </w:r>
      <w:r>
        <w:t xml:space="preserve">: </w:t>
      </w:r>
      <w:r w:rsidR="00615572">
        <w:t>Medication</w:t>
      </w:r>
      <w:r>
        <w:t xml:space="preserve"> Type loaded into </w:t>
      </w:r>
      <w:r w:rsidR="00615572">
        <w:t>Medication</w:t>
      </w:r>
      <w:r>
        <w:t xml:space="preserve"> Type Details</w:t>
      </w:r>
    </w:p>
    <w:p w:rsidR="009B16CC" w:rsidRDefault="00615572">
      <w:r>
        <w:rPr>
          <w:noProof/>
        </w:rPr>
        <w:lastRenderedPageBreak/>
        <w:drawing>
          <wp:inline distT="0" distB="0" distL="0" distR="0" wp14:anchorId="3A4570D8" wp14:editId="4DEC7EF2">
            <wp:extent cx="68675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99">
        <w:rPr>
          <w:noProof/>
        </w:rPr>
        <w:t>3</w:t>
      </w:r>
      <w:r>
        <w:fldChar w:fldCharType="end"/>
      </w:r>
      <w:r>
        <w:t xml:space="preserve">: </w:t>
      </w:r>
      <w:r w:rsidR="00615572">
        <w:t>Medication</w:t>
      </w:r>
      <w:r>
        <w:t xml:space="preserve"> Type updated</w:t>
      </w:r>
    </w:p>
    <w:p w:rsidR="009B16CC" w:rsidRDefault="00615572">
      <w:r>
        <w:rPr>
          <w:noProof/>
        </w:rPr>
        <w:drawing>
          <wp:inline distT="0" distB="0" distL="0" distR="0" wp14:anchorId="6C1B185C" wp14:editId="3335DC9A">
            <wp:extent cx="680085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99">
        <w:rPr>
          <w:noProof/>
        </w:rPr>
        <w:t>4</w:t>
      </w:r>
      <w:r>
        <w:fldChar w:fldCharType="end"/>
      </w:r>
      <w:r>
        <w:t>:</w:t>
      </w:r>
      <w:r w:rsidRPr="00E41CB7">
        <w:t>Record submitted. Success message received</w:t>
      </w:r>
    </w:p>
    <w:p w:rsidR="008C2D7D" w:rsidRDefault="0082521C">
      <w:r>
        <w:rPr>
          <w:noProof/>
        </w:rPr>
        <w:lastRenderedPageBreak/>
        <w:drawing>
          <wp:inline distT="0" distB="0" distL="0" distR="0" wp14:anchorId="2B3E9E51" wp14:editId="0A76E6DA">
            <wp:extent cx="8229600" cy="273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99">
        <w:rPr>
          <w:noProof/>
        </w:rPr>
        <w:t>5</w:t>
      </w:r>
      <w:r>
        <w:fldChar w:fldCharType="end"/>
      </w:r>
      <w:r>
        <w:t xml:space="preserve">: </w:t>
      </w:r>
      <w:r w:rsidR="0082521C">
        <w:t>New search for “7” shows ID 7</w:t>
      </w:r>
      <w:r w:rsidRPr="00FC77E5">
        <w:t xml:space="preserve"> has been updated as expected</w:t>
      </w:r>
    </w:p>
    <w:p w:rsidR="00716AE8" w:rsidRDefault="00716AE8">
      <w:r>
        <w:br w:type="page"/>
      </w:r>
    </w:p>
    <w:p w:rsidR="00716AE8" w:rsidRDefault="00716AE8" w:rsidP="00716AE8">
      <w:r>
        <w:lastRenderedPageBreak/>
        <w:t>EXPECTED ERROR MESSAGES:</w:t>
      </w:r>
    </w:p>
    <w:p w:rsidR="0082521C" w:rsidRDefault="0082521C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27908580" wp14:editId="36702404">
            <wp:extent cx="667702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E8" w:rsidRPr="00716AE8">
        <w:rPr>
          <w:noProof/>
        </w:rPr>
        <w:t xml:space="preserve"> </w:t>
      </w:r>
    </w:p>
    <w:p w:rsidR="005D091E" w:rsidRDefault="0082521C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E22E07C" wp14:editId="427EF7CA">
            <wp:extent cx="666750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09"/>
                    <a:stretch/>
                  </pic:blipFill>
                  <pic:spPr bwMode="auto">
                    <a:xfrm>
                      <a:off x="0" y="0"/>
                      <a:ext cx="66675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21C" w:rsidRDefault="00716AE8" w:rsidP="008252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99">
        <w:rPr>
          <w:noProof/>
        </w:rPr>
        <w:t>6</w:t>
      </w:r>
      <w:r>
        <w:fldChar w:fldCharType="end"/>
      </w:r>
      <w:r>
        <w:t>: Using a character other than letters</w:t>
      </w:r>
      <w:r w:rsidR="0082521C">
        <w:t xml:space="preserve"> or spaces</w:t>
      </w:r>
      <w:r w:rsidR="003365BD">
        <w:t xml:space="preserve"> (Expected)</w:t>
      </w:r>
    </w:p>
    <w:p w:rsidR="0082521C" w:rsidRDefault="0082521C">
      <w:r>
        <w:br w:type="page"/>
      </w:r>
    </w:p>
    <w:p w:rsidR="0082521C" w:rsidRPr="0082521C" w:rsidRDefault="0082521C" w:rsidP="0082521C">
      <w:r>
        <w:lastRenderedPageBreak/>
        <w:t>EXPECTED BEHAVIOUR</w:t>
      </w:r>
    </w:p>
    <w:p w:rsidR="00716AE8" w:rsidRDefault="0082521C" w:rsidP="00716AE8">
      <w:r>
        <w:rPr>
          <w:noProof/>
        </w:rPr>
        <w:drawing>
          <wp:inline distT="0" distB="0" distL="0" distR="0" wp14:anchorId="0B5864A7" wp14:editId="57EDEF7E">
            <wp:extent cx="666750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99">
        <w:rPr>
          <w:noProof/>
        </w:rPr>
        <w:t>7</w:t>
      </w:r>
      <w:r>
        <w:fldChar w:fldCharType="end"/>
      </w:r>
      <w:r>
        <w:t xml:space="preserve">: Using </w:t>
      </w:r>
      <w:r w:rsidR="0082521C">
        <w:t>letters or spaces</w:t>
      </w:r>
      <w:r>
        <w:t xml:space="preserve"> doesn't cause errors – Expected</w:t>
      </w:r>
    </w:p>
    <w:p w:rsidR="00716AE8" w:rsidRDefault="0082521C" w:rsidP="00716AE8">
      <w:r>
        <w:rPr>
          <w:noProof/>
        </w:rPr>
        <w:drawing>
          <wp:inline distT="0" distB="0" distL="0" distR="0" wp14:anchorId="6A338AA3" wp14:editId="03630409">
            <wp:extent cx="668655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6099">
        <w:rPr>
          <w:noProof/>
        </w:rPr>
        <w:t>8</w:t>
      </w:r>
      <w:r>
        <w:fldChar w:fldCharType="end"/>
      </w:r>
      <w:r>
        <w:t xml:space="preserve">: Selecting "Clear" caused form to be cleared </w:t>
      </w:r>
      <w:r w:rsidR="00EC6099">
        <w:t>–</w:t>
      </w:r>
      <w:r>
        <w:t xml:space="preserve"> Expected</w:t>
      </w:r>
    </w:p>
    <w:p w:rsidR="00EC6099" w:rsidRDefault="00EC6099" w:rsidP="00EC6099">
      <w:r>
        <w:rPr>
          <w:noProof/>
        </w:rPr>
        <w:drawing>
          <wp:inline distT="0" distB="0" distL="0" distR="0" wp14:anchorId="2F27ACD0" wp14:editId="68E9A883">
            <wp:extent cx="8229600" cy="70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99" w:rsidRDefault="00EC6099" w:rsidP="00EC60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Change Medication Type - Try - to Cream</w:t>
      </w:r>
    </w:p>
    <w:p w:rsidR="00EC6099" w:rsidRDefault="00EC6099" w:rsidP="00EC6099">
      <w:r>
        <w:rPr>
          <w:noProof/>
        </w:rPr>
        <w:lastRenderedPageBreak/>
        <w:drawing>
          <wp:inline distT="0" distB="0" distL="0" distR="0" wp14:anchorId="38347A5D" wp14:editId="523DE355">
            <wp:extent cx="66103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99" w:rsidRDefault="00EC6099" w:rsidP="00EC60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Medication type changed</w:t>
      </w:r>
    </w:p>
    <w:p w:rsidR="00EC6099" w:rsidRDefault="00EC6099" w:rsidP="00EC6099">
      <w:r>
        <w:rPr>
          <w:noProof/>
        </w:rPr>
        <w:drawing>
          <wp:inline distT="0" distB="0" distL="0" distR="0" wp14:anchorId="77413C9A" wp14:editId="62731A7F">
            <wp:extent cx="66294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99" w:rsidRDefault="00EC6099" w:rsidP="00EC60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Record exists - Error message expected</w:t>
      </w:r>
    </w:p>
    <w:p w:rsidR="00EC6099" w:rsidRDefault="00EC6099" w:rsidP="00EC6099">
      <w:r>
        <w:rPr>
          <w:noProof/>
        </w:rPr>
        <w:lastRenderedPageBreak/>
        <w:drawing>
          <wp:inline distT="0" distB="0" distL="0" distR="0" wp14:anchorId="4A6EA392" wp14:editId="3F97445A">
            <wp:extent cx="8229600" cy="1390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99" w:rsidRPr="00EC6099" w:rsidRDefault="00EC6099" w:rsidP="00EC60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No change to database - Expected</w:t>
      </w:r>
      <w:bookmarkStart w:id="0" w:name="_GoBack"/>
      <w:bookmarkEnd w:id="0"/>
    </w:p>
    <w:sectPr w:rsidR="00EC6099" w:rsidRPr="00EC6099" w:rsidSect="00A37650">
      <w:headerReference w:type="default" r:id="rId21"/>
      <w:footerReference w:type="even" r:id="rId22"/>
      <w:footerReference w:type="default" r:id="rId2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814" w:rsidRDefault="00BA2814">
      <w:r>
        <w:separator/>
      </w:r>
    </w:p>
  </w:endnote>
  <w:endnote w:type="continuationSeparator" w:id="0">
    <w:p w:rsidR="00BA2814" w:rsidRDefault="00BA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814" w:rsidRDefault="00BA2814">
      <w:r>
        <w:separator/>
      </w:r>
    </w:p>
  </w:footnote>
  <w:footnote w:type="continuationSeparator" w:id="0">
    <w:p w:rsidR="00BA2814" w:rsidRDefault="00BA2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15572" w:rsidP="00B71A35">
          <w:r>
            <w:t>Update a</w:t>
          </w:r>
          <w:r w:rsidR="001A2317">
            <w:t xml:space="preserve"> </w:t>
          </w:r>
          <w:r>
            <w:t>Medication</w:t>
          </w:r>
          <w:r w:rsidR="001A2317">
            <w:t xml:space="preserve"> Type </w:t>
          </w:r>
          <w:r w:rsidR="00F977E0">
            <w:t>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</w:t>
          </w:r>
          <w:r w:rsidR="00743150">
            <w:t>/0</w:t>
          </w:r>
          <w:r w:rsidR="00943960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7F"/>
    <w:rsid w:val="000A4211"/>
    <w:rsid w:val="000B0609"/>
    <w:rsid w:val="000D288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317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365BD"/>
    <w:rsid w:val="003410BE"/>
    <w:rsid w:val="00353537"/>
    <w:rsid w:val="003557D2"/>
    <w:rsid w:val="00362280"/>
    <w:rsid w:val="00365557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15572"/>
    <w:rsid w:val="00620950"/>
    <w:rsid w:val="00635CE7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16AE8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2521C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3D37"/>
    <w:rsid w:val="0093488F"/>
    <w:rsid w:val="00943960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E4655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0C15"/>
    <w:rsid w:val="00B42DCB"/>
    <w:rsid w:val="00B5620B"/>
    <w:rsid w:val="00B71A35"/>
    <w:rsid w:val="00BA2814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82E45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C6099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FD3F6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94396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1F00-27E4-4095-AB60-1EE5896D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19</TotalTime>
  <Pages>9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2018-09-01T07:42:00Z</dcterms:created>
  <dcterms:modified xsi:type="dcterms:W3CDTF">2018-09-02T10:37:00Z</dcterms:modified>
</cp:coreProperties>
</file>