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Search for a </w:t>
            </w:r>
            <w:r w:rsidR="00F90795">
              <w:t>Medication</w:t>
            </w:r>
            <w:r w:rsidR="00EE2767">
              <w:t xml:space="preserve">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>
              <w:t xml:space="preserve">Search for a </w:t>
            </w:r>
            <w:r w:rsidR="00F90795">
              <w:t>Medication</w:t>
            </w:r>
            <w:r w:rsidR="00EE2767">
              <w:t xml:space="preserve">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EE276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 </w:t>
            </w:r>
            <w:r w:rsidR="00F90795">
              <w:rPr>
                <w:sz w:val="24"/>
                <w:szCs w:val="24"/>
              </w:rPr>
              <w:t>Medication</w:t>
            </w:r>
            <w:r w:rsidR="00EE2767">
              <w:rPr>
                <w:sz w:val="24"/>
                <w:szCs w:val="24"/>
              </w:rPr>
              <w:t xml:space="preserve"> </w:t>
            </w:r>
            <w:r w:rsidR="00F90795">
              <w:rPr>
                <w:sz w:val="24"/>
                <w:szCs w:val="24"/>
              </w:rPr>
              <w:t>T</w:t>
            </w:r>
            <w:r w:rsidR="00EE2767">
              <w:rPr>
                <w:sz w:val="24"/>
                <w:szCs w:val="24"/>
              </w:rPr>
              <w:t>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F90795">
              <w:rPr>
                <w:sz w:val="24"/>
                <w:szCs w:val="24"/>
              </w:rPr>
              <w:t>Medication</w:t>
            </w:r>
            <w:r w:rsidR="00EE276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F90795">
              <w:rPr>
                <w:sz w:val="24"/>
                <w:szCs w:val="24"/>
              </w:rPr>
              <w:t>Medication</w:t>
            </w:r>
            <w:r w:rsidR="00EE276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D967B8" w:rsidRDefault="003410BE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F90795">
              <w:rPr>
                <w:sz w:val="24"/>
                <w:szCs w:val="24"/>
              </w:rPr>
              <w:t>medication</w:t>
            </w:r>
            <w:r w:rsidR="00EE2767">
              <w:rPr>
                <w:sz w:val="24"/>
                <w:szCs w:val="24"/>
              </w:rPr>
              <w:t xml:space="preserve">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735D51" w:rsidRPr="00A37D81" w:rsidRDefault="00735D51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search on all fields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35D51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login as an administrator</w:t>
            </w:r>
          </w:p>
          <w:p w:rsidR="00735D51" w:rsidRPr="00A37D81" w:rsidRDefault="00EE2767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type</w:t>
            </w:r>
            <w:r w:rsidR="00735D51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735D5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Records are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735D51">
              <w:rPr>
                <w:sz w:val="24"/>
              </w:rPr>
              <w:t xml:space="preserve">Search &gt; Search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Types</w:t>
            </w:r>
            <w:r w:rsidR="00E71076">
              <w:rPr>
                <w:sz w:val="24"/>
              </w:rPr>
              <w:t>” from the menu bar</w:t>
            </w:r>
            <w:r w:rsidR="00735D51">
              <w:rPr>
                <w:sz w:val="24"/>
              </w:rPr>
              <w:t xml:space="preserve"> or selects Search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Types </w:t>
            </w:r>
            <w:r w:rsidR="00735D51"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DF1585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</w:t>
            </w:r>
            <w:r>
              <w:rPr>
                <w:sz w:val="24"/>
              </w:rPr>
              <w:t xml:space="preserve"> records is returned – using tab</w:t>
            </w:r>
          </w:p>
          <w:p w:rsidR="00735D5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</w:t>
            </w:r>
            <w:r>
              <w:rPr>
                <w:sz w:val="24"/>
              </w:rPr>
              <w:t xml:space="preserve"> records is returned – using button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t>X</w:t>
            </w:r>
          </w:p>
          <w:p w:rsidR="00C36FDF" w:rsidRPr="00A37D81" w:rsidRDefault="00C36FDF" w:rsidP="00C36FDF">
            <w:pPr>
              <w:pStyle w:val="bp"/>
              <w:jc w:val="center"/>
            </w:pPr>
            <w:r w:rsidRPr="00C36FDF"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</w:t>
            </w:r>
            <w:r w:rsidR="00735D51">
              <w:rPr>
                <w:sz w:val="24"/>
              </w:rPr>
              <w:t>a search for an Id</w:t>
            </w:r>
          </w:p>
        </w:tc>
        <w:tc>
          <w:tcPr>
            <w:tcW w:w="5596" w:type="dxa"/>
          </w:tcPr>
          <w:p w:rsidR="00A37D8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735D51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bookmarkStart w:id="0" w:name="_GoBack"/>
            <w:bookmarkEnd w:id="0"/>
            <w:r w:rsidR="00EE2767">
              <w:rPr>
                <w:sz w:val="24"/>
              </w:rPr>
              <w:t xml:space="preserve"> </w:t>
            </w:r>
            <w:r w:rsidR="00F90795">
              <w:rPr>
                <w:sz w:val="24"/>
              </w:rPr>
              <w:t>Medication</w:t>
            </w:r>
            <w:r w:rsidR="00EE2767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CE6A6F" w:rsidRPr="00A37D81" w:rsidRDefault="00735D51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CE6A6F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35D51" w:rsidRPr="00A37D81" w:rsidRDefault="00735D51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D63032" w:rsidP="00E601FB">
            <w:pPr>
              <w:pStyle w:val="bp"/>
              <w:spacing w:before="0" w:after="0"/>
            </w:pPr>
            <w:r>
              <w:t xml:space="preserve">Id = </w:t>
            </w:r>
            <w:r w:rsidR="00F90795">
              <w:t>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F90795" w:rsidP="00E601FB">
            <w:pPr>
              <w:pStyle w:val="bp"/>
              <w:spacing w:before="0" w:after="0"/>
            </w:pPr>
            <w:r>
              <w:t>Medication</w:t>
            </w:r>
            <w:r w:rsidR="004D4D47">
              <w:t xml:space="preserve"> Type</w:t>
            </w:r>
            <w:r w:rsidR="00CB3FBE">
              <w:t xml:space="preserve"> = </w:t>
            </w:r>
            <w:r>
              <w:t>or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D63032" w:rsidRDefault="00D63032" w:rsidP="00780A9A">
      <w:pPr>
        <w:pStyle w:val="bp"/>
        <w:spacing w:before="0" w:after="0"/>
      </w:pPr>
    </w:p>
    <w:p w:rsidR="007E3012" w:rsidRDefault="00EE2767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6C63045E" wp14:editId="27F0FFD9">
            <wp:extent cx="66103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E2767" w:rsidRDefault="00EE2767" w:rsidP="00EE276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1</w:t>
      </w:r>
      <w:r>
        <w:fldChar w:fldCharType="end"/>
      </w:r>
      <w:r>
        <w:t xml:space="preserve">: </w:t>
      </w:r>
      <w:r w:rsidRPr="003E6227">
        <w:t>Login as administrator</w:t>
      </w:r>
    </w:p>
    <w:p w:rsidR="00D63032" w:rsidRDefault="005D2644">
      <w:r>
        <w:rPr>
          <w:noProof/>
        </w:rPr>
        <w:lastRenderedPageBreak/>
        <w:drawing>
          <wp:inline distT="0" distB="0" distL="0" distR="0" wp14:anchorId="5BBA93AE" wp14:editId="5D55A2D4">
            <wp:extent cx="6657975" cy="48958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D63032" w:rsidP="005D2644">
      <w:pPr>
        <w:pStyle w:val="Caption"/>
      </w:pPr>
      <w:r>
        <w:t xml:space="preserve"> </w:t>
      </w:r>
      <w:r w:rsidR="005D2644">
        <w:t xml:space="preserve">Figure </w:t>
      </w:r>
      <w:r w:rsidR="005D2644">
        <w:fldChar w:fldCharType="begin"/>
      </w:r>
      <w:r w:rsidR="005D2644">
        <w:instrText xml:space="preserve"> SEQ Figure \* ARABIC </w:instrText>
      </w:r>
      <w:r w:rsidR="005D2644">
        <w:fldChar w:fldCharType="separate"/>
      </w:r>
      <w:r w:rsidR="00F60C58">
        <w:rPr>
          <w:noProof/>
        </w:rPr>
        <w:t>2</w:t>
      </w:r>
      <w:r w:rsidR="005D2644">
        <w:fldChar w:fldCharType="end"/>
      </w:r>
      <w:r w:rsidR="005D2644">
        <w:t xml:space="preserve">: </w:t>
      </w:r>
      <w:r w:rsidR="005D2644" w:rsidRPr="00C82088">
        <w:t>Welcome page for Administrator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t xml:space="preserve"> 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48895</wp:posOffset>
                </wp:positionV>
                <wp:extent cx="6286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8F722" id="Rectangle 5" o:spid="_x0000_s1026" style="position:absolute;margin-left:423pt;margin-top:3.85pt;width:49.5pt;height:2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" filled="f" strokecolor="yellow" strokeweight="2pt"/>
            </w:pict>
          </mc:Fallback>
        </mc:AlternateContent>
      </w:r>
      <w:r w:rsidR="00F90795">
        <w:rPr>
          <w:noProof/>
        </w:rPr>
        <w:drawing>
          <wp:inline distT="0" distB="0" distL="0" distR="0" wp14:anchorId="375704B8" wp14:editId="2FC57B76">
            <wp:extent cx="8229600" cy="3655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644">
        <w:rPr>
          <w:noProof/>
        </w:rPr>
        <w:t xml:space="preserve"> </w:t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3</w:t>
      </w:r>
      <w:r>
        <w:fldChar w:fldCharType="end"/>
      </w:r>
      <w:r>
        <w:t xml:space="preserve">: </w:t>
      </w:r>
      <w:r w:rsidRPr="007870DA">
        <w:t xml:space="preserve">Using Search Tab – list of </w:t>
      </w:r>
      <w:r w:rsidR="00F90795">
        <w:t>Medication</w:t>
      </w:r>
      <w:r w:rsidRPr="007870DA">
        <w:t xml:space="preserve"> </w:t>
      </w:r>
      <w:r w:rsidR="00952674">
        <w:t>T</w:t>
      </w:r>
      <w:r w:rsidRPr="007870DA">
        <w:t>ype records presented</w:t>
      </w:r>
    </w:p>
    <w:p w:rsidR="00D63032" w:rsidRDefault="00D63032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3125470</wp:posOffset>
                </wp:positionV>
                <wp:extent cx="1285875" cy="333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2F9BF" id="Rectangle 7" o:spid="_x0000_s1026" style="position:absolute;margin-left:270pt;margin-top:246.1pt;width:101.25pt;height:26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" filled="f" strokecolor="yellow" strokeweight="2pt"/>
            </w:pict>
          </mc:Fallback>
        </mc:AlternateContent>
      </w:r>
      <w:r w:rsidR="00F90795">
        <w:rPr>
          <w:noProof/>
        </w:rPr>
        <w:drawing>
          <wp:inline distT="0" distB="0" distL="0" distR="0" wp14:anchorId="52E71C25" wp14:editId="09E1FE90">
            <wp:extent cx="8229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4</w:t>
      </w:r>
      <w:r>
        <w:fldChar w:fldCharType="end"/>
      </w:r>
      <w:r>
        <w:t xml:space="preserve">: </w:t>
      </w:r>
      <w:r w:rsidR="00952674">
        <w:t xml:space="preserve">Button – Search </w:t>
      </w:r>
      <w:r w:rsidR="00F90795">
        <w:t>Medication</w:t>
      </w:r>
      <w:r w:rsidR="00952674">
        <w:t xml:space="preserve"> T</w:t>
      </w:r>
      <w:r w:rsidRPr="00D01BB1">
        <w:t>ypes – selected</w:t>
      </w:r>
    </w:p>
    <w:p w:rsidR="004D4D47" w:rsidRDefault="004D4D47" w:rsidP="00D63032">
      <w:pPr>
        <w:rPr>
          <w:noProof/>
        </w:rPr>
      </w:pPr>
    </w:p>
    <w:p w:rsidR="00D63032" w:rsidRDefault="00F90795" w:rsidP="00D63032">
      <w:r>
        <w:rPr>
          <w:noProof/>
        </w:rPr>
        <w:lastRenderedPageBreak/>
        <w:drawing>
          <wp:inline distT="0" distB="0" distL="0" distR="0" wp14:anchorId="4EA1D49E" wp14:editId="16645044">
            <wp:extent cx="822960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663">
        <w:rPr>
          <w:noProof/>
        </w:rPr>
        <w:t xml:space="preserve"> </w:t>
      </w:r>
    </w:p>
    <w:p w:rsidR="00D63032" w:rsidRDefault="00952674" w:rsidP="009526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5</w:t>
      </w:r>
      <w:r>
        <w:fldChar w:fldCharType="end"/>
      </w:r>
      <w:r>
        <w:t xml:space="preserve">: List of </w:t>
      </w:r>
      <w:r w:rsidR="00F90795">
        <w:t>Medication</w:t>
      </w:r>
      <w:r>
        <w:t xml:space="preserve"> T</w:t>
      </w:r>
      <w:r w:rsidRPr="007547D8">
        <w:t>ype records presented</w:t>
      </w:r>
    </w:p>
    <w:p w:rsidR="00CB3FBE" w:rsidRDefault="004D4D47" w:rsidP="00D63032">
      <w:r w:rsidRPr="004D4D47">
        <w:rPr>
          <w:noProof/>
        </w:rPr>
        <w:t xml:space="preserve"> </w:t>
      </w:r>
      <w:r w:rsidR="00F9079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1422400</wp:posOffset>
                </wp:positionV>
                <wp:extent cx="247650" cy="190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0433B" id="Rectangle 18" o:spid="_x0000_s1026" style="position:absolute;margin-left:354pt;margin-top:112pt;width:19.5pt;height: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" filled="f" strokecolor="yellow" strokeweight="2pt"/>
            </w:pict>
          </mc:Fallback>
        </mc:AlternateContent>
      </w:r>
      <w:r w:rsidR="00F90795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2117725</wp:posOffset>
                </wp:positionV>
                <wp:extent cx="3714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70933" id="Rectangle 10" o:spid="_x0000_s1026" style="position:absolute;margin-left:1.5pt;margin-top:166.75pt;width:29.25pt;height:15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" filled="f" strokecolor="yellow" strokeweight="2pt"/>
            </w:pict>
          </mc:Fallback>
        </mc:AlternateContent>
      </w:r>
      <w:r w:rsidR="00F90795">
        <w:rPr>
          <w:noProof/>
        </w:rPr>
        <w:drawing>
          <wp:inline distT="0" distB="0" distL="0" distR="0" wp14:anchorId="66469C4B" wp14:editId="760B4E91">
            <wp:extent cx="8229600" cy="2720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6</w:t>
      </w:r>
      <w:r>
        <w:fldChar w:fldCharType="end"/>
      </w:r>
      <w:r>
        <w:t xml:space="preserve">: </w:t>
      </w:r>
      <w:r w:rsidR="00F90795">
        <w:t>All records containing “5</w:t>
      </w:r>
      <w:r w:rsidRPr="00E67200">
        <w:t>” returned</w:t>
      </w:r>
    </w:p>
    <w:p w:rsidR="00CB3FBE" w:rsidRDefault="00F90795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46717F" wp14:editId="487CEBC1">
                <wp:simplePos x="0" y="0"/>
                <wp:positionH relativeFrom="column">
                  <wp:posOffset>4495800</wp:posOffset>
                </wp:positionH>
                <wp:positionV relativeFrom="paragraph">
                  <wp:posOffset>1525270</wp:posOffset>
                </wp:positionV>
                <wp:extent cx="247650" cy="190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1F31B" id="Rectangle 19" o:spid="_x0000_s1026" style="position:absolute;margin-left:354pt;margin-top:120.1pt;width:19.5pt;height: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752E9C" wp14:editId="4889EC04">
                <wp:simplePos x="0" y="0"/>
                <wp:positionH relativeFrom="column">
                  <wp:posOffset>5572125</wp:posOffset>
                </wp:positionH>
                <wp:positionV relativeFrom="paragraph">
                  <wp:posOffset>2487295</wp:posOffset>
                </wp:positionV>
                <wp:extent cx="247650" cy="190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A10FB" id="Rectangle 38" o:spid="_x0000_s1026" style="position:absolute;margin-left:438.75pt;margin-top:195.85pt;width:19.5pt;height: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0qlAIAAIYFAAAOAAAAZHJzL2Uyb0RvYy54bWysVE1v2zAMvQ/YfxB0X+1ka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752E9C" wp14:editId="4889EC04">
                <wp:simplePos x="0" y="0"/>
                <wp:positionH relativeFrom="column">
                  <wp:posOffset>5343525</wp:posOffset>
                </wp:positionH>
                <wp:positionV relativeFrom="paragraph">
                  <wp:posOffset>2201545</wp:posOffset>
                </wp:positionV>
                <wp:extent cx="247650" cy="190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DC2E4" id="Rectangle 37" o:spid="_x0000_s1026" style="position:absolute;margin-left:420.75pt;margin-top:173.35pt;width:19.5pt;height:1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1D7BBD" wp14:editId="51F2B59D">
            <wp:extent cx="8229600" cy="3083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7</w:t>
      </w:r>
      <w:r>
        <w:fldChar w:fldCharType="end"/>
      </w:r>
      <w:r>
        <w:t xml:space="preserve">: </w:t>
      </w:r>
      <w:r w:rsidR="00F90795">
        <w:t>All records containing “or</w:t>
      </w:r>
      <w:r w:rsidRPr="00ED65BE">
        <w:t>” returned</w:t>
      </w:r>
    </w:p>
    <w:p w:rsidR="00F60C58" w:rsidRDefault="00F60C58">
      <w:r>
        <w:br w:type="page"/>
      </w:r>
    </w:p>
    <w:p w:rsidR="00F60C58" w:rsidRDefault="00F60C58" w:rsidP="00F60C58">
      <w:r>
        <w:lastRenderedPageBreak/>
        <w:t>EXPECTED ERROR MESSAGES:</w:t>
      </w:r>
    </w:p>
    <w:p w:rsidR="00F60C58" w:rsidRDefault="00152CFB" w:rsidP="00F60C58">
      <w:r>
        <w:rPr>
          <w:noProof/>
        </w:rPr>
        <w:drawing>
          <wp:inline distT="0" distB="0" distL="0" distR="0" wp14:anchorId="122CD249" wp14:editId="6A9A7C3D">
            <wp:extent cx="8229600" cy="1831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58" w:rsidRDefault="00F60C58" w:rsidP="00F60C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Error message expected if no record meets criteria - </w:t>
      </w:r>
      <w:r w:rsidR="00F90795">
        <w:t>Medication</w:t>
      </w:r>
      <w:r>
        <w:t xml:space="preserve"> Type</w:t>
      </w:r>
      <w:r w:rsidR="00D600ED">
        <w:t xml:space="preserve"> - Expected</w:t>
      </w:r>
    </w:p>
    <w:p w:rsidR="00F60C58" w:rsidRDefault="00152CFB" w:rsidP="00F60C58">
      <w:r>
        <w:rPr>
          <w:noProof/>
        </w:rPr>
        <w:drawing>
          <wp:inline distT="0" distB="0" distL="0" distR="0" wp14:anchorId="395F36AC" wp14:editId="70940317">
            <wp:extent cx="8229600" cy="1800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58" w:rsidRPr="00F60C58" w:rsidRDefault="00F60C58" w:rsidP="00F60C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Pr="000C3753">
        <w:t xml:space="preserve">Error message expected if no record meets criteria - </w:t>
      </w:r>
      <w:r>
        <w:t>ID</w:t>
      </w:r>
      <w:r w:rsidR="00D600ED">
        <w:t xml:space="preserve"> - Expected</w:t>
      </w:r>
    </w:p>
    <w:sectPr w:rsidR="00F60C58" w:rsidRPr="00F60C58" w:rsidSect="00CB3F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 w:code="1"/>
      <w:pgMar w:top="1440" w:right="1440" w:bottom="1134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E06" w:rsidRDefault="00135E06">
      <w:r>
        <w:separator/>
      </w:r>
    </w:p>
  </w:endnote>
  <w:endnote w:type="continuationSeparator" w:id="0">
    <w:p w:rsidR="00135E06" w:rsidRDefault="0013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F" w:rsidRDefault="0096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E06" w:rsidRDefault="00135E06">
      <w:r>
        <w:separator/>
      </w:r>
    </w:p>
  </w:footnote>
  <w:footnote w:type="continuationSeparator" w:id="0">
    <w:p w:rsidR="00135E06" w:rsidRDefault="00135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F" w:rsidRDefault="009660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977E0" w:rsidP="00B71A35">
          <w:r>
            <w:t xml:space="preserve">Search for </w:t>
          </w:r>
          <w:r w:rsidR="0096605F">
            <w:t>a</w:t>
          </w:r>
          <w:r>
            <w:t xml:space="preserve"> </w:t>
          </w:r>
          <w:r w:rsidR="00F90795">
            <w:t>Medication</w:t>
          </w:r>
          <w:r w:rsidR="00EE2767">
            <w:t xml:space="preserve"> Type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602DB7">
            <w:t>1</w:t>
          </w:r>
          <w:r w:rsidR="00743150">
            <w:t>/0</w:t>
          </w:r>
          <w:r w:rsidR="00602DB7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F" w:rsidRDefault="00966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35E06"/>
    <w:rsid w:val="00152CFB"/>
    <w:rsid w:val="00154BC5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48AE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45E7"/>
    <w:rsid w:val="0046703C"/>
    <w:rsid w:val="004A0610"/>
    <w:rsid w:val="004A279E"/>
    <w:rsid w:val="004A4B81"/>
    <w:rsid w:val="004A71EF"/>
    <w:rsid w:val="004C5981"/>
    <w:rsid w:val="004D1C11"/>
    <w:rsid w:val="004D4D47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D2644"/>
    <w:rsid w:val="005E1449"/>
    <w:rsid w:val="005E2ADA"/>
    <w:rsid w:val="005F0EB8"/>
    <w:rsid w:val="00602DB7"/>
    <w:rsid w:val="00604AE4"/>
    <w:rsid w:val="006100DE"/>
    <w:rsid w:val="00620950"/>
    <w:rsid w:val="00635CE7"/>
    <w:rsid w:val="00683524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35D51"/>
    <w:rsid w:val="0074307D"/>
    <w:rsid w:val="00743150"/>
    <w:rsid w:val="00752B41"/>
    <w:rsid w:val="00756932"/>
    <w:rsid w:val="007606FF"/>
    <w:rsid w:val="00772DAC"/>
    <w:rsid w:val="00774421"/>
    <w:rsid w:val="00776C2D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52674"/>
    <w:rsid w:val="00957C00"/>
    <w:rsid w:val="0096605F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91BF3"/>
    <w:rsid w:val="00AB1975"/>
    <w:rsid w:val="00AB1A12"/>
    <w:rsid w:val="00AC35E1"/>
    <w:rsid w:val="00AC3ED9"/>
    <w:rsid w:val="00AD452D"/>
    <w:rsid w:val="00AD7663"/>
    <w:rsid w:val="00B12289"/>
    <w:rsid w:val="00B137E9"/>
    <w:rsid w:val="00B220A8"/>
    <w:rsid w:val="00B3013D"/>
    <w:rsid w:val="00B31099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36FDF"/>
    <w:rsid w:val="00C4752B"/>
    <w:rsid w:val="00C47E35"/>
    <w:rsid w:val="00C87E36"/>
    <w:rsid w:val="00C94212"/>
    <w:rsid w:val="00CB3FBE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00ED"/>
    <w:rsid w:val="00D63032"/>
    <w:rsid w:val="00D63FFC"/>
    <w:rsid w:val="00D664F5"/>
    <w:rsid w:val="00D71228"/>
    <w:rsid w:val="00D74923"/>
    <w:rsid w:val="00D77E36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E2767"/>
    <w:rsid w:val="00EF0DE2"/>
    <w:rsid w:val="00EF2C19"/>
    <w:rsid w:val="00EF4BBA"/>
    <w:rsid w:val="00F01165"/>
    <w:rsid w:val="00F30EEB"/>
    <w:rsid w:val="00F45076"/>
    <w:rsid w:val="00F559AF"/>
    <w:rsid w:val="00F566EA"/>
    <w:rsid w:val="00F60C58"/>
    <w:rsid w:val="00F62715"/>
    <w:rsid w:val="00F70ACB"/>
    <w:rsid w:val="00F9037F"/>
    <w:rsid w:val="00F90795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8A420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EE2767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604D9-1911-4FF6-8EAD-6EFAC4F6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9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2018-09-01T07:29:00Z</dcterms:created>
  <dcterms:modified xsi:type="dcterms:W3CDTF">2018-09-01T08:14:00Z</dcterms:modified>
</cp:coreProperties>
</file>