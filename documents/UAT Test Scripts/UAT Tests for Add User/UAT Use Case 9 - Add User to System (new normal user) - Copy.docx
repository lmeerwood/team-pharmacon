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14:paraId="60FB885F" w14:textId="77777777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C0EFE77" w14:textId="77777777"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4505C7" w14:textId="77777777" w:rsidR="00E303EF" w:rsidRPr="00A37D81" w:rsidRDefault="00F40A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error to system</w:t>
            </w:r>
          </w:p>
        </w:tc>
      </w:tr>
      <w:tr w:rsidR="00A37D81" w:rsidRPr="00A37D81" w14:paraId="5E963BAD" w14:textId="77777777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AB7FA0" w14:textId="77777777"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4BF22B" w14:textId="0E5F3D6E"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 w:rsidR="00AB3BAF">
              <w:rPr>
                <w:sz w:val="24"/>
                <w:szCs w:val="24"/>
              </w:rPr>
              <w:t>9</w:t>
            </w:r>
            <w:r w:rsidRPr="00A37D81">
              <w:rPr>
                <w:sz w:val="24"/>
                <w:szCs w:val="24"/>
              </w:rPr>
              <w:t xml:space="preserve"> – </w:t>
            </w:r>
            <w:r w:rsidR="00F40A1E">
              <w:rPr>
                <w:sz w:val="24"/>
                <w:szCs w:val="24"/>
              </w:rPr>
              <w:t xml:space="preserve">Add </w:t>
            </w:r>
            <w:r w:rsidR="00AB3BAF">
              <w:rPr>
                <w:sz w:val="24"/>
                <w:szCs w:val="24"/>
              </w:rPr>
              <w:t>User</w:t>
            </w:r>
            <w:r w:rsidR="00F40A1E">
              <w:rPr>
                <w:sz w:val="24"/>
                <w:szCs w:val="24"/>
              </w:rPr>
              <w:t xml:space="preserve"> to System</w:t>
            </w:r>
            <w:r w:rsidR="0074787C">
              <w:rPr>
                <w:sz w:val="24"/>
                <w:szCs w:val="24"/>
              </w:rPr>
              <w:t xml:space="preserve"> (</w:t>
            </w:r>
            <w:r w:rsidR="00AB3BAF">
              <w:t xml:space="preserve">new </w:t>
            </w:r>
            <w:r w:rsidR="00466E37">
              <w:t xml:space="preserve">normal </w:t>
            </w:r>
            <w:bookmarkStart w:id="0" w:name="_GoBack"/>
            <w:bookmarkEnd w:id="0"/>
            <w:r w:rsidR="00AB3BAF">
              <w:t>user</w:t>
            </w:r>
            <w:r w:rsidR="00A04ED3">
              <w:rPr>
                <w:sz w:val="24"/>
                <w:szCs w:val="24"/>
              </w:rPr>
              <w:t>)</w:t>
            </w:r>
          </w:p>
        </w:tc>
      </w:tr>
      <w:tr w:rsidR="00A37D81" w:rsidRPr="00A37D81" w14:paraId="786A77CC" w14:textId="77777777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7C56CE" w14:textId="77777777"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1AF972" w14:textId="77777777"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</w:t>
            </w:r>
          </w:p>
          <w:p w14:paraId="2FA11F44" w14:textId="3EC90CDC" w:rsidR="00437817" w:rsidRDefault="00AB3BAF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new user’s login</w:t>
            </w:r>
          </w:p>
          <w:p w14:paraId="76041E14" w14:textId="77777777" w:rsidR="00AB3BAF" w:rsidRDefault="00AB3BAF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new user’s password</w:t>
            </w:r>
          </w:p>
          <w:p w14:paraId="0099A13D" w14:textId="77777777" w:rsidR="00AB3BAF" w:rsidRDefault="00AB3BAF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new user’s Authentication Level</w:t>
            </w:r>
          </w:p>
          <w:p w14:paraId="427D2461" w14:textId="77777777" w:rsidR="00F05308" w:rsidRDefault="00F05308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 out of P.E.T.</w:t>
            </w:r>
          </w:p>
          <w:p w14:paraId="7E4A0338" w14:textId="17ED000B" w:rsidR="00F05308" w:rsidRPr="00F05308" w:rsidRDefault="00F05308" w:rsidP="00F05308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 in with newly created login</w:t>
            </w:r>
          </w:p>
        </w:tc>
      </w:tr>
      <w:tr w:rsidR="00A37D81" w:rsidRPr="00A37D81" w14:paraId="44A129A3" w14:textId="77777777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782C213" w14:textId="77777777"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5C1B35" w14:textId="7FDFDF62" w:rsidR="00E303EF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has successfully logged in</w:t>
            </w:r>
            <w:r w:rsidRPr="00A37D81">
              <w:rPr>
                <w:sz w:val="24"/>
                <w:szCs w:val="24"/>
              </w:rPr>
              <w:t>.</w:t>
            </w:r>
          </w:p>
          <w:p w14:paraId="4A89A671" w14:textId="6C6EDE28" w:rsidR="00AB3BAF" w:rsidRDefault="00AB3BAF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has an auth level of administrator</w:t>
            </w:r>
          </w:p>
          <w:p w14:paraId="0E8CA4F6" w14:textId="24442E8E" w:rsidR="00133593" w:rsidRPr="00A37D81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Enter </w:t>
            </w:r>
            <w:r w:rsidR="00AB3BAF" w:rsidRPr="00A37D81">
              <w:rPr>
                <w:sz w:val="24"/>
                <w:szCs w:val="24"/>
              </w:rPr>
              <w:t>a</w:t>
            </w:r>
            <w:r w:rsidRPr="00A37D81">
              <w:rPr>
                <w:sz w:val="24"/>
                <w:szCs w:val="24"/>
              </w:rPr>
              <w:t xml:space="preserve"> </w:t>
            </w:r>
            <w:r w:rsidR="00AB3BAF">
              <w:rPr>
                <w:sz w:val="24"/>
                <w:szCs w:val="24"/>
              </w:rPr>
              <w:t>User</w:t>
            </w:r>
            <w:r w:rsidRPr="00A37D81">
              <w:rPr>
                <w:sz w:val="24"/>
                <w:szCs w:val="24"/>
              </w:rPr>
              <w:t xml:space="preserve"> page is presented to user</w:t>
            </w:r>
          </w:p>
        </w:tc>
      </w:tr>
      <w:tr w:rsidR="00A37D81" w:rsidRPr="00A37D81" w14:paraId="6337C0DE" w14:textId="77777777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5C73BDC" w14:textId="77777777"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7506B78" w14:textId="77777777" w:rsidR="004F09A4" w:rsidRPr="00A37D81" w:rsidRDefault="009726C3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successfully updated with the data</w:t>
            </w:r>
          </w:p>
        </w:tc>
      </w:tr>
      <w:tr w:rsidR="00A37D81" w:rsidRPr="00A37D81" w14:paraId="6BD1BD9A" w14:textId="77777777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CEF029A" w14:textId="77777777"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843B4C0" w14:textId="77777777"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14:paraId="4879E551" w14:textId="77777777"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14:paraId="075F3DC7" w14:textId="77777777"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14:paraId="17349599" w14:textId="77777777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863B3A1" w14:textId="77777777"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3EF1CE6" w14:textId="77777777"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14:paraId="70C332E3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5BD397" w14:textId="77777777"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8D12CDB" w14:textId="77777777"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BB2C812" w14:textId="77777777"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4B20D6A" w14:textId="77777777"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DB98229" w14:textId="77777777"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 w14:paraId="1655C68F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B84200F" w14:textId="77777777"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6CEA102" w14:textId="037D160E" w:rsidR="00DF1585" w:rsidRPr="00A37D81" w:rsidRDefault="00AB3BA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Login is entered</w:t>
            </w:r>
          </w:p>
        </w:tc>
        <w:tc>
          <w:tcPr>
            <w:tcW w:w="5596" w:type="dxa"/>
          </w:tcPr>
          <w:p w14:paraId="2003C775" w14:textId="0F91D13A" w:rsidR="00DF1585" w:rsidRPr="00A37D81" w:rsidRDefault="00AB3BA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Login is accepted</w:t>
            </w:r>
          </w:p>
        </w:tc>
        <w:tc>
          <w:tcPr>
            <w:tcW w:w="714" w:type="dxa"/>
          </w:tcPr>
          <w:p w14:paraId="4C07A566" w14:textId="61B01EAE" w:rsidR="00DF1585" w:rsidRPr="00A37D81" w:rsidRDefault="00F0530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5C612859" w14:textId="77777777"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 w14:paraId="118E326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3AF28D3" w14:textId="77777777"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21BE0E6E" w14:textId="274C1B36" w:rsidR="00DF1585" w:rsidRPr="00A37D81" w:rsidRDefault="00AB3BA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Password is entered</w:t>
            </w:r>
          </w:p>
        </w:tc>
        <w:tc>
          <w:tcPr>
            <w:tcW w:w="5596" w:type="dxa"/>
          </w:tcPr>
          <w:p w14:paraId="133C5B78" w14:textId="5DD21A5E" w:rsidR="00A37D81" w:rsidRPr="00A37D81" w:rsidRDefault="00AB3BAF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Password is accepted</w:t>
            </w:r>
          </w:p>
        </w:tc>
        <w:tc>
          <w:tcPr>
            <w:tcW w:w="714" w:type="dxa"/>
          </w:tcPr>
          <w:p w14:paraId="0D8DC557" w14:textId="3C95DD51" w:rsidR="00DF1585" w:rsidRPr="00A37D81" w:rsidRDefault="00F0530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12D85DAB" w14:textId="77777777" w:rsidR="00DF1585" w:rsidRPr="00A37D81" w:rsidRDefault="00DF1585">
            <w:pPr>
              <w:pStyle w:val="RowHeadings"/>
              <w:spacing w:before="80" w:after="80"/>
            </w:pPr>
          </w:p>
        </w:tc>
      </w:tr>
      <w:tr w:rsidR="00DF1585" w:rsidRPr="00A37D81" w14:paraId="0A039023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730659F" w14:textId="77777777"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6B75430" w14:textId="20E8C68D" w:rsidR="00DF1585" w:rsidRPr="00A37D81" w:rsidRDefault="00AB3BA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Authorization level entered</w:t>
            </w:r>
          </w:p>
        </w:tc>
        <w:tc>
          <w:tcPr>
            <w:tcW w:w="5596" w:type="dxa"/>
          </w:tcPr>
          <w:p w14:paraId="32257D98" w14:textId="3E6A1E13" w:rsidR="00DF1585" w:rsidRPr="00A37D81" w:rsidRDefault="00AB3BA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Authorization level accepted</w:t>
            </w:r>
          </w:p>
        </w:tc>
        <w:tc>
          <w:tcPr>
            <w:tcW w:w="714" w:type="dxa"/>
          </w:tcPr>
          <w:p w14:paraId="635006FC" w14:textId="5C5839AD" w:rsidR="00DF1585" w:rsidRPr="00A37D81" w:rsidRDefault="00F0530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1028D86D" w14:textId="77777777" w:rsidR="00DF1585" w:rsidRPr="00A37D81" w:rsidRDefault="00DF1585" w:rsidP="00E965BA">
            <w:pPr>
              <w:pStyle w:val="RowHeadings"/>
              <w:spacing w:before="80" w:after="80"/>
            </w:pPr>
          </w:p>
        </w:tc>
      </w:tr>
      <w:tr w:rsidR="00F05308" w:rsidRPr="00A37D81" w14:paraId="16E3FA5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DEE7FA1" w14:textId="77777777" w:rsidR="00F05308" w:rsidRPr="00A37D81" w:rsidRDefault="00F0530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1A2FD42" w14:textId="36027E5E" w:rsidR="00F05308" w:rsidRDefault="00F0530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Log out. Log in with new login</w:t>
            </w:r>
          </w:p>
        </w:tc>
        <w:tc>
          <w:tcPr>
            <w:tcW w:w="5596" w:type="dxa"/>
          </w:tcPr>
          <w:p w14:paraId="44DAA88A" w14:textId="0CF30269" w:rsidR="00F05308" w:rsidRDefault="00F0530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Program loaded with correct permissions</w:t>
            </w:r>
          </w:p>
        </w:tc>
        <w:tc>
          <w:tcPr>
            <w:tcW w:w="714" w:type="dxa"/>
          </w:tcPr>
          <w:p w14:paraId="13808EA0" w14:textId="3FA9861A" w:rsidR="00F05308" w:rsidRPr="00A37D81" w:rsidRDefault="00F0530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45EC5775" w14:textId="77777777" w:rsidR="00F05308" w:rsidRPr="00A37D81" w:rsidRDefault="00F05308" w:rsidP="00E965BA">
            <w:pPr>
              <w:pStyle w:val="RowHeadings"/>
              <w:spacing w:before="80" w:after="80"/>
            </w:pPr>
          </w:p>
        </w:tc>
      </w:tr>
    </w:tbl>
    <w:p w14:paraId="75725835" w14:textId="77777777"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3EAED3CD" w14:textId="77777777"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 w14:paraId="29587014" w14:textId="77777777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0044B3" w14:textId="77777777"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14:paraId="0682C103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D07C11" w14:textId="77777777"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3478FC" w14:textId="77777777"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12291A" w14:textId="77777777"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BF7DD9" w14:textId="77777777"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94BB88A" w14:textId="77777777"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F33D47" w14:textId="77777777"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 w14:paraId="2E5C47B6" w14:textId="77777777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61333900" w14:textId="537470BC" w:rsidR="00780A9A" w:rsidRPr="00A37D81" w:rsidRDefault="00AB3BAF" w:rsidP="004F4FB4">
            <w:pPr>
              <w:pStyle w:val="bp"/>
              <w:spacing w:before="0" w:after="0"/>
            </w:pPr>
            <w:r>
              <w:t>Login: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051E9596" w14:textId="6B89ECD3" w:rsidR="00780A9A" w:rsidRPr="00A37D81" w:rsidRDefault="00AB3BAF" w:rsidP="004F4FB4">
            <w:pPr>
              <w:pStyle w:val="bp"/>
              <w:spacing w:before="0" w:after="0"/>
            </w:pPr>
            <w:r>
              <w:t>lab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015D5424" w14:textId="77777777"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7471A8D7" w14:textId="77777777"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4767300D" w14:textId="77777777"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5CAB2FF9" w14:textId="77777777"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6F3438" w:rsidRPr="00A37D81" w14:paraId="353ADD28" w14:textId="77777777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537EC4F" w14:textId="063E435D" w:rsidR="006F3438" w:rsidRDefault="00AB3BAF" w:rsidP="004F4FB4">
            <w:pPr>
              <w:pStyle w:val="bp"/>
              <w:spacing w:before="0" w:after="0"/>
            </w:pPr>
            <w:r>
              <w:t>Password</w:t>
            </w:r>
            <w:r w:rsidR="006F3438">
              <w:t>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6D714858" w14:textId="7D1B1A5B" w:rsidR="006F3438" w:rsidRPr="00A37D81" w:rsidRDefault="00AB3BAF" w:rsidP="004F4FB4">
            <w:pPr>
              <w:pStyle w:val="bp"/>
              <w:spacing w:before="0" w:after="0"/>
            </w:pPr>
            <w:r>
              <w:t>lab12345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2DF15A45" w14:textId="77777777"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1F20DE1D" w14:textId="77777777"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4AF5B83B" w14:textId="77777777"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4FA98407" w14:textId="77777777"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A37D81" w:rsidRPr="00A37D81" w14:paraId="1D6C539A" w14:textId="77777777">
        <w:tc>
          <w:tcPr>
            <w:tcW w:w="2448" w:type="dxa"/>
            <w:shd w:val="clear" w:color="auto" w:fill="E0E0E0"/>
          </w:tcPr>
          <w:p w14:paraId="2E430E7D" w14:textId="11D52301" w:rsidR="00780A9A" w:rsidRPr="00A37D81" w:rsidRDefault="00AB3BAF" w:rsidP="004F4FB4">
            <w:pPr>
              <w:pStyle w:val="bp"/>
              <w:spacing w:before="0" w:after="0"/>
            </w:pPr>
            <w:r>
              <w:t>Authorization level</w:t>
            </w:r>
            <w:r w:rsidR="00971143" w:rsidRPr="00A37D81">
              <w:t>:</w:t>
            </w:r>
          </w:p>
        </w:tc>
        <w:tc>
          <w:tcPr>
            <w:tcW w:w="1944" w:type="dxa"/>
          </w:tcPr>
          <w:p w14:paraId="5D8FABC6" w14:textId="4C2DBA95" w:rsidR="00780A9A" w:rsidRPr="00A37D81" w:rsidRDefault="00AB3BAF" w:rsidP="004F4FB4">
            <w:pPr>
              <w:pStyle w:val="bp"/>
              <w:spacing w:before="0" w:after="0"/>
            </w:pPr>
            <w:r>
              <w:t>Normal (1)</w:t>
            </w:r>
          </w:p>
        </w:tc>
        <w:tc>
          <w:tcPr>
            <w:tcW w:w="2196" w:type="dxa"/>
          </w:tcPr>
          <w:p w14:paraId="6BBDA704" w14:textId="77777777"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65BD275B" w14:textId="77777777"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249BC546" w14:textId="77777777"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06EBC189" w14:textId="77777777" w:rsidR="00780A9A" w:rsidRPr="00A37D81" w:rsidRDefault="00780A9A" w:rsidP="004F4FB4">
            <w:pPr>
              <w:pStyle w:val="bp"/>
              <w:spacing w:before="0" w:after="0"/>
            </w:pPr>
          </w:p>
        </w:tc>
      </w:tr>
    </w:tbl>
    <w:p w14:paraId="5B9C6623" w14:textId="77777777" w:rsidR="00780A9A" w:rsidRPr="00A37D81" w:rsidRDefault="00780A9A" w:rsidP="00780A9A">
      <w:pPr>
        <w:pStyle w:val="bp"/>
        <w:spacing w:before="0" w:after="0"/>
      </w:pPr>
    </w:p>
    <w:p w14:paraId="1A072522" w14:textId="2B727F4D" w:rsidR="008B03FD" w:rsidRDefault="008B03FD">
      <w:r>
        <w:br w:type="page"/>
      </w:r>
    </w:p>
    <w:p w14:paraId="628A68C3" w14:textId="022868FB" w:rsidR="0004651B" w:rsidRDefault="008B03FD" w:rsidP="00374830">
      <w:pPr>
        <w:pStyle w:val="bp"/>
        <w:spacing w:before="0" w:after="0"/>
      </w:pPr>
      <w:r>
        <w:lastRenderedPageBreak/>
        <w:t>A screen capture of the database to show that the entry does not yet exist:</w:t>
      </w:r>
    </w:p>
    <w:p w14:paraId="38D10D42" w14:textId="71A8C92B" w:rsidR="008B03FD" w:rsidRDefault="008B03FD" w:rsidP="00374830">
      <w:pPr>
        <w:pStyle w:val="bp"/>
        <w:spacing w:before="0" w:after="0"/>
      </w:pPr>
      <w:r w:rsidRPr="008B03FD">
        <w:drawing>
          <wp:inline distT="0" distB="0" distL="0" distR="0" wp14:anchorId="37F4773F" wp14:editId="388F6F2C">
            <wp:extent cx="2905530" cy="141942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5CD2" w14:textId="3700B2CF" w:rsidR="008B03FD" w:rsidRDefault="008B03FD" w:rsidP="00374830">
      <w:pPr>
        <w:pStyle w:val="bp"/>
        <w:spacing w:before="0" w:after="0"/>
      </w:pPr>
    </w:p>
    <w:p w14:paraId="55BC813E" w14:textId="6350057A" w:rsidR="008B03FD" w:rsidRDefault="008B03FD" w:rsidP="00374830">
      <w:pPr>
        <w:pStyle w:val="bp"/>
        <w:spacing w:before="0" w:after="0"/>
      </w:pPr>
      <w:r>
        <w:t>A screen capture showing the form filled out:</w:t>
      </w:r>
    </w:p>
    <w:p w14:paraId="0FEEFE2E" w14:textId="68DF4381" w:rsidR="008B03FD" w:rsidRDefault="008B03FD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11E19CE3" wp14:editId="174C6584">
            <wp:extent cx="5819048" cy="3895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A1CD" w14:textId="699B0606" w:rsidR="008B03FD" w:rsidRDefault="008B03FD" w:rsidP="00374830">
      <w:pPr>
        <w:pStyle w:val="bp"/>
        <w:spacing w:before="0" w:after="0"/>
      </w:pPr>
      <w:r>
        <w:lastRenderedPageBreak/>
        <w:t>Form successfully submitted</w:t>
      </w:r>
    </w:p>
    <w:p w14:paraId="7B430DB6" w14:textId="3732A149" w:rsidR="008B03FD" w:rsidRDefault="008B03FD" w:rsidP="00374830">
      <w:pPr>
        <w:pStyle w:val="bp"/>
        <w:spacing w:before="0" w:after="0"/>
      </w:pPr>
      <w:r w:rsidRPr="008B03FD">
        <w:drawing>
          <wp:inline distT="0" distB="0" distL="0" distR="0" wp14:anchorId="03482235" wp14:editId="01550F25">
            <wp:extent cx="5706271" cy="447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49C0" w14:textId="133D3519" w:rsidR="008B03FD" w:rsidRDefault="008B03FD" w:rsidP="00374830">
      <w:pPr>
        <w:pStyle w:val="bp"/>
        <w:spacing w:before="0" w:after="0"/>
      </w:pPr>
    </w:p>
    <w:p w14:paraId="2E2AAE2A" w14:textId="36684FEF" w:rsidR="008B03FD" w:rsidRDefault="008B03FD">
      <w:r>
        <w:br w:type="page"/>
      </w:r>
    </w:p>
    <w:p w14:paraId="5ACF5306" w14:textId="7381A062" w:rsidR="008B03FD" w:rsidRDefault="008B03FD" w:rsidP="00374830">
      <w:pPr>
        <w:pStyle w:val="bp"/>
        <w:spacing w:before="0" w:after="0"/>
      </w:pPr>
      <w:r>
        <w:lastRenderedPageBreak/>
        <w:t>User now in the database</w:t>
      </w:r>
    </w:p>
    <w:p w14:paraId="4EF2CB89" w14:textId="18C5CB37" w:rsidR="008B03FD" w:rsidRDefault="008B03FD" w:rsidP="00374830">
      <w:pPr>
        <w:pStyle w:val="bp"/>
        <w:spacing w:before="0" w:after="0"/>
      </w:pPr>
      <w:r w:rsidRPr="008B03FD">
        <w:drawing>
          <wp:inline distT="0" distB="0" distL="0" distR="0" wp14:anchorId="4DB88AB3" wp14:editId="3BADE20C">
            <wp:extent cx="2876951" cy="1600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C32F" w14:textId="4DB7C2C9" w:rsidR="008B03FD" w:rsidRDefault="008B03FD" w:rsidP="00374830">
      <w:pPr>
        <w:pStyle w:val="bp"/>
        <w:spacing w:before="0" w:after="0"/>
      </w:pPr>
    </w:p>
    <w:p w14:paraId="58961381" w14:textId="77777777" w:rsidR="008B03FD" w:rsidRDefault="008B03FD">
      <w:r>
        <w:br w:type="page"/>
      </w:r>
    </w:p>
    <w:p w14:paraId="1DB87496" w14:textId="2B398452" w:rsidR="008B03FD" w:rsidRDefault="008B03FD" w:rsidP="00374830">
      <w:pPr>
        <w:pStyle w:val="bp"/>
        <w:spacing w:before="0" w:after="0"/>
      </w:pPr>
      <w:r>
        <w:lastRenderedPageBreak/>
        <w:t>Logging in with the new credentials</w:t>
      </w:r>
    </w:p>
    <w:p w14:paraId="4B46B156" w14:textId="10773447" w:rsidR="008B03FD" w:rsidRDefault="008B03FD" w:rsidP="00374830">
      <w:pPr>
        <w:pStyle w:val="bp"/>
        <w:spacing w:before="0" w:after="0"/>
      </w:pPr>
      <w:r w:rsidRPr="008B03FD">
        <w:drawing>
          <wp:inline distT="0" distB="0" distL="0" distR="0" wp14:anchorId="374D4F12" wp14:editId="2BDF2920">
            <wp:extent cx="6449325" cy="396295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374C" w14:textId="66DDDE79" w:rsidR="008B03FD" w:rsidRDefault="008B03FD" w:rsidP="00374830">
      <w:pPr>
        <w:pStyle w:val="bp"/>
        <w:spacing w:before="0" w:after="0"/>
      </w:pPr>
    </w:p>
    <w:p w14:paraId="68ACA5FD" w14:textId="4268D98A" w:rsidR="008B03FD" w:rsidRDefault="008B03FD">
      <w:r>
        <w:br w:type="page"/>
      </w:r>
    </w:p>
    <w:p w14:paraId="4B6E5BEC" w14:textId="111E2AA3" w:rsidR="008B03FD" w:rsidRDefault="008B03FD" w:rsidP="00374830">
      <w:pPr>
        <w:pStyle w:val="bp"/>
        <w:spacing w:before="0" w:after="0"/>
      </w:pPr>
      <w:r>
        <w:lastRenderedPageBreak/>
        <w:t xml:space="preserve">New credentials working with the proper permissions. Note how the only two options are Log Error and Logout. </w:t>
      </w:r>
    </w:p>
    <w:p w14:paraId="4D565BA6" w14:textId="4D580E3A" w:rsidR="008B03FD" w:rsidRPr="00A37D81" w:rsidRDefault="008B03FD" w:rsidP="00374830">
      <w:pPr>
        <w:pStyle w:val="bp"/>
        <w:spacing w:before="0" w:after="0"/>
      </w:pPr>
      <w:r w:rsidRPr="008B03FD">
        <w:drawing>
          <wp:inline distT="0" distB="0" distL="0" distR="0" wp14:anchorId="4626B12B" wp14:editId="5BCA0939">
            <wp:extent cx="4548617" cy="49339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4081" cy="493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3FD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C7517" w14:textId="77777777" w:rsidR="00AE110C" w:rsidRDefault="00AE110C">
      <w:r>
        <w:separator/>
      </w:r>
    </w:p>
  </w:endnote>
  <w:endnote w:type="continuationSeparator" w:id="0">
    <w:p w14:paraId="39F0D016" w14:textId="77777777" w:rsidR="00AE110C" w:rsidRDefault="00AE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B6F39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56CDBA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B756E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0A2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C0A2A">
      <w:rPr>
        <w:rStyle w:val="PageNumber"/>
        <w:noProof/>
      </w:rPr>
      <w:t>2</w:t>
    </w:r>
    <w:r>
      <w:rPr>
        <w:rStyle w:val="PageNumber"/>
      </w:rPr>
      <w:fldChar w:fldCharType="end"/>
    </w:r>
  </w:p>
  <w:p w14:paraId="52E4ED5A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4B1B7" w14:textId="77777777" w:rsidR="00AE110C" w:rsidRDefault="00AE110C">
      <w:r>
        <w:separator/>
      </w:r>
    </w:p>
  </w:footnote>
  <w:footnote w:type="continuationSeparator" w:id="0">
    <w:p w14:paraId="0362D135" w14:textId="77777777" w:rsidR="00AE110C" w:rsidRDefault="00AE1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564146D8" w14:textId="77777777">
      <w:tc>
        <w:tcPr>
          <w:tcW w:w="6379" w:type="dxa"/>
        </w:tcPr>
        <w:p w14:paraId="29CA4AFB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14:paraId="50AB49F6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6C804D6D" w14:textId="77777777" w:rsidTr="009F756F">
      <w:trPr>
        <w:trHeight w:val="97"/>
      </w:trPr>
      <w:tc>
        <w:tcPr>
          <w:tcW w:w="6379" w:type="dxa"/>
        </w:tcPr>
        <w:p w14:paraId="2147BC90" w14:textId="0E255366" w:rsidR="00AB3BAF" w:rsidRPr="00466E37" w:rsidRDefault="00AB3BAF" w:rsidP="00A04ED3">
          <w:pPr>
            <w:tabs>
              <w:tab w:val="left" w:pos="2367"/>
            </w:tabs>
          </w:pPr>
          <w:r>
            <w:rPr>
              <w:sz w:val="24"/>
              <w:szCs w:val="24"/>
            </w:rPr>
            <w:t>Add User to System (</w:t>
          </w:r>
          <w:r>
            <w:t xml:space="preserve">new </w:t>
          </w:r>
          <w:r w:rsidR="00466E37">
            <w:t xml:space="preserve">normal </w:t>
          </w:r>
          <w:r>
            <w:t>user</w:t>
          </w:r>
          <w:r>
            <w:rPr>
              <w:sz w:val="24"/>
              <w:szCs w:val="24"/>
            </w:rPr>
            <w:t>)</w:t>
          </w:r>
        </w:p>
      </w:tc>
      <w:tc>
        <w:tcPr>
          <w:tcW w:w="3179" w:type="dxa"/>
        </w:tcPr>
        <w:p w14:paraId="5819AFF6" w14:textId="77777777" w:rsidR="00A37650" w:rsidRDefault="00A37650" w:rsidP="00B71A35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14:paraId="11273F5E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138A3"/>
    <w:rsid w:val="00024113"/>
    <w:rsid w:val="000278E8"/>
    <w:rsid w:val="00035D6C"/>
    <w:rsid w:val="00036ABF"/>
    <w:rsid w:val="00037A8E"/>
    <w:rsid w:val="000449EF"/>
    <w:rsid w:val="0004651B"/>
    <w:rsid w:val="00090A99"/>
    <w:rsid w:val="00096482"/>
    <w:rsid w:val="000A1FA6"/>
    <w:rsid w:val="000C1F99"/>
    <w:rsid w:val="000D5952"/>
    <w:rsid w:val="000E3C24"/>
    <w:rsid w:val="000E4C6D"/>
    <w:rsid w:val="000F4382"/>
    <w:rsid w:val="00127DBF"/>
    <w:rsid w:val="00133593"/>
    <w:rsid w:val="00154D6A"/>
    <w:rsid w:val="0015543B"/>
    <w:rsid w:val="0015590A"/>
    <w:rsid w:val="00181694"/>
    <w:rsid w:val="0018240E"/>
    <w:rsid w:val="001824CD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A7E47"/>
    <w:rsid w:val="002C1B7F"/>
    <w:rsid w:val="002D07CF"/>
    <w:rsid w:val="002D1D0A"/>
    <w:rsid w:val="002D7BA4"/>
    <w:rsid w:val="002E347B"/>
    <w:rsid w:val="002F4D06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817"/>
    <w:rsid w:val="00466E37"/>
    <w:rsid w:val="0046703C"/>
    <w:rsid w:val="00492496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0D4C"/>
    <w:rsid w:val="00635CE7"/>
    <w:rsid w:val="00642F88"/>
    <w:rsid w:val="00665014"/>
    <w:rsid w:val="00683635"/>
    <w:rsid w:val="006A7447"/>
    <w:rsid w:val="006B5D41"/>
    <w:rsid w:val="006D4DE0"/>
    <w:rsid w:val="006E4DFA"/>
    <w:rsid w:val="006E729B"/>
    <w:rsid w:val="006F3438"/>
    <w:rsid w:val="00702D6A"/>
    <w:rsid w:val="00720507"/>
    <w:rsid w:val="007275A3"/>
    <w:rsid w:val="0074307D"/>
    <w:rsid w:val="0074787C"/>
    <w:rsid w:val="00752B41"/>
    <w:rsid w:val="0075630A"/>
    <w:rsid w:val="00756932"/>
    <w:rsid w:val="007606FF"/>
    <w:rsid w:val="00772DAC"/>
    <w:rsid w:val="00780A9A"/>
    <w:rsid w:val="00796CD4"/>
    <w:rsid w:val="007C0EA0"/>
    <w:rsid w:val="007C41CD"/>
    <w:rsid w:val="007C448C"/>
    <w:rsid w:val="007C77F6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B03FD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71143"/>
    <w:rsid w:val="009726C3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B1975"/>
    <w:rsid w:val="00AB1A12"/>
    <w:rsid w:val="00AB3BAF"/>
    <w:rsid w:val="00AC35E1"/>
    <w:rsid w:val="00AD452D"/>
    <w:rsid w:val="00AE110C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A717F"/>
    <w:rsid w:val="00BE5F00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0A2A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5308"/>
    <w:rsid w:val="00F30EEB"/>
    <w:rsid w:val="00F40A1E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D16122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50</TotalTime>
  <Pages>7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Leonard Meerwood</cp:lastModifiedBy>
  <cp:revision>4</cp:revision>
  <cp:lastPrinted>2003-10-05T22:49:00Z</cp:lastPrinted>
  <dcterms:created xsi:type="dcterms:W3CDTF">2018-04-25T07:46:00Z</dcterms:created>
  <dcterms:modified xsi:type="dcterms:W3CDTF">2018-08-01T08:42:00Z</dcterms:modified>
</cp:coreProperties>
</file>