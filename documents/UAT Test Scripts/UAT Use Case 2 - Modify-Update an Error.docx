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Modify/Update an Error</w:t>
            </w:r>
            <w:r w:rsidR="007E3012"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E71076">
              <w:rPr>
                <w:sz w:val="24"/>
                <w:szCs w:val="24"/>
              </w:rPr>
              <w:t xml:space="preserve">2 - </w:t>
            </w:r>
            <w:r w:rsidR="00E71076">
              <w:t>Modify/Update an Error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update an existing error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searches errors to find error that requires correction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selects error record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E303EF" w:rsidRDefault="00CE6A6F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71076">
              <w:rPr>
                <w:sz w:val="24"/>
                <w:szCs w:val="24"/>
              </w:rPr>
              <w:t>is presented with the current data for the existing error in the Error Form</w:t>
            </w:r>
            <w:r>
              <w:rPr>
                <w:sz w:val="24"/>
                <w:szCs w:val="24"/>
              </w:rPr>
              <w:t>.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makes necessary changes to field/s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is successfully updated with the new data for the error.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“Search Error”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errors in the database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refines search by entering patient name/id in the search field</w:t>
            </w:r>
          </w:p>
        </w:tc>
        <w:tc>
          <w:tcPr>
            <w:tcW w:w="5596" w:type="dxa"/>
          </w:tcPr>
          <w:p w:rsidR="00A37D81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List of errors for patient is returned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selects </w:t>
            </w:r>
            <w:r w:rsidR="00E71076">
              <w:rPr>
                <w:sz w:val="24"/>
              </w:rPr>
              <w:t>error to be updated</w:t>
            </w:r>
          </w:p>
        </w:tc>
        <w:tc>
          <w:tcPr>
            <w:tcW w:w="5596" w:type="dxa"/>
          </w:tcPr>
          <w:p w:rsidR="00CE6A6F" w:rsidRPr="00A37D81" w:rsidRDefault="00E71076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 for error is loaded into the Error Form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updates field/s that require correction</w:t>
            </w:r>
          </w:p>
        </w:tc>
        <w:tc>
          <w:tcPr>
            <w:tcW w:w="5596" w:type="dxa"/>
          </w:tcPr>
          <w:p w:rsidR="003557D2" w:rsidRPr="00A37D81" w:rsidRDefault="003557D2" w:rsidP="003557D2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Message appears that form has been successfully bee</w:t>
            </w:r>
            <w:r w:rsidR="000A4211">
              <w:rPr>
                <w:sz w:val="24"/>
              </w:rPr>
              <w:t>n submitted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to show new details for error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2231390</wp:posOffset>
                </wp:positionV>
                <wp:extent cx="81438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3F625" id="Rectangle 2" o:spid="_x0000_s1026" style="position:absolute;margin-left:0;margin-top:175.7pt;width:6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" filled="f" strokecolor="yellow" strokeweight="2pt"/>
            </w:pict>
          </mc:Fallback>
        </mc:AlternateContent>
      </w:r>
    </w:p>
    <w:p w:rsidR="007E3012" w:rsidRPr="00A37D81" w:rsidRDefault="007E3012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RPr="00A37D81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1CD" w:rsidRDefault="003E51CD">
      <w:r>
        <w:separator/>
      </w:r>
    </w:p>
  </w:endnote>
  <w:endnote w:type="continuationSeparator" w:id="0">
    <w:p w:rsidR="003E51CD" w:rsidRDefault="003E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1CD" w:rsidRDefault="003E51CD">
      <w:r>
        <w:separator/>
      </w:r>
    </w:p>
  </w:footnote>
  <w:footnote w:type="continuationSeparator" w:id="0">
    <w:p w:rsidR="003E51CD" w:rsidRDefault="003E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71076" w:rsidP="00B71A35">
          <w:r>
            <w:t>Modify/Update an Error</w:t>
          </w:r>
          <w:r w:rsidR="00957C00">
            <w:t xml:space="preserve"> 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957C00">
            <w:t>&lt;</w:t>
          </w:r>
          <w:proofErr w:type="spellStart"/>
          <w:r w:rsidR="00957C00">
            <w:t>dd</w:t>
          </w:r>
          <w:proofErr w:type="spellEnd"/>
          <w:r w:rsidR="00957C00">
            <w:t>/mm/</w:t>
          </w:r>
          <w:proofErr w:type="spellStart"/>
          <w:r w:rsidR="00957C00">
            <w:t>yyyy</w:t>
          </w:r>
          <w:proofErr w:type="spellEnd"/>
          <w:r w:rsidR="00957C0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2B0"/>
    <w:rsid w:val="00205D7F"/>
    <w:rsid w:val="00212269"/>
    <w:rsid w:val="00212A3D"/>
    <w:rsid w:val="00220AA2"/>
    <w:rsid w:val="00256449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566EA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69B488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24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8</cp:revision>
  <cp:lastPrinted>2003-10-05T22:49:00Z</cp:lastPrinted>
  <dcterms:created xsi:type="dcterms:W3CDTF">2018-07-26T12:21:00Z</dcterms:created>
  <dcterms:modified xsi:type="dcterms:W3CDTF">2018-07-29T11:10:00Z</dcterms:modified>
</cp:coreProperties>
</file>