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61218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 Worker details in Database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6271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 xml:space="preserve">9 – </w:t>
            </w:r>
            <w:r>
              <w:t>Manage Worker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</w:t>
            </w:r>
            <w:r w:rsidR="00612186">
              <w:rPr>
                <w:sz w:val="24"/>
                <w:szCs w:val="24"/>
              </w:rPr>
              <w:t>amend the details for a</w:t>
            </w:r>
            <w:r w:rsidR="00743150">
              <w:rPr>
                <w:sz w:val="24"/>
                <w:szCs w:val="24"/>
              </w:rPr>
              <w:t xml:space="preserve">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612186">
              <w:rPr>
                <w:sz w:val="24"/>
                <w:szCs w:val="24"/>
              </w:rPr>
              <w:t>Search</w:t>
            </w:r>
            <w:r w:rsidR="00EF4BBA">
              <w:rPr>
                <w:sz w:val="24"/>
                <w:szCs w:val="24"/>
              </w:rPr>
              <w:t xml:space="preserve"> Workers tab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612186">
              <w:rPr>
                <w:sz w:val="24"/>
                <w:szCs w:val="24"/>
              </w:rPr>
              <w:t>list of workers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612186">
              <w:rPr>
                <w:sz w:val="24"/>
                <w:szCs w:val="24"/>
              </w:rPr>
              <w:t>searches for the required worker</w:t>
            </w:r>
          </w:p>
          <w:p w:rsidR="00612186" w:rsidRDefault="00612186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the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533EA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</w:t>
            </w:r>
            <w:r w:rsidR="00E71076">
              <w:rPr>
                <w:sz w:val="24"/>
                <w:szCs w:val="24"/>
              </w:rPr>
              <w:t>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27753E">
              <w:rPr>
                <w:sz w:val="24"/>
                <w:szCs w:val="24"/>
              </w:rPr>
              <w:t>Worker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311D7C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Worker ID field should be read only when worker details are to be updated</w:t>
            </w:r>
            <w:r w:rsidR="00612186">
              <w:rPr>
                <w:b/>
                <w:bCs/>
                <w:sz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  <w:bookmarkStart w:id="0" w:name="_Hlk521761920"/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selects “Search Workers” from the menu bar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appears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searches for the required worker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matching criteria appears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required worker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Worker details is uploaded into the Worker Details form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311D7C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11D7C" w:rsidRPr="00A37D81" w:rsidRDefault="00311D7C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11D7C" w:rsidRDefault="00311D7C" w:rsidP="00EE484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64322C">
              <w:rPr>
                <w:sz w:val="24"/>
              </w:rPr>
              <w:t>unable</w:t>
            </w:r>
            <w:r>
              <w:rPr>
                <w:sz w:val="24"/>
              </w:rPr>
              <w:t xml:space="preserve"> change Worker Id</w:t>
            </w:r>
          </w:p>
        </w:tc>
        <w:tc>
          <w:tcPr>
            <w:tcW w:w="5596" w:type="dxa"/>
          </w:tcPr>
          <w:p w:rsidR="00311D7C" w:rsidRDefault="00311D7C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Unable to as field is read only</w:t>
            </w:r>
          </w:p>
        </w:tc>
        <w:tc>
          <w:tcPr>
            <w:tcW w:w="714" w:type="dxa"/>
          </w:tcPr>
          <w:p w:rsidR="00311D7C" w:rsidRDefault="0064322C" w:rsidP="00EE484E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1" w:name="_GoBack"/>
            <w:bookmarkEnd w:id="1"/>
          </w:p>
        </w:tc>
        <w:tc>
          <w:tcPr>
            <w:tcW w:w="714" w:type="dxa"/>
          </w:tcPr>
          <w:p w:rsidR="00311D7C" w:rsidRPr="00A37D81" w:rsidRDefault="00311D7C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amends </w:t>
            </w:r>
            <w:r w:rsidR="00311D7C">
              <w:rPr>
                <w:sz w:val="24"/>
              </w:rPr>
              <w:t xml:space="preserve">other </w:t>
            </w:r>
            <w:r>
              <w:rPr>
                <w:sz w:val="24"/>
              </w:rPr>
              <w:t>details as necessary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Pr="00A37D81" w:rsidRDefault="006474ED" w:rsidP="00EE48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6474ED" w:rsidRPr="00A37D81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Message appears that the record was successfully updated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tr w:rsidR="006474ED" w:rsidRPr="00A37D81" w:rsidTr="00EE484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474ED" w:rsidRPr="00A37D81" w:rsidRDefault="006474ED" w:rsidP="00EE484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474ED" w:rsidRDefault="006474ED" w:rsidP="00EE48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6474ED" w:rsidRDefault="006474ED" w:rsidP="00EE484E">
            <w:pPr>
              <w:pStyle w:val="bp"/>
              <w:rPr>
                <w:sz w:val="24"/>
              </w:rPr>
            </w:pPr>
            <w:r>
              <w:rPr>
                <w:sz w:val="24"/>
              </w:rPr>
              <w:t>Database updated to show new details for worker</w:t>
            </w:r>
          </w:p>
        </w:tc>
        <w:tc>
          <w:tcPr>
            <w:tcW w:w="714" w:type="dxa"/>
          </w:tcPr>
          <w:p w:rsidR="006474ED" w:rsidRPr="00A37D81" w:rsidRDefault="003E7573" w:rsidP="00EE484E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6474ED" w:rsidRPr="00A37D81" w:rsidRDefault="006474ED" w:rsidP="00EE484E">
            <w:pPr>
              <w:pStyle w:val="RowHeadings"/>
              <w:spacing w:before="80" w:after="80"/>
              <w:jc w:val="center"/>
            </w:pPr>
          </w:p>
        </w:tc>
      </w:tr>
      <w:bookmarkEnd w:id="0"/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311D7C" w:rsidP="00E601FB">
            <w:pPr>
              <w:pStyle w:val="bp"/>
              <w:spacing w:before="0" w:after="0"/>
            </w:pPr>
            <w:r>
              <w:t>Test – 2</w:t>
            </w:r>
            <w:r w:rsidR="00612186">
              <w:t xml:space="preserve"> (current)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243A55" w:rsidP="00E601FB">
            <w:pPr>
              <w:pStyle w:val="bp"/>
              <w:spacing w:before="0" w:after="0"/>
            </w:pPr>
            <w:r>
              <w:t>1234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243A55" w:rsidP="00E601FB">
            <w:pPr>
              <w:pStyle w:val="bp"/>
              <w:spacing w:before="0" w:after="0"/>
            </w:pPr>
            <w:r>
              <w:t>Patrick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243A55" w:rsidP="00E601FB">
            <w:pPr>
              <w:pStyle w:val="bp"/>
              <w:spacing w:before="0" w:after="0"/>
            </w:pPr>
            <w:r>
              <w:t>Smith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243A55" w:rsidP="00E601FB">
            <w:pPr>
              <w:pStyle w:val="bp"/>
              <w:spacing w:before="0" w:after="0"/>
            </w:pPr>
            <w:r>
              <w:t>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243A55" w:rsidP="00E601FB">
            <w:pPr>
              <w:pStyle w:val="bp"/>
              <w:spacing w:before="0" w:after="0"/>
            </w:pPr>
            <w:r>
              <w:t>False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311D7C">
              <w:t>2</w:t>
            </w:r>
            <w:r w:rsidR="006474ED">
              <w:t xml:space="preserve"> (amended to)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243A55">
            <w:pPr>
              <w:pStyle w:val="bp"/>
              <w:spacing w:before="0" w:after="0"/>
            </w:pPr>
            <w:r>
              <w:t>1234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243A55">
            <w:pPr>
              <w:pStyle w:val="bp"/>
              <w:spacing w:before="0" w:after="0"/>
            </w:pPr>
            <w:r>
              <w:t>Patricia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243A55">
            <w:pPr>
              <w:pStyle w:val="bp"/>
              <w:spacing w:before="0" w:after="0"/>
            </w:pPr>
            <w:r>
              <w:t>Smyth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243A55">
            <w:pPr>
              <w:pStyle w:val="bp"/>
              <w:spacing w:before="0" w:after="0"/>
            </w:pPr>
            <w:r>
              <w:t>Locum</w:t>
            </w:r>
            <w:r w:rsidR="006474ED">
              <w:t xml:space="preserve"> Pharmacist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243A55">
            <w:pPr>
              <w:pStyle w:val="bp"/>
              <w:spacing w:before="0" w:after="0"/>
            </w:pPr>
            <w:r>
              <w:t>True</w:t>
            </w:r>
          </w:p>
        </w:tc>
      </w:tr>
      <w:tr w:rsidR="006474ED" w:rsidTr="00243A5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</w:tr>
      <w:tr w:rsidR="006474ED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4ED" w:rsidRDefault="006474ED" w:rsidP="006474ED">
            <w:pPr>
              <w:pStyle w:val="bp"/>
              <w:spacing w:before="0" w:after="0"/>
            </w:pPr>
          </w:p>
        </w:tc>
      </w:tr>
    </w:tbl>
    <w:p w:rsidR="0087245E" w:rsidRDefault="0087245E" w:rsidP="00780A9A">
      <w:pPr>
        <w:pStyle w:val="bp"/>
        <w:spacing w:before="0" w:after="0"/>
      </w:pPr>
    </w:p>
    <w:p w:rsidR="006474ED" w:rsidRPr="0087245E" w:rsidRDefault="00243A55" w:rsidP="00780A9A">
      <w:pPr>
        <w:pStyle w:val="bp"/>
        <w:spacing w:before="0" w:after="0"/>
        <w:rPr>
          <w:b/>
        </w:rPr>
      </w:pPr>
      <w:r>
        <w:rPr>
          <w:b/>
        </w:rPr>
        <w:t>Test 2</w:t>
      </w:r>
    </w:p>
    <w:p w:rsidR="00C47E35" w:rsidRDefault="006474ED" w:rsidP="006474ED">
      <w:pPr>
        <w:pStyle w:val="bp"/>
        <w:spacing w:before="0" w:after="0"/>
      </w:pPr>
      <w:r>
        <w:rPr>
          <w:noProof/>
        </w:rPr>
        <w:drawing>
          <wp:inline distT="0" distB="0" distL="0" distR="0" wp14:anchorId="2BF30F69" wp14:editId="38F0E25E">
            <wp:extent cx="8229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ED" w:rsidRDefault="006474ED" w:rsidP="006474ED">
      <w:pPr>
        <w:pStyle w:val="bp"/>
        <w:spacing w:before="0" w:after="0"/>
      </w:pPr>
      <w:r>
        <w:t>List of workers appears on selection of Search Workers tab.</w:t>
      </w:r>
    </w:p>
    <w:p w:rsidR="006474ED" w:rsidRDefault="00243A55" w:rsidP="006474ED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342385A6" wp14:editId="3EBDBD6D">
            <wp:extent cx="8229600" cy="155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ED" w:rsidRDefault="006474ED" w:rsidP="006474ED">
      <w:pPr>
        <w:pStyle w:val="bp"/>
        <w:spacing w:before="0" w:after="0"/>
      </w:pPr>
      <w:r>
        <w:t xml:space="preserve">Search criteria returns </w:t>
      </w:r>
      <w:r w:rsidR="00243A55">
        <w:t>two</w:t>
      </w:r>
      <w:r>
        <w:t xml:space="preserve"> records.</w:t>
      </w:r>
    </w:p>
    <w:p w:rsidR="006474ED" w:rsidRDefault="0064322C" w:rsidP="006474ED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515620</wp:posOffset>
                </wp:positionV>
                <wp:extent cx="2162175" cy="581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41B01" id="Rectangle 16" o:spid="_x0000_s1026" style="position:absolute;margin-left:95.25pt;margin-top:40.6pt;width:170.2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" filled="f" strokecolor="yellow" strokeweight="2pt"/>
            </w:pict>
          </mc:Fallback>
        </mc:AlternateContent>
      </w:r>
      <w:r w:rsidR="00243A55">
        <w:rPr>
          <w:noProof/>
        </w:rPr>
        <w:drawing>
          <wp:inline distT="0" distB="0" distL="0" distR="0" wp14:anchorId="05B95A4A" wp14:editId="2AE246FD">
            <wp:extent cx="5991225" cy="388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2156" cy="390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12" w:rsidRDefault="006474ED" w:rsidP="00780A9A">
      <w:pPr>
        <w:pStyle w:val="bp"/>
        <w:spacing w:before="0" w:after="0"/>
      </w:pPr>
      <w:r>
        <w:t>The record appears in the Workers Detail form</w:t>
      </w:r>
      <w:r w:rsidR="00243A55">
        <w:t xml:space="preserve"> – Worker’s ID number is </w:t>
      </w:r>
      <w:r w:rsidR="0064322C">
        <w:t>read only</w:t>
      </w:r>
    </w:p>
    <w:p w:rsidR="006474ED" w:rsidRDefault="0064322C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6AE0837" wp14:editId="30209940">
            <wp:extent cx="6105525" cy="4038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783" cy="40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E" w:rsidRDefault="0087245E" w:rsidP="00780A9A">
      <w:pPr>
        <w:pStyle w:val="bp"/>
        <w:spacing w:before="0" w:after="0"/>
      </w:pPr>
      <w:r>
        <w:t>Updated details</w:t>
      </w:r>
    </w:p>
    <w:p w:rsidR="0087245E" w:rsidRDefault="0087245E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06AF56DE" wp14:editId="33BC261E">
            <wp:extent cx="6638925" cy="128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E" w:rsidRDefault="0087245E" w:rsidP="00780A9A">
      <w:pPr>
        <w:pStyle w:val="bp"/>
        <w:spacing w:before="0" w:after="0"/>
      </w:pPr>
      <w:r>
        <w:t>Message returned</w:t>
      </w:r>
    </w:p>
    <w:p w:rsidR="0087245E" w:rsidRDefault="0064322C" w:rsidP="00780A9A">
      <w:pPr>
        <w:pStyle w:val="bp"/>
        <w:spacing w:before="0"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810895</wp:posOffset>
                </wp:positionV>
                <wp:extent cx="8229600" cy="285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22C6F" id="Rectangle 8" o:spid="_x0000_s1026" style="position:absolute;margin-left:-1.5pt;margin-top:63.85pt;width:9in;height:2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0E7B8F1A" wp14:editId="6E156A32">
            <wp:extent cx="8229600" cy="135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5E" w:rsidRDefault="0087245E" w:rsidP="00780A9A">
      <w:pPr>
        <w:pStyle w:val="bp"/>
        <w:spacing w:before="0" w:after="0"/>
      </w:pPr>
      <w:r>
        <w:t>Record updated.</w:t>
      </w:r>
    </w:p>
    <w:p w:rsidR="003E7573" w:rsidRPr="00A37D81" w:rsidRDefault="003E7573" w:rsidP="00780A9A">
      <w:pPr>
        <w:pStyle w:val="bp"/>
        <w:spacing w:before="0" w:after="0"/>
      </w:pPr>
    </w:p>
    <w:sectPr w:rsidR="003E7573" w:rsidRPr="00A37D81" w:rsidSect="00A37650">
      <w:headerReference w:type="default" r:id="rId13"/>
      <w:footerReference w:type="even" r:id="rId14"/>
      <w:footerReference w:type="default" r:id="rId15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FEF" w:rsidRDefault="00003FEF">
      <w:r>
        <w:separator/>
      </w:r>
    </w:p>
  </w:endnote>
  <w:endnote w:type="continuationSeparator" w:id="0">
    <w:p w:rsidR="00003FEF" w:rsidRDefault="00003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FEF" w:rsidRDefault="00003FEF">
      <w:r>
        <w:separator/>
      </w:r>
    </w:p>
  </w:footnote>
  <w:footnote w:type="continuationSeparator" w:id="0">
    <w:p w:rsidR="00003FEF" w:rsidRDefault="00003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612186" w:rsidP="00B71A35">
          <w:r>
            <w:t>Update</w:t>
          </w:r>
          <w:r w:rsidR="00EF4BBA">
            <w:t xml:space="preserve"> </w:t>
          </w:r>
          <w:r w:rsidR="00743150">
            <w:t xml:space="preserve">Worker </w:t>
          </w:r>
          <w:r>
            <w:t>details in Database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87245E">
            <w:t>11</w:t>
          </w:r>
          <w:r w:rsidR="00743150">
            <w:t>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03FEF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43A55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1D7C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C4BC9"/>
    <w:rsid w:val="003D2ED7"/>
    <w:rsid w:val="003E438C"/>
    <w:rsid w:val="003E51CD"/>
    <w:rsid w:val="003E7573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12186"/>
    <w:rsid w:val="00620950"/>
    <w:rsid w:val="00635CE7"/>
    <w:rsid w:val="0064322C"/>
    <w:rsid w:val="006474ED"/>
    <w:rsid w:val="00683635"/>
    <w:rsid w:val="0068650F"/>
    <w:rsid w:val="00690AA7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45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01F02"/>
    <w:rsid w:val="00D24817"/>
    <w:rsid w:val="00D33BA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09CB9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41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2018-08-11T04:55:00Z</dcterms:created>
  <dcterms:modified xsi:type="dcterms:W3CDTF">2018-08-11T05:36:00Z</dcterms:modified>
</cp:coreProperties>
</file>