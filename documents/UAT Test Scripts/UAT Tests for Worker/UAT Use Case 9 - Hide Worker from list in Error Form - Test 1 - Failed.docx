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7877B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Hide Worker from list in Error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743150">
              <w:rPr>
                <w:sz w:val="24"/>
                <w:szCs w:val="24"/>
              </w:rPr>
              <w:t xml:space="preserve">9 </w:t>
            </w:r>
            <w:r w:rsidR="007877B0">
              <w:rPr>
                <w:sz w:val="24"/>
                <w:szCs w:val="24"/>
              </w:rPr>
              <w:t>–</w:t>
            </w:r>
            <w:r w:rsidR="00743150">
              <w:rPr>
                <w:sz w:val="24"/>
                <w:szCs w:val="24"/>
              </w:rPr>
              <w:t xml:space="preserve"> </w:t>
            </w:r>
            <w:r w:rsidR="007877B0">
              <w:t>Manage Worker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7877B0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 is no longer employed by the Pharmacy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7877B0">
              <w:rPr>
                <w:sz w:val="24"/>
                <w:szCs w:val="24"/>
              </w:rPr>
              <w:t xml:space="preserve">Search </w:t>
            </w:r>
            <w:r w:rsidR="00EF4BBA">
              <w:rPr>
                <w:sz w:val="24"/>
                <w:szCs w:val="24"/>
              </w:rPr>
              <w:t>Workers tab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7877B0">
              <w:rPr>
                <w:sz w:val="24"/>
                <w:szCs w:val="24"/>
              </w:rPr>
              <w:t>list of all workers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7877B0">
              <w:rPr>
                <w:sz w:val="24"/>
                <w:szCs w:val="24"/>
              </w:rPr>
              <w:t>searches for the ex-worker</w:t>
            </w:r>
          </w:p>
          <w:p w:rsidR="007877B0" w:rsidRDefault="007877B0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worker from the list</w:t>
            </w:r>
          </w:p>
          <w:p w:rsidR="007877B0" w:rsidRDefault="007877B0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the worker from active (Yes) to non-active (No)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501AFD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  <w:r w:rsidR="00E71076">
              <w:rPr>
                <w:sz w:val="24"/>
                <w:szCs w:val="24"/>
              </w:rPr>
              <w:t xml:space="preserve"> must</w:t>
            </w:r>
            <w:r w:rsidR="008050F0">
              <w:rPr>
                <w:sz w:val="24"/>
                <w:szCs w:val="24"/>
              </w:rPr>
              <w:t xml:space="preserve"> </w:t>
            </w:r>
            <w:r w:rsidR="00E71076">
              <w:rPr>
                <w:sz w:val="24"/>
                <w:szCs w:val="24"/>
              </w:rPr>
              <w:t>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</w:t>
            </w:r>
            <w:r w:rsidR="00501AFD">
              <w:rPr>
                <w:sz w:val="24"/>
                <w:szCs w:val="24"/>
              </w:rPr>
              <w:t>to show the worker is not active</w:t>
            </w:r>
          </w:p>
          <w:p w:rsidR="00501AFD" w:rsidRPr="00A37D81" w:rsidRDefault="00501AF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worker at fault list on the Error Form no longer contains this worker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501AFD">
              <w:rPr>
                <w:sz w:val="24"/>
              </w:rPr>
              <w:t>Search</w:t>
            </w:r>
            <w:r w:rsidR="0027753E">
              <w:rPr>
                <w:sz w:val="24"/>
              </w:rPr>
              <w:t xml:space="preserve"> Workers</w:t>
            </w:r>
            <w:r w:rsidR="00E71076">
              <w:rPr>
                <w:sz w:val="24"/>
              </w:rPr>
              <w:t>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501AFD">
              <w:rPr>
                <w:sz w:val="24"/>
              </w:rPr>
              <w:t>list of workers</w:t>
            </w:r>
            <w:r w:rsidR="0027753E">
              <w:rPr>
                <w:sz w:val="24"/>
              </w:rPr>
              <w:t xml:space="preserve"> appears</w:t>
            </w:r>
          </w:p>
        </w:tc>
        <w:tc>
          <w:tcPr>
            <w:tcW w:w="714" w:type="dxa"/>
          </w:tcPr>
          <w:p w:rsidR="00DF1585" w:rsidRPr="00A37D81" w:rsidRDefault="00A02754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501AFD">
              <w:rPr>
                <w:sz w:val="24"/>
              </w:rPr>
              <w:t>searches for ex-worker</w:t>
            </w:r>
          </w:p>
        </w:tc>
        <w:tc>
          <w:tcPr>
            <w:tcW w:w="5596" w:type="dxa"/>
          </w:tcPr>
          <w:p w:rsidR="00A37D81" w:rsidRPr="00A37D81" w:rsidRDefault="008325C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Worker appears in the list</w:t>
            </w:r>
          </w:p>
        </w:tc>
        <w:tc>
          <w:tcPr>
            <w:tcW w:w="714" w:type="dxa"/>
          </w:tcPr>
          <w:p w:rsidR="00DF1585" w:rsidRPr="00A37D81" w:rsidRDefault="00A02754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8325C6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the ex-worker</w:t>
            </w:r>
          </w:p>
        </w:tc>
        <w:tc>
          <w:tcPr>
            <w:tcW w:w="5596" w:type="dxa"/>
          </w:tcPr>
          <w:p w:rsidR="00CE6A6F" w:rsidRPr="00A37D81" w:rsidRDefault="008325C6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Worker details appear in the Worker Details form</w:t>
            </w:r>
          </w:p>
        </w:tc>
        <w:tc>
          <w:tcPr>
            <w:tcW w:w="714" w:type="dxa"/>
          </w:tcPr>
          <w:p w:rsidR="00CE6A6F" w:rsidRPr="00A37D81" w:rsidRDefault="00A02754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8325C6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amends “Is this worker active” from Yes to No</w:t>
            </w:r>
          </w:p>
        </w:tc>
        <w:tc>
          <w:tcPr>
            <w:tcW w:w="5596" w:type="dxa"/>
          </w:tcPr>
          <w:p w:rsidR="003557D2" w:rsidRPr="00A37D81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3557D2" w:rsidRPr="00A37D81" w:rsidRDefault="00A02754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 xml:space="preserve">the record was successfully </w:t>
            </w:r>
            <w:r w:rsidR="008325C6">
              <w:rPr>
                <w:sz w:val="24"/>
              </w:rPr>
              <w:t>updated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A02754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</w:t>
            </w:r>
            <w:r w:rsidR="008325C6">
              <w:rPr>
                <w:sz w:val="24"/>
              </w:rPr>
              <w:t>worker as not active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2088" w:rsidRPr="00A37D81" w:rsidRDefault="00A02754" w:rsidP="00E25B11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8325C6" w:rsidRDefault="008325C6" w:rsidP="00780A9A">
      <w:pPr>
        <w:pStyle w:val="bp"/>
        <w:spacing w:before="0" w:after="0"/>
      </w:pPr>
    </w:p>
    <w:p w:rsidR="008325C6" w:rsidRDefault="008325C6" w:rsidP="00780A9A">
      <w:pPr>
        <w:pStyle w:val="bp"/>
        <w:spacing w:before="0" w:after="0"/>
      </w:pPr>
    </w:p>
    <w:p w:rsidR="008325C6" w:rsidRPr="00A37D81" w:rsidRDefault="008325C6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lastRenderedPageBreak/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0D6E31" w:rsidP="00E601FB">
            <w:pPr>
              <w:pStyle w:val="bp"/>
              <w:spacing w:before="0" w:after="0"/>
            </w:pPr>
            <w:r>
              <w:t>9876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0D6E31" w:rsidP="00E601FB">
            <w:pPr>
              <w:pStyle w:val="bp"/>
              <w:spacing w:before="0" w:after="0"/>
            </w:pPr>
            <w:r>
              <w:t>Harry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0D6E31" w:rsidP="00E601FB">
            <w:pPr>
              <w:pStyle w:val="bp"/>
              <w:spacing w:before="0" w:after="0"/>
            </w:pPr>
            <w:r>
              <w:t>Marks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0D6E31" w:rsidP="00E601FB">
            <w:pPr>
              <w:pStyle w:val="bp"/>
              <w:spacing w:before="0" w:after="0"/>
            </w:pPr>
            <w:r>
              <w:t>Locum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0D6E31" w:rsidP="00E601FB">
            <w:pPr>
              <w:pStyle w:val="bp"/>
              <w:spacing w:before="0" w:after="0"/>
            </w:pPr>
            <w:r>
              <w:t>No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C25B2A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77A879" wp14:editId="778716C0">
                <wp:simplePos x="0" y="0"/>
                <wp:positionH relativeFrom="column">
                  <wp:posOffset>228600</wp:posOffset>
                </wp:positionH>
                <wp:positionV relativeFrom="paragraph">
                  <wp:posOffset>1066165</wp:posOffset>
                </wp:positionV>
                <wp:extent cx="1266825" cy="257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5EA90" id="Rectangle 9" o:spid="_x0000_s1026" style="position:absolute;margin-left:18pt;margin-top:83.95pt;width:99.75pt;height:2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735BAB5A" wp14:editId="1EC99096">
            <wp:extent cx="465772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2A" w:rsidRDefault="00C25B2A" w:rsidP="00780A9A">
      <w:pPr>
        <w:pStyle w:val="bp"/>
        <w:spacing w:before="0" w:after="0"/>
      </w:pPr>
      <w:r>
        <w:t>Person appears in the list of workers on the Error Form.</w:t>
      </w:r>
    </w:p>
    <w:p w:rsidR="00C47E35" w:rsidRDefault="000D6E31">
      <w:r>
        <w:rPr>
          <w:noProof/>
        </w:rPr>
        <w:drawing>
          <wp:inline distT="0" distB="0" distL="0" distR="0" wp14:anchorId="5E2B1539" wp14:editId="71B3E7FF">
            <wp:extent cx="822960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31" w:rsidRDefault="000D6E31">
      <w:r>
        <w:t>List of current workers appears upon Search Workers tab being selected</w:t>
      </w:r>
    </w:p>
    <w:p w:rsidR="007E3012" w:rsidRDefault="000D6E31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0B815D54" wp14:editId="4DFD29B7">
            <wp:extent cx="8229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31" w:rsidRDefault="000D6E31" w:rsidP="00780A9A">
      <w:pPr>
        <w:pStyle w:val="bp"/>
        <w:spacing w:before="0" w:after="0"/>
      </w:pPr>
      <w:r>
        <w:t xml:space="preserve">Search for the ex-worker on one of the 5 fields </w:t>
      </w:r>
    </w:p>
    <w:p w:rsidR="000D6E31" w:rsidRDefault="000D6E31" w:rsidP="00780A9A">
      <w:pPr>
        <w:pStyle w:val="bp"/>
        <w:spacing w:before="0" w:after="0"/>
      </w:pPr>
      <w:bookmarkStart w:id="0" w:name="_GoBack"/>
      <w:r>
        <w:rPr>
          <w:noProof/>
        </w:rPr>
        <w:drawing>
          <wp:inline distT="0" distB="0" distL="0" distR="0" wp14:anchorId="6EBB6E42" wp14:editId="39AD7EB4">
            <wp:extent cx="5781675" cy="386565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862" cy="38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6E31" w:rsidRDefault="000D6E31" w:rsidP="00780A9A">
      <w:pPr>
        <w:pStyle w:val="bp"/>
        <w:spacing w:before="0" w:after="0"/>
      </w:pPr>
      <w:r>
        <w:t>The details for Harry Marks is loaded into the Worker Details form</w:t>
      </w:r>
    </w:p>
    <w:p w:rsidR="000D6E31" w:rsidRDefault="000D6E31" w:rsidP="00780A9A">
      <w:pPr>
        <w:pStyle w:val="bp"/>
        <w:spacing w:before="0"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3220720</wp:posOffset>
                </wp:positionV>
                <wp:extent cx="1095375" cy="542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824D7" id="Rectangle 6" o:spid="_x0000_s1026" style="position:absolute;margin-left:227.25pt;margin-top:253.6pt;width:86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27FC9D0E" wp14:editId="2F6F130D">
            <wp:extent cx="6515100" cy="437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31" w:rsidRDefault="000D6E31" w:rsidP="00780A9A">
      <w:pPr>
        <w:pStyle w:val="bp"/>
        <w:spacing w:before="0" w:after="0"/>
      </w:pPr>
      <w:r>
        <w:t>No is selected to change worker to non-active. Submit button is then clicked.</w:t>
      </w:r>
    </w:p>
    <w:p w:rsidR="000D6E31" w:rsidRDefault="000D6E31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0E7E2B51" wp14:editId="41153614">
            <wp:extent cx="6800850" cy="491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31" w:rsidRPr="00A37D81" w:rsidRDefault="000D6E31" w:rsidP="00780A9A">
      <w:pPr>
        <w:pStyle w:val="bp"/>
        <w:spacing w:before="0" w:after="0"/>
      </w:pPr>
      <w:r>
        <w:t>Incorrect message has appeared. Test failed.</w:t>
      </w:r>
    </w:p>
    <w:sectPr w:rsidR="000D6E31" w:rsidRPr="00A37D81" w:rsidSect="00A37650">
      <w:headerReference w:type="default" r:id="rId13"/>
      <w:footerReference w:type="even" r:id="rId14"/>
      <w:footerReference w:type="default" r:id="rId15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FE0" w:rsidRDefault="00A15FE0">
      <w:r>
        <w:separator/>
      </w:r>
    </w:p>
  </w:endnote>
  <w:endnote w:type="continuationSeparator" w:id="0">
    <w:p w:rsidR="00A15FE0" w:rsidRDefault="00A1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FE0" w:rsidRDefault="00A15FE0">
      <w:r>
        <w:separator/>
      </w:r>
    </w:p>
  </w:footnote>
  <w:footnote w:type="continuationSeparator" w:id="0">
    <w:p w:rsidR="00A15FE0" w:rsidRDefault="00A15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7877B0" w:rsidP="00B71A35">
          <w:r>
            <w:t>Hide Worker from list in Error Form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7877B0">
            <w:t>11</w:t>
          </w:r>
          <w:r w:rsidR="00743150">
            <w:t>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D6E31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01AFD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877B0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325C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0354A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02754"/>
    <w:rsid w:val="00A11301"/>
    <w:rsid w:val="00A15FE0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25B2A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6A9B07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</TotalTime>
  <Pages>6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2018-08-11T04:15:00Z</dcterms:created>
  <dcterms:modified xsi:type="dcterms:W3CDTF">2018-08-11T04:22:00Z</dcterms:modified>
</cp:coreProperties>
</file>