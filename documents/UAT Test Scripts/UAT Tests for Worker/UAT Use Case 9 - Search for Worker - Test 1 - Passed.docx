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D01B2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>Search for Worker in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F6271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 Case </w:t>
            </w:r>
            <w:r>
              <w:rPr>
                <w:sz w:val="24"/>
                <w:szCs w:val="24"/>
              </w:rPr>
              <w:t xml:space="preserve">9 – </w:t>
            </w:r>
            <w:r>
              <w:t>Manage Worker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743150">
              <w:rPr>
                <w:sz w:val="24"/>
                <w:szCs w:val="24"/>
              </w:rPr>
              <w:t xml:space="preserve">needs </w:t>
            </w:r>
            <w:r w:rsidR="00D01B2B">
              <w:rPr>
                <w:sz w:val="24"/>
                <w:szCs w:val="24"/>
              </w:rPr>
              <w:t>to search for a</w:t>
            </w:r>
            <w:r w:rsidR="00743150">
              <w:rPr>
                <w:sz w:val="24"/>
                <w:szCs w:val="24"/>
              </w:rPr>
              <w:t xml:space="preserve"> worker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</w:t>
            </w:r>
            <w:r w:rsidR="00D01B2B">
              <w:rPr>
                <w:sz w:val="24"/>
                <w:szCs w:val="24"/>
              </w:rPr>
              <w:t>Search</w:t>
            </w:r>
            <w:r w:rsidR="00EF4BBA">
              <w:rPr>
                <w:sz w:val="24"/>
                <w:szCs w:val="24"/>
              </w:rPr>
              <w:t xml:space="preserve"> Workers tab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</w:t>
            </w:r>
            <w:r w:rsidR="00D01B2B">
              <w:rPr>
                <w:sz w:val="24"/>
                <w:szCs w:val="24"/>
              </w:rPr>
              <w:t>list of workers</w:t>
            </w:r>
            <w:r w:rsidR="00EF4BBA">
              <w:rPr>
                <w:sz w:val="24"/>
                <w:szCs w:val="24"/>
              </w:rPr>
              <w:t>.</w:t>
            </w:r>
          </w:p>
          <w:p w:rsidR="00D967B8" w:rsidRPr="00A37D81" w:rsidRDefault="00CE6A6F" w:rsidP="00D01B2B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enters </w:t>
            </w:r>
            <w:r w:rsidR="00D01B2B">
              <w:rPr>
                <w:sz w:val="24"/>
                <w:szCs w:val="24"/>
              </w:rPr>
              <w:t>varies search criteria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533EA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</w:t>
            </w:r>
            <w:r w:rsidR="00D01B2B">
              <w:rPr>
                <w:sz w:val="24"/>
                <w:szCs w:val="24"/>
              </w:rPr>
              <w:t>s</w:t>
            </w:r>
            <w:r w:rsidR="00E71076">
              <w:rPr>
                <w:sz w:val="24"/>
                <w:szCs w:val="24"/>
              </w:rPr>
              <w:t xml:space="preserve"> must</w:t>
            </w:r>
            <w:r w:rsidR="008050F0">
              <w:rPr>
                <w:sz w:val="24"/>
                <w:szCs w:val="24"/>
              </w:rPr>
              <w:t xml:space="preserve"> </w:t>
            </w:r>
            <w:r w:rsidR="00E71076">
              <w:rPr>
                <w:sz w:val="24"/>
                <w:szCs w:val="24"/>
              </w:rPr>
              <w:t>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01B2B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successfully </w:t>
            </w:r>
            <w:r w:rsidR="00D01B2B">
              <w:rPr>
                <w:sz w:val="24"/>
                <w:szCs w:val="24"/>
              </w:rPr>
              <w:t>updates list for workers matching search criteria</w:t>
            </w:r>
          </w:p>
          <w:p w:rsidR="004F09A4" w:rsidRPr="00A37D81" w:rsidRDefault="00D01B2B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database returns a message if search criteria is not matched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D01B2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>selects “Search Workers” from the menu bar</w:t>
            </w:r>
          </w:p>
        </w:tc>
        <w:tc>
          <w:tcPr>
            <w:tcW w:w="5596" w:type="dxa"/>
          </w:tcPr>
          <w:p w:rsidR="00DF1585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0F4461">
              <w:rPr>
                <w:sz w:val="24"/>
              </w:rPr>
              <w:t>list of workers</w:t>
            </w:r>
            <w:r w:rsidR="0027753E">
              <w:rPr>
                <w:sz w:val="24"/>
              </w:rPr>
              <w:t xml:space="preserve"> appears</w:t>
            </w:r>
          </w:p>
        </w:tc>
        <w:tc>
          <w:tcPr>
            <w:tcW w:w="714" w:type="dxa"/>
          </w:tcPr>
          <w:p w:rsidR="00DF1585" w:rsidRPr="00A37D81" w:rsidRDefault="00436ADE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 xml:space="preserve">enters </w:t>
            </w:r>
            <w:r w:rsidR="000F4461">
              <w:rPr>
                <w:sz w:val="24"/>
              </w:rPr>
              <w:t>a search on the Worker Id</w:t>
            </w:r>
          </w:p>
        </w:tc>
        <w:tc>
          <w:tcPr>
            <w:tcW w:w="5596" w:type="dxa"/>
          </w:tcPr>
          <w:p w:rsidR="00A37D81" w:rsidRPr="00A37D81" w:rsidRDefault="000F4461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workers containing search criteria appears</w:t>
            </w:r>
          </w:p>
        </w:tc>
        <w:tc>
          <w:tcPr>
            <w:tcW w:w="714" w:type="dxa"/>
          </w:tcPr>
          <w:p w:rsidR="00DF1585" w:rsidRPr="00A37D81" w:rsidRDefault="00436ADE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 w:rsidP="0090354A">
            <w:pPr>
              <w:pStyle w:val="RowHeadings"/>
              <w:spacing w:before="80" w:after="80"/>
              <w:jc w:val="center"/>
            </w:pPr>
          </w:p>
        </w:tc>
      </w:tr>
      <w:tr w:rsidR="00CE6A6F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E6A6F" w:rsidRPr="00A37D81" w:rsidRDefault="00CE6A6F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CE6A6F" w:rsidRPr="00A37D81" w:rsidRDefault="00CE6A6F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>enters</w:t>
            </w:r>
            <w:r w:rsidR="000F4461">
              <w:rPr>
                <w:sz w:val="24"/>
              </w:rPr>
              <w:t xml:space="preserve"> </w:t>
            </w:r>
            <w:r w:rsidR="000F4461">
              <w:rPr>
                <w:sz w:val="24"/>
              </w:rPr>
              <w:t>a search on</w:t>
            </w:r>
            <w:r w:rsidR="0027753E">
              <w:rPr>
                <w:sz w:val="24"/>
              </w:rPr>
              <w:t xml:space="preserve"> the First Name</w:t>
            </w:r>
          </w:p>
        </w:tc>
        <w:tc>
          <w:tcPr>
            <w:tcW w:w="5596" w:type="dxa"/>
          </w:tcPr>
          <w:p w:rsidR="00CE6A6F" w:rsidRPr="00A37D81" w:rsidRDefault="000F4461" w:rsidP="00CE6A6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workers containing search criteria appears</w:t>
            </w:r>
          </w:p>
        </w:tc>
        <w:tc>
          <w:tcPr>
            <w:tcW w:w="714" w:type="dxa"/>
          </w:tcPr>
          <w:p w:rsidR="00CE6A6F" w:rsidRPr="00A37D81" w:rsidRDefault="00436ADE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E6A6F" w:rsidRPr="00A37D81" w:rsidRDefault="00CE6A6F" w:rsidP="0090354A">
            <w:pPr>
              <w:pStyle w:val="RowHeadings"/>
              <w:spacing w:before="80" w:after="80"/>
              <w:jc w:val="center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3557D2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 xml:space="preserve">enters </w:t>
            </w:r>
            <w:r w:rsidR="000F4461">
              <w:rPr>
                <w:sz w:val="24"/>
              </w:rPr>
              <w:t xml:space="preserve">a search on </w:t>
            </w:r>
            <w:r w:rsidR="0027753E">
              <w:rPr>
                <w:sz w:val="24"/>
              </w:rPr>
              <w:t>the Surname</w:t>
            </w:r>
          </w:p>
        </w:tc>
        <w:tc>
          <w:tcPr>
            <w:tcW w:w="5596" w:type="dxa"/>
          </w:tcPr>
          <w:p w:rsidR="003557D2" w:rsidRPr="00A37D81" w:rsidRDefault="000F4461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workers containing search criteria appears</w:t>
            </w:r>
          </w:p>
        </w:tc>
        <w:tc>
          <w:tcPr>
            <w:tcW w:w="714" w:type="dxa"/>
          </w:tcPr>
          <w:p w:rsidR="003557D2" w:rsidRPr="00A37D81" w:rsidRDefault="00436ADE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90354A">
            <w:pPr>
              <w:pStyle w:val="RowHeadings"/>
              <w:spacing w:before="80" w:after="80"/>
              <w:jc w:val="center"/>
            </w:pPr>
          </w:p>
        </w:tc>
      </w:tr>
      <w:tr w:rsidR="0027753E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753E" w:rsidRPr="00A37D81" w:rsidRDefault="0027753E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7753E" w:rsidRPr="00A37D81" w:rsidRDefault="0027753E" w:rsidP="003557D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enters </w:t>
            </w:r>
            <w:r w:rsidR="000F4461">
              <w:rPr>
                <w:sz w:val="24"/>
              </w:rPr>
              <w:t xml:space="preserve">a search on </w:t>
            </w:r>
            <w:r>
              <w:rPr>
                <w:sz w:val="24"/>
              </w:rPr>
              <w:t xml:space="preserve">the </w:t>
            </w:r>
            <w:r w:rsidR="000F4461">
              <w:rPr>
                <w:sz w:val="24"/>
              </w:rPr>
              <w:t>Role</w:t>
            </w:r>
          </w:p>
        </w:tc>
        <w:tc>
          <w:tcPr>
            <w:tcW w:w="5596" w:type="dxa"/>
          </w:tcPr>
          <w:p w:rsidR="0027753E" w:rsidRDefault="000F4461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workers containing search criteria appears</w:t>
            </w:r>
          </w:p>
        </w:tc>
        <w:tc>
          <w:tcPr>
            <w:tcW w:w="714" w:type="dxa"/>
          </w:tcPr>
          <w:p w:rsidR="0027753E" w:rsidRPr="00A37D81" w:rsidRDefault="00436ADE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7753E" w:rsidRPr="00A37D81" w:rsidRDefault="0027753E" w:rsidP="0090354A">
            <w:pPr>
              <w:pStyle w:val="RowHeadings"/>
              <w:spacing w:before="80" w:after="80"/>
              <w:jc w:val="center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 w:rsidR="000F4461">
              <w:rPr>
                <w:sz w:val="24"/>
              </w:rPr>
              <w:t>enters a search on a non-existing Worker Id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that </w:t>
            </w:r>
            <w:r w:rsidR="0027753E">
              <w:rPr>
                <w:sz w:val="24"/>
              </w:rPr>
              <w:t>the record was successfully added</w:t>
            </w:r>
          </w:p>
        </w:tc>
        <w:tc>
          <w:tcPr>
            <w:tcW w:w="714" w:type="dxa"/>
          </w:tcPr>
          <w:p w:rsidR="003557D2" w:rsidRPr="00A37D81" w:rsidRDefault="00436ADE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90354A">
            <w:pPr>
              <w:pStyle w:val="RowHeadings"/>
              <w:spacing w:before="80" w:after="80"/>
              <w:jc w:val="center"/>
            </w:pPr>
          </w:p>
        </w:tc>
      </w:tr>
      <w:tr w:rsidR="00200A3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00A38" w:rsidRPr="00A37D81" w:rsidRDefault="00200A3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200A38" w:rsidRDefault="00200A3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enters a search that may be in </w:t>
            </w:r>
            <w:r w:rsidR="00436ADE">
              <w:rPr>
                <w:sz w:val="24"/>
              </w:rPr>
              <w:t>found in First Name, Surname, or Role</w:t>
            </w:r>
          </w:p>
        </w:tc>
        <w:tc>
          <w:tcPr>
            <w:tcW w:w="5596" w:type="dxa"/>
          </w:tcPr>
          <w:p w:rsidR="00200A38" w:rsidRDefault="00436ADE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list of workers containing search criteria appears</w:t>
            </w:r>
          </w:p>
        </w:tc>
        <w:tc>
          <w:tcPr>
            <w:tcW w:w="714" w:type="dxa"/>
          </w:tcPr>
          <w:p w:rsidR="00200A38" w:rsidRPr="00A37D81" w:rsidRDefault="00436ADE" w:rsidP="0090354A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200A38" w:rsidRPr="00A37D81" w:rsidRDefault="00200A38" w:rsidP="0090354A">
            <w:pPr>
              <w:pStyle w:val="RowHeadings"/>
              <w:spacing w:before="80" w:after="80"/>
              <w:jc w:val="center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F4461" w:rsidRPr="00A37D81" w:rsidRDefault="000F4461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lastRenderedPageBreak/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4F616E" w:rsidTr="00E601F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4F616E" w:rsidRDefault="000F4461" w:rsidP="00E601FB">
            <w:pPr>
              <w:pStyle w:val="bp"/>
              <w:spacing w:before="0" w:after="0"/>
            </w:pPr>
            <w:r>
              <w:t xml:space="preserve">Test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0F4461" w:rsidP="00E601FB">
            <w:pPr>
              <w:pStyle w:val="bp"/>
              <w:spacing w:before="0" w:after="0"/>
            </w:pPr>
            <w:r>
              <w:t>34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200A38" w:rsidP="00E601FB">
            <w:pPr>
              <w:pStyle w:val="bp"/>
              <w:spacing w:before="0" w:after="0"/>
            </w:pPr>
            <w:r>
              <w:t>an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0F4461" w:rsidP="00E601FB">
            <w:pPr>
              <w:pStyle w:val="bp"/>
              <w:spacing w:before="0" w:after="0"/>
            </w:pPr>
            <w:r>
              <w:t>ye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0F4461" w:rsidP="00E601FB">
            <w:pPr>
              <w:pStyle w:val="bp"/>
              <w:spacing w:before="0" w:after="0"/>
            </w:pPr>
            <w:proofErr w:type="spellStart"/>
            <w:r>
              <w:t>tr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16E" w:rsidRDefault="00200A38" w:rsidP="00E601FB">
            <w:pPr>
              <w:pStyle w:val="bp"/>
              <w:spacing w:before="0" w:after="0"/>
            </w:pPr>
            <w:proofErr w:type="spellStart"/>
            <w:r>
              <w:t>har</w:t>
            </w:r>
            <w:proofErr w:type="spellEnd"/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200A38">
            <w:pPr>
              <w:pStyle w:val="bp"/>
              <w:spacing w:before="0" w:after="0"/>
            </w:pPr>
            <w:r>
              <w:t>Non-existing Id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200A38">
            <w:pPr>
              <w:pStyle w:val="bp"/>
              <w:spacing w:before="0" w:after="0"/>
            </w:pPr>
            <w:r>
              <w:t>99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C47E35" w:rsidRDefault="00C47E35"/>
    <w:p w:rsidR="000F4461" w:rsidRDefault="00D562D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7096125</wp:posOffset>
                </wp:positionH>
                <wp:positionV relativeFrom="paragraph">
                  <wp:posOffset>3328035</wp:posOffset>
                </wp:positionV>
                <wp:extent cx="495300" cy="247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9954D" id="Rectangle 10" o:spid="_x0000_s1026" style="position:absolute;margin-left:558.75pt;margin-top:262.05pt;width:39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" filled="f" strokecolor="yellow" strokeweight="2pt"/>
            </w:pict>
          </mc:Fallback>
        </mc:AlternateContent>
      </w:r>
      <w:r w:rsidR="000F4461">
        <w:rPr>
          <w:noProof/>
        </w:rPr>
        <w:drawing>
          <wp:inline distT="0" distB="0" distL="0" distR="0" wp14:anchorId="4EA746F3" wp14:editId="7F012990">
            <wp:extent cx="8229600" cy="354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61" w:rsidRDefault="000F4461">
      <w:r>
        <w:t>List of workers appears on selection of Search Workers Tab</w:t>
      </w:r>
      <w:r w:rsidR="00D562D1">
        <w:t xml:space="preserve"> – 12 records available in the</w:t>
      </w:r>
      <w:bookmarkStart w:id="0" w:name="_GoBack"/>
      <w:bookmarkEnd w:id="0"/>
      <w:r w:rsidR="00D562D1">
        <w:t xml:space="preserve"> database</w:t>
      </w:r>
    </w:p>
    <w:p w:rsidR="007E3012" w:rsidRDefault="00200A38" w:rsidP="00780A9A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63025A75" wp14:editId="6C7F11C1">
            <wp:extent cx="8229600" cy="2009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38" w:rsidRDefault="00200A38" w:rsidP="00200A38">
      <w:pPr>
        <w:pStyle w:val="bp"/>
        <w:spacing w:before="0" w:after="0"/>
      </w:pPr>
      <w:r>
        <w:t>Search results returning records containing ‘</w:t>
      </w:r>
      <w:r>
        <w:t>34</w:t>
      </w:r>
      <w:r>
        <w:t>’</w:t>
      </w:r>
    </w:p>
    <w:p w:rsidR="00200A38" w:rsidRDefault="00200A38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23031AC7" wp14:editId="7A35F611">
            <wp:extent cx="8229600" cy="2210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38" w:rsidRDefault="00200A38" w:rsidP="00780A9A">
      <w:pPr>
        <w:pStyle w:val="bp"/>
        <w:spacing w:before="0" w:after="0"/>
      </w:pPr>
      <w:r>
        <w:t>Search results returning records containing ‘an’</w:t>
      </w:r>
    </w:p>
    <w:p w:rsidR="00200A38" w:rsidRDefault="00200A38" w:rsidP="00780A9A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1FAC3C01" wp14:editId="47B41740">
            <wp:extent cx="8229600" cy="1722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38" w:rsidRDefault="00200A38" w:rsidP="00780A9A">
      <w:pPr>
        <w:pStyle w:val="bp"/>
        <w:spacing w:before="0" w:after="0"/>
      </w:pPr>
      <w:r>
        <w:t>Search results returning records containing ‘</w:t>
      </w:r>
      <w:r>
        <w:t>ye</w:t>
      </w:r>
      <w:r>
        <w:t>’</w:t>
      </w:r>
    </w:p>
    <w:p w:rsidR="00200A38" w:rsidRDefault="00200A38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781DFEA0" wp14:editId="39276569">
            <wp:extent cx="8229600" cy="2004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38" w:rsidRDefault="00200A38" w:rsidP="00780A9A">
      <w:pPr>
        <w:pStyle w:val="bp"/>
        <w:spacing w:before="0" w:after="0"/>
      </w:pPr>
      <w:r>
        <w:t>Search results returning records containing ‘</w:t>
      </w:r>
      <w:proofErr w:type="spellStart"/>
      <w:r>
        <w:t>tr</w:t>
      </w:r>
      <w:proofErr w:type="spellEnd"/>
      <w:r>
        <w:t>’</w:t>
      </w:r>
    </w:p>
    <w:p w:rsidR="00200A38" w:rsidRDefault="00200A38" w:rsidP="00780A9A">
      <w:pPr>
        <w:pStyle w:val="bp"/>
        <w:spacing w:before="0" w:after="0"/>
      </w:pPr>
      <w:r>
        <w:rPr>
          <w:noProof/>
        </w:rPr>
        <w:drawing>
          <wp:inline distT="0" distB="0" distL="0" distR="0" wp14:anchorId="485606A2" wp14:editId="4602C900">
            <wp:extent cx="8229600" cy="15779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38" w:rsidRDefault="00200A38" w:rsidP="00200A38">
      <w:pPr>
        <w:pStyle w:val="bp"/>
        <w:spacing w:before="0" w:after="0"/>
      </w:pPr>
      <w:r>
        <w:t>Search results returning records containing ‘</w:t>
      </w:r>
      <w:r>
        <w:t>99</w:t>
      </w:r>
      <w:r>
        <w:t>’</w:t>
      </w:r>
    </w:p>
    <w:p w:rsidR="00200A38" w:rsidRDefault="00436ADE" w:rsidP="00780A9A">
      <w:pPr>
        <w:pStyle w:val="bp"/>
        <w:spacing w:before="0"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38CE9504" wp14:editId="497954A4">
            <wp:extent cx="8229600" cy="2680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A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165A2E" wp14:editId="10BF0D95">
            <wp:extent cx="8229600" cy="1367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DE" w:rsidRPr="00A37D81" w:rsidRDefault="00436ADE" w:rsidP="00780A9A">
      <w:pPr>
        <w:pStyle w:val="bp"/>
        <w:spacing w:before="0" w:after="0"/>
      </w:pPr>
      <w:r>
        <w:rPr>
          <w:noProof/>
        </w:rPr>
        <w:t>Entering ‘har’ returned 11 of the 12 worker records in the database. Harry Marks appears as ‘har’ is in his first name.</w:t>
      </w:r>
    </w:p>
    <w:sectPr w:rsidR="00436ADE" w:rsidRPr="00A37D81" w:rsidSect="00A37650">
      <w:headerReference w:type="default" r:id="rId15"/>
      <w:footerReference w:type="even" r:id="rId16"/>
      <w:footerReference w:type="default" r:id="rId17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948" w:rsidRDefault="00C47948">
      <w:r>
        <w:separator/>
      </w:r>
    </w:p>
  </w:endnote>
  <w:endnote w:type="continuationSeparator" w:id="0">
    <w:p w:rsidR="00C47948" w:rsidRDefault="00C4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948" w:rsidRDefault="00C47948">
      <w:r>
        <w:separator/>
      </w:r>
    </w:p>
  </w:footnote>
  <w:footnote w:type="continuationSeparator" w:id="0">
    <w:p w:rsidR="00C47948" w:rsidRDefault="00C4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D01B2B" w:rsidP="00B71A35">
          <w:r>
            <w:t>Search for</w:t>
          </w:r>
          <w:r w:rsidR="00EF4BBA">
            <w:t xml:space="preserve"> </w:t>
          </w:r>
          <w:r>
            <w:t>Worker in</w:t>
          </w:r>
          <w:r w:rsidR="00743150">
            <w:t xml:space="preserve"> System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D01B2B">
            <w:t>11</w:t>
          </w:r>
          <w:r w:rsidR="00743150">
            <w:t>/08/2018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C24"/>
    <w:rsid w:val="000F4382"/>
    <w:rsid w:val="000F4461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0A38"/>
    <w:rsid w:val="00205067"/>
    <w:rsid w:val="002052B0"/>
    <w:rsid w:val="00205D7F"/>
    <w:rsid w:val="00212269"/>
    <w:rsid w:val="00212A3D"/>
    <w:rsid w:val="00220AA2"/>
    <w:rsid w:val="00256449"/>
    <w:rsid w:val="0027753E"/>
    <w:rsid w:val="00291668"/>
    <w:rsid w:val="002A7E47"/>
    <w:rsid w:val="002B375D"/>
    <w:rsid w:val="002C1B7F"/>
    <w:rsid w:val="002D07CF"/>
    <w:rsid w:val="002D1D0A"/>
    <w:rsid w:val="002D7BA4"/>
    <w:rsid w:val="002E347B"/>
    <w:rsid w:val="00317678"/>
    <w:rsid w:val="00327EA2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A25C3"/>
    <w:rsid w:val="003D2ED7"/>
    <w:rsid w:val="003E438C"/>
    <w:rsid w:val="003E51CD"/>
    <w:rsid w:val="003F1D6E"/>
    <w:rsid w:val="00434231"/>
    <w:rsid w:val="00436ADE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616E"/>
    <w:rsid w:val="004F7B53"/>
    <w:rsid w:val="004F7C17"/>
    <w:rsid w:val="00520EF0"/>
    <w:rsid w:val="00531B5A"/>
    <w:rsid w:val="00533EAC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5CE7"/>
    <w:rsid w:val="00683635"/>
    <w:rsid w:val="0068650F"/>
    <w:rsid w:val="006B5D41"/>
    <w:rsid w:val="006B725B"/>
    <w:rsid w:val="006D4DE0"/>
    <w:rsid w:val="006E2681"/>
    <w:rsid w:val="006F49B4"/>
    <w:rsid w:val="00702D6A"/>
    <w:rsid w:val="00720507"/>
    <w:rsid w:val="007275A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0354A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C3ED9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47948"/>
    <w:rsid w:val="00C47E35"/>
    <w:rsid w:val="00C87E36"/>
    <w:rsid w:val="00C94212"/>
    <w:rsid w:val="00CC47D2"/>
    <w:rsid w:val="00CC74EE"/>
    <w:rsid w:val="00CD4DCF"/>
    <w:rsid w:val="00CD6734"/>
    <w:rsid w:val="00CE6A6F"/>
    <w:rsid w:val="00D010AF"/>
    <w:rsid w:val="00D01B2B"/>
    <w:rsid w:val="00D24817"/>
    <w:rsid w:val="00D33BA7"/>
    <w:rsid w:val="00D562D1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F0CB1"/>
    <w:rsid w:val="00DF1585"/>
    <w:rsid w:val="00E11BB0"/>
    <w:rsid w:val="00E131AE"/>
    <w:rsid w:val="00E25B11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3D2E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62715"/>
    <w:rsid w:val="00F70ACB"/>
    <w:rsid w:val="00F909B2"/>
    <w:rsid w:val="00FA0D6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D15951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22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4</cp:revision>
  <cp:lastPrinted>2003-10-05T22:49:00Z</cp:lastPrinted>
  <dcterms:created xsi:type="dcterms:W3CDTF">2018-08-11T05:41:00Z</dcterms:created>
  <dcterms:modified xsi:type="dcterms:W3CDTF">2018-08-11T06:03:00Z</dcterms:modified>
</cp:coreProperties>
</file>