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61218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 Worker details in Database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627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</w:t>
            </w:r>
            <w:r w:rsidR="00612186">
              <w:rPr>
                <w:sz w:val="24"/>
                <w:szCs w:val="24"/>
              </w:rPr>
              <w:t>amend the details for a</w:t>
            </w:r>
            <w:r w:rsidR="00743150">
              <w:rPr>
                <w:sz w:val="24"/>
                <w:szCs w:val="24"/>
              </w:rPr>
              <w:t xml:space="preserve">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612186">
              <w:rPr>
                <w:sz w:val="24"/>
                <w:szCs w:val="24"/>
              </w:rPr>
              <w:t>Search</w:t>
            </w:r>
            <w:r w:rsidR="00EF4BBA">
              <w:rPr>
                <w:sz w:val="24"/>
                <w:szCs w:val="24"/>
              </w:rPr>
              <w:t xml:space="preserve"> Workers tab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612186">
              <w:rPr>
                <w:sz w:val="24"/>
                <w:szCs w:val="24"/>
              </w:rPr>
              <w:t>list of workers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612186">
              <w:rPr>
                <w:sz w:val="24"/>
                <w:szCs w:val="24"/>
              </w:rPr>
              <w:t>searches for the required worker</w:t>
            </w:r>
          </w:p>
          <w:p w:rsidR="00612186" w:rsidRDefault="00612186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the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533EA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</w:t>
            </w:r>
            <w:r w:rsidR="00E71076">
              <w:rPr>
                <w:sz w:val="24"/>
                <w:szCs w:val="24"/>
              </w:rPr>
              <w:t>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612186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If user tries to change the id of an existing worker, a message should appear.</w:t>
            </w: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  <w:bookmarkStart w:id="0" w:name="_Hlk521761920"/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selects “Search Workers” from the menu bar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appears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searches for the required worker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matching criteria appears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required worker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Worker details is uploaded into the Worker Details form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amends details as necessary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the record was successfully updated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Default="006474ED" w:rsidP="00EE48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6474ED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to show new details for worker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612186">
              <w:rPr>
                <w:sz w:val="24"/>
              </w:rPr>
              <w:t>Search</w:t>
            </w:r>
            <w:r w:rsidR="0027753E">
              <w:rPr>
                <w:sz w:val="24"/>
              </w:rPr>
              <w:t xml:space="preserve">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12186">
              <w:rPr>
                <w:sz w:val="24"/>
              </w:rPr>
              <w:t>list of workers</w:t>
            </w:r>
            <w:r w:rsidR="0027753E">
              <w:rPr>
                <w:sz w:val="24"/>
              </w:rPr>
              <w:t xml:space="preserve"> appears</w:t>
            </w:r>
          </w:p>
        </w:tc>
        <w:tc>
          <w:tcPr>
            <w:tcW w:w="714" w:type="dxa"/>
          </w:tcPr>
          <w:p w:rsidR="00DF1585" w:rsidRPr="00A37D81" w:rsidRDefault="003E7573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612186">
              <w:rPr>
                <w:sz w:val="24"/>
              </w:rPr>
              <w:t>searches for the required worker</w:t>
            </w:r>
            <w:r w:rsidR="006474ED">
              <w:rPr>
                <w:sz w:val="24"/>
              </w:rPr>
              <w:t xml:space="preserve"> (same as test 1)</w:t>
            </w:r>
          </w:p>
        </w:tc>
        <w:tc>
          <w:tcPr>
            <w:tcW w:w="5596" w:type="dxa"/>
          </w:tcPr>
          <w:p w:rsidR="00A37D81" w:rsidRPr="00A37D81" w:rsidRDefault="0061218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matching criteria appears</w:t>
            </w:r>
          </w:p>
        </w:tc>
        <w:tc>
          <w:tcPr>
            <w:tcW w:w="714" w:type="dxa"/>
          </w:tcPr>
          <w:p w:rsidR="00DF1585" w:rsidRPr="00A37D81" w:rsidRDefault="00690AA7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612186">
              <w:rPr>
                <w:sz w:val="24"/>
              </w:rPr>
              <w:t>selects required worker</w:t>
            </w:r>
            <w:r w:rsidR="006474ED">
              <w:rPr>
                <w:sz w:val="24"/>
              </w:rPr>
              <w:t xml:space="preserve"> (same as test 1)</w:t>
            </w:r>
          </w:p>
        </w:tc>
        <w:tc>
          <w:tcPr>
            <w:tcW w:w="5596" w:type="dxa"/>
          </w:tcPr>
          <w:p w:rsidR="00CE6A6F" w:rsidRPr="00A37D81" w:rsidRDefault="0061218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Worker details is uploaded into the Worker Details form</w:t>
            </w:r>
          </w:p>
        </w:tc>
        <w:tc>
          <w:tcPr>
            <w:tcW w:w="714" w:type="dxa"/>
          </w:tcPr>
          <w:p w:rsidR="00CE6A6F" w:rsidRPr="00A37D81" w:rsidRDefault="00690AA7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612186">
              <w:rPr>
                <w:sz w:val="24"/>
              </w:rPr>
              <w:t xml:space="preserve">amends </w:t>
            </w:r>
            <w:r w:rsidR="006474ED">
              <w:rPr>
                <w:sz w:val="24"/>
              </w:rPr>
              <w:t>ID details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690AA7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</w:t>
            </w:r>
            <w:r w:rsidR="00690AA7">
              <w:rPr>
                <w:sz w:val="24"/>
              </w:rPr>
              <w:t>indicating worker ID can’</w:t>
            </w:r>
            <w:r w:rsidR="003C4BC9">
              <w:rPr>
                <w:sz w:val="24"/>
              </w:rPr>
              <w:t>t be changed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C4BC9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details</w:t>
            </w:r>
            <w:r w:rsidR="00612186">
              <w:rPr>
                <w:sz w:val="24"/>
              </w:rPr>
              <w:t xml:space="preserve"> for worker</w:t>
            </w:r>
          </w:p>
        </w:tc>
        <w:tc>
          <w:tcPr>
            <w:tcW w:w="714" w:type="dxa"/>
          </w:tcPr>
          <w:p w:rsidR="00582088" w:rsidRPr="00A37D81" w:rsidRDefault="003C4BC9" w:rsidP="003557D2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1" w:name="_GoBack"/>
            <w:bookmarkEnd w:id="1"/>
          </w:p>
        </w:tc>
        <w:tc>
          <w:tcPr>
            <w:tcW w:w="714" w:type="dxa"/>
          </w:tcPr>
          <w:p w:rsidR="00582088" w:rsidRPr="00A37D81" w:rsidRDefault="00582088" w:rsidP="00E25B11">
            <w:pPr>
              <w:pStyle w:val="RowHeadings"/>
              <w:spacing w:before="80" w:after="80"/>
              <w:jc w:val="center"/>
            </w:pPr>
          </w:p>
        </w:tc>
      </w:tr>
      <w:bookmarkEnd w:id="0"/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  <w:r w:rsidR="00612186">
              <w:t xml:space="preserve"> (current)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612186" w:rsidP="00E601FB">
            <w:pPr>
              <w:pStyle w:val="bp"/>
              <w:spacing w:before="0" w:after="0"/>
            </w:pPr>
            <w:r>
              <w:t>6789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612186" w:rsidP="00E601FB">
            <w:pPr>
              <w:pStyle w:val="bp"/>
              <w:spacing w:before="0" w:after="0"/>
            </w:pPr>
            <w:r>
              <w:t>Mary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612186" w:rsidP="00E601FB">
            <w:pPr>
              <w:pStyle w:val="bp"/>
              <w:spacing w:before="0" w:after="0"/>
            </w:pPr>
            <w:r>
              <w:t>Jones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6474ED" w:rsidP="00E601FB">
            <w:pPr>
              <w:pStyle w:val="bp"/>
              <w:spacing w:before="0" w:after="0"/>
            </w:pPr>
            <w:r>
              <w:t>Trainee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6474ED" w:rsidP="00E601FB">
            <w:pPr>
              <w:pStyle w:val="bp"/>
              <w:spacing w:before="0" w:after="0"/>
            </w:pPr>
            <w:r>
              <w:t>True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474ED">
              <w:t>1 (amended to)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474ED">
            <w:pPr>
              <w:pStyle w:val="bp"/>
              <w:spacing w:before="0" w:after="0"/>
            </w:pPr>
            <w:r>
              <w:t>6789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474ED">
            <w:pPr>
              <w:pStyle w:val="bp"/>
              <w:spacing w:before="0" w:after="0"/>
            </w:pPr>
            <w:r>
              <w:t>Mary-Ann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474ED">
            <w:pPr>
              <w:pStyle w:val="bp"/>
              <w:spacing w:before="0" w:after="0"/>
            </w:pPr>
            <w:r>
              <w:t>Jacob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474ED">
            <w:pPr>
              <w:pStyle w:val="bp"/>
              <w:spacing w:before="0" w:after="0"/>
            </w:pPr>
            <w:r>
              <w:t>Trainee 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474ED">
            <w:pPr>
              <w:pStyle w:val="bp"/>
              <w:spacing w:before="0" w:after="0"/>
            </w:pPr>
            <w:r>
              <w:t>False</w:t>
            </w:r>
          </w:p>
        </w:tc>
      </w:tr>
      <w:tr w:rsidR="006474ED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474ED" w:rsidRDefault="006474ED" w:rsidP="006474ED">
            <w:pPr>
              <w:pStyle w:val="bp"/>
              <w:spacing w:before="0" w:after="0"/>
            </w:pPr>
            <w:r>
              <w:t>Test – 2 (amended ID)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  <w:r>
              <w:t>6798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  <w:r>
              <w:t>Mary-Ann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  <w:r>
              <w:t>Jacob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  <w:r>
              <w:t>Trainee 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  <w:r>
              <w:t>False</w:t>
            </w:r>
          </w:p>
        </w:tc>
      </w:tr>
      <w:tr w:rsidR="006474ED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</w:tr>
    </w:tbl>
    <w:p w:rsidR="0087245E" w:rsidRDefault="0087245E" w:rsidP="00780A9A">
      <w:pPr>
        <w:pStyle w:val="bp"/>
        <w:spacing w:before="0" w:after="0"/>
      </w:pPr>
    </w:p>
    <w:p w:rsidR="006474ED" w:rsidRPr="0087245E" w:rsidRDefault="0087245E" w:rsidP="00780A9A">
      <w:pPr>
        <w:pStyle w:val="bp"/>
        <w:spacing w:before="0" w:after="0"/>
        <w:rPr>
          <w:b/>
        </w:rPr>
      </w:pPr>
      <w:r w:rsidRPr="0087245E">
        <w:rPr>
          <w:b/>
        </w:rPr>
        <w:t>Test 1</w:t>
      </w:r>
    </w:p>
    <w:p w:rsidR="00C47E35" w:rsidRDefault="006474ED" w:rsidP="006474ED">
      <w:pPr>
        <w:pStyle w:val="bp"/>
        <w:spacing w:before="0" w:after="0"/>
      </w:pPr>
      <w:r>
        <w:rPr>
          <w:noProof/>
        </w:rPr>
        <w:drawing>
          <wp:inline distT="0" distB="0" distL="0" distR="0" wp14:anchorId="2BF30F69" wp14:editId="38F0E25E">
            <wp:extent cx="8229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ED" w:rsidRDefault="006474ED" w:rsidP="006474ED">
      <w:pPr>
        <w:pStyle w:val="bp"/>
        <w:spacing w:before="0" w:after="0"/>
      </w:pPr>
      <w:r>
        <w:t>List of workers appears on selection of Search Workers tab.</w:t>
      </w:r>
    </w:p>
    <w:p w:rsidR="006474ED" w:rsidRDefault="006474ED" w:rsidP="006474ED">
      <w:pPr>
        <w:pStyle w:val="bp"/>
        <w:spacing w:before="0" w:after="0"/>
      </w:pPr>
      <w:r>
        <w:rPr>
          <w:noProof/>
        </w:rPr>
        <w:drawing>
          <wp:inline distT="0" distB="0" distL="0" distR="0" wp14:anchorId="3BE5F6AF" wp14:editId="7542E212">
            <wp:extent cx="8229600" cy="169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ED" w:rsidRDefault="006474ED" w:rsidP="006474ED">
      <w:pPr>
        <w:pStyle w:val="bp"/>
        <w:spacing w:before="0" w:after="0"/>
      </w:pPr>
      <w:r>
        <w:t>Search criteria returns three records.</w:t>
      </w:r>
    </w:p>
    <w:p w:rsidR="006474ED" w:rsidRDefault="006474ED" w:rsidP="006474ED">
      <w:pPr>
        <w:pStyle w:val="bp"/>
        <w:spacing w:before="0" w:after="0"/>
      </w:pPr>
      <w:r>
        <w:rPr>
          <w:noProof/>
        </w:rPr>
        <w:drawing>
          <wp:inline distT="0" distB="0" distL="0" distR="0" wp14:anchorId="74C6BD69" wp14:editId="5E7706C5">
            <wp:extent cx="5735244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279" cy="37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12" w:rsidRDefault="006474ED" w:rsidP="00780A9A">
      <w:pPr>
        <w:pStyle w:val="bp"/>
        <w:spacing w:before="0" w:after="0"/>
      </w:pPr>
      <w:r>
        <w:t>The record appears in the Workers Detail form</w:t>
      </w:r>
    </w:p>
    <w:p w:rsidR="006474ED" w:rsidRDefault="006474ED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2720936" wp14:editId="52B920B6">
            <wp:extent cx="55245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640" cy="36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E" w:rsidRDefault="0087245E" w:rsidP="00780A9A">
      <w:pPr>
        <w:pStyle w:val="bp"/>
        <w:spacing w:before="0" w:after="0"/>
      </w:pPr>
      <w:r>
        <w:t>Updated details</w:t>
      </w:r>
    </w:p>
    <w:p w:rsidR="0087245E" w:rsidRDefault="0087245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06AF56DE" wp14:editId="33BC261E">
            <wp:extent cx="663892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E" w:rsidRDefault="0087245E" w:rsidP="00780A9A">
      <w:pPr>
        <w:pStyle w:val="bp"/>
        <w:spacing w:before="0" w:after="0"/>
      </w:pPr>
      <w:r>
        <w:t>Message returned</w:t>
      </w:r>
    </w:p>
    <w:p w:rsidR="0087245E" w:rsidRDefault="0087245E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1020445</wp:posOffset>
                </wp:positionV>
                <wp:extent cx="82296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17697" id="Rectangle 8" o:spid="_x0000_s1026" style="position:absolute;margin-left:-1.5pt;margin-top:80.35pt;width:9in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5721B8C2" wp14:editId="14C06F89">
            <wp:extent cx="8229600" cy="164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E" w:rsidRDefault="0087245E" w:rsidP="00780A9A">
      <w:pPr>
        <w:pStyle w:val="bp"/>
        <w:spacing w:before="0" w:after="0"/>
      </w:pPr>
      <w:r>
        <w:t>Record updated.</w:t>
      </w:r>
    </w:p>
    <w:p w:rsidR="0087245E" w:rsidRDefault="0087245E" w:rsidP="00780A9A">
      <w:pPr>
        <w:pStyle w:val="bp"/>
        <w:spacing w:before="0" w:after="0"/>
      </w:pPr>
    </w:p>
    <w:p w:rsidR="0087245E" w:rsidRPr="0087245E" w:rsidRDefault="0087245E" w:rsidP="00780A9A">
      <w:pPr>
        <w:pStyle w:val="bp"/>
        <w:spacing w:before="0" w:after="0"/>
        <w:rPr>
          <w:b/>
        </w:rPr>
      </w:pPr>
      <w:r w:rsidRPr="0087245E">
        <w:rPr>
          <w:b/>
        </w:rPr>
        <w:t>Test 2</w:t>
      </w:r>
    </w:p>
    <w:p w:rsidR="0087245E" w:rsidRDefault="0087245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DFDA4D7" wp14:editId="18329DD2">
            <wp:extent cx="5332949" cy="35147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149" cy="35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E" w:rsidRDefault="0087245E" w:rsidP="00780A9A">
      <w:pPr>
        <w:pStyle w:val="bp"/>
        <w:spacing w:before="0" w:after="0"/>
      </w:pPr>
      <w:r>
        <w:t>Worker is loaded into Worker Details upon selection.</w:t>
      </w:r>
    </w:p>
    <w:p w:rsidR="0087245E" w:rsidRDefault="003E7573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467995</wp:posOffset>
                </wp:positionV>
                <wp:extent cx="5524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931A5" id="Rectangle 13" o:spid="_x0000_s1026" style="position:absolute;margin-left:66pt;margin-top:36.85pt;width:43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106FFA9" wp14:editId="764D658F">
            <wp:extent cx="5010150" cy="326873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420" cy="32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3" w:rsidRDefault="003E7573" w:rsidP="00780A9A">
      <w:pPr>
        <w:pStyle w:val="bp"/>
        <w:spacing w:before="0" w:after="0"/>
      </w:pPr>
      <w:r>
        <w:t>Worker ID has been changed.</w:t>
      </w:r>
    </w:p>
    <w:p w:rsidR="003E7573" w:rsidRDefault="003E7573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1935528" wp14:editId="7047D2BE">
            <wp:extent cx="663892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3" w:rsidRDefault="003E7573" w:rsidP="00780A9A">
      <w:pPr>
        <w:pStyle w:val="bp"/>
        <w:spacing w:before="0" w:after="0"/>
      </w:pPr>
      <w:r>
        <w:t>Incorrect message appears.  - FAIL</w:t>
      </w:r>
    </w:p>
    <w:p w:rsidR="003E7573" w:rsidRDefault="003E7573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689610</wp:posOffset>
                </wp:positionV>
                <wp:extent cx="476250" cy="209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DACE4" id="Rectangle 14" o:spid="_x0000_s1026" style="position:absolute;margin-left:-1.5pt;margin-top:54.3pt;width:37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41A1D3" wp14:editId="0BDF7006">
            <wp:extent cx="7277100" cy="109830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61874" cy="11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3" w:rsidRPr="00A37D81" w:rsidRDefault="003E7573" w:rsidP="00780A9A">
      <w:pPr>
        <w:pStyle w:val="bp"/>
        <w:spacing w:before="0" w:after="0"/>
      </w:pPr>
      <w:r>
        <w:t>Record not updated - Pass</w:t>
      </w:r>
    </w:p>
    <w:sectPr w:rsidR="003E7573" w:rsidRPr="00A37D81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D2E" w:rsidRDefault="00EC3D2E">
      <w:r>
        <w:separator/>
      </w:r>
    </w:p>
  </w:endnote>
  <w:endnote w:type="continuationSeparator" w:id="0">
    <w:p w:rsidR="00EC3D2E" w:rsidRDefault="00EC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D2E" w:rsidRDefault="00EC3D2E">
      <w:r>
        <w:separator/>
      </w:r>
    </w:p>
  </w:footnote>
  <w:footnote w:type="continuationSeparator" w:id="0">
    <w:p w:rsidR="00EC3D2E" w:rsidRDefault="00EC3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12186" w:rsidP="00B71A35">
          <w:r>
            <w:t>Update</w:t>
          </w:r>
          <w:r w:rsidR="00EF4BBA">
            <w:t xml:space="preserve"> </w:t>
          </w:r>
          <w:r w:rsidR="00743150">
            <w:t xml:space="preserve">Worker </w:t>
          </w:r>
          <w:r>
            <w:t>details in Database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87245E">
            <w:t>11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C4BC9"/>
    <w:rsid w:val="003D2ED7"/>
    <w:rsid w:val="003E438C"/>
    <w:rsid w:val="003E51CD"/>
    <w:rsid w:val="003E7573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12186"/>
    <w:rsid w:val="00620950"/>
    <w:rsid w:val="00635CE7"/>
    <w:rsid w:val="006474ED"/>
    <w:rsid w:val="00683635"/>
    <w:rsid w:val="0068650F"/>
    <w:rsid w:val="00690AA7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45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13A0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7A93CB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7</Pages>
  <Words>359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2</cp:revision>
  <cp:lastPrinted>2003-10-05T22:49:00Z</cp:lastPrinted>
  <dcterms:created xsi:type="dcterms:W3CDTF">2018-08-11T05:20:00Z</dcterms:created>
  <dcterms:modified xsi:type="dcterms:W3CDTF">2018-08-11T05:20:00Z</dcterms:modified>
</cp:coreProperties>
</file>