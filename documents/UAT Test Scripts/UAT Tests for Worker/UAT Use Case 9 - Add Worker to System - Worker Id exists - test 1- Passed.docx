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bookmarkStart w:id="0" w:name="_GoBack" w:colFirst="1" w:colLast="1"/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743150">
              <w:rPr>
                <w:sz w:val="24"/>
                <w:szCs w:val="24"/>
              </w:rPr>
              <w:t xml:space="preserve">9 - </w:t>
            </w:r>
            <w:r w:rsidR="00EF4BBA">
              <w:t>Add Worker</w:t>
            </w:r>
            <w:r w:rsidR="00743150">
              <w:t xml:space="preserve"> to System</w:t>
            </w:r>
            <w:r w:rsidR="00BB030B">
              <w:t xml:space="preserve"> – Worker Id exists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  <w:p w:rsidR="00A645F5" w:rsidRDefault="00A645F5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input</w:t>
            </w:r>
          </w:p>
          <w:p w:rsidR="00A645F5" w:rsidRPr="00A37D81" w:rsidRDefault="00A645F5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B030B" w:rsidP="00A645F5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A645F5">
              <w:rPr>
                <w:sz w:val="24"/>
                <w:szCs w:val="24"/>
              </w:rPr>
              <w:t xml:space="preserve"> Id</w:t>
            </w:r>
            <w:r w:rsidR="00E71076">
              <w:rPr>
                <w:sz w:val="24"/>
                <w:szCs w:val="24"/>
              </w:rPr>
              <w:t xml:space="preserve"> exist</w:t>
            </w:r>
            <w:r w:rsidR="0031394B">
              <w:rPr>
                <w:sz w:val="24"/>
                <w:szCs w:val="24"/>
              </w:rPr>
              <w:t>s</w:t>
            </w:r>
            <w:r w:rsidR="00E71076">
              <w:rPr>
                <w:sz w:val="24"/>
                <w:szCs w:val="24"/>
              </w:rPr>
              <w:t xml:space="preserve"> in the system</w:t>
            </w:r>
          </w:p>
          <w:p w:rsidR="00A645F5" w:rsidRPr="00A37D81" w:rsidRDefault="00A645F5" w:rsidP="00A645F5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worker Id does not exist in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Default="00E71076" w:rsidP="00A645F5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C91944">
              <w:rPr>
                <w:sz w:val="24"/>
                <w:szCs w:val="24"/>
              </w:rPr>
              <w:t>user is advised that the worker Id already exists and to check input</w:t>
            </w:r>
            <w:r>
              <w:rPr>
                <w:sz w:val="24"/>
                <w:szCs w:val="24"/>
              </w:rPr>
              <w:t>.</w:t>
            </w:r>
            <w:r w:rsidR="00A645F5">
              <w:rPr>
                <w:sz w:val="24"/>
                <w:szCs w:val="24"/>
              </w:rPr>
              <w:t xml:space="preserve"> Database is not changed.</w:t>
            </w:r>
          </w:p>
          <w:p w:rsidR="00A645F5" w:rsidRPr="00A37D81" w:rsidRDefault="00A645F5" w:rsidP="00A645F5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new worker is </w:t>
            </w:r>
            <w:r w:rsidR="00A7683B">
              <w:rPr>
                <w:sz w:val="24"/>
                <w:szCs w:val="24"/>
              </w:rPr>
              <w:t>added,</w:t>
            </w:r>
            <w:r>
              <w:rPr>
                <w:sz w:val="24"/>
                <w:szCs w:val="24"/>
              </w:rPr>
              <w:t xml:space="preserve"> and the database is updated with the new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726B8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This test is designed to show that if the new worker ID entered already exists, the user receives a message to indicate that work ID exists and to check their input.</w:t>
            </w:r>
            <w:r w:rsidR="00C91944">
              <w:rPr>
                <w:b/>
                <w:bCs/>
                <w:sz w:val="24"/>
              </w:rPr>
              <w:t xml:space="preserve"> No data is changed in the database for the existing worker.</w:t>
            </w:r>
            <w:r w:rsidR="00A645F5">
              <w:rPr>
                <w:b/>
                <w:bCs/>
                <w:sz w:val="24"/>
              </w:rPr>
              <w:t xml:space="preserve"> User then amends ID to a unique ID and new worker details are accepted with database being update with new record.</w:t>
            </w: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9B497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C91944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  <w:r w:rsidR="00BB030B">
              <w:rPr>
                <w:sz w:val="24"/>
              </w:rPr>
              <w:t xml:space="preserve"> (an Id that exists)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9B497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C91944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9B4972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C91944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9B4972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C91944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9B4972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C91944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9B4972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C91944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</w:t>
            </w:r>
            <w:r w:rsidR="00BB030B">
              <w:rPr>
                <w:sz w:val="24"/>
              </w:rPr>
              <w:t>indicating the worker id exists and to check input</w:t>
            </w:r>
          </w:p>
        </w:tc>
        <w:tc>
          <w:tcPr>
            <w:tcW w:w="714" w:type="dxa"/>
          </w:tcPr>
          <w:p w:rsidR="003557D2" w:rsidRPr="00A37D81" w:rsidRDefault="009B4972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C91944">
            <w:pPr>
              <w:pStyle w:val="RowHeadings"/>
              <w:spacing w:before="80" w:after="80"/>
              <w:jc w:val="center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C91944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change is made to the database for the existing worker</w:t>
            </w:r>
          </w:p>
        </w:tc>
        <w:tc>
          <w:tcPr>
            <w:tcW w:w="714" w:type="dxa"/>
          </w:tcPr>
          <w:p w:rsidR="00582088" w:rsidRPr="00A37D81" w:rsidRDefault="009B4972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C91944">
            <w:pPr>
              <w:pStyle w:val="RowHeadings"/>
              <w:spacing w:before="80" w:after="80"/>
              <w:jc w:val="center"/>
            </w:pPr>
          </w:p>
        </w:tc>
      </w:tr>
      <w:tr w:rsidR="00A645F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45F5" w:rsidRPr="00A37D81" w:rsidRDefault="00A645F5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645F5" w:rsidRDefault="00A645F5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changes Id to correct Id</w:t>
            </w:r>
          </w:p>
        </w:tc>
        <w:tc>
          <w:tcPr>
            <w:tcW w:w="5596" w:type="dxa"/>
          </w:tcPr>
          <w:p w:rsidR="00A645F5" w:rsidRDefault="00A645F5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A645F5" w:rsidRPr="00A37D81" w:rsidRDefault="009B4972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A645F5" w:rsidRPr="00A37D81" w:rsidRDefault="00A645F5" w:rsidP="00C91944">
            <w:pPr>
              <w:pStyle w:val="RowHeadings"/>
              <w:spacing w:before="80" w:after="80"/>
              <w:jc w:val="center"/>
            </w:pPr>
          </w:p>
        </w:tc>
      </w:tr>
      <w:bookmarkEnd w:id="0"/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C91944" w:rsidP="00E601FB">
            <w:pPr>
              <w:pStyle w:val="bp"/>
              <w:spacing w:before="0" w:after="0"/>
            </w:pPr>
            <w:r>
              <w:t>1234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C91944" w:rsidP="00E601FB">
            <w:pPr>
              <w:pStyle w:val="bp"/>
              <w:spacing w:before="0" w:after="0"/>
            </w:pPr>
            <w:r>
              <w:t>Gordon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C91944" w:rsidP="00E601FB">
            <w:pPr>
              <w:pStyle w:val="bp"/>
              <w:spacing w:before="0" w:after="0"/>
            </w:pPr>
            <w:r>
              <w:t>Marvel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Yes</w:t>
            </w:r>
          </w:p>
        </w:tc>
      </w:tr>
      <w:tr w:rsidR="00A7683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7683B" w:rsidRDefault="00A7683B" w:rsidP="00A7683B">
            <w:pPr>
              <w:pStyle w:val="bp"/>
              <w:spacing w:before="0" w:after="0"/>
            </w:pPr>
            <w:r>
              <w:t>Test – 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3B" w:rsidRDefault="00A7683B" w:rsidP="00A7683B">
            <w:pPr>
              <w:pStyle w:val="bp"/>
              <w:spacing w:before="0" w:after="0"/>
            </w:pPr>
            <w:r>
              <w:t>2134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3B" w:rsidRDefault="00A7683B" w:rsidP="00A7683B">
            <w:pPr>
              <w:pStyle w:val="bp"/>
              <w:spacing w:before="0" w:after="0"/>
            </w:pPr>
            <w:r>
              <w:t>Gordon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3B" w:rsidRDefault="00A7683B" w:rsidP="00A7683B">
            <w:pPr>
              <w:pStyle w:val="bp"/>
              <w:spacing w:before="0" w:after="0"/>
            </w:pPr>
            <w:r>
              <w:t>Marvel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3B" w:rsidRDefault="00A7683B" w:rsidP="00A7683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83B" w:rsidRDefault="00A7683B" w:rsidP="00A7683B">
            <w:pPr>
              <w:pStyle w:val="bp"/>
              <w:spacing w:before="0" w:after="0"/>
            </w:pPr>
            <w:r>
              <w:t>Yes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A645F5" w:rsidRDefault="00A645F5" w:rsidP="00374830">
      <w:pPr>
        <w:pStyle w:val="bp"/>
        <w:spacing w:before="0" w:after="0"/>
      </w:pPr>
    </w:p>
    <w:p w:rsidR="00C91944" w:rsidRDefault="00A645F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2DB1A92" wp14:editId="190F44C6">
            <wp:extent cx="8229600" cy="1699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44" w:rsidRDefault="00C91944" w:rsidP="00374830">
      <w:pPr>
        <w:pStyle w:val="bp"/>
        <w:spacing w:before="0" w:after="0"/>
      </w:pPr>
      <w:r>
        <w:t>Existing worker Id 1234 details</w:t>
      </w:r>
    </w:p>
    <w:p w:rsidR="00C47E35" w:rsidRDefault="00C47E35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618B744" wp14:editId="2B89FA9D">
            <wp:extent cx="7115175" cy="41302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1388" cy="41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44" w:rsidRDefault="00C91944" w:rsidP="00C91944">
      <w:pPr>
        <w:pStyle w:val="bp"/>
        <w:spacing w:before="0" w:after="0"/>
      </w:pPr>
      <w:r>
        <w:t>Worker Details Form</w:t>
      </w:r>
    </w:p>
    <w:p w:rsidR="00FA0D66" w:rsidRDefault="00FA0D66" w:rsidP="00374830">
      <w:pPr>
        <w:pStyle w:val="bp"/>
        <w:spacing w:before="0" w:after="0"/>
      </w:pPr>
    </w:p>
    <w:p w:rsidR="00FA0D66" w:rsidRDefault="00C91944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AE74CA2" wp14:editId="55F4FF26">
            <wp:extent cx="5514975" cy="463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  <w:r>
        <w:t>Worker details entered</w:t>
      </w:r>
    </w:p>
    <w:p w:rsidR="00E25B11" w:rsidRDefault="00C91944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5DC2605" wp14:editId="1127E7E2">
            <wp:extent cx="5619750" cy="498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11" w:rsidRDefault="00C91944" w:rsidP="00374830">
      <w:pPr>
        <w:pStyle w:val="bp"/>
        <w:spacing w:before="0" w:after="0"/>
      </w:pPr>
      <w:r>
        <w:t>Message appears as expected</w:t>
      </w:r>
    </w:p>
    <w:p w:rsidR="00C91944" w:rsidRDefault="00C91944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9C6002A" wp14:editId="0BE21FA3">
            <wp:extent cx="8229600" cy="1256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44" w:rsidRDefault="00C91944" w:rsidP="00374830">
      <w:pPr>
        <w:pStyle w:val="bp"/>
        <w:spacing w:before="0" w:after="0"/>
      </w:pPr>
      <w:r>
        <w:t xml:space="preserve">Details unchanged in database for </w:t>
      </w:r>
      <w:r w:rsidR="00A645F5">
        <w:t>worker Id 1234</w:t>
      </w:r>
    </w:p>
    <w:p w:rsidR="00A7683B" w:rsidRDefault="00A7683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783EC64" wp14:editId="67E5E35C">
            <wp:extent cx="5581650" cy="41527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191" cy="42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B" w:rsidRDefault="00A7683B" w:rsidP="00374830">
      <w:pPr>
        <w:pStyle w:val="bp"/>
        <w:spacing w:before="0" w:after="0"/>
      </w:pPr>
      <w:r>
        <w:t>Worker Id amended to 2134</w:t>
      </w:r>
    </w:p>
    <w:p w:rsidR="00A7683B" w:rsidRDefault="00A7683B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78CC09B" wp14:editId="289990CA">
            <wp:extent cx="4333875" cy="325386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229" cy="328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B" w:rsidRDefault="00A7683B" w:rsidP="00374830">
      <w:pPr>
        <w:pStyle w:val="bp"/>
        <w:spacing w:before="0" w:after="0"/>
      </w:pPr>
      <w:r>
        <w:t>Message received to say record is added</w:t>
      </w:r>
    </w:p>
    <w:p w:rsidR="00A7683B" w:rsidRDefault="00A7683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6F71354" wp14:editId="3E1D52D9">
            <wp:extent cx="8229600" cy="2221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B" w:rsidRPr="00A37D81" w:rsidRDefault="00A7683B" w:rsidP="00374830">
      <w:pPr>
        <w:pStyle w:val="bp"/>
        <w:spacing w:before="0" w:after="0"/>
      </w:pPr>
      <w:r>
        <w:t>Database updated to include new worker Gordon Marvel.</w:t>
      </w:r>
    </w:p>
    <w:sectPr w:rsidR="00A7683B" w:rsidRPr="00A37D81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343" w:rsidRDefault="00F57343">
      <w:r>
        <w:separator/>
      </w:r>
    </w:p>
  </w:endnote>
  <w:endnote w:type="continuationSeparator" w:id="0">
    <w:p w:rsidR="00F57343" w:rsidRDefault="00F5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343" w:rsidRDefault="00F57343">
      <w:r>
        <w:separator/>
      </w:r>
    </w:p>
  </w:footnote>
  <w:footnote w:type="continuationSeparator" w:id="0">
    <w:p w:rsidR="00F57343" w:rsidRDefault="00F57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  <w:r w:rsidR="007D4398">
            <w:t xml:space="preserve"> – Worker Id exists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DD5B26">
            <w:t>11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F1C8C"/>
    <w:multiLevelType w:val="hybridMultilevel"/>
    <w:tmpl w:val="B2448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853E2"/>
    <w:multiLevelType w:val="hybridMultilevel"/>
    <w:tmpl w:val="D564DF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394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6B89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4398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1F1D"/>
    <w:rsid w:val="00983E57"/>
    <w:rsid w:val="009A43E0"/>
    <w:rsid w:val="009B4972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645F5"/>
    <w:rsid w:val="00A72B6A"/>
    <w:rsid w:val="00A739C2"/>
    <w:rsid w:val="00A7683B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B030B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1944"/>
    <w:rsid w:val="00C94212"/>
    <w:rsid w:val="00CC47D2"/>
    <w:rsid w:val="00CC74EE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D5B26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57343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B4D90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45</TotalTime>
  <Pages>11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2018-08-11T02:57:00Z</dcterms:created>
  <dcterms:modified xsi:type="dcterms:W3CDTF">2018-08-11T03:45:00Z</dcterms:modified>
</cp:coreProperties>
</file>