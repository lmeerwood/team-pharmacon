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0438D8">
              <w:t>Patient</w:t>
            </w:r>
            <w:r w:rsidR="00646D2C"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 w:rsidR="000438D8">
              <w:t>Patient</w:t>
            </w:r>
            <w:r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0438D8">
              <w:rPr>
                <w:sz w:val="24"/>
                <w:szCs w:val="24"/>
              </w:rPr>
              <w:t>patient</w:t>
            </w:r>
            <w:r w:rsidR="00646D2C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0438D8">
              <w:t>Patient</w:t>
            </w:r>
            <w:r w:rsidR="00646D2C">
              <w:t xml:space="preserve">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0438D8">
              <w:rPr>
                <w:sz w:val="24"/>
                <w:szCs w:val="24"/>
              </w:rPr>
              <w:t>patient</w:t>
            </w:r>
            <w:r w:rsidR="00646D2C">
              <w:rPr>
                <w:sz w:val="24"/>
                <w:szCs w:val="24"/>
              </w:rPr>
              <w:t xml:space="preserve">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0438D8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0438D8">
              <w:t>Patient</w:t>
            </w:r>
            <w:r w:rsidR="00646D2C"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</w:t>
            </w:r>
            <w:r w:rsidR="000438D8">
              <w:rPr>
                <w:sz w:val="24"/>
              </w:rPr>
              <w:t>Patient</w:t>
            </w:r>
            <w:r>
              <w:rPr>
                <w:sz w:val="24"/>
              </w:rPr>
              <w:t xml:space="preserve"> Types” from the menu bar or selects Manage </w:t>
            </w:r>
            <w:r w:rsidR="000438D8">
              <w:rPr>
                <w:sz w:val="24"/>
              </w:rPr>
              <w:t>Patient</w:t>
            </w:r>
            <w:r>
              <w:rPr>
                <w:sz w:val="24"/>
              </w:rPr>
              <w:t xml:space="preserve">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</w:t>
            </w:r>
            <w:r w:rsidR="000438D8">
              <w:rPr>
                <w:sz w:val="24"/>
              </w:rPr>
              <w:t>Patient</w:t>
            </w:r>
            <w:r>
              <w:rPr>
                <w:sz w:val="24"/>
              </w:rPr>
              <w:t xml:space="preserve">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0438D8">
              <w:rPr>
                <w:sz w:val="24"/>
              </w:rPr>
              <w:t>Patient</w:t>
            </w:r>
            <w:r w:rsidR="006D0750">
              <w:rPr>
                <w:sz w:val="24"/>
              </w:rPr>
              <w:t xml:space="preserve">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0438D8">
              <w:rPr>
                <w:sz w:val="24"/>
              </w:rPr>
              <w:t>Patient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0438D8">
              <w:rPr>
                <w:sz w:val="24"/>
              </w:rPr>
              <w:t>patient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 xml:space="preserve">Another </w:t>
            </w:r>
            <w:r w:rsidR="000438D8">
              <w:t>patient t</w:t>
            </w:r>
            <w:r>
              <w:t>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3360420</wp:posOffset>
                </wp:positionV>
                <wp:extent cx="14001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48AD" id="Rectangle 3" o:spid="_x0000_s1026" style="position:absolute;margin-left:267.7pt;margin-top:264.6pt;width:11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1</w:t>
      </w:r>
      <w:r>
        <w:fldChar w:fldCharType="end"/>
      </w:r>
      <w:r>
        <w:t xml:space="preserve">: Select Manage </w:t>
      </w:r>
      <w:r w:rsidR="000438D8">
        <w:t>Patient</w:t>
      </w:r>
      <w:r>
        <w:t xml:space="preserve"> Types via Button</w:t>
      </w:r>
    </w:p>
    <w:p w:rsidR="006D0750" w:rsidRDefault="000438D8" w:rsidP="006D0750">
      <w:r>
        <w:rPr>
          <w:noProof/>
        </w:rPr>
        <w:lastRenderedPageBreak/>
        <w:drawing>
          <wp:inline distT="0" distB="0" distL="0" distR="0" wp14:anchorId="7E54C88F" wp14:editId="57E7BCEE">
            <wp:extent cx="8229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2</w:t>
      </w:r>
      <w:r>
        <w:fldChar w:fldCharType="end"/>
      </w:r>
      <w:r>
        <w:t xml:space="preserve">: </w:t>
      </w:r>
      <w:r w:rsidR="000438D8">
        <w:t>Patient</w:t>
      </w:r>
      <w:r>
        <w:t xml:space="preserve">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935AF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</w:t>
      </w:r>
      <w:r w:rsidR="000438D8">
        <w:t>Patient</w:t>
      </w:r>
      <w:r w:rsidRPr="00CE2B3B">
        <w:t xml:space="preserve"> Types via </w:t>
      </w:r>
      <w:r>
        <w:t>Menu Bar</w:t>
      </w:r>
    </w:p>
    <w:p w:rsidR="00397C3B" w:rsidRDefault="000438D8" w:rsidP="00397C3B">
      <w:r>
        <w:rPr>
          <w:noProof/>
        </w:rPr>
        <w:lastRenderedPageBreak/>
        <w:drawing>
          <wp:inline distT="0" distB="0" distL="0" distR="0" wp14:anchorId="1A882F77" wp14:editId="593036F2">
            <wp:extent cx="8229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4</w:t>
      </w:r>
      <w:r>
        <w:fldChar w:fldCharType="end"/>
      </w:r>
      <w:r>
        <w:t xml:space="preserve">: </w:t>
      </w:r>
      <w:r w:rsidR="000438D8">
        <w:t>Patient</w:t>
      </w:r>
      <w:r w:rsidRPr="00B40CA1">
        <w:t xml:space="preserve"> Type Details form is loaded</w:t>
      </w:r>
    </w:p>
    <w:p w:rsidR="00397C3B" w:rsidRDefault="000438D8" w:rsidP="00397C3B">
      <w:r>
        <w:rPr>
          <w:noProof/>
        </w:rPr>
        <w:drawing>
          <wp:inline distT="0" distB="0" distL="0" distR="0" wp14:anchorId="6E33A7F4" wp14:editId="39B739D5">
            <wp:extent cx="66770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5</w:t>
      </w:r>
      <w:r>
        <w:fldChar w:fldCharType="end"/>
      </w:r>
      <w:r>
        <w:t>: Details entered</w:t>
      </w:r>
    </w:p>
    <w:p w:rsidR="00397C3B" w:rsidRDefault="000438D8" w:rsidP="00397C3B">
      <w:r>
        <w:rPr>
          <w:noProof/>
        </w:rPr>
        <w:lastRenderedPageBreak/>
        <w:drawing>
          <wp:inline distT="0" distB="0" distL="0" distR="0" wp14:anchorId="24752F82" wp14:editId="760EC987">
            <wp:extent cx="664845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0438D8" w:rsidP="00397C3B">
      <w:r>
        <w:rPr>
          <w:noProof/>
        </w:rPr>
        <w:drawing>
          <wp:inline distT="0" distB="0" distL="0" distR="0" wp14:anchorId="562C7CCE" wp14:editId="6B63D762">
            <wp:extent cx="822960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 xml:space="preserve">" shows the new </w:t>
      </w:r>
      <w:r w:rsidR="000438D8">
        <w:t>patient</w:t>
      </w:r>
      <w:r>
        <w:t xml:space="preserve"> type has been added to the database</w:t>
      </w:r>
    </w:p>
    <w:p w:rsidR="002D0174" w:rsidRDefault="002D0174" w:rsidP="002D0174">
      <w:r>
        <w:lastRenderedPageBreak/>
        <w:t>EXPECTED ERRORS:</w:t>
      </w:r>
    </w:p>
    <w:p w:rsidR="007317D3" w:rsidRDefault="000438D8" w:rsidP="002D0174">
      <w:r>
        <w:rPr>
          <w:noProof/>
        </w:rPr>
        <w:drawing>
          <wp:inline distT="0" distB="0" distL="0" distR="0" wp14:anchorId="0796547D" wp14:editId="291EFE86">
            <wp:extent cx="66484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F6485" wp14:editId="749734E8">
            <wp:extent cx="663892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4" w:rsidRDefault="002D0174" w:rsidP="002D01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</w:t>
      </w:r>
      <w:r>
        <w:t xml:space="preserve">to description causes error </w:t>
      </w:r>
      <w:r w:rsidR="00DB56C7">
        <w:t>–</w:t>
      </w:r>
      <w:r>
        <w:t xml:space="preserve"> Expected</w:t>
      </w:r>
    </w:p>
    <w:p w:rsidR="006330B1" w:rsidRDefault="006330B1">
      <w:r>
        <w:br w:type="page"/>
      </w:r>
    </w:p>
    <w:p w:rsidR="006330B1" w:rsidRDefault="006330B1" w:rsidP="006330B1">
      <w:r>
        <w:lastRenderedPageBreak/>
        <w:t>EXPECTED BEHAVIOUR</w:t>
      </w:r>
    </w:p>
    <w:p w:rsidR="000D125C" w:rsidRDefault="000D125C" w:rsidP="006330B1">
      <w:r>
        <w:rPr>
          <w:noProof/>
        </w:rPr>
        <w:drawing>
          <wp:inline distT="0" distB="0" distL="0" distR="0" wp14:anchorId="4D77D7C0" wp14:editId="73F7D529">
            <wp:extent cx="6638925" cy="2085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5C" w:rsidRPr="006330B1" w:rsidRDefault="000D125C" w:rsidP="000D12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9</w:t>
      </w:r>
      <w:r>
        <w:fldChar w:fldCharType="end"/>
      </w:r>
      <w:r>
        <w:t>: Able to use - and/or ' with spaces and letters - Expected</w:t>
      </w:r>
    </w:p>
    <w:p w:rsidR="00DB56C7" w:rsidRDefault="000D125C" w:rsidP="00DB56C7">
      <w:r>
        <w:rPr>
          <w:noProof/>
        </w:rPr>
        <w:drawing>
          <wp:inline distT="0" distB="0" distL="0" distR="0" wp14:anchorId="53C3EA0A" wp14:editId="03398C4B">
            <wp:extent cx="6648450" cy="2047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71A1">
        <w:rPr>
          <w:noProof/>
        </w:rPr>
        <w:t>10</w:t>
      </w:r>
      <w:r>
        <w:fldChar w:fldCharType="end"/>
      </w:r>
      <w:r>
        <w:t xml:space="preserve">: Selecting Clear resets the form </w:t>
      </w:r>
      <w:r w:rsidR="001A71A1">
        <w:t>–</w:t>
      </w:r>
      <w:r>
        <w:t xml:space="preserve"> Expected</w:t>
      </w:r>
    </w:p>
    <w:p w:rsidR="001A71A1" w:rsidRDefault="001A71A1" w:rsidP="001A71A1">
      <w:r>
        <w:rPr>
          <w:noProof/>
        </w:rPr>
        <w:lastRenderedPageBreak/>
        <w:drawing>
          <wp:inline distT="0" distB="0" distL="0" distR="0" wp14:anchorId="2981306D" wp14:editId="474DDF1F">
            <wp:extent cx="6572250" cy="2047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A1" w:rsidRDefault="001A71A1" w:rsidP="001A71A1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Attempt to add Patient Type - Discharge - to data</w:t>
      </w:r>
      <w:r>
        <w:rPr>
          <w:noProof/>
        </w:rPr>
        <w:t>base</w:t>
      </w:r>
    </w:p>
    <w:p w:rsidR="001A71A1" w:rsidRDefault="001A71A1" w:rsidP="001A71A1">
      <w:r>
        <w:rPr>
          <w:noProof/>
        </w:rPr>
        <w:drawing>
          <wp:inline distT="0" distB="0" distL="0" distR="0" wp14:anchorId="4481D269" wp14:editId="5403FCBB">
            <wp:extent cx="66484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A1" w:rsidRPr="001A71A1" w:rsidRDefault="001A71A1" w:rsidP="001A71A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On selecting Submit, Error message appears - Expected</w:t>
      </w:r>
      <w:bookmarkStart w:id="0" w:name="_GoBack"/>
      <w:bookmarkEnd w:id="0"/>
    </w:p>
    <w:sectPr w:rsidR="001A71A1" w:rsidRPr="001A71A1" w:rsidSect="00A37650">
      <w:headerReference w:type="default" r:id="rId21"/>
      <w:footerReference w:type="even" r:id="rId22"/>
      <w:footerReference w:type="default" r:id="rId2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F1A" w:rsidRDefault="006E6F1A">
      <w:r>
        <w:separator/>
      </w:r>
    </w:p>
  </w:endnote>
  <w:endnote w:type="continuationSeparator" w:id="0">
    <w:p w:rsidR="006E6F1A" w:rsidRDefault="006E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F1A" w:rsidRDefault="006E6F1A">
      <w:r>
        <w:separator/>
      </w:r>
    </w:p>
  </w:footnote>
  <w:footnote w:type="continuationSeparator" w:id="0">
    <w:p w:rsidR="006E6F1A" w:rsidRDefault="006E6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0438D8">
            <w:t>Patient</w:t>
          </w:r>
          <w:r w:rsidR="00646D2C">
            <w:t xml:space="preserve">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330B1">
            <w:t>01/09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38D8"/>
    <w:rsid w:val="000449EF"/>
    <w:rsid w:val="0004651B"/>
    <w:rsid w:val="00090A99"/>
    <w:rsid w:val="00096482"/>
    <w:rsid w:val="000A4211"/>
    <w:rsid w:val="000D125C"/>
    <w:rsid w:val="000D5952"/>
    <w:rsid w:val="000E341E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1A1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2204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30B1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E6F1A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6EB3"/>
    <w:rsid w:val="00C7777A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B163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0647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70627-0D7D-4CBB-98A8-60D4DD54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14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2018-09-01T09:15:00Z</dcterms:created>
  <dcterms:modified xsi:type="dcterms:W3CDTF">2018-09-02T10:54:00Z</dcterms:modified>
</cp:coreProperties>
</file>