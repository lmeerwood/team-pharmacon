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977E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Search for a </w:t>
            </w:r>
            <w:r w:rsidR="004326F9">
              <w:t>Patient</w:t>
            </w:r>
            <w:r w:rsidR="00EE2767">
              <w:t xml:space="preserve"> Type</w:t>
            </w:r>
            <w:r>
              <w:t xml:space="preserve"> 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F977E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F62715">
              <w:rPr>
                <w:sz w:val="24"/>
                <w:szCs w:val="24"/>
              </w:rPr>
              <w:t xml:space="preserve"> – </w:t>
            </w:r>
            <w:r>
              <w:t xml:space="preserve">Search for a </w:t>
            </w:r>
            <w:r w:rsidR="004326F9">
              <w:t>Patient</w:t>
            </w:r>
            <w:r w:rsidR="00EE2767">
              <w:t xml:space="preserve"> Type</w:t>
            </w:r>
            <w:r>
              <w:t xml:space="preserve"> 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>find</w:t>
            </w:r>
            <w:r w:rsidR="00EE2767">
              <w:rPr>
                <w:sz w:val="24"/>
                <w:szCs w:val="24"/>
              </w:rPr>
              <w:t>s</w:t>
            </w:r>
            <w:r w:rsidR="00F977E0">
              <w:rPr>
                <w:sz w:val="24"/>
                <w:szCs w:val="24"/>
              </w:rPr>
              <w:t xml:space="preserve"> a record entered for a </w:t>
            </w:r>
            <w:r w:rsidR="004326F9">
              <w:rPr>
                <w:sz w:val="24"/>
                <w:szCs w:val="24"/>
              </w:rPr>
              <w:t>Patient</w:t>
            </w:r>
            <w:r w:rsidR="00EE2767">
              <w:rPr>
                <w:sz w:val="24"/>
                <w:szCs w:val="24"/>
              </w:rPr>
              <w:t xml:space="preserve"> </w:t>
            </w:r>
            <w:r w:rsidR="00F90795">
              <w:rPr>
                <w:sz w:val="24"/>
                <w:szCs w:val="24"/>
              </w:rPr>
              <w:t>T</w:t>
            </w:r>
            <w:r w:rsidR="00EE2767">
              <w:rPr>
                <w:sz w:val="24"/>
                <w:szCs w:val="24"/>
              </w:rPr>
              <w:t>ype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</w:t>
            </w:r>
            <w:r w:rsidR="00F977E0">
              <w:rPr>
                <w:sz w:val="24"/>
                <w:szCs w:val="24"/>
              </w:rPr>
              <w:t xml:space="preserve">Search tab and selects Search </w:t>
            </w:r>
            <w:r w:rsidR="004326F9">
              <w:rPr>
                <w:sz w:val="24"/>
                <w:szCs w:val="24"/>
              </w:rPr>
              <w:t>Patient</w:t>
            </w:r>
            <w:r w:rsidR="00EE2767">
              <w:rPr>
                <w:sz w:val="24"/>
                <w:szCs w:val="24"/>
              </w:rPr>
              <w:t xml:space="preserve"> Types</w:t>
            </w:r>
            <w:r w:rsidR="00F977E0">
              <w:rPr>
                <w:sz w:val="24"/>
                <w:szCs w:val="24"/>
              </w:rPr>
              <w:t xml:space="preserve">, or selects Search </w:t>
            </w:r>
            <w:r w:rsidR="004326F9">
              <w:rPr>
                <w:sz w:val="24"/>
                <w:szCs w:val="24"/>
              </w:rPr>
              <w:t>Patient</w:t>
            </w:r>
            <w:r w:rsidR="00EE2767">
              <w:rPr>
                <w:sz w:val="24"/>
                <w:szCs w:val="24"/>
              </w:rPr>
              <w:t xml:space="preserve"> Types</w:t>
            </w:r>
            <w:r w:rsidR="00F977E0">
              <w:rPr>
                <w:sz w:val="24"/>
                <w:szCs w:val="24"/>
              </w:rPr>
              <w:t xml:space="preserve"> button from welcome page</w:t>
            </w:r>
          </w:p>
          <w:p w:rsidR="00D967B8" w:rsidRDefault="003410BE" w:rsidP="00735D51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</w:t>
            </w:r>
            <w:r w:rsidR="00F977E0">
              <w:rPr>
                <w:sz w:val="24"/>
                <w:szCs w:val="24"/>
              </w:rPr>
              <w:t xml:space="preserve">list of </w:t>
            </w:r>
            <w:r w:rsidR="004326F9">
              <w:rPr>
                <w:sz w:val="24"/>
                <w:szCs w:val="24"/>
              </w:rPr>
              <w:t>patient</w:t>
            </w:r>
            <w:r w:rsidR="00EE2767">
              <w:rPr>
                <w:sz w:val="24"/>
                <w:szCs w:val="24"/>
              </w:rPr>
              <w:t xml:space="preserve"> type</w:t>
            </w:r>
            <w:r w:rsidR="00F977E0">
              <w:rPr>
                <w:sz w:val="24"/>
                <w:szCs w:val="24"/>
              </w:rPr>
              <w:t xml:space="preserve"> records</w:t>
            </w:r>
          </w:p>
          <w:p w:rsidR="00735D51" w:rsidRPr="00A37D81" w:rsidRDefault="00735D51" w:rsidP="00735D51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search on all fields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35D51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login as an administrator</w:t>
            </w:r>
          </w:p>
          <w:p w:rsidR="00735D51" w:rsidRPr="00A37D81" w:rsidRDefault="00EE2767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type</w:t>
            </w:r>
            <w:r w:rsidR="00735D51">
              <w:rPr>
                <w:sz w:val="24"/>
                <w:szCs w:val="24"/>
              </w:rPr>
              <w:t xml:space="preserve"> records must exist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735D51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Records are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</w:t>
            </w:r>
            <w:r w:rsidR="00735D51">
              <w:rPr>
                <w:sz w:val="24"/>
              </w:rPr>
              <w:t xml:space="preserve">Search &gt; Search </w:t>
            </w:r>
            <w:r w:rsidR="004326F9">
              <w:rPr>
                <w:sz w:val="24"/>
              </w:rPr>
              <w:t>Patient</w:t>
            </w:r>
            <w:r w:rsidR="00EE2767">
              <w:rPr>
                <w:sz w:val="24"/>
              </w:rPr>
              <w:t xml:space="preserve"> Types</w:t>
            </w:r>
            <w:r w:rsidR="00E71076">
              <w:rPr>
                <w:sz w:val="24"/>
              </w:rPr>
              <w:t>” from the menu bar</w:t>
            </w:r>
            <w:r w:rsidR="00735D51">
              <w:rPr>
                <w:sz w:val="24"/>
              </w:rPr>
              <w:t xml:space="preserve"> or selects Search </w:t>
            </w:r>
            <w:r w:rsidR="004326F9">
              <w:rPr>
                <w:sz w:val="24"/>
              </w:rPr>
              <w:t>Patient</w:t>
            </w:r>
            <w:r w:rsidR="00EE2767">
              <w:rPr>
                <w:sz w:val="24"/>
              </w:rPr>
              <w:t xml:space="preserve"> Types </w:t>
            </w:r>
            <w:r w:rsidR="00735D51">
              <w:rPr>
                <w:sz w:val="24"/>
              </w:rPr>
              <w:t>button on Admin Home page</w:t>
            </w:r>
          </w:p>
        </w:tc>
        <w:tc>
          <w:tcPr>
            <w:tcW w:w="5596" w:type="dxa"/>
          </w:tcPr>
          <w:p w:rsidR="00DF1585" w:rsidRDefault="00735D5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4326F9">
              <w:rPr>
                <w:sz w:val="24"/>
              </w:rPr>
              <w:t>patient</w:t>
            </w:r>
            <w:r w:rsidR="00EE2767">
              <w:rPr>
                <w:sz w:val="24"/>
              </w:rPr>
              <w:t xml:space="preserve"> type</w:t>
            </w:r>
            <w:r>
              <w:rPr>
                <w:sz w:val="24"/>
              </w:rPr>
              <w:t xml:space="preserve"> records is returned – using tab</w:t>
            </w:r>
          </w:p>
          <w:p w:rsidR="00735D51" w:rsidRPr="00A37D81" w:rsidRDefault="00735D5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4326F9">
              <w:rPr>
                <w:sz w:val="24"/>
              </w:rPr>
              <w:t>patient</w:t>
            </w:r>
            <w:r w:rsidR="00EE2767">
              <w:rPr>
                <w:sz w:val="24"/>
              </w:rPr>
              <w:t xml:space="preserve"> type</w:t>
            </w:r>
            <w:r>
              <w:rPr>
                <w:sz w:val="24"/>
              </w:rPr>
              <w:t xml:space="preserve"> records is returned – using button</w:t>
            </w:r>
          </w:p>
        </w:tc>
        <w:tc>
          <w:tcPr>
            <w:tcW w:w="714" w:type="dxa"/>
          </w:tcPr>
          <w:p w:rsidR="00DF1585" w:rsidRPr="00C36FDF" w:rsidRDefault="00C36FDF" w:rsidP="00C36FDF">
            <w:pPr>
              <w:pStyle w:val="bp"/>
              <w:jc w:val="center"/>
              <w:rPr>
                <w:sz w:val="24"/>
              </w:rPr>
            </w:pPr>
            <w:r>
              <w:t>X</w:t>
            </w:r>
          </w:p>
          <w:p w:rsidR="00C36FDF" w:rsidRPr="00A37D81" w:rsidRDefault="00C36FDF" w:rsidP="00C36FDF">
            <w:pPr>
              <w:pStyle w:val="bp"/>
              <w:jc w:val="center"/>
            </w:pPr>
            <w:r w:rsidRPr="00C36FDF"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 xml:space="preserve">enters </w:t>
            </w:r>
            <w:r w:rsidR="00735D51">
              <w:rPr>
                <w:sz w:val="24"/>
              </w:rPr>
              <w:t>a search for an Id</w:t>
            </w:r>
          </w:p>
        </w:tc>
        <w:tc>
          <w:tcPr>
            <w:tcW w:w="5596" w:type="dxa"/>
          </w:tcPr>
          <w:p w:rsidR="00A37D81" w:rsidRPr="00A37D81" w:rsidRDefault="00735D5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DF1585" w:rsidRPr="00C36FDF" w:rsidRDefault="00C36FDF" w:rsidP="00C36FDF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735D51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enters a search for a</w:t>
            </w:r>
            <w:r w:rsidR="00EE2767">
              <w:rPr>
                <w:sz w:val="24"/>
              </w:rPr>
              <w:t xml:space="preserve"> </w:t>
            </w:r>
            <w:r w:rsidR="004326F9">
              <w:rPr>
                <w:sz w:val="24"/>
              </w:rPr>
              <w:t>Patient</w:t>
            </w:r>
            <w:r w:rsidR="00EE2767">
              <w:rPr>
                <w:sz w:val="24"/>
              </w:rPr>
              <w:t xml:space="preserve"> Type</w:t>
            </w:r>
          </w:p>
        </w:tc>
        <w:tc>
          <w:tcPr>
            <w:tcW w:w="5596" w:type="dxa"/>
          </w:tcPr>
          <w:p w:rsidR="00CE6A6F" w:rsidRPr="00A37D81" w:rsidRDefault="00735D51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CE6A6F" w:rsidRPr="00C36FDF" w:rsidRDefault="00C36FDF" w:rsidP="00C36FDF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35D51" w:rsidRPr="00A37D81" w:rsidRDefault="00735D51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D63032" w:rsidP="00E601FB">
            <w:pPr>
              <w:pStyle w:val="bp"/>
              <w:spacing w:before="0" w:after="0"/>
            </w:pPr>
            <w:r>
              <w:t xml:space="preserve">Id = </w:t>
            </w:r>
            <w:r w:rsidR="009E35DE"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326F9" w:rsidP="00E601FB">
            <w:pPr>
              <w:pStyle w:val="bp"/>
              <w:spacing w:before="0" w:after="0"/>
            </w:pPr>
            <w:r>
              <w:t>Patient</w:t>
            </w:r>
            <w:r w:rsidR="004D4D47">
              <w:t xml:space="preserve"> Type</w:t>
            </w:r>
            <w:r w:rsidR="00CB3FBE">
              <w:t xml:space="preserve"> = </w:t>
            </w:r>
            <w:r w:rsidR="009E35DE">
              <w:t>d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D63032" w:rsidRDefault="00D63032" w:rsidP="00780A9A">
      <w:pPr>
        <w:pStyle w:val="bp"/>
        <w:spacing w:before="0" w:after="0"/>
      </w:pPr>
    </w:p>
    <w:p w:rsidR="007E3012" w:rsidRDefault="00EE2767" w:rsidP="00780A9A">
      <w:pPr>
        <w:pStyle w:val="bp"/>
        <w:spacing w:before="0" w:after="0"/>
        <w:rPr>
          <w:noProof/>
        </w:rPr>
      </w:pPr>
      <w:r>
        <w:rPr>
          <w:noProof/>
        </w:rPr>
        <w:drawing>
          <wp:inline distT="0" distB="0" distL="0" distR="0" wp14:anchorId="6C63045E" wp14:editId="27F0FFD9">
            <wp:extent cx="661035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E2767" w:rsidRDefault="00EE2767" w:rsidP="00EE276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1</w:t>
      </w:r>
      <w:r>
        <w:fldChar w:fldCharType="end"/>
      </w:r>
      <w:r>
        <w:t xml:space="preserve">: </w:t>
      </w:r>
      <w:r w:rsidRPr="003E6227">
        <w:t>Login as administrator</w:t>
      </w:r>
    </w:p>
    <w:p w:rsidR="00D63032" w:rsidRDefault="005D2644">
      <w:r>
        <w:rPr>
          <w:noProof/>
        </w:rPr>
        <w:lastRenderedPageBreak/>
        <w:drawing>
          <wp:inline distT="0" distB="0" distL="0" distR="0" wp14:anchorId="5BBA93AE" wp14:editId="5D55A2D4">
            <wp:extent cx="6657975" cy="48958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32" w:rsidRDefault="00D63032" w:rsidP="005D2644">
      <w:pPr>
        <w:pStyle w:val="Caption"/>
      </w:pPr>
      <w:r>
        <w:t xml:space="preserve"> </w:t>
      </w:r>
      <w:r w:rsidR="005D2644">
        <w:t xml:space="preserve">Figure </w:t>
      </w:r>
      <w:r w:rsidR="005D2644">
        <w:fldChar w:fldCharType="begin"/>
      </w:r>
      <w:r w:rsidR="005D2644">
        <w:instrText xml:space="preserve"> SEQ Figure \* ARABIC </w:instrText>
      </w:r>
      <w:r w:rsidR="005D2644">
        <w:fldChar w:fldCharType="separate"/>
      </w:r>
      <w:r w:rsidR="00F60C58">
        <w:rPr>
          <w:noProof/>
        </w:rPr>
        <w:t>2</w:t>
      </w:r>
      <w:r w:rsidR="005D2644">
        <w:fldChar w:fldCharType="end"/>
      </w:r>
      <w:r w:rsidR="005D2644">
        <w:t xml:space="preserve">: </w:t>
      </w:r>
      <w:r w:rsidR="005D2644" w:rsidRPr="00C82088">
        <w:t>Welcome page for Administrator</w:t>
      </w:r>
      <w:r w:rsidR="005D2644" w:rsidRPr="005D2644">
        <w:rPr>
          <w:noProof/>
        </w:rPr>
        <w:t xml:space="preserve"> </w:t>
      </w:r>
      <w:r w:rsidR="005D2644">
        <w:rPr>
          <w:noProof/>
        </w:rPr>
        <w:t xml:space="preserve"> </w:t>
      </w:r>
      <w:r w:rsidR="005D2644" w:rsidRPr="005D2644">
        <w:rPr>
          <w:noProof/>
        </w:rPr>
        <w:t xml:space="preserve"> </w:t>
      </w:r>
      <w:r w:rsidR="005D264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48895</wp:posOffset>
                </wp:positionV>
                <wp:extent cx="628650" cy="304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626AD" id="Rectangle 5" o:spid="_x0000_s1026" style="position:absolute;margin-left:423pt;margin-top:3.85pt;width:49.5pt;height:2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" filled="f" strokecolor="yellow" strokeweight="2pt"/>
            </w:pict>
          </mc:Fallback>
        </mc:AlternateContent>
      </w:r>
      <w:r w:rsidR="00D84B19">
        <w:rPr>
          <w:noProof/>
        </w:rPr>
        <w:drawing>
          <wp:inline distT="0" distB="0" distL="0" distR="0" wp14:anchorId="7879218C" wp14:editId="645C3AED">
            <wp:extent cx="8229600" cy="3674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644">
        <w:rPr>
          <w:noProof/>
        </w:rPr>
        <w:t xml:space="preserve"> </w:t>
      </w:r>
    </w:p>
    <w:p w:rsidR="00D63032" w:rsidRDefault="005D2644" w:rsidP="005D264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3</w:t>
      </w:r>
      <w:r>
        <w:fldChar w:fldCharType="end"/>
      </w:r>
      <w:r>
        <w:t xml:space="preserve">: </w:t>
      </w:r>
      <w:r w:rsidRPr="007870DA">
        <w:t xml:space="preserve">Using Search Tab – list of </w:t>
      </w:r>
      <w:r w:rsidR="004326F9">
        <w:t>Patient</w:t>
      </w:r>
      <w:r w:rsidRPr="007870DA">
        <w:t xml:space="preserve"> </w:t>
      </w:r>
      <w:r w:rsidR="00952674">
        <w:t>T</w:t>
      </w:r>
      <w:r w:rsidRPr="007870DA">
        <w:t>ype records presented</w:t>
      </w:r>
    </w:p>
    <w:p w:rsidR="00D63032" w:rsidRDefault="00D63032" w:rsidP="00D630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3125470</wp:posOffset>
                </wp:positionV>
                <wp:extent cx="1285875" cy="3333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7C96F" id="Rectangle 7" o:spid="_x0000_s1026" style="position:absolute;margin-left:270pt;margin-top:246.1pt;width:101.25pt;height:26.2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" filled="f" strokecolor="yellow" strokeweight="2pt"/>
            </w:pict>
          </mc:Fallback>
        </mc:AlternateContent>
      </w:r>
      <w:r w:rsidR="00F90795">
        <w:rPr>
          <w:noProof/>
        </w:rPr>
        <w:drawing>
          <wp:inline distT="0" distB="0" distL="0" distR="0" wp14:anchorId="52E71C25" wp14:editId="09E1FE90">
            <wp:extent cx="8229600" cy="3522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32" w:rsidRDefault="005D2644" w:rsidP="005D264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4</w:t>
      </w:r>
      <w:r>
        <w:fldChar w:fldCharType="end"/>
      </w:r>
      <w:r>
        <w:t xml:space="preserve">: </w:t>
      </w:r>
      <w:r w:rsidR="00952674">
        <w:t xml:space="preserve">Button – Search </w:t>
      </w:r>
      <w:r w:rsidR="004326F9">
        <w:t>Patient</w:t>
      </w:r>
      <w:r w:rsidR="00952674">
        <w:t xml:space="preserve"> T</w:t>
      </w:r>
      <w:r w:rsidRPr="00D01BB1">
        <w:t>ypes – selected</w:t>
      </w:r>
    </w:p>
    <w:p w:rsidR="004D4D47" w:rsidRDefault="004D4D47" w:rsidP="00D63032">
      <w:pPr>
        <w:rPr>
          <w:noProof/>
        </w:rPr>
      </w:pPr>
    </w:p>
    <w:p w:rsidR="00D63032" w:rsidRDefault="009E35DE" w:rsidP="00D63032">
      <w:r>
        <w:rPr>
          <w:noProof/>
        </w:rPr>
        <w:lastRenderedPageBreak/>
        <w:drawing>
          <wp:inline distT="0" distB="0" distL="0" distR="0" wp14:anchorId="722431A2" wp14:editId="638D3001">
            <wp:extent cx="8229600" cy="3674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663">
        <w:rPr>
          <w:noProof/>
        </w:rPr>
        <w:t xml:space="preserve"> </w:t>
      </w:r>
    </w:p>
    <w:p w:rsidR="00D63032" w:rsidRDefault="00952674" w:rsidP="0095267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5</w:t>
      </w:r>
      <w:r>
        <w:fldChar w:fldCharType="end"/>
      </w:r>
      <w:r>
        <w:t xml:space="preserve">: List of </w:t>
      </w:r>
      <w:r w:rsidR="004326F9">
        <w:t>Patient</w:t>
      </w:r>
      <w:r>
        <w:t xml:space="preserve"> T</w:t>
      </w:r>
      <w:r w:rsidRPr="007547D8">
        <w:t>ype records presented</w:t>
      </w:r>
    </w:p>
    <w:p w:rsidR="00CB3FBE" w:rsidRDefault="004D4D47" w:rsidP="00D63032">
      <w:r w:rsidRPr="004D4D47">
        <w:rPr>
          <w:noProof/>
        </w:rPr>
        <w:t xml:space="preserve"> </w:t>
      </w:r>
      <w:r w:rsidR="009E35D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2184400</wp:posOffset>
                </wp:positionV>
                <wp:extent cx="371475" cy="200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9D7B9" id="Rectangle 10" o:spid="_x0000_s1026" style="position:absolute;margin-left:1.5pt;margin-top:172pt;width:29.25pt;height:15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" filled="f" strokecolor="yellow" strokeweight="2pt"/>
            </w:pict>
          </mc:Fallback>
        </mc:AlternateContent>
      </w:r>
      <w:r w:rsidR="00F9079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1479550</wp:posOffset>
                </wp:positionV>
                <wp:extent cx="247650" cy="1905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1DB6D" id="Rectangle 18" o:spid="_x0000_s1026" style="position:absolute;margin-left:349.5pt;margin-top:116.5pt;width:19.5pt;height:1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" filled="f" strokecolor="yellow" strokeweight="2pt"/>
            </w:pict>
          </mc:Fallback>
        </mc:AlternateContent>
      </w:r>
      <w:r w:rsidR="009E35DE">
        <w:rPr>
          <w:noProof/>
        </w:rPr>
        <w:drawing>
          <wp:inline distT="0" distB="0" distL="0" distR="0" wp14:anchorId="6F0CA887" wp14:editId="20BCE32E">
            <wp:extent cx="8229600" cy="28340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B3FBE" w:rsidRDefault="004D4D47" w:rsidP="004D4D4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6</w:t>
      </w:r>
      <w:r>
        <w:fldChar w:fldCharType="end"/>
      </w:r>
      <w:r>
        <w:t xml:space="preserve">: </w:t>
      </w:r>
      <w:r w:rsidR="00F90795">
        <w:t>All records containing “</w:t>
      </w:r>
      <w:r w:rsidR="009E35DE">
        <w:t>3</w:t>
      </w:r>
      <w:r w:rsidRPr="00E67200">
        <w:t>” returned</w:t>
      </w:r>
    </w:p>
    <w:p w:rsidR="00CB3FBE" w:rsidRDefault="009E35DE" w:rsidP="00D630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752E9C" wp14:editId="4889EC04">
                <wp:simplePos x="0" y="0"/>
                <wp:positionH relativeFrom="column">
                  <wp:posOffset>5191125</wp:posOffset>
                </wp:positionH>
                <wp:positionV relativeFrom="paragraph">
                  <wp:posOffset>2487295</wp:posOffset>
                </wp:positionV>
                <wp:extent cx="247650" cy="1905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8524F" id="Rectangle 38" o:spid="_x0000_s1026" style="position:absolute;margin-left:408.75pt;margin-top:195.85pt;width:19.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52E9C" wp14:editId="4889EC04">
                <wp:simplePos x="0" y="0"/>
                <wp:positionH relativeFrom="column">
                  <wp:posOffset>5219700</wp:posOffset>
                </wp:positionH>
                <wp:positionV relativeFrom="paragraph">
                  <wp:posOffset>2172970</wp:posOffset>
                </wp:positionV>
                <wp:extent cx="247650" cy="1905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EF7A0" id="Rectangle 37" o:spid="_x0000_s1026" style="position:absolute;margin-left:411pt;margin-top:171.1pt;width:19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" filled="f" strokecolor="yellow" strokeweight="2pt"/>
            </w:pict>
          </mc:Fallback>
        </mc:AlternateContent>
      </w:r>
      <w:r w:rsidR="00F9079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46717F" wp14:editId="487CEBC1">
                <wp:simplePos x="0" y="0"/>
                <wp:positionH relativeFrom="column">
                  <wp:posOffset>4410075</wp:posOffset>
                </wp:positionH>
                <wp:positionV relativeFrom="paragraph">
                  <wp:posOffset>1506220</wp:posOffset>
                </wp:positionV>
                <wp:extent cx="247650" cy="1905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7891A" id="Rectangle 19" o:spid="_x0000_s1026" style="position:absolute;margin-left:347.25pt;margin-top:118.6pt;width:19.5pt;height:1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2341ED2F" wp14:editId="7741D0F4">
            <wp:extent cx="8229600" cy="3143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BE" w:rsidRDefault="004D4D47" w:rsidP="004D4D4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0C58">
        <w:rPr>
          <w:noProof/>
        </w:rPr>
        <w:t>7</w:t>
      </w:r>
      <w:r>
        <w:fldChar w:fldCharType="end"/>
      </w:r>
      <w:r>
        <w:t xml:space="preserve">: </w:t>
      </w:r>
      <w:r w:rsidR="009E35DE">
        <w:t>All records containing “d</w:t>
      </w:r>
      <w:r w:rsidRPr="00ED65BE">
        <w:t>” returned</w:t>
      </w:r>
    </w:p>
    <w:p w:rsidR="00F60C58" w:rsidRDefault="00F60C58">
      <w:r>
        <w:br w:type="page"/>
      </w:r>
    </w:p>
    <w:p w:rsidR="00F60C58" w:rsidRDefault="00F60C58" w:rsidP="00F60C58">
      <w:r>
        <w:lastRenderedPageBreak/>
        <w:t>EXPECTED ERROR MESSAGES:</w:t>
      </w:r>
    </w:p>
    <w:p w:rsidR="00F60C58" w:rsidRDefault="009E35DE" w:rsidP="00F60C58">
      <w:r>
        <w:rPr>
          <w:noProof/>
        </w:rPr>
        <w:drawing>
          <wp:inline distT="0" distB="0" distL="0" distR="0" wp14:anchorId="74671459" wp14:editId="1E9FE5BD">
            <wp:extent cx="8229600" cy="1727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58" w:rsidRDefault="00F60C58" w:rsidP="00F60C5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: Error message expected if no record meets criteria - </w:t>
      </w:r>
      <w:r w:rsidR="004326F9">
        <w:t>Patient</w:t>
      </w:r>
      <w:r>
        <w:t xml:space="preserve"> Type</w:t>
      </w:r>
      <w:r w:rsidR="00D600ED">
        <w:t xml:space="preserve"> - Expected</w:t>
      </w:r>
    </w:p>
    <w:p w:rsidR="00F60C58" w:rsidRDefault="009E35DE" w:rsidP="00F60C58">
      <w:r>
        <w:rPr>
          <w:noProof/>
        </w:rPr>
        <w:drawing>
          <wp:inline distT="0" distB="0" distL="0" distR="0" wp14:anchorId="169AD75D" wp14:editId="56EF6E9F">
            <wp:extent cx="8229600" cy="1779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58" w:rsidRDefault="00F60C58" w:rsidP="00F60C5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: </w:t>
      </w:r>
      <w:r w:rsidRPr="000C3753">
        <w:t xml:space="preserve">Error message expected if no record meets criteria - </w:t>
      </w:r>
      <w:r>
        <w:t>ID</w:t>
      </w:r>
      <w:r w:rsidR="00D600ED">
        <w:t xml:space="preserve"> </w:t>
      </w:r>
      <w:r w:rsidR="009E35DE">
        <w:t>–</w:t>
      </w:r>
      <w:r w:rsidR="00D600ED">
        <w:t xml:space="preserve"> Expected</w:t>
      </w:r>
    </w:p>
    <w:p w:rsidR="009E35DE" w:rsidRPr="009E35DE" w:rsidRDefault="009E35DE" w:rsidP="009E35DE">
      <w:bookmarkStart w:id="0" w:name="_GoBack"/>
      <w:bookmarkEnd w:id="0"/>
    </w:p>
    <w:sectPr w:rsidR="009E35DE" w:rsidRPr="009E35DE" w:rsidSect="00CB3FB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 w:code="1"/>
      <w:pgMar w:top="1440" w:right="1440" w:bottom="1134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50D" w:rsidRDefault="008E050D">
      <w:r>
        <w:separator/>
      </w:r>
    </w:p>
  </w:endnote>
  <w:endnote w:type="continuationSeparator" w:id="0">
    <w:p w:rsidR="008E050D" w:rsidRDefault="008E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05F" w:rsidRDefault="00966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50D" w:rsidRDefault="008E050D">
      <w:r>
        <w:separator/>
      </w:r>
    </w:p>
  </w:footnote>
  <w:footnote w:type="continuationSeparator" w:id="0">
    <w:p w:rsidR="008E050D" w:rsidRDefault="008E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05F" w:rsidRDefault="009660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F977E0" w:rsidP="00B71A35">
          <w:r>
            <w:t xml:space="preserve">Search for </w:t>
          </w:r>
          <w:r w:rsidR="0096605F">
            <w:t>a</w:t>
          </w:r>
          <w:r>
            <w:t xml:space="preserve"> </w:t>
          </w:r>
          <w:r w:rsidR="004326F9">
            <w:t>Patient</w:t>
          </w:r>
          <w:r w:rsidR="00EE2767">
            <w:t xml:space="preserve"> Type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602DB7">
            <w:t>1</w:t>
          </w:r>
          <w:r w:rsidR="00743150">
            <w:t>/0</w:t>
          </w:r>
          <w:r w:rsidR="00602DB7">
            <w:t>9</w:t>
          </w:r>
          <w:r w:rsidR="00743150">
            <w:t>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05F" w:rsidRDefault="009660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2CFB"/>
    <w:rsid w:val="00154BC5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48AE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27EA2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326F9"/>
    <w:rsid w:val="00434231"/>
    <w:rsid w:val="004645E7"/>
    <w:rsid w:val="0046703C"/>
    <w:rsid w:val="004A0610"/>
    <w:rsid w:val="004A279E"/>
    <w:rsid w:val="004A4B81"/>
    <w:rsid w:val="004A71EF"/>
    <w:rsid w:val="004C5981"/>
    <w:rsid w:val="004D1C11"/>
    <w:rsid w:val="004D4D47"/>
    <w:rsid w:val="004E420D"/>
    <w:rsid w:val="004F09A4"/>
    <w:rsid w:val="004F4FB4"/>
    <w:rsid w:val="004F616E"/>
    <w:rsid w:val="004F7B53"/>
    <w:rsid w:val="004F7C17"/>
    <w:rsid w:val="00520EF0"/>
    <w:rsid w:val="00531B5A"/>
    <w:rsid w:val="00533EAC"/>
    <w:rsid w:val="00536681"/>
    <w:rsid w:val="00553DAD"/>
    <w:rsid w:val="00564945"/>
    <w:rsid w:val="005706E3"/>
    <w:rsid w:val="005734A5"/>
    <w:rsid w:val="00576454"/>
    <w:rsid w:val="00582088"/>
    <w:rsid w:val="005B48A6"/>
    <w:rsid w:val="005D2644"/>
    <w:rsid w:val="005E1449"/>
    <w:rsid w:val="005E2ADA"/>
    <w:rsid w:val="005F0EB8"/>
    <w:rsid w:val="00602DB7"/>
    <w:rsid w:val="00604AE4"/>
    <w:rsid w:val="006100DE"/>
    <w:rsid w:val="00620950"/>
    <w:rsid w:val="00635CE7"/>
    <w:rsid w:val="00683524"/>
    <w:rsid w:val="00683635"/>
    <w:rsid w:val="0068650F"/>
    <w:rsid w:val="006B5D41"/>
    <w:rsid w:val="006B725B"/>
    <w:rsid w:val="006D4DE0"/>
    <w:rsid w:val="006E2681"/>
    <w:rsid w:val="006F49B4"/>
    <w:rsid w:val="00702D6A"/>
    <w:rsid w:val="00720507"/>
    <w:rsid w:val="007275A3"/>
    <w:rsid w:val="00735D51"/>
    <w:rsid w:val="0074307D"/>
    <w:rsid w:val="00743150"/>
    <w:rsid w:val="00752B41"/>
    <w:rsid w:val="00756932"/>
    <w:rsid w:val="007606FF"/>
    <w:rsid w:val="00772DAC"/>
    <w:rsid w:val="00774421"/>
    <w:rsid w:val="00776C2D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050D"/>
    <w:rsid w:val="008E36B6"/>
    <w:rsid w:val="008E5B7B"/>
    <w:rsid w:val="008F0C91"/>
    <w:rsid w:val="0090354A"/>
    <w:rsid w:val="00913D07"/>
    <w:rsid w:val="00915018"/>
    <w:rsid w:val="0091679A"/>
    <w:rsid w:val="0093214E"/>
    <w:rsid w:val="009322A3"/>
    <w:rsid w:val="0093488F"/>
    <w:rsid w:val="00952674"/>
    <w:rsid w:val="00957C00"/>
    <w:rsid w:val="0096605F"/>
    <w:rsid w:val="00981DE1"/>
    <w:rsid w:val="00983E57"/>
    <w:rsid w:val="009A43E0"/>
    <w:rsid w:val="009C06FE"/>
    <w:rsid w:val="009C4C9A"/>
    <w:rsid w:val="009C6937"/>
    <w:rsid w:val="009D1046"/>
    <w:rsid w:val="009E2570"/>
    <w:rsid w:val="009E35DE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91BF3"/>
    <w:rsid w:val="00AB1975"/>
    <w:rsid w:val="00AB1A12"/>
    <w:rsid w:val="00AC35E1"/>
    <w:rsid w:val="00AC3ED9"/>
    <w:rsid w:val="00AD452D"/>
    <w:rsid w:val="00AD7663"/>
    <w:rsid w:val="00B12289"/>
    <w:rsid w:val="00B137E9"/>
    <w:rsid w:val="00B220A8"/>
    <w:rsid w:val="00B3013D"/>
    <w:rsid w:val="00B31099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36FDF"/>
    <w:rsid w:val="00C4752B"/>
    <w:rsid w:val="00C47E35"/>
    <w:rsid w:val="00C87E36"/>
    <w:rsid w:val="00C94212"/>
    <w:rsid w:val="00CB3FBE"/>
    <w:rsid w:val="00CC47D2"/>
    <w:rsid w:val="00CC74EE"/>
    <w:rsid w:val="00CD4DCF"/>
    <w:rsid w:val="00CD6734"/>
    <w:rsid w:val="00CE6A6F"/>
    <w:rsid w:val="00D010AF"/>
    <w:rsid w:val="00D24817"/>
    <w:rsid w:val="00D33BA7"/>
    <w:rsid w:val="00D33CA6"/>
    <w:rsid w:val="00D600ED"/>
    <w:rsid w:val="00D63032"/>
    <w:rsid w:val="00D63FFC"/>
    <w:rsid w:val="00D664F5"/>
    <w:rsid w:val="00D71228"/>
    <w:rsid w:val="00D74923"/>
    <w:rsid w:val="00D77E36"/>
    <w:rsid w:val="00D84B19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3D2E"/>
    <w:rsid w:val="00ED1B99"/>
    <w:rsid w:val="00EE05CC"/>
    <w:rsid w:val="00EE2767"/>
    <w:rsid w:val="00EF0DE2"/>
    <w:rsid w:val="00EF2C19"/>
    <w:rsid w:val="00EF4BBA"/>
    <w:rsid w:val="00F01165"/>
    <w:rsid w:val="00F30EEB"/>
    <w:rsid w:val="00F45076"/>
    <w:rsid w:val="00F559AF"/>
    <w:rsid w:val="00F566EA"/>
    <w:rsid w:val="00F60C58"/>
    <w:rsid w:val="00F62715"/>
    <w:rsid w:val="00F70ACB"/>
    <w:rsid w:val="00F9037F"/>
    <w:rsid w:val="00F90795"/>
    <w:rsid w:val="00F909B2"/>
    <w:rsid w:val="00F977E0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7771B4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aption">
    <w:name w:val="caption"/>
    <w:basedOn w:val="Normal"/>
    <w:next w:val="Normal"/>
    <w:unhideWhenUsed/>
    <w:qFormat/>
    <w:rsid w:val="00EE2767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C5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15805-97C8-4D93-9EAA-B35FC7329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40</TotalTime>
  <Pages>9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3</cp:revision>
  <cp:lastPrinted>2003-10-05T22:49:00Z</cp:lastPrinted>
  <dcterms:created xsi:type="dcterms:W3CDTF">2018-09-01T08:14:00Z</dcterms:created>
  <dcterms:modified xsi:type="dcterms:W3CDTF">2018-09-01T08:55:00Z</dcterms:modified>
</cp:coreProperties>
</file>