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 </w:t>
            </w:r>
            <w:r w:rsidR="00C678EF">
              <w:t>Patient</w:t>
            </w:r>
            <w:r>
              <w:t xml:space="preserve">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615572">
              <w:t>Update a</w:t>
            </w:r>
            <w:r w:rsidR="001A2317">
              <w:t xml:space="preserve"> </w:t>
            </w:r>
            <w:r w:rsidR="00C678EF">
              <w:t>Patient</w:t>
            </w:r>
            <w:r w:rsidR="001A2317">
              <w:t xml:space="preserve"> Type</w:t>
            </w:r>
            <w:r>
              <w:t xml:space="preserve"> Record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 xml:space="preserve">a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 using the ID or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C678EF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C678EF">
              <w:rPr>
                <w:sz w:val="24"/>
                <w:szCs w:val="24"/>
              </w:rPr>
              <w:t>Patient</w:t>
            </w:r>
            <w:r w:rsidR="001A2317">
              <w:rPr>
                <w:sz w:val="24"/>
                <w:szCs w:val="24"/>
              </w:rPr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Types</w:t>
            </w:r>
            <w:r>
              <w:rPr>
                <w:sz w:val="24"/>
              </w:rPr>
              <w:t xml:space="preserve">” from the menu bar or selects Search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Types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615572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Screenshots available on UAT for Search </w:t>
            </w:r>
            <w:r w:rsidR="00C678EF">
              <w:rPr>
                <w:i/>
                <w:sz w:val="24"/>
              </w:rPr>
              <w:t>Patient</w:t>
            </w:r>
            <w:r>
              <w:rPr>
                <w:i/>
                <w:sz w:val="24"/>
              </w:rPr>
              <w:t xml:space="preserve"> Types</w:t>
            </w:r>
          </w:p>
        </w:tc>
        <w:tc>
          <w:tcPr>
            <w:tcW w:w="714" w:type="dxa"/>
          </w:tcPr>
          <w:p w:rsidR="009B16CC" w:rsidRDefault="00684931" w:rsidP="00C678EF">
            <w:pPr>
              <w:pStyle w:val="bp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C678EF">
            <w:pPr>
              <w:pStyle w:val="bp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enters a search for a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C678EF">
              <w:rPr>
                <w:sz w:val="24"/>
              </w:rPr>
              <w:t>Patient</w:t>
            </w:r>
            <w:r w:rsidR="001A231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C678E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678EF" w:rsidRPr="00A37D81" w:rsidRDefault="00C678E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678EF" w:rsidRDefault="00C678E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C678EF" w:rsidRDefault="00C678EF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Search of database shows record updated</w:t>
            </w:r>
          </w:p>
        </w:tc>
        <w:tc>
          <w:tcPr>
            <w:tcW w:w="714" w:type="dxa"/>
          </w:tcPr>
          <w:p w:rsidR="00C678EF" w:rsidRDefault="00C678EF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678EF" w:rsidRPr="00A37D81" w:rsidRDefault="00C678E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C678EF">
              <w:t>A</w:t>
            </w:r>
            <w:r w:rsidR="00C678EF" w:rsidRPr="00C678EF">
              <w:t>norexic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615572" w:rsidRDefault="00615572">
      <w:pPr>
        <w:rPr>
          <w:noProof/>
        </w:rPr>
      </w:pPr>
    </w:p>
    <w:p w:rsidR="00C47E35" w:rsidRDefault="00C678EF">
      <w:r>
        <w:rPr>
          <w:noProof/>
        </w:rPr>
        <w:drawing>
          <wp:inline distT="0" distB="0" distL="0" distR="0" wp14:anchorId="7887E141" wp14:editId="12402A30">
            <wp:extent cx="8229600" cy="167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 w:rsidR="00C678EF">
        <w:t xml:space="preserve"> – Brings up ID 6</w:t>
      </w:r>
    </w:p>
    <w:p w:rsidR="009B16CC" w:rsidRDefault="00C678EF">
      <w:r>
        <w:rPr>
          <w:noProof/>
        </w:rPr>
        <w:lastRenderedPageBreak/>
        <w:drawing>
          <wp:inline distT="0" distB="0" distL="0" distR="0" wp14:anchorId="2C2190AE" wp14:editId="685D870C">
            <wp:extent cx="8229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2</w:t>
      </w:r>
      <w:r>
        <w:fldChar w:fldCharType="end"/>
      </w:r>
      <w:r>
        <w:t xml:space="preserve">: </w:t>
      </w:r>
      <w:r w:rsidR="00C678EF">
        <w:t>Patient</w:t>
      </w:r>
      <w:r>
        <w:t xml:space="preserve"> Type loaded into </w:t>
      </w:r>
      <w:r w:rsidR="00C678EF">
        <w:t>Patient</w:t>
      </w:r>
      <w:r>
        <w:t xml:space="preserve"> Type Details</w:t>
      </w:r>
    </w:p>
    <w:p w:rsidR="009B16CC" w:rsidRDefault="00883EAF">
      <w:r>
        <w:rPr>
          <w:noProof/>
        </w:rPr>
        <w:lastRenderedPageBreak/>
        <w:drawing>
          <wp:inline distT="0" distB="0" distL="0" distR="0" wp14:anchorId="3890D9F5" wp14:editId="15D77FAA">
            <wp:extent cx="67437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3</w:t>
      </w:r>
      <w:r>
        <w:fldChar w:fldCharType="end"/>
      </w:r>
      <w:r>
        <w:t xml:space="preserve">: </w:t>
      </w:r>
      <w:r w:rsidR="00C678EF">
        <w:t>Patient</w:t>
      </w:r>
      <w:r>
        <w:t xml:space="preserve"> Type updated</w:t>
      </w:r>
    </w:p>
    <w:p w:rsidR="009B16CC" w:rsidRDefault="00883EAF">
      <w:r>
        <w:rPr>
          <w:noProof/>
        </w:rPr>
        <w:drawing>
          <wp:inline distT="0" distB="0" distL="0" distR="0" wp14:anchorId="709D300D" wp14:editId="1A7618DB">
            <wp:extent cx="6705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883EAF">
      <w:r>
        <w:rPr>
          <w:noProof/>
        </w:rPr>
        <w:lastRenderedPageBreak/>
        <w:drawing>
          <wp:inline distT="0" distB="0" distL="0" distR="0" wp14:anchorId="65CAE96B" wp14:editId="4B512273">
            <wp:extent cx="8229600" cy="2850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16AE8">
        <w:rPr>
          <w:noProof/>
        </w:rPr>
        <w:t>5</w:t>
      </w:r>
      <w:r>
        <w:fldChar w:fldCharType="end"/>
      </w:r>
      <w:r>
        <w:t xml:space="preserve">: </w:t>
      </w:r>
      <w:r w:rsidR="0082521C">
        <w:t>New search for “</w:t>
      </w:r>
      <w:r w:rsidR="00883EAF">
        <w:t>6</w:t>
      </w:r>
      <w:r w:rsidR="0082521C">
        <w:t xml:space="preserve">” shows ID </w:t>
      </w:r>
      <w:r w:rsidR="00883EAF">
        <w:t>6</w:t>
      </w:r>
      <w:r w:rsidRPr="00FC77E5">
        <w:t xml:space="preserve"> has been updated as expected</w:t>
      </w:r>
    </w:p>
    <w:p w:rsidR="00716AE8" w:rsidRDefault="00716AE8">
      <w:r>
        <w:br w:type="page"/>
      </w:r>
    </w:p>
    <w:p w:rsidR="00716AE8" w:rsidRDefault="00716AE8" w:rsidP="00716AE8">
      <w:r>
        <w:lastRenderedPageBreak/>
        <w:t>EXPECTED ERROR MESSAGES:</w:t>
      </w:r>
    </w:p>
    <w:p w:rsidR="005D091E" w:rsidRDefault="00883EAF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54B90DE3" wp14:editId="3C05FD0F">
            <wp:extent cx="66198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23D39" wp14:editId="76ACA1E7">
            <wp:extent cx="6696075" cy="211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E8" w:rsidRPr="00716AE8">
        <w:rPr>
          <w:noProof/>
        </w:rPr>
        <w:t xml:space="preserve"> </w:t>
      </w:r>
    </w:p>
    <w:p w:rsidR="0082521C" w:rsidRDefault="00716AE8" w:rsidP="0082521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Using a character other than letters</w:t>
      </w:r>
      <w:r w:rsidR="00883EAF">
        <w:t>, -, ‘,</w:t>
      </w:r>
      <w:r w:rsidR="0082521C">
        <w:t xml:space="preserve"> or spaces</w:t>
      </w:r>
      <w:r w:rsidR="003365BD">
        <w:t xml:space="preserve"> (Expected)</w:t>
      </w:r>
    </w:p>
    <w:p w:rsidR="0082521C" w:rsidRDefault="0082521C">
      <w:r>
        <w:br w:type="page"/>
      </w:r>
    </w:p>
    <w:p w:rsidR="0082521C" w:rsidRPr="0082521C" w:rsidRDefault="0082521C" w:rsidP="0082521C">
      <w:r>
        <w:lastRenderedPageBreak/>
        <w:t>EXPECTED BEHAVIOUR</w:t>
      </w:r>
    </w:p>
    <w:p w:rsidR="00716AE8" w:rsidRDefault="00883EAF" w:rsidP="00716AE8">
      <w:r>
        <w:rPr>
          <w:noProof/>
        </w:rPr>
        <w:drawing>
          <wp:inline distT="0" distB="0" distL="0" distR="0" wp14:anchorId="22608E04" wp14:editId="10AFBEE9">
            <wp:extent cx="661987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Using </w:t>
      </w:r>
      <w:r w:rsidR="0082521C">
        <w:t>letters</w:t>
      </w:r>
      <w:r w:rsidR="00883EAF">
        <w:t xml:space="preserve">, -, ‘, </w:t>
      </w:r>
      <w:r w:rsidR="0082521C">
        <w:t>or spaces</w:t>
      </w:r>
      <w:r>
        <w:t xml:space="preserve"> doesn't cause errors – Expected</w:t>
      </w:r>
    </w:p>
    <w:p w:rsidR="00716AE8" w:rsidRDefault="00883EAF" w:rsidP="00716AE8">
      <w:r>
        <w:rPr>
          <w:noProof/>
        </w:rPr>
        <w:drawing>
          <wp:inline distT="0" distB="0" distL="0" distR="0" wp14:anchorId="4D96856C" wp14:editId="0B3FF1D8">
            <wp:extent cx="661035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AE8" w:rsidRPr="00716AE8" w:rsidRDefault="00716AE8" w:rsidP="00716AE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Selecting "Clear" caused form to be cleared - Expected</w:t>
      </w:r>
    </w:p>
    <w:sectPr w:rsidR="00716AE8" w:rsidRPr="00716AE8" w:rsidSect="00A37650">
      <w:headerReference w:type="default" r:id="rId16"/>
      <w:footerReference w:type="even" r:id="rId17"/>
      <w:footerReference w:type="default" r:id="rId18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A1" w:rsidRDefault="002D04A1">
      <w:r>
        <w:separator/>
      </w:r>
    </w:p>
  </w:endnote>
  <w:endnote w:type="continuationSeparator" w:id="0">
    <w:p w:rsidR="002D04A1" w:rsidRDefault="002D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A1" w:rsidRDefault="002D04A1">
      <w:r>
        <w:separator/>
      </w:r>
    </w:p>
  </w:footnote>
  <w:footnote w:type="continuationSeparator" w:id="0">
    <w:p w:rsidR="002D04A1" w:rsidRDefault="002D0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5572" w:rsidP="00B71A35">
          <w:r>
            <w:t>Update a</w:t>
          </w:r>
          <w:r w:rsidR="001A2317">
            <w:t xml:space="preserve"> </w:t>
          </w:r>
          <w:r w:rsidR="00C678EF">
            <w:t>Patient</w:t>
          </w:r>
          <w:r w:rsidR="001A2317">
            <w:t xml:space="preserve">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7F"/>
    <w:rsid w:val="000A4211"/>
    <w:rsid w:val="000B0609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4A1"/>
    <w:rsid w:val="002D07CF"/>
    <w:rsid w:val="002D1D0A"/>
    <w:rsid w:val="002D7BA4"/>
    <w:rsid w:val="002E347B"/>
    <w:rsid w:val="00317678"/>
    <w:rsid w:val="00327EA2"/>
    <w:rsid w:val="00331345"/>
    <w:rsid w:val="003365BD"/>
    <w:rsid w:val="003410BE"/>
    <w:rsid w:val="00353537"/>
    <w:rsid w:val="003557D2"/>
    <w:rsid w:val="00362280"/>
    <w:rsid w:val="00365557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15572"/>
    <w:rsid w:val="00620950"/>
    <w:rsid w:val="00635CE7"/>
    <w:rsid w:val="006676D0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16AE8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2521C"/>
    <w:rsid w:val="00830BD8"/>
    <w:rsid w:val="00854E58"/>
    <w:rsid w:val="00857786"/>
    <w:rsid w:val="008643BB"/>
    <w:rsid w:val="0086477E"/>
    <w:rsid w:val="008725C4"/>
    <w:rsid w:val="00883EAF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3D37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E4655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678EF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82E45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64EE7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18</TotalTime>
  <Pages>7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2018-09-01T08:56:00Z</dcterms:created>
  <dcterms:modified xsi:type="dcterms:W3CDTF">2018-09-01T09:14:00Z</dcterms:modified>
</cp:coreProperties>
</file>