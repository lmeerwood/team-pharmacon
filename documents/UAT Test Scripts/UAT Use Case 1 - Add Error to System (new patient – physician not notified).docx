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74787C">
              <w:rPr>
                <w:sz w:val="24"/>
                <w:szCs w:val="24"/>
              </w:rPr>
              <w:t xml:space="preserve"> (new patient</w:t>
            </w:r>
            <w:r w:rsidR="00A04ED3">
              <w:rPr>
                <w:sz w:val="24"/>
                <w:szCs w:val="24"/>
              </w:rPr>
              <w:t xml:space="preserve"> – physician not notified)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name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name of medication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EC7284">
              <w:rPr>
                <w:sz w:val="24"/>
                <w:szCs w:val="24"/>
              </w:rPr>
              <w:t xml:space="preserve"> (No)</w:t>
            </w:r>
          </w:p>
          <w:p w:rsidR="00437817" w:rsidRPr="0074787C" w:rsidRDefault="00437817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613EE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 with data</w:t>
            </w:r>
            <w:bookmarkStart w:id="0" w:name="_GoBack"/>
            <w:bookmarkEnd w:id="0"/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lastRenderedPageBreak/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name is entered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name is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notified – No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  <w:r>
              <w:t>No</w:t>
            </w: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859" w:rsidRDefault="00920859">
      <w:r>
        <w:separator/>
      </w:r>
    </w:p>
  </w:endnote>
  <w:endnote w:type="continuationSeparator" w:id="0">
    <w:p w:rsidR="00920859" w:rsidRDefault="009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3EE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13EE5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859" w:rsidRDefault="00920859">
      <w:r>
        <w:separator/>
      </w:r>
    </w:p>
  </w:footnote>
  <w:footnote w:type="continuationSeparator" w:id="0">
    <w:p w:rsidR="00920859" w:rsidRDefault="00920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40A1E" w:rsidP="00A04ED3">
          <w:pPr>
            <w:tabs>
              <w:tab w:val="left" w:pos="2367"/>
            </w:tabs>
          </w:pPr>
          <w:r>
            <w:t>Add Error to System</w:t>
          </w:r>
          <w:r w:rsidR="00A04ED3">
            <w:t xml:space="preserve"> (New Patient</w:t>
          </w:r>
          <w:r w:rsidR="00A04ED3">
            <w:rPr>
              <w:sz w:val="24"/>
              <w:szCs w:val="24"/>
            </w:rPr>
            <w:t xml:space="preserve"> – physician not notified</w:t>
          </w:r>
          <w:r w:rsidR="00A04ED3">
            <w:t>)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D5952"/>
    <w:rsid w:val="000E3C24"/>
    <w:rsid w:val="000E4C6D"/>
    <w:rsid w:val="000F4382"/>
    <w:rsid w:val="00127DBF"/>
    <w:rsid w:val="00133593"/>
    <w:rsid w:val="00136BF2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13EE5"/>
    <w:rsid w:val="00620950"/>
    <w:rsid w:val="00635CE7"/>
    <w:rsid w:val="00642F88"/>
    <w:rsid w:val="00665014"/>
    <w:rsid w:val="00683635"/>
    <w:rsid w:val="006B5D41"/>
    <w:rsid w:val="006C4D26"/>
    <w:rsid w:val="006D4DE0"/>
    <w:rsid w:val="006F3438"/>
    <w:rsid w:val="00702D6A"/>
    <w:rsid w:val="00720507"/>
    <w:rsid w:val="007275A3"/>
    <w:rsid w:val="0074307D"/>
    <w:rsid w:val="0074787C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20859"/>
    <w:rsid w:val="0093214E"/>
    <w:rsid w:val="009322A3"/>
    <w:rsid w:val="0093488F"/>
    <w:rsid w:val="0097114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7284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76C5EA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82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7</cp:revision>
  <cp:lastPrinted>2003-10-05T22:49:00Z</cp:lastPrinted>
  <dcterms:created xsi:type="dcterms:W3CDTF">2018-04-25T05:44:00Z</dcterms:created>
  <dcterms:modified xsi:type="dcterms:W3CDTF">2018-04-25T07:24:00Z</dcterms:modified>
</cp:coreProperties>
</file>