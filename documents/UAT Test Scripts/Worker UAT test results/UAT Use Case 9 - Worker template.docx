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6271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 xml:space="preserve">9 – </w:t>
            </w:r>
            <w:r>
              <w:t>Manage Worker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>needs to add a new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navigates to Manage Workers 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is presented with a blank form to add the new worker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533EA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not</w:t>
            </w:r>
            <w:r w:rsidR="00E71076"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27753E">
              <w:rPr>
                <w:sz w:val="24"/>
                <w:szCs w:val="24"/>
              </w:rPr>
              <w:t>Worker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27753E">
              <w:rPr>
                <w:sz w:val="24"/>
              </w:rPr>
              <w:t>Manage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>blank Worker Details form appears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Id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First 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Surname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Worker’s Position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whether the Worker is active or not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is accepted</w:t>
            </w: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worker &amp; related details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2088" w:rsidRPr="00A37D81" w:rsidRDefault="00582088" w:rsidP="00E25B11">
            <w:pPr>
              <w:pStyle w:val="RowHeadings"/>
              <w:spacing w:before="80" w:after="80"/>
              <w:jc w:val="center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2231390</wp:posOffset>
                </wp:positionV>
                <wp:extent cx="81438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2E888" id="Rectangle 2" o:spid="_x0000_s1026" style="position:absolute;margin-left:0;margin-top:175.7pt;width:6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" filled="f" strokecolor="yellow" strokeweight="2pt"/>
            </w:pict>
          </mc:Fallback>
        </mc:AlternateContent>
      </w:r>
    </w:p>
    <w:p w:rsidR="00C47E35" w:rsidRDefault="00C47E35">
      <w:r>
        <w:br w:type="page"/>
      </w:r>
    </w:p>
    <w:p w:rsidR="007E3012" w:rsidRPr="00A37D81" w:rsidRDefault="007E3012" w:rsidP="00780A9A">
      <w:pPr>
        <w:pStyle w:val="bp"/>
        <w:spacing w:before="0" w:after="0"/>
      </w:pPr>
    </w:p>
    <w:sectPr w:rsidR="007E3012" w:rsidRPr="00A37D81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ED9" w:rsidRDefault="00AC3ED9">
      <w:r>
        <w:separator/>
      </w:r>
    </w:p>
  </w:endnote>
  <w:endnote w:type="continuationSeparator" w:id="0">
    <w:p w:rsidR="00AC3ED9" w:rsidRDefault="00AC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ED9" w:rsidRDefault="00AC3ED9">
      <w:r>
        <w:separator/>
      </w:r>
    </w:p>
  </w:footnote>
  <w:footnote w:type="continuationSeparator" w:id="0">
    <w:p w:rsidR="00AC3ED9" w:rsidRDefault="00AC3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743150">
            <w:t>Worker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43150">
            <w:t>07/08/2018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53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6</cp:revision>
  <cp:lastPrinted>2003-10-05T22:49:00Z</cp:lastPrinted>
  <dcterms:created xsi:type="dcterms:W3CDTF">2018-08-07T10:01:00Z</dcterms:created>
  <dcterms:modified xsi:type="dcterms:W3CDTF">2018-08-11T04:30:00Z</dcterms:modified>
</cp:coreProperties>
</file>