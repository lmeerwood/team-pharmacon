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Add Worker</w:t>
            </w:r>
            <w:r w:rsidR="00743150">
              <w:t xml:space="preserve">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D19C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>
              <w:rPr>
                <w:sz w:val="24"/>
                <w:szCs w:val="24"/>
              </w:rPr>
              <w:t xml:space="preserve">9 – </w:t>
            </w:r>
            <w:r>
              <w:t>Manage Worker</w:t>
            </w:r>
            <w:bookmarkStart w:id="0" w:name="_GoBack"/>
            <w:bookmarkEnd w:id="0"/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>needs to add a new worker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navigates to Manage Workers 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is presented with a blank form to add the new worker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9C5770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  <w:r w:rsidR="00E71076">
              <w:rPr>
                <w:sz w:val="24"/>
                <w:szCs w:val="24"/>
              </w:rPr>
              <w:t xml:space="preserve"> must</w:t>
            </w:r>
            <w:r w:rsidR="008050F0">
              <w:rPr>
                <w:sz w:val="24"/>
                <w:szCs w:val="24"/>
              </w:rPr>
              <w:t xml:space="preserve"> not</w:t>
            </w:r>
            <w:r w:rsidR="00E71076"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27753E">
              <w:rPr>
                <w:sz w:val="24"/>
                <w:szCs w:val="24"/>
              </w:rPr>
              <w:t>Worker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27753E">
              <w:rPr>
                <w:sz w:val="24"/>
              </w:rPr>
              <w:t>Manage Workers</w:t>
            </w:r>
            <w:r w:rsidR="00E71076">
              <w:rPr>
                <w:sz w:val="24"/>
              </w:rPr>
              <w:t>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>blank Worker Details form appears</w:t>
            </w:r>
          </w:p>
        </w:tc>
        <w:tc>
          <w:tcPr>
            <w:tcW w:w="714" w:type="dxa"/>
          </w:tcPr>
          <w:p w:rsidR="00DF1585" w:rsidRPr="00A37D81" w:rsidRDefault="00C47E35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Id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E25B1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First Name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Surname</w:t>
            </w:r>
          </w:p>
        </w:tc>
        <w:tc>
          <w:tcPr>
            <w:tcW w:w="5596" w:type="dxa"/>
          </w:tcPr>
          <w:p w:rsidR="003557D2" w:rsidRPr="00A37D81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3557D2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Pr="00A37D81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the Worker’s Position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27753E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whether the Worker is active or not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is accepted</w:t>
            </w:r>
          </w:p>
        </w:tc>
        <w:tc>
          <w:tcPr>
            <w:tcW w:w="714" w:type="dxa"/>
          </w:tcPr>
          <w:p w:rsidR="0027753E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1B6403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E25B11">
            <w:pPr>
              <w:pStyle w:val="RowHeadings"/>
              <w:spacing w:before="80" w:after="80"/>
              <w:jc w:val="center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27753E">
              <w:rPr>
                <w:sz w:val="24"/>
              </w:rPr>
              <w:t>worker &amp; related details</w:t>
            </w:r>
          </w:p>
        </w:tc>
        <w:tc>
          <w:tcPr>
            <w:tcW w:w="714" w:type="dxa"/>
          </w:tcPr>
          <w:p w:rsidR="00582088" w:rsidRPr="00A37D81" w:rsidRDefault="00C3215D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82088" w:rsidRPr="00A37D81" w:rsidRDefault="00582088" w:rsidP="00E25B11">
            <w:pPr>
              <w:pStyle w:val="RowHeadings"/>
              <w:spacing w:before="80" w:after="80"/>
              <w:jc w:val="center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9123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Frank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Gravel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Pharmacist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Yes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2231390</wp:posOffset>
                </wp:positionV>
                <wp:extent cx="81438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89C83" id="Rectangle 2" o:spid="_x0000_s1026" style="position:absolute;margin-left:0;margin-top:175.7pt;width:64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" filled="f" strokecolor="yellow" strokeweight="2pt"/>
            </w:pict>
          </mc:Fallback>
        </mc:AlternateContent>
      </w:r>
    </w:p>
    <w:p w:rsidR="00C47E35" w:rsidRDefault="00C47E35">
      <w:r>
        <w:br w:type="page"/>
      </w:r>
    </w:p>
    <w:p w:rsidR="007E3012" w:rsidRPr="00A37D81" w:rsidRDefault="007E3012" w:rsidP="00780A9A">
      <w:pPr>
        <w:pStyle w:val="bp"/>
        <w:spacing w:before="0" w:after="0"/>
      </w:pPr>
    </w:p>
    <w:p w:rsidR="0004651B" w:rsidRDefault="00C47E35" w:rsidP="00374830">
      <w:pPr>
        <w:pStyle w:val="bp"/>
        <w:spacing w:before="0" w:after="0"/>
      </w:pPr>
      <w:r>
        <w:t>Worker Details Form</w:t>
      </w:r>
    </w:p>
    <w:p w:rsidR="00C47E35" w:rsidRDefault="00C47E35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618B744" wp14:editId="2B89FA9D">
            <wp:extent cx="8229600" cy="4777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66" w:rsidRDefault="00FA0D66" w:rsidP="00374830">
      <w:pPr>
        <w:pStyle w:val="bp"/>
        <w:spacing w:before="0" w:after="0"/>
      </w:pPr>
    </w:p>
    <w:p w:rsidR="00FA0D66" w:rsidRDefault="00FA0D66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EAA525F" wp14:editId="2BB5B4A2">
            <wp:extent cx="4191000" cy="334717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661" cy="33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66" w:rsidRDefault="00FA0D66" w:rsidP="00374830">
      <w:pPr>
        <w:pStyle w:val="bp"/>
        <w:spacing w:before="0" w:after="0"/>
      </w:pPr>
      <w:r>
        <w:t>Worker details entered</w:t>
      </w:r>
    </w:p>
    <w:p w:rsidR="00E25B11" w:rsidRDefault="001B6403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34CEC538" wp14:editId="1FAFF8BB">
            <wp:extent cx="55626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11" w:rsidRDefault="001B6403" w:rsidP="00374830">
      <w:pPr>
        <w:pStyle w:val="bp"/>
        <w:spacing w:before="0" w:after="0"/>
      </w:pPr>
      <w:r>
        <w:t>Worker added</w:t>
      </w:r>
      <w:r w:rsidR="00C3215D">
        <w:t xml:space="preserve"> – Worker details in database</w:t>
      </w:r>
    </w:p>
    <w:p w:rsidR="00C3215D" w:rsidRPr="00A37D81" w:rsidRDefault="00C3215D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EDADEF3" wp14:editId="41778B0C">
            <wp:extent cx="7038975" cy="107811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04139" cy="10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5D" w:rsidRPr="00A37D81" w:rsidSect="00A37650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18C" w:rsidRDefault="007D618C">
      <w:r>
        <w:separator/>
      </w:r>
    </w:p>
  </w:endnote>
  <w:endnote w:type="continuationSeparator" w:id="0">
    <w:p w:rsidR="007D618C" w:rsidRDefault="007D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18C" w:rsidRDefault="007D618C">
      <w:r>
        <w:separator/>
      </w:r>
    </w:p>
  </w:footnote>
  <w:footnote w:type="continuationSeparator" w:id="0">
    <w:p w:rsidR="007D618C" w:rsidRDefault="007D6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743150">
            <w:t>Worker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743150">
            <w:t>07/08/2018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6403"/>
    <w:rsid w:val="001D00C4"/>
    <w:rsid w:val="001D77BE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4395"/>
    <w:rsid w:val="002D7BA4"/>
    <w:rsid w:val="002E347B"/>
    <w:rsid w:val="00317678"/>
    <w:rsid w:val="00327489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18C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5770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D19CD"/>
    <w:rsid w:val="00BE784F"/>
    <w:rsid w:val="00BF14DB"/>
    <w:rsid w:val="00C05D0A"/>
    <w:rsid w:val="00C070A0"/>
    <w:rsid w:val="00C07137"/>
    <w:rsid w:val="00C074E2"/>
    <w:rsid w:val="00C229AB"/>
    <w:rsid w:val="00C32112"/>
    <w:rsid w:val="00C3215D"/>
    <w:rsid w:val="00C34B6E"/>
    <w:rsid w:val="00C4752B"/>
    <w:rsid w:val="00C47E35"/>
    <w:rsid w:val="00C87E36"/>
    <w:rsid w:val="00C94212"/>
    <w:rsid w:val="00CC47D2"/>
    <w:rsid w:val="00CC74EE"/>
    <w:rsid w:val="00CD6734"/>
    <w:rsid w:val="00CE6A6F"/>
    <w:rsid w:val="00D010AF"/>
    <w:rsid w:val="00D24817"/>
    <w:rsid w:val="00D33BA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152EA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111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2018-08-07T12:41:00Z</dcterms:created>
  <dcterms:modified xsi:type="dcterms:W3CDTF">2018-08-11T04:29:00Z</dcterms:modified>
</cp:coreProperties>
</file>