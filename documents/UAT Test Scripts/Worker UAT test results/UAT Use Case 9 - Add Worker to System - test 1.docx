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Add Worker</w:t>
            </w:r>
            <w:r w:rsidR="00743150">
              <w:t xml:space="preserve">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743150">
              <w:rPr>
                <w:sz w:val="24"/>
                <w:szCs w:val="24"/>
              </w:rPr>
              <w:t xml:space="preserve">9 - </w:t>
            </w:r>
            <w:r w:rsidR="00EF4BBA">
              <w:t>Add Worker</w:t>
            </w:r>
            <w:r w:rsidR="00743150">
              <w:t xml:space="preserve"> to System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>needs to add a new worker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navigates to Manage Workers 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is presented with a blank form to add the new worker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</w:t>
            </w:r>
            <w:r w:rsidR="008050F0"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27753E">
              <w:rPr>
                <w:sz w:val="24"/>
                <w:szCs w:val="24"/>
              </w:rPr>
              <w:t>Worker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27753E">
              <w:rPr>
                <w:sz w:val="24"/>
              </w:rPr>
              <w:t>Manage Workers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>blank Worker Details form appears</w:t>
            </w:r>
          </w:p>
        </w:tc>
        <w:tc>
          <w:tcPr>
            <w:tcW w:w="714" w:type="dxa"/>
          </w:tcPr>
          <w:p w:rsidR="00DF1585" w:rsidRPr="00A37D81" w:rsidRDefault="00C47E3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Id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E25B1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First Name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Surname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the Worker’s Position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27753E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whether the Worker is active or not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is accepted</w:t>
            </w:r>
          </w:p>
        </w:tc>
        <w:tc>
          <w:tcPr>
            <w:tcW w:w="714" w:type="dxa"/>
          </w:tcPr>
          <w:p w:rsidR="0027753E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E25B11" w:rsidP="00E25B11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27753E">
              <w:rPr>
                <w:sz w:val="24"/>
              </w:rPr>
              <w:t>worker &amp; related details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2088" w:rsidRPr="00A37D81" w:rsidRDefault="00E25B11" w:rsidP="00E25B11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9123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Frank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Gravel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Pharmacist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Yes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2231390</wp:posOffset>
                </wp:positionV>
                <wp:extent cx="81438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B6E33" id="Rectangle 2" o:spid="_x0000_s1026" style="position:absolute;margin-left:0;margin-top:175.7pt;width:64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" filled="f" strokecolor="yellow" strokeweight="2pt"/>
            </w:pict>
          </mc:Fallback>
        </mc:AlternateContent>
      </w:r>
    </w:p>
    <w:p w:rsidR="00C47E35" w:rsidRDefault="00C47E35">
      <w:r>
        <w:br w:type="page"/>
      </w:r>
    </w:p>
    <w:p w:rsidR="007E3012" w:rsidRPr="00A37D81" w:rsidRDefault="007E3012" w:rsidP="00780A9A">
      <w:pPr>
        <w:pStyle w:val="bp"/>
        <w:spacing w:before="0" w:after="0"/>
      </w:pPr>
    </w:p>
    <w:p w:rsidR="0004651B" w:rsidRDefault="00C47E35" w:rsidP="00374830">
      <w:pPr>
        <w:pStyle w:val="bp"/>
        <w:spacing w:before="0" w:after="0"/>
      </w:pPr>
      <w:r>
        <w:t>Worker Details Form</w:t>
      </w:r>
    </w:p>
    <w:p w:rsidR="00C47E35" w:rsidRDefault="00C47E35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618B744" wp14:editId="2B89FA9D">
            <wp:extent cx="8229600" cy="477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6" w:rsidRDefault="00FA0D66" w:rsidP="00374830">
      <w:pPr>
        <w:pStyle w:val="bp"/>
        <w:spacing w:before="0" w:after="0"/>
      </w:pPr>
    </w:p>
    <w:p w:rsidR="00FA0D66" w:rsidRDefault="00FA0D66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EAA525F" wp14:editId="2BB5B4A2">
            <wp:extent cx="4857750" cy="387967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94" cy="389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6" w:rsidRDefault="00FA0D66" w:rsidP="00374830">
      <w:pPr>
        <w:pStyle w:val="bp"/>
        <w:spacing w:before="0" w:after="0"/>
      </w:pPr>
      <w:r>
        <w:t>Worker details entered</w:t>
      </w:r>
    </w:p>
    <w:p w:rsidR="00E25B11" w:rsidRDefault="00E25B11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D98F028" wp14:editId="5B6BD0B6">
            <wp:extent cx="4981575" cy="14005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639" cy="14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11" w:rsidRPr="00A37D81" w:rsidRDefault="00E25B11" w:rsidP="00374830">
      <w:pPr>
        <w:pStyle w:val="bp"/>
        <w:spacing w:before="0" w:after="0"/>
      </w:pPr>
      <w:r>
        <w:t>Problem with adding user - Failed</w:t>
      </w:r>
      <w:bookmarkStart w:id="0" w:name="_GoBack"/>
      <w:bookmarkEnd w:id="0"/>
    </w:p>
    <w:sectPr w:rsidR="00E25B11" w:rsidRPr="00A37D81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EA2" w:rsidRDefault="00327EA2">
      <w:r>
        <w:separator/>
      </w:r>
    </w:p>
  </w:endnote>
  <w:endnote w:type="continuationSeparator" w:id="0">
    <w:p w:rsidR="00327EA2" w:rsidRDefault="00327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EA2" w:rsidRDefault="00327EA2">
      <w:r>
        <w:separator/>
      </w:r>
    </w:p>
  </w:footnote>
  <w:footnote w:type="continuationSeparator" w:id="0">
    <w:p w:rsidR="00327EA2" w:rsidRDefault="00327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743150">
            <w:t>Worker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743150">
            <w:t>07/08/2018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6734"/>
    <w:rsid w:val="00CE6A6F"/>
    <w:rsid w:val="00D010AF"/>
    <w:rsid w:val="00D2481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CCEC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52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2018-08-07T10:01:00Z</dcterms:created>
  <dcterms:modified xsi:type="dcterms:W3CDTF">2018-08-07T10:53:00Z</dcterms:modified>
</cp:coreProperties>
</file>