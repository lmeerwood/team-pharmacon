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F4BB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Add Worker</w:t>
            </w:r>
            <w:r w:rsidR="00743150">
              <w:t xml:space="preserve">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1F539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>
              <w:rPr>
                <w:sz w:val="24"/>
                <w:szCs w:val="24"/>
              </w:rPr>
              <w:t xml:space="preserve">9 – </w:t>
            </w:r>
            <w:r>
              <w:t>Manage Worker</w:t>
            </w:r>
            <w:bookmarkStart w:id="0" w:name="_GoBack"/>
            <w:bookmarkEnd w:id="0"/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743150">
              <w:rPr>
                <w:sz w:val="24"/>
                <w:szCs w:val="24"/>
              </w:rPr>
              <w:t>needs to add a new worker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navigates to Manage Workers tab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is presented with a blank form to add the new worker details.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enters the required information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D32E07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  <w:r w:rsidR="00E71076">
              <w:rPr>
                <w:sz w:val="24"/>
                <w:szCs w:val="24"/>
              </w:rPr>
              <w:t xml:space="preserve"> must</w:t>
            </w:r>
            <w:r w:rsidR="008050F0">
              <w:rPr>
                <w:sz w:val="24"/>
                <w:szCs w:val="24"/>
              </w:rPr>
              <w:t xml:space="preserve"> not</w:t>
            </w:r>
            <w:r w:rsidR="00E71076">
              <w:rPr>
                <w:sz w:val="24"/>
                <w:szCs w:val="24"/>
              </w:rPr>
              <w:t xml:space="preserve"> 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27753E">
              <w:rPr>
                <w:sz w:val="24"/>
                <w:szCs w:val="24"/>
              </w:rPr>
              <w:t>Worker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</w:t>
            </w:r>
            <w:r w:rsidR="0027753E">
              <w:rPr>
                <w:sz w:val="24"/>
              </w:rPr>
              <w:t>Manage Workers</w:t>
            </w:r>
            <w:r w:rsidR="00E71076">
              <w:rPr>
                <w:sz w:val="24"/>
              </w:rPr>
              <w:t>” from the menu bar</w:t>
            </w:r>
          </w:p>
        </w:tc>
        <w:tc>
          <w:tcPr>
            <w:tcW w:w="5596" w:type="dxa"/>
          </w:tcPr>
          <w:p w:rsidR="00DF1585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27753E">
              <w:rPr>
                <w:sz w:val="24"/>
              </w:rPr>
              <w:t>blank Worker Details form appears</w:t>
            </w:r>
          </w:p>
        </w:tc>
        <w:tc>
          <w:tcPr>
            <w:tcW w:w="714" w:type="dxa"/>
          </w:tcPr>
          <w:p w:rsidR="00DF1585" w:rsidRPr="00A37D81" w:rsidRDefault="00C47E35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Id</w:t>
            </w:r>
          </w:p>
        </w:tc>
        <w:tc>
          <w:tcPr>
            <w:tcW w:w="5596" w:type="dxa"/>
          </w:tcPr>
          <w:p w:rsidR="00A37D81" w:rsidRPr="00A37D81" w:rsidRDefault="0027753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DF1585" w:rsidRPr="00A37D81" w:rsidRDefault="00E25B11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First Name</w:t>
            </w:r>
          </w:p>
        </w:tc>
        <w:tc>
          <w:tcPr>
            <w:tcW w:w="5596" w:type="dxa"/>
          </w:tcPr>
          <w:p w:rsidR="00CE6A6F" w:rsidRPr="00A37D81" w:rsidRDefault="0027753E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CE6A6F" w:rsidRPr="00A37D81" w:rsidRDefault="00E25B11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E6A6F" w:rsidRPr="00A37D81" w:rsidRDefault="00CE6A6F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557D2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Surname</w:t>
            </w:r>
          </w:p>
        </w:tc>
        <w:tc>
          <w:tcPr>
            <w:tcW w:w="5596" w:type="dxa"/>
          </w:tcPr>
          <w:p w:rsidR="003557D2" w:rsidRPr="00A37D81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3557D2" w:rsidRPr="00A37D81" w:rsidRDefault="00E25B11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Pr="00A37D81" w:rsidRDefault="0027753E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enters the Worker’s Position</w:t>
            </w:r>
          </w:p>
        </w:tc>
        <w:tc>
          <w:tcPr>
            <w:tcW w:w="5596" w:type="dxa"/>
          </w:tcPr>
          <w:p w:rsidR="0027753E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27753E" w:rsidRPr="00A37D81" w:rsidRDefault="00E25B11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27753E" w:rsidRPr="00A37D81" w:rsidRDefault="0027753E" w:rsidP="003557D2">
            <w:pPr>
              <w:pStyle w:val="RowHeadings"/>
              <w:spacing w:before="80" w:after="80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Default="0027753E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selects whether the Worker is active or not</w:t>
            </w:r>
          </w:p>
        </w:tc>
        <w:tc>
          <w:tcPr>
            <w:tcW w:w="5596" w:type="dxa"/>
          </w:tcPr>
          <w:p w:rsidR="0027753E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is accepted</w:t>
            </w:r>
          </w:p>
        </w:tc>
        <w:tc>
          <w:tcPr>
            <w:tcW w:w="714" w:type="dxa"/>
          </w:tcPr>
          <w:p w:rsidR="0027753E" w:rsidRPr="00A37D81" w:rsidRDefault="00E25B11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27753E" w:rsidRPr="00A37D81" w:rsidRDefault="0027753E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Message appears that </w:t>
            </w:r>
            <w:r w:rsidR="0027753E">
              <w:rPr>
                <w:sz w:val="24"/>
              </w:rPr>
              <w:t>the record was successfully added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E25B11" w:rsidP="00E25B11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58208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Database updated to show new </w:t>
            </w:r>
            <w:r w:rsidR="0027753E">
              <w:rPr>
                <w:sz w:val="24"/>
              </w:rPr>
              <w:t>worker &amp; related details</w:t>
            </w:r>
          </w:p>
        </w:tc>
        <w:tc>
          <w:tcPr>
            <w:tcW w:w="714" w:type="dxa"/>
          </w:tcPr>
          <w:p w:rsidR="00582088" w:rsidRPr="00A37D81" w:rsidRDefault="00582088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82088" w:rsidRPr="00A37D81" w:rsidRDefault="00E25B11" w:rsidP="00E25B11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9123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Frank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Gravel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Pharmacist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  <w:r>
              <w:t>Yes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2231390</wp:posOffset>
                </wp:positionV>
                <wp:extent cx="814387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B086D" id="Rectangle 2" o:spid="_x0000_s1026" style="position:absolute;margin-left:0;margin-top:175.7pt;width:641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" filled="f" strokecolor="yellow" strokeweight="2pt"/>
            </w:pict>
          </mc:Fallback>
        </mc:AlternateContent>
      </w:r>
    </w:p>
    <w:p w:rsidR="00C47E35" w:rsidRDefault="00C47E35">
      <w:r>
        <w:br w:type="page"/>
      </w:r>
    </w:p>
    <w:p w:rsidR="007E3012" w:rsidRPr="00A37D81" w:rsidRDefault="007E3012" w:rsidP="00780A9A">
      <w:pPr>
        <w:pStyle w:val="bp"/>
        <w:spacing w:before="0" w:after="0"/>
      </w:pPr>
    </w:p>
    <w:p w:rsidR="0004651B" w:rsidRDefault="00C47E35" w:rsidP="00374830">
      <w:pPr>
        <w:pStyle w:val="bp"/>
        <w:spacing w:before="0" w:after="0"/>
      </w:pPr>
      <w:r>
        <w:t>Worker Details Form</w:t>
      </w:r>
    </w:p>
    <w:p w:rsidR="00C47E35" w:rsidRDefault="00C47E35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6618B744" wp14:editId="2B89FA9D">
            <wp:extent cx="8229600" cy="4777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66" w:rsidRDefault="00FA0D66" w:rsidP="00374830">
      <w:pPr>
        <w:pStyle w:val="bp"/>
        <w:spacing w:before="0" w:after="0"/>
      </w:pPr>
    </w:p>
    <w:p w:rsidR="00FA0D66" w:rsidRDefault="00FA0D66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4EAA525F" wp14:editId="2BB5B4A2">
            <wp:extent cx="4857750" cy="387967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94" cy="389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66" w:rsidRDefault="00FA0D66" w:rsidP="00374830">
      <w:pPr>
        <w:pStyle w:val="bp"/>
        <w:spacing w:before="0" w:after="0"/>
      </w:pPr>
      <w:r>
        <w:t>Worker details entered</w:t>
      </w:r>
    </w:p>
    <w:p w:rsidR="00E25B11" w:rsidRDefault="00E25B11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D98F028" wp14:editId="5B6BD0B6">
            <wp:extent cx="4981575" cy="14005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4639" cy="141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11" w:rsidRPr="00A37D81" w:rsidRDefault="00E25B11" w:rsidP="00374830">
      <w:pPr>
        <w:pStyle w:val="bp"/>
        <w:spacing w:before="0" w:after="0"/>
      </w:pPr>
      <w:r>
        <w:t>Problem with adding user - Failed</w:t>
      </w:r>
    </w:p>
    <w:sectPr w:rsidR="00E25B11" w:rsidRPr="00A37D81" w:rsidSect="00A37650">
      <w:headerReference w:type="default" r:id="rId10"/>
      <w:footerReference w:type="even" r:id="rId11"/>
      <w:footerReference w:type="default" r:id="rId12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BFD" w:rsidRDefault="007F1BFD">
      <w:r>
        <w:separator/>
      </w:r>
    </w:p>
  </w:endnote>
  <w:endnote w:type="continuationSeparator" w:id="0">
    <w:p w:rsidR="007F1BFD" w:rsidRDefault="007F1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BFD" w:rsidRDefault="007F1BFD">
      <w:r>
        <w:separator/>
      </w:r>
    </w:p>
  </w:footnote>
  <w:footnote w:type="continuationSeparator" w:id="0">
    <w:p w:rsidR="007F1BFD" w:rsidRDefault="007F1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EF4BBA" w:rsidP="00B71A35">
          <w:r>
            <w:t xml:space="preserve">Add </w:t>
          </w:r>
          <w:r w:rsidR="00743150">
            <w:t>Worker to System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743150">
            <w:t>07/08/2018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5399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4395"/>
    <w:rsid w:val="002D7BA4"/>
    <w:rsid w:val="002E347B"/>
    <w:rsid w:val="00317678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34231"/>
    <w:rsid w:val="0046703C"/>
    <w:rsid w:val="004A0610"/>
    <w:rsid w:val="004A279E"/>
    <w:rsid w:val="004A4B81"/>
    <w:rsid w:val="004A71EF"/>
    <w:rsid w:val="004C0874"/>
    <w:rsid w:val="004D1C11"/>
    <w:rsid w:val="004E420D"/>
    <w:rsid w:val="004F09A4"/>
    <w:rsid w:val="004F4FB4"/>
    <w:rsid w:val="004F616E"/>
    <w:rsid w:val="004F7B53"/>
    <w:rsid w:val="004F7C17"/>
    <w:rsid w:val="00520EF0"/>
    <w:rsid w:val="00531B5A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5CE7"/>
    <w:rsid w:val="00683635"/>
    <w:rsid w:val="0068650F"/>
    <w:rsid w:val="006B5D41"/>
    <w:rsid w:val="006B725B"/>
    <w:rsid w:val="006D4DE0"/>
    <w:rsid w:val="006E2681"/>
    <w:rsid w:val="006F49B4"/>
    <w:rsid w:val="00702D6A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7F1BFD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47E35"/>
    <w:rsid w:val="00C87E36"/>
    <w:rsid w:val="00C94212"/>
    <w:rsid w:val="00CC47D2"/>
    <w:rsid w:val="00CC74EE"/>
    <w:rsid w:val="00CD6734"/>
    <w:rsid w:val="00CE6A6F"/>
    <w:rsid w:val="00D010AF"/>
    <w:rsid w:val="00D24817"/>
    <w:rsid w:val="00D32E07"/>
    <w:rsid w:val="00D33BA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70ACB"/>
    <w:rsid w:val="00F909B2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4</cp:revision>
  <cp:lastPrinted>2003-10-05T22:49:00Z</cp:lastPrinted>
  <dcterms:created xsi:type="dcterms:W3CDTF">2018-08-07T10:53:00Z</dcterms:created>
  <dcterms:modified xsi:type="dcterms:W3CDTF">2018-08-11T04:29:00Z</dcterms:modified>
</cp:coreProperties>
</file>